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5AEA7" w14:textId="73ED8F0E" w:rsidR="0061724D" w:rsidRDefault="0061724D" w:rsidP="0061724D">
      <w:pPr>
        <w:ind w:left="0" w:firstLine="0"/>
      </w:pPr>
      <w:r>
        <w:tab/>
      </w:r>
      <w:r>
        <w:tab/>
      </w:r>
      <w:r>
        <w:tab/>
      </w:r>
      <w:r>
        <w:tab/>
      </w:r>
      <w:r>
        <w:tab/>
      </w:r>
      <w:r>
        <w:tab/>
      </w:r>
      <w:r>
        <w:tab/>
      </w:r>
      <w:r>
        <w:tab/>
      </w:r>
      <w:r w:rsidR="00BD31FA" w:rsidRPr="00BD31FA">
        <w:rPr>
          <w:noProof/>
        </w:rPr>
        <w:drawing>
          <wp:inline distT="0" distB="0" distL="0" distR="0" wp14:anchorId="4CD338C4" wp14:editId="5E35A426">
            <wp:extent cx="772986" cy="8712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3707" cy="894574"/>
                    </a:xfrm>
                    <a:prstGeom prst="rect">
                      <a:avLst/>
                    </a:prstGeom>
                  </pic:spPr>
                </pic:pic>
              </a:graphicData>
            </a:graphic>
          </wp:inline>
        </w:drawing>
      </w:r>
    </w:p>
    <w:p w14:paraId="01FA02E1" w14:textId="77777777" w:rsidR="0061724D" w:rsidRDefault="0061724D" w:rsidP="0061724D">
      <w:pPr>
        <w:ind w:left="0" w:firstLine="0"/>
      </w:pPr>
    </w:p>
    <w:p w14:paraId="6F4D2CC7" w14:textId="77777777" w:rsidR="0061724D" w:rsidRDefault="0061724D" w:rsidP="0061724D">
      <w:pPr>
        <w:ind w:left="0" w:firstLine="0"/>
      </w:pPr>
    </w:p>
    <w:p w14:paraId="7EBBD397" w14:textId="77777777" w:rsidR="0061724D" w:rsidRDefault="0061724D" w:rsidP="0061724D">
      <w:pPr>
        <w:ind w:left="0" w:firstLine="0"/>
      </w:pPr>
    </w:p>
    <w:p w14:paraId="06B13E05" w14:textId="77777777" w:rsidR="0061724D" w:rsidRDefault="0061724D" w:rsidP="0061724D">
      <w:pPr>
        <w:ind w:left="0" w:firstLine="0"/>
      </w:pPr>
    </w:p>
    <w:p w14:paraId="58A50A86" w14:textId="77777777" w:rsidR="0061724D" w:rsidRDefault="0061724D" w:rsidP="0061724D">
      <w:pPr>
        <w:ind w:left="0" w:firstLine="0"/>
      </w:pPr>
    </w:p>
    <w:p w14:paraId="4E91A62C" w14:textId="77777777" w:rsidR="0061724D" w:rsidRDefault="0061724D" w:rsidP="0061724D">
      <w:pPr>
        <w:ind w:left="0" w:firstLine="0"/>
      </w:pPr>
    </w:p>
    <w:p w14:paraId="44A0CA9D" w14:textId="77777777" w:rsidR="0061724D" w:rsidRDefault="0061724D" w:rsidP="0061724D">
      <w:pPr>
        <w:ind w:left="0" w:firstLine="0"/>
      </w:pPr>
    </w:p>
    <w:p w14:paraId="6789C0B3" w14:textId="77777777" w:rsidR="0061724D" w:rsidRDefault="0061724D" w:rsidP="0061724D">
      <w:pPr>
        <w:ind w:left="0" w:firstLine="0"/>
      </w:pPr>
    </w:p>
    <w:p w14:paraId="2AB280CD" w14:textId="77777777" w:rsidR="0061724D" w:rsidRDefault="0061724D" w:rsidP="0061724D">
      <w:pPr>
        <w:ind w:left="0" w:firstLine="0"/>
      </w:pPr>
    </w:p>
    <w:p w14:paraId="1D03EFEC" w14:textId="77777777" w:rsidR="0061724D" w:rsidRDefault="0061724D" w:rsidP="0061724D">
      <w:pPr>
        <w:ind w:left="0" w:firstLine="0"/>
      </w:pPr>
    </w:p>
    <w:p w14:paraId="3B17F418" w14:textId="77777777" w:rsidR="0061724D" w:rsidRDefault="0061724D" w:rsidP="0061724D">
      <w:pPr>
        <w:ind w:left="0" w:firstLine="0"/>
      </w:pPr>
    </w:p>
    <w:p w14:paraId="20FC21E0" w14:textId="1DCB223B" w:rsidR="0061724D" w:rsidRDefault="007B4422" w:rsidP="0061724D">
      <w:pPr>
        <w:pStyle w:val="Title"/>
        <w:jc w:val="both"/>
        <w:rPr>
          <w:noProof/>
          <w:lang w:eastAsia="en-IN"/>
        </w:rPr>
      </w:pPr>
      <w:r>
        <w:rPr>
          <w:noProof/>
          <w:lang w:eastAsia="en-IN"/>
        </w:rPr>
        <w:t>GERRIT</w:t>
      </w:r>
      <w:r w:rsidR="00714B0F">
        <w:rPr>
          <w:noProof/>
          <w:lang w:eastAsia="en-IN"/>
        </w:rPr>
        <w:t xml:space="preserve"> </w:t>
      </w:r>
      <w:r w:rsidR="000B497A">
        <w:rPr>
          <w:noProof/>
          <w:lang w:eastAsia="en-IN"/>
        </w:rPr>
        <w:t>Setup</w:t>
      </w:r>
    </w:p>
    <w:p w14:paraId="03AC4A19" w14:textId="77777777" w:rsidR="0061724D" w:rsidRDefault="0061724D" w:rsidP="0061724D">
      <w:pPr>
        <w:jc w:val="center"/>
      </w:pPr>
    </w:p>
    <w:p w14:paraId="03A34BA5" w14:textId="77777777" w:rsidR="0061724D" w:rsidRDefault="0061724D" w:rsidP="0061724D">
      <w:pPr>
        <w:jc w:val="both"/>
      </w:pPr>
    </w:p>
    <w:tbl>
      <w:tblPr>
        <w:tblW w:w="8520" w:type="dxa"/>
        <w:tblInd w:w="93" w:type="dxa"/>
        <w:tblLook w:val="04A0" w:firstRow="1" w:lastRow="0" w:firstColumn="1" w:lastColumn="0" w:noHBand="0" w:noVBand="1"/>
      </w:tblPr>
      <w:tblGrid>
        <w:gridCol w:w="3943"/>
        <w:gridCol w:w="5535"/>
      </w:tblGrid>
      <w:tr w:rsidR="0061724D" w:rsidRPr="00667BF4" w14:paraId="5FD15243" w14:textId="77777777" w:rsidTr="00F60AC5">
        <w:trPr>
          <w:trHeight w:val="454"/>
        </w:trPr>
        <w:tc>
          <w:tcPr>
            <w:tcW w:w="2985" w:type="dxa"/>
            <w:tcBorders>
              <w:top w:val="single" w:sz="8" w:space="0" w:color="auto"/>
              <w:left w:val="single" w:sz="8" w:space="0" w:color="auto"/>
              <w:bottom w:val="single" w:sz="4" w:space="0" w:color="auto"/>
              <w:right w:val="single" w:sz="4" w:space="0" w:color="auto"/>
            </w:tcBorders>
            <w:shd w:val="clear" w:color="000000" w:fill="D8D8D8"/>
            <w:noWrap/>
            <w:vAlign w:val="center"/>
            <w:hideMark/>
          </w:tcPr>
          <w:p w14:paraId="2A99B303" w14:textId="77777777" w:rsidR="0061724D" w:rsidRPr="003A4F4D" w:rsidRDefault="0061724D" w:rsidP="0061724D">
            <w:pPr>
              <w:spacing w:after="0"/>
              <w:ind w:left="0" w:firstLine="0"/>
              <w:rPr>
                <w:rFonts w:eastAsia="Times New Roman" w:cs="Calibri"/>
                <w:b/>
                <w:color w:val="000000"/>
                <w:sz w:val="24"/>
                <w:szCs w:val="24"/>
                <w:lang w:eastAsia="en-IN"/>
              </w:rPr>
            </w:pPr>
            <w:r w:rsidRPr="003A4F4D">
              <w:rPr>
                <w:rFonts w:eastAsia="Times New Roman" w:cs="Calibri"/>
                <w:b/>
                <w:color w:val="000000"/>
                <w:sz w:val="24"/>
                <w:szCs w:val="24"/>
                <w:lang w:eastAsia="en-IN"/>
              </w:rPr>
              <w:t>Author</w:t>
            </w:r>
          </w:p>
        </w:tc>
        <w:tc>
          <w:tcPr>
            <w:tcW w:w="5535" w:type="dxa"/>
            <w:tcBorders>
              <w:top w:val="single" w:sz="8" w:space="0" w:color="auto"/>
              <w:left w:val="nil"/>
              <w:bottom w:val="single" w:sz="4" w:space="0" w:color="auto"/>
              <w:right w:val="single" w:sz="8" w:space="0" w:color="auto"/>
            </w:tcBorders>
            <w:shd w:val="clear" w:color="auto" w:fill="auto"/>
            <w:noWrap/>
            <w:vAlign w:val="center"/>
            <w:hideMark/>
          </w:tcPr>
          <w:p w14:paraId="65754B29"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672027E7" w14:textId="77777777" w:rsidTr="00F60AC5">
        <w:trPr>
          <w:trHeight w:val="454"/>
        </w:trPr>
        <w:tc>
          <w:tcPr>
            <w:tcW w:w="2985" w:type="dxa"/>
            <w:tcBorders>
              <w:top w:val="nil"/>
              <w:left w:val="single" w:sz="8" w:space="0" w:color="auto"/>
              <w:bottom w:val="single" w:sz="4" w:space="0" w:color="auto"/>
              <w:right w:val="single" w:sz="4" w:space="0" w:color="auto"/>
            </w:tcBorders>
            <w:shd w:val="clear" w:color="000000" w:fill="D8D8D8"/>
            <w:noWrap/>
            <w:vAlign w:val="center"/>
            <w:hideMark/>
          </w:tcPr>
          <w:p w14:paraId="7C4DC388" w14:textId="77777777" w:rsidR="0061724D" w:rsidRPr="003A4F4D" w:rsidRDefault="0061724D" w:rsidP="0061724D">
            <w:pPr>
              <w:spacing w:after="0"/>
              <w:ind w:hanging="2909"/>
              <w:jc w:val="both"/>
              <w:rPr>
                <w:rFonts w:eastAsia="Times New Roman" w:cs="Calibri"/>
                <w:b/>
                <w:color w:val="000000"/>
                <w:sz w:val="24"/>
                <w:szCs w:val="24"/>
                <w:lang w:eastAsia="en-IN"/>
              </w:rPr>
            </w:pPr>
            <w:r w:rsidRPr="003A4F4D">
              <w:rPr>
                <w:rFonts w:eastAsia="Times New Roman" w:cs="Calibri"/>
                <w:b/>
                <w:color w:val="000000"/>
                <w:sz w:val="24"/>
                <w:szCs w:val="24"/>
                <w:lang w:eastAsia="en-IN"/>
              </w:rPr>
              <w:t>Approved By</w:t>
            </w:r>
          </w:p>
        </w:tc>
        <w:tc>
          <w:tcPr>
            <w:tcW w:w="5535" w:type="dxa"/>
            <w:tcBorders>
              <w:top w:val="nil"/>
              <w:left w:val="nil"/>
              <w:bottom w:val="single" w:sz="4" w:space="0" w:color="auto"/>
              <w:right w:val="single" w:sz="8" w:space="0" w:color="auto"/>
            </w:tcBorders>
            <w:shd w:val="clear" w:color="auto" w:fill="auto"/>
            <w:noWrap/>
            <w:vAlign w:val="center"/>
            <w:hideMark/>
          </w:tcPr>
          <w:p w14:paraId="4E532786"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2B98CA21"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14:paraId="57A7BC28" w14:textId="77777777" w:rsidR="0061724D" w:rsidRPr="003A4F4D"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 xml:space="preserve">Application </w:t>
            </w:r>
            <w:r w:rsidR="0061724D" w:rsidRPr="003A4F4D">
              <w:rPr>
                <w:rFonts w:eastAsia="Times New Roman" w:cs="Calibri"/>
                <w:b/>
                <w:color w:val="000000"/>
                <w:sz w:val="24"/>
                <w:szCs w:val="24"/>
                <w:lang w:eastAsia="en-IN"/>
              </w:rPr>
              <w:t>Version</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EA324E" w14:textId="77777777" w:rsidR="0061724D" w:rsidRPr="00667BF4" w:rsidRDefault="0061724D" w:rsidP="00AC7ADA">
            <w:pPr>
              <w:spacing w:after="0"/>
              <w:ind w:hanging="2875"/>
              <w:rPr>
                <w:rFonts w:eastAsia="Times New Roman" w:cs="Calibri"/>
                <w:color w:val="000000"/>
                <w:lang w:eastAsia="en-IN"/>
              </w:rPr>
            </w:pPr>
          </w:p>
        </w:tc>
      </w:tr>
      <w:tr w:rsidR="00AC7ADA" w:rsidRPr="00667BF4" w14:paraId="605AB3E3"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F8F2E21" w14:textId="77777777" w:rsidR="00AC7ADA" w:rsidRPr="003A4F4D" w:rsidRDefault="00AC7ADA"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Date of Issue</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E96F2B" w14:textId="77777777" w:rsidR="00AC7ADA" w:rsidRPr="00667BF4" w:rsidRDefault="00AC7ADA" w:rsidP="00AC7ADA">
            <w:pPr>
              <w:spacing w:after="0"/>
              <w:ind w:hanging="2875"/>
              <w:rPr>
                <w:rFonts w:eastAsia="Times New Roman" w:cs="Calibri"/>
                <w:color w:val="000000"/>
                <w:lang w:eastAsia="en-IN"/>
              </w:rPr>
            </w:pPr>
          </w:p>
        </w:tc>
      </w:tr>
      <w:tr w:rsidR="00F60AC5" w:rsidRPr="00667BF4" w14:paraId="56421DE5"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2B4018E" w14:textId="77777777" w:rsidR="00F60AC5"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Release Note Number</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AC6241" w14:textId="77777777" w:rsidR="00F60AC5" w:rsidRPr="00667BF4" w:rsidRDefault="00F60AC5" w:rsidP="00AC7ADA">
            <w:pPr>
              <w:spacing w:after="0"/>
              <w:ind w:hanging="2875"/>
              <w:rPr>
                <w:rFonts w:eastAsia="Times New Roman" w:cs="Calibri"/>
                <w:color w:val="000000"/>
                <w:lang w:eastAsia="en-IN"/>
              </w:rPr>
            </w:pPr>
          </w:p>
        </w:tc>
      </w:tr>
    </w:tbl>
    <w:p w14:paraId="4181C291" w14:textId="77777777" w:rsidR="0061724D" w:rsidRDefault="0061724D" w:rsidP="0061724D">
      <w:pPr>
        <w:jc w:val="both"/>
      </w:pPr>
    </w:p>
    <w:p w14:paraId="2A120F7E" w14:textId="77777777" w:rsidR="00AC7ADA" w:rsidRDefault="00AC7ADA"/>
    <w:p w14:paraId="11E90DF2" w14:textId="77777777" w:rsidR="00AC7ADA" w:rsidRPr="00AC7ADA" w:rsidRDefault="00AC7ADA" w:rsidP="00AC7ADA"/>
    <w:p w14:paraId="34C8C718" w14:textId="77777777" w:rsidR="00AC7ADA" w:rsidRPr="00AC7ADA" w:rsidRDefault="00AC7ADA" w:rsidP="00AC7ADA"/>
    <w:p w14:paraId="158AB6D1" w14:textId="77777777" w:rsidR="00AC7ADA" w:rsidRPr="00AC7ADA" w:rsidRDefault="00AC7ADA" w:rsidP="00F60AC5">
      <w:pPr>
        <w:ind w:left="0" w:firstLine="0"/>
      </w:pPr>
    </w:p>
    <w:p w14:paraId="05943444" w14:textId="77777777" w:rsidR="00AC7ADA" w:rsidRPr="00AC7ADA" w:rsidRDefault="00AC7ADA" w:rsidP="00AC7ADA"/>
    <w:p w14:paraId="21A5BAFE" w14:textId="77777777" w:rsidR="00AC7ADA" w:rsidRDefault="00AC7ADA" w:rsidP="00AC7ADA">
      <w:pPr>
        <w:tabs>
          <w:tab w:val="left" w:pos="4538"/>
        </w:tabs>
      </w:pPr>
      <w:r>
        <w:tab/>
      </w:r>
      <w:r>
        <w:tab/>
      </w:r>
    </w:p>
    <w:p w14:paraId="6E037524" w14:textId="77777777" w:rsidR="0061724D" w:rsidRDefault="0061724D">
      <w:r w:rsidRPr="00AC7ADA">
        <w:br w:type="page"/>
      </w:r>
    </w:p>
    <w:p w14:paraId="15B1E23D" w14:textId="77777777" w:rsidR="001A5286" w:rsidRDefault="001A5286">
      <w:pPr>
        <w:spacing w:before="0" w:after="0"/>
        <w:ind w:left="0" w:firstLine="0"/>
      </w:pPr>
    </w:p>
    <w:p w14:paraId="6440F0E2" w14:textId="77777777" w:rsidR="00086256" w:rsidRDefault="00086256" w:rsidP="007F7654"/>
    <w:tbl>
      <w:tblPr>
        <w:tblW w:w="9585" w:type="dxa"/>
        <w:tblInd w:w="93" w:type="dxa"/>
        <w:tblLook w:val="04A0" w:firstRow="1" w:lastRow="0" w:firstColumn="1" w:lastColumn="0" w:noHBand="0" w:noVBand="1"/>
      </w:tblPr>
      <w:tblGrid>
        <w:gridCol w:w="2518"/>
        <w:gridCol w:w="833"/>
        <w:gridCol w:w="3043"/>
        <w:gridCol w:w="1418"/>
        <w:gridCol w:w="1773"/>
      </w:tblGrid>
      <w:tr w:rsidR="00A91BB8" w:rsidRPr="00A91BB8" w14:paraId="281479F3" w14:textId="77777777" w:rsidTr="00A91BB8">
        <w:trPr>
          <w:trHeight w:val="435"/>
        </w:trPr>
        <w:tc>
          <w:tcPr>
            <w:tcW w:w="9585" w:type="dxa"/>
            <w:gridSpan w:val="5"/>
            <w:tcBorders>
              <w:top w:val="single" w:sz="8" w:space="0" w:color="auto"/>
              <w:left w:val="single" w:sz="8" w:space="0" w:color="auto"/>
              <w:bottom w:val="single" w:sz="8" w:space="0" w:color="auto"/>
              <w:right w:val="single" w:sz="8" w:space="0" w:color="000000"/>
            </w:tcBorders>
            <w:shd w:val="clear" w:color="000000" w:fill="7F7F7F"/>
            <w:noWrap/>
            <w:vAlign w:val="bottom"/>
            <w:hideMark/>
          </w:tcPr>
          <w:p w14:paraId="2A660D2E" w14:textId="77777777" w:rsidR="00A91BB8" w:rsidRPr="00A91BB8" w:rsidRDefault="00A91BB8" w:rsidP="00A91BB8">
            <w:pPr>
              <w:spacing w:before="0" w:after="0"/>
              <w:ind w:left="0" w:firstLine="0"/>
              <w:rPr>
                <w:rFonts w:eastAsia="Times New Roman" w:cs="Calibri"/>
                <w:b/>
                <w:bCs/>
                <w:sz w:val="32"/>
                <w:szCs w:val="32"/>
                <w:lang w:val="en-IN" w:eastAsia="en-IN"/>
              </w:rPr>
            </w:pPr>
            <w:r w:rsidRPr="0061724D">
              <w:rPr>
                <w:rFonts w:eastAsia="Times New Roman" w:cs="Calibri"/>
                <w:b/>
                <w:bCs/>
                <w:color w:val="FFFFFF"/>
                <w:sz w:val="32"/>
                <w:szCs w:val="32"/>
                <w:lang w:val="en-IN" w:eastAsia="en-IN"/>
              </w:rPr>
              <w:t>Document Control Section</w:t>
            </w:r>
          </w:p>
        </w:tc>
      </w:tr>
      <w:tr w:rsidR="00A91BB8" w:rsidRPr="00A91BB8" w14:paraId="2629C015"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49729C2" w14:textId="77777777" w:rsidR="00A91BB8" w:rsidRPr="00A91BB8" w:rsidRDefault="00A91BB8" w:rsidP="00A91BB8">
            <w:pPr>
              <w:spacing w:before="0" w:after="0"/>
              <w:ind w:left="0" w:firstLine="0"/>
              <w:jc w:val="center"/>
              <w:rPr>
                <w:rFonts w:eastAsia="Times New Roman" w:cs="Calibri"/>
                <w:color w:val="000000"/>
                <w:lang w:val="en-IN" w:eastAsia="en-IN"/>
              </w:rPr>
            </w:pPr>
            <w:r w:rsidRPr="00A91BB8">
              <w:rPr>
                <w:rFonts w:eastAsia="Times New Roman" w:cs="Calibri"/>
                <w:color w:val="000000"/>
                <w:lang w:val="en-IN" w:eastAsia="en-IN"/>
              </w:rPr>
              <w:t> </w:t>
            </w:r>
          </w:p>
        </w:tc>
      </w:tr>
      <w:tr w:rsidR="00A91BB8" w:rsidRPr="00A91BB8" w14:paraId="595E8F9E" w14:textId="77777777" w:rsidTr="00A91BB8">
        <w:trPr>
          <w:trHeight w:val="330"/>
        </w:trPr>
        <w:tc>
          <w:tcPr>
            <w:tcW w:w="9585" w:type="dxa"/>
            <w:gridSpan w:val="5"/>
            <w:tcBorders>
              <w:top w:val="single" w:sz="8" w:space="0" w:color="auto"/>
              <w:left w:val="single" w:sz="8" w:space="0" w:color="auto"/>
              <w:bottom w:val="single" w:sz="8" w:space="0" w:color="auto"/>
              <w:right w:val="single" w:sz="8" w:space="0" w:color="000000"/>
            </w:tcBorders>
            <w:shd w:val="clear" w:color="000000" w:fill="BFBFBF"/>
            <w:noWrap/>
            <w:vAlign w:val="bottom"/>
            <w:hideMark/>
          </w:tcPr>
          <w:p w14:paraId="2ABABFD8" w14:textId="77777777" w:rsidR="00A91BB8" w:rsidRPr="00A91BB8" w:rsidRDefault="00A91BB8" w:rsidP="000F6D68">
            <w:pPr>
              <w:spacing w:before="0" w:after="0"/>
              <w:ind w:left="0" w:firstLine="0"/>
              <w:rPr>
                <w:rFonts w:eastAsia="Times New Roman" w:cs="Calibri"/>
                <w:b/>
                <w:bCs/>
                <w:sz w:val="24"/>
                <w:szCs w:val="24"/>
                <w:lang w:val="en-IN" w:eastAsia="en-IN"/>
              </w:rPr>
            </w:pPr>
            <w:r w:rsidRPr="00A91BB8">
              <w:rPr>
                <w:rFonts w:eastAsia="Times New Roman" w:cs="Calibri"/>
                <w:b/>
                <w:bCs/>
                <w:sz w:val="24"/>
                <w:szCs w:val="24"/>
                <w:lang w:val="en-IN" w:eastAsia="en-IN"/>
              </w:rPr>
              <w:t>Revision</w:t>
            </w:r>
            <w:r w:rsidR="000F6D68">
              <w:rPr>
                <w:rFonts w:eastAsia="Times New Roman" w:cs="Calibri"/>
                <w:b/>
                <w:bCs/>
                <w:sz w:val="24"/>
                <w:szCs w:val="24"/>
                <w:lang w:val="en-IN" w:eastAsia="en-IN"/>
              </w:rPr>
              <w:t xml:space="preserve"> History</w:t>
            </w:r>
            <w:r w:rsidRPr="00A91BB8">
              <w:rPr>
                <w:rFonts w:eastAsia="Times New Roman" w:cs="Calibri"/>
                <w:b/>
                <w:bCs/>
                <w:sz w:val="24"/>
                <w:szCs w:val="24"/>
                <w:lang w:val="en-IN" w:eastAsia="en-IN"/>
              </w:rPr>
              <w:t>:</w:t>
            </w:r>
          </w:p>
        </w:tc>
      </w:tr>
      <w:tr w:rsidR="00A91BB8" w:rsidRPr="00A91BB8" w14:paraId="67A64ADD" w14:textId="77777777" w:rsidTr="00A91BB8">
        <w:trPr>
          <w:trHeight w:val="315"/>
        </w:trPr>
        <w:tc>
          <w:tcPr>
            <w:tcW w:w="2518" w:type="dxa"/>
            <w:tcBorders>
              <w:top w:val="nil"/>
              <w:left w:val="single" w:sz="8" w:space="0" w:color="auto"/>
              <w:bottom w:val="single" w:sz="8" w:space="0" w:color="auto"/>
              <w:right w:val="single" w:sz="8" w:space="0" w:color="auto"/>
            </w:tcBorders>
            <w:shd w:val="clear" w:color="000000" w:fill="7F7F7F"/>
            <w:noWrap/>
            <w:vAlign w:val="bottom"/>
            <w:hideMark/>
          </w:tcPr>
          <w:p w14:paraId="1BB88B8C"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Document version</w:t>
            </w:r>
          </w:p>
        </w:tc>
        <w:tc>
          <w:tcPr>
            <w:tcW w:w="833" w:type="dxa"/>
            <w:tcBorders>
              <w:top w:val="nil"/>
              <w:left w:val="nil"/>
              <w:bottom w:val="single" w:sz="8" w:space="0" w:color="auto"/>
              <w:right w:val="single" w:sz="8" w:space="0" w:color="auto"/>
            </w:tcBorders>
            <w:shd w:val="clear" w:color="000000" w:fill="7F7F7F"/>
            <w:noWrap/>
            <w:vAlign w:val="bottom"/>
            <w:hideMark/>
          </w:tcPr>
          <w:p w14:paraId="11CE49F6"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Pages</w:t>
            </w:r>
          </w:p>
        </w:tc>
        <w:tc>
          <w:tcPr>
            <w:tcW w:w="3043" w:type="dxa"/>
            <w:tcBorders>
              <w:top w:val="single" w:sz="8" w:space="0" w:color="auto"/>
              <w:left w:val="nil"/>
              <w:bottom w:val="single" w:sz="8" w:space="0" w:color="auto"/>
              <w:right w:val="single" w:sz="8" w:space="0" w:color="000000"/>
            </w:tcBorders>
            <w:shd w:val="clear" w:color="000000" w:fill="7F7F7F"/>
            <w:noWrap/>
            <w:vAlign w:val="bottom"/>
            <w:hideMark/>
          </w:tcPr>
          <w:p w14:paraId="31F81C83"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Action</w:t>
            </w:r>
          </w:p>
        </w:tc>
        <w:tc>
          <w:tcPr>
            <w:tcW w:w="1418" w:type="dxa"/>
            <w:tcBorders>
              <w:top w:val="nil"/>
              <w:left w:val="nil"/>
              <w:bottom w:val="single" w:sz="8" w:space="0" w:color="auto"/>
              <w:right w:val="single" w:sz="8" w:space="0" w:color="auto"/>
            </w:tcBorders>
            <w:shd w:val="clear" w:color="000000" w:fill="7F7F7F"/>
            <w:noWrap/>
            <w:vAlign w:val="bottom"/>
            <w:hideMark/>
          </w:tcPr>
          <w:p w14:paraId="166AA5A2"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Date of revision</w:t>
            </w:r>
          </w:p>
        </w:tc>
        <w:tc>
          <w:tcPr>
            <w:tcW w:w="1773" w:type="dxa"/>
            <w:tcBorders>
              <w:top w:val="nil"/>
              <w:left w:val="nil"/>
              <w:bottom w:val="single" w:sz="8" w:space="0" w:color="auto"/>
              <w:right w:val="single" w:sz="8" w:space="0" w:color="auto"/>
            </w:tcBorders>
            <w:shd w:val="clear" w:color="000000" w:fill="7F7F7F"/>
            <w:noWrap/>
            <w:vAlign w:val="bottom"/>
            <w:hideMark/>
          </w:tcPr>
          <w:p w14:paraId="1460FBBD"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By</w:t>
            </w:r>
          </w:p>
        </w:tc>
      </w:tr>
      <w:tr w:rsidR="00A91BB8" w:rsidRPr="00A91BB8" w14:paraId="4637A5A9"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7192EBE1"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2C7010A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623B7829"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1E7D9E2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54290F2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17C48400"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5FDB115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72354BB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1A670CB"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6941CFF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1CD44E1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0F6D68" w:rsidRPr="00A91BB8" w14:paraId="1C1F00E2"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908BDF4"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0F6C1E33"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41CF34DD"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452BCDD0"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C838200" w14:textId="77777777" w:rsidR="000F6D68" w:rsidRPr="00A91BB8" w:rsidRDefault="000F6D68" w:rsidP="00A91BB8">
            <w:pPr>
              <w:spacing w:before="0" w:after="0"/>
              <w:ind w:left="0" w:firstLine="0"/>
              <w:rPr>
                <w:rFonts w:eastAsia="Times New Roman" w:cs="Calibri"/>
                <w:lang w:val="en-IN" w:eastAsia="en-IN"/>
              </w:rPr>
            </w:pPr>
          </w:p>
        </w:tc>
      </w:tr>
      <w:tr w:rsidR="000F6D68" w:rsidRPr="00A91BB8" w14:paraId="2A2BC12A"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C71B17F"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60B33558"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56125380"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181A29DF"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EC517B8" w14:textId="77777777" w:rsidR="000F6D68" w:rsidRPr="00A91BB8" w:rsidRDefault="000F6D68" w:rsidP="00A91BB8">
            <w:pPr>
              <w:spacing w:before="0" w:after="0"/>
              <w:ind w:left="0" w:firstLine="0"/>
              <w:rPr>
                <w:rFonts w:eastAsia="Times New Roman" w:cs="Calibri"/>
                <w:lang w:val="en-IN" w:eastAsia="en-IN"/>
              </w:rPr>
            </w:pPr>
          </w:p>
        </w:tc>
      </w:tr>
      <w:tr w:rsidR="00A91BB8" w:rsidRPr="00A91BB8" w14:paraId="40CE0B4E"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B9E417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31438BC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756988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20264C3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78466CE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4A206EE2"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B947A31" w14:textId="77777777" w:rsidR="00A91BB8" w:rsidRPr="00A91BB8" w:rsidRDefault="00A91BB8" w:rsidP="00A91BB8">
            <w:pPr>
              <w:spacing w:before="0" w:after="0"/>
              <w:ind w:left="0" w:firstLine="0"/>
              <w:jc w:val="center"/>
              <w:rPr>
                <w:rFonts w:eastAsia="Times New Roman" w:cs="Calibri"/>
                <w:lang w:val="en-IN" w:eastAsia="en-IN"/>
              </w:rPr>
            </w:pPr>
            <w:r w:rsidRPr="00A91BB8">
              <w:rPr>
                <w:rFonts w:eastAsia="Times New Roman" w:cs="Calibri"/>
                <w:lang w:val="en-IN" w:eastAsia="en-IN"/>
              </w:rPr>
              <w:t> </w:t>
            </w:r>
          </w:p>
        </w:tc>
      </w:tr>
    </w:tbl>
    <w:p w14:paraId="594AC012" w14:textId="77777777" w:rsidR="00A91BB8" w:rsidRDefault="00A91BB8" w:rsidP="007F7654"/>
    <w:p w14:paraId="23B768EE" w14:textId="77777777" w:rsidR="00D93046" w:rsidRDefault="00D93046" w:rsidP="00F5330C">
      <w:pPr>
        <w:pStyle w:val="Text3"/>
        <w:ind w:left="2736" w:firstLine="144"/>
        <w:rPr>
          <w:rFonts w:ascii="Verdana" w:hAnsi="Verdana"/>
          <w:b/>
          <w:sz w:val="32"/>
        </w:rPr>
      </w:pPr>
    </w:p>
    <w:p w14:paraId="4E4125A3" w14:textId="77777777" w:rsidR="00FE54DF" w:rsidRPr="008D600B" w:rsidRDefault="00D93046" w:rsidP="00490B83">
      <w:pPr>
        <w:pStyle w:val="TOCHeading"/>
      </w:pPr>
      <w:r>
        <w:br w:type="page"/>
      </w:r>
      <w:r w:rsidR="00490B83">
        <w:lastRenderedPageBreak/>
        <w:t xml:space="preserve">Table of </w:t>
      </w:r>
      <w:r w:rsidR="00FE54DF" w:rsidRPr="00FE54DF">
        <w:t>Content</w:t>
      </w:r>
    </w:p>
    <w:p w14:paraId="344DBA61" w14:textId="77777777" w:rsidR="00FE54DF" w:rsidRDefault="00FE54DF" w:rsidP="00F5330C">
      <w:pPr>
        <w:pStyle w:val="TOC1"/>
        <w:ind w:firstLine="0"/>
      </w:pPr>
    </w:p>
    <w:p w14:paraId="24F3DEC0" w14:textId="49CFF91C" w:rsidR="006C1D6A" w:rsidRDefault="0062436E">
      <w:pPr>
        <w:pStyle w:val="TOC1"/>
        <w:rPr>
          <w:rFonts w:asciiTheme="minorHAnsi" w:eastAsiaTheme="minorEastAsia" w:hAnsiTheme="minorHAnsi" w:cstheme="minorBidi"/>
          <w:b w:val="0"/>
          <w:bCs w:val="0"/>
          <w:caps w:val="0"/>
          <w:noProof/>
          <w:sz w:val="22"/>
          <w:szCs w:val="22"/>
          <w:lang w:val="en-US"/>
        </w:rPr>
      </w:pPr>
      <w:r>
        <w:fldChar w:fldCharType="begin"/>
      </w:r>
      <w:r w:rsidR="00086256">
        <w:instrText xml:space="preserve"> TOC \o "1-2" \h \z \u </w:instrText>
      </w:r>
      <w:r>
        <w:fldChar w:fldCharType="separate"/>
      </w:r>
      <w:hyperlink w:anchor="_Toc331583772" w:history="1">
        <w:r w:rsidR="006C1D6A" w:rsidRPr="00861D94">
          <w:rPr>
            <w:rStyle w:val="Hyperlink"/>
            <w:noProof/>
          </w:rPr>
          <w:t>1.0</w:t>
        </w:r>
        <w:r w:rsidR="006C1D6A">
          <w:rPr>
            <w:rFonts w:asciiTheme="minorHAnsi" w:eastAsiaTheme="minorEastAsia" w:hAnsiTheme="minorHAnsi" w:cstheme="minorBidi"/>
            <w:b w:val="0"/>
            <w:bCs w:val="0"/>
            <w:caps w:val="0"/>
            <w:noProof/>
            <w:sz w:val="22"/>
            <w:szCs w:val="22"/>
            <w:lang w:val="en-US"/>
          </w:rPr>
          <w:tab/>
        </w:r>
        <w:r w:rsidR="006C1D6A" w:rsidRPr="00861D94">
          <w:rPr>
            <w:rStyle w:val="Hyperlink"/>
            <w:noProof/>
          </w:rPr>
          <w:t>Confidentiality / Legal notification</w:t>
        </w:r>
        <w:r w:rsidR="006C1D6A">
          <w:rPr>
            <w:noProof/>
            <w:webHidden/>
          </w:rPr>
          <w:tab/>
        </w:r>
        <w:r w:rsidR="006C1D6A">
          <w:rPr>
            <w:noProof/>
            <w:webHidden/>
          </w:rPr>
          <w:fldChar w:fldCharType="begin"/>
        </w:r>
        <w:r w:rsidR="006C1D6A">
          <w:rPr>
            <w:noProof/>
            <w:webHidden/>
          </w:rPr>
          <w:instrText xml:space="preserve"> PAGEREF _Toc331583772 \h </w:instrText>
        </w:r>
        <w:r w:rsidR="006C1D6A">
          <w:rPr>
            <w:noProof/>
            <w:webHidden/>
          </w:rPr>
        </w:r>
        <w:r w:rsidR="006C1D6A">
          <w:rPr>
            <w:noProof/>
            <w:webHidden/>
          </w:rPr>
          <w:fldChar w:fldCharType="separate"/>
        </w:r>
        <w:r w:rsidR="00C207E4">
          <w:rPr>
            <w:noProof/>
            <w:webHidden/>
          </w:rPr>
          <w:t>3</w:t>
        </w:r>
        <w:r w:rsidR="006C1D6A">
          <w:rPr>
            <w:noProof/>
            <w:webHidden/>
          </w:rPr>
          <w:fldChar w:fldCharType="end"/>
        </w:r>
      </w:hyperlink>
    </w:p>
    <w:p w14:paraId="3AB5387A" w14:textId="01720EA7" w:rsidR="006C1D6A" w:rsidRDefault="00E5589F">
      <w:pPr>
        <w:pStyle w:val="TOC1"/>
        <w:rPr>
          <w:rFonts w:asciiTheme="minorHAnsi" w:eastAsiaTheme="minorEastAsia" w:hAnsiTheme="minorHAnsi" w:cstheme="minorBidi"/>
          <w:b w:val="0"/>
          <w:bCs w:val="0"/>
          <w:caps w:val="0"/>
          <w:noProof/>
          <w:sz w:val="22"/>
          <w:szCs w:val="22"/>
          <w:lang w:val="en-US"/>
        </w:rPr>
      </w:pPr>
      <w:hyperlink w:anchor="_Toc331583773" w:history="1">
        <w:r w:rsidR="006C1D6A" w:rsidRPr="00861D94">
          <w:rPr>
            <w:rStyle w:val="Hyperlink"/>
            <w:noProof/>
          </w:rPr>
          <w:t>2.0</w:t>
        </w:r>
        <w:r w:rsidR="006C1D6A">
          <w:rPr>
            <w:rFonts w:asciiTheme="minorHAnsi" w:eastAsiaTheme="minorEastAsia" w:hAnsiTheme="minorHAnsi" w:cstheme="minorBidi"/>
            <w:b w:val="0"/>
            <w:bCs w:val="0"/>
            <w:caps w:val="0"/>
            <w:noProof/>
            <w:sz w:val="22"/>
            <w:szCs w:val="22"/>
            <w:lang w:val="en-US"/>
          </w:rPr>
          <w:tab/>
        </w:r>
        <w:r w:rsidR="006C1D6A" w:rsidRPr="00861D94">
          <w:rPr>
            <w:rStyle w:val="Hyperlink"/>
            <w:noProof/>
          </w:rPr>
          <w:t>Introduction</w:t>
        </w:r>
        <w:r w:rsidR="006C1D6A">
          <w:rPr>
            <w:noProof/>
            <w:webHidden/>
          </w:rPr>
          <w:tab/>
        </w:r>
        <w:r w:rsidR="006C1D6A">
          <w:rPr>
            <w:noProof/>
            <w:webHidden/>
          </w:rPr>
          <w:fldChar w:fldCharType="begin"/>
        </w:r>
        <w:r w:rsidR="006C1D6A">
          <w:rPr>
            <w:noProof/>
            <w:webHidden/>
          </w:rPr>
          <w:instrText xml:space="preserve"> PAGEREF _Toc331583773 \h </w:instrText>
        </w:r>
        <w:r w:rsidR="006C1D6A">
          <w:rPr>
            <w:noProof/>
            <w:webHidden/>
          </w:rPr>
        </w:r>
        <w:r w:rsidR="006C1D6A">
          <w:rPr>
            <w:noProof/>
            <w:webHidden/>
          </w:rPr>
          <w:fldChar w:fldCharType="separate"/>
        </w:r>
        <w:r w:rsidR="00C207E4">
          <w:rPr>
            <w:noProof/>
            <w:webHidden/>
          </w:rPr>
          <w:t>5</w:t>
        </w:r>
        <w:r w:rsidR="006C1D6A">
          <w:rPr>
            <w:noProof/>
            <w:webHidden/>
          </w:rPr>
          <w:fldChar w:fldCharType="end"/>
        </w:r>
      </w:hyperlink>
      <w:bookmarkStart w:id="0" w:name="_GoBack"/>
      <w:bookmarkEnd w:id="0"/>
    </w:p>
    <w:p w14:paraId="398398DC" w14:textId="4403C05C" w:rsidR="00C32DD3" w:rsidRDefault="00E5589F" w:rsidP="00C32DD3">
      <w:pPr>
        <w:pStyle w:val="TOC1"/>
        <w:rPr>
          <w:rFonts w:asciiTheme="minorHAnsi" w:eastAsiaTheme="minorEastAsia" w:hAnsiTheme="minorHAnsi" w:cstheme="minorBidi"/>
          <w:b w:val="0"/>
          <w:bCs w:val="0"/>
          <w:caps w:val="0"/>
          <w:noProof/>
          <w:sz w:val="22"/>
          <w:szCs w:val="22"/>
          <w:lang w:val="en-US"/>
        </w:rPr>
      </w:pPr>
      <w:hyperlink w:anchor="_Toc331583774" w:history="1">
        <w:r w:rsidR="006C1D6A" w:rsidRPr="00861D94">
          <w:rPr>
            <w:rStyle w:val="Hyperlink"/>
            <w:rFonts w:ascii="Times New Roman" w:hAnsi="Times New Roman"/>
            <w:noProof/>
            <w:snapToGrid w:val="0"/>
            <w:w w:val="0"/>
          </w:rPr>
          <w:t>2.1</w:t>
        </w:r>
        <w:r w:rsidR="006C1D6A">
          <w:rPr>
            <w:rFonts w:asciiTheme="minorHAnsi" w:eastAsiaTheme="minorEastAsia" w:hAnsiTheme="minorHAnsi" w:cstheme="minorBidi"/>
            <w:caps w:val="0"/>
            <w:noProof/>
            <w:lang w:val="en-US"/>
          </w:rPr>
          <w:tab/>
        </w:r>
        <w:r w:rsidR="00C32DD3">
          <w:rPr>
            <w:rStyle w:val="Hyperlink"/>
            <w:noProof/>
          </w:rPr>
          <w:t>why does gerrit fit in</w:t>
        </w:r>
        <w:r w:rsidR="00CD3348">
          <w:rPr>
            <w:rStyle w:val="Hyperlink"/>
            <w:noProof/>
          </w:rPr>
          <w:t xml:space="preserve"> </w:t>
        </w:r>
        <w:r w:rsidR="006C1D6A">
          <w:rPr>
            <w:noProof/>
            <w:webHidden/>
          </w:rPr>
          <w:tab/>
        </w:r>
        <w:r w:rsidR="006C1D6A" w:rsidRPr="00CD3348">
          <w:rPr>
            <w:b w:val="0"/>
            <w:bCs w:val="0"/>
            <w:noProof/>
            <w:webHidden/>
          </w:rPr>
          <w:fldChar w:fldCharType="begin"/>
        </w:r>
        <w:r w:rsidR="006C1D6A" w:rsidRPr="00CD3348">
          <w:rPr>
            <w:noProof/>
            <w:webHidden/>
          </w:rPr>
          <w:instrText xml:space="preserve"> PAGEREF _Toc331583774 \h </w:instrText>
        </w:r>
        <w:r w:rsidR="006C1D6A" w:rsidRPr="00CD3348">
          <w:rPr>
            <w:b w:val="0"/>
            <w:bCs w:val="0"/>
            <w:noProof/>
            <w:webHidden/>
          </w:rPr>
        </w:r>
        <w:r w:rsidR="006C1D6A" w:rsidRPr="00CD3348">
          <w:rPr>
            <w:b w:val="0"/>
            <w:bCs w:val="0"/>
            <w:noProof/>
            <w:webHidden/>
          </w:rPr>
          <w:fldChar w:fldCharType="separate"/>
        </w:r>
        <w:r w:rsidR="00C207E4" w:rsidRPr="00CD3348">
          <w:rPr>
            <w:noProof/>
            <w:webHidden/>
          </w:rPr>
          <w:t>5</w:t>
        </w:r>
        <w:r w:rsidR="006C1D6A" w:rsidRPr="00CD3348">
          <w:rPr>
            <w:b w:val="0"/>
            <w:bCs w:val="0"/>
            <w:noProof/>
            <w:webHidden/>
          </w:rPr>
          <w:fldChar w:fldCharType="end"/>
        </w:r>
      </w:hyperlink>
    </w:p>
    <w:p w14:paraId="088C1228" w14:textId="652E6D9E" w:rsidR="00C32DD3" w:rsidRDefault="00C32DD3" w:rsidP="00C32DD3">
      <w:pPr>
        <w:pStyle w:val="TOC1"/>
        <w:rPr>
          <w:rFonts w:asciiTheme="minorHAnsi" w:eastAsiaTheme="minorEastAsia" w:hAnsiTheme="minorHAnsi" w:cstheme="minorBidi"/>
          <w:b w:val="0"/>
          <w:bCs w:val="0"/>
          <w:caps w:val="0"/>
          <w:noProof/>
          <w:sz w:val="22"/>
          <w:szCs w:val="22"/>
          <w:lang w:val="en-US"/>
        </w:rPr>
      </w:pPr>
      <w:hyperlink w:anchor="_Toc331583773" w:history="1">
        <w:r w:rsidR="00DE383A">
          <w:rPr>
            <w:rStyle w:val="Hyperlink"/>
            <w:noProof/>
          </w:rPr>
          <w:t>3</w:t>
        </w:r>
        <w:r w:rsidRPr="00861D94">
          <w:rPr>
            <w:rStyle w:val="Hyperlink"/>
            <w:noProof/>
          </w:rPr>
          <w:t>.0</w:t>
        </w:r>
        <w:r>
          <w:rPr>
            <w:rFonts w:asciiTheme="minorHAnsi" w:eastAsiaTheme="minorEastAsia" w:hAnsiTheme="minorHAnsi" w:cstheme="minorBidi"/>
            <w:b w:val="0"/>
            <w:bCs w:val="0"/>
            <w:caps w:val="0"/>
            <w:noProof/>
            <w:sz w:val="22"/>
            <w:szCs w:val="22"/>
            <w:lang w:val="en-US"/>
          </w:rPr>
          <w:tab/>
        </w:r>
        <w:r w:rsidR="00DE383A">
          <w:rPr>
            <w:rStyle w:val="Hyperlink"/>
            <w:noProof/>
          </w:rPr>
          <w:t>Building docker image</w:t>
        </w:r>
        <w:r>
          <w:rPr>
            <w:noProof/>
            <w:webHidden/>
          </w:rPr>
          <w:tab/>
        </w:r>
        <w:r>
          <w:rPr>
            <w:noProof/>
            <w:webHidden/>
          </w:rPr>
          <w:fldChar w:fldCharType="begin"/>
        </w:r>
        <w:r>
          <w:rPr>
            <w:noProof/>
            <w:webHidden/>
          </w:rPr>
          <w:instrText xml:space="preserve"> PAGEREF _Toc331583773 \h </w:instrText>
        </w:r>
        <w:r>
          <w:rPr>
            <w:noProof/>
            <w:webHidden/>
          </w:rPr>
        </w:r>
        <w:r>
          <w:rPr>
            <w:noProof/>
            <w:webHidden/>
          </w:rPr>
          <w:fldChar w:fldCharType="separate"/>
        </w:r>
        <w:r>
          <w:rPr>
            <w:noProof/>
            <w:webHidden/>
          </w:rPr>
          <w:t>5</w:t>
        </w:r>
        <w:r>
          <w:rPr>
            <w:noProof/>
            <w:webHidden/>
          </w:rPr>
          <w:fldChar w:fldCharType="end"/>
        </w:r>
      </w:hyperlink>
    </w:p>
    <w:p w14:paraId="454881BC" w14:textId="70F7C1CE" w:rsidR="00C32DD3" w:rsidRDefault="00C32DD3" w:rsidP="00DE383A">
      <w:pPr>
        <w:pStyle w:val="TOC1"/>
        <w:rPr>
          <w:rFonts w:asciiTheme="minorHAnsi" w:eastAsiaTheme="minorEastAsia" w:hAnsiTheme="minorHAnsi" w:cstheme="minorBidi"/>
          <w:b w:val="0"/>
          <w:bCs w:val="0"/>
          <w:caps w:val="0"/>
          <w:noProof/>
          <w:sz w:val="22"/>
          <w:szCs w:val="22"/>
          <w:lang w:val="en-US"/>
        </w:rPr>
      </w:pPr>
      <w:hyperlink w:anchor="_Toc331583772" w:history="1">
        <w:r w:rsidR="00DE383A">
          <w:rPr>
            <w:rStyle w:val="Hyperlink"/>
            <w:noProof/>
          </w:rPr>
          <w:t>3</w:t>
        </w:r>
        <w:r w:rsidRPr="00861D94">
          <w:rPr>
            <w:rStyle w:val="Hyperlink"/>
            <w:noProof/>
          </w:rPr>
          <w:t>.</w:t>
        </w:r>
        <w:r w:rsidR="00DE383A">
          <w:rPr>
            <w:rStyle w:val="Hyperlink"/>
            <w:noProof/>
          </w:rPr>
          <w:t>1</w:t>
        </w:r>
        <w:r>
          <w:rPr>
            <w:rFonts w:asciiTheme="minorHAnsi" w:eastAsiaTheme="minorEastAsia" w:hAnsiTheme="minorHAnsi" w:cstheme="minorBidi"/>
            <w:b w:val="0"/>
            <w:bCs w:val="0"/>
            <w:caps w:val="0"/>
            <w:noProof/>
            <w:sz w:val="22"/>
            <w:szCs w:val="22"/>
            <w:lang w:val="en-US"/>
          </w:rPr>
          <w:tab/>
        </w:r>
        <w:r w:rsidRPr="00861D94">
          <w:rPr>
            <w:rStyle w:val="Hyperlink"/>
            <w:noProof/>
          </w:rPr>
          <w:t>C</w:t>
        </w:r>
        <w:r w:rsidR="00DE383A">
          <w:rPr>
            <w:rStyle w:val="Hyperlink"/>
            <w:noProof/>
          </w:rPr>
          <w:t xml:space="preserve">reating docker image </w:t>
        </w:r>
        <w:r>
          <w:rPr>
            <w:noProof/>
            <w:webHidden/>
          </w:rPr>
          <w:tab/>
        </w:r>
        <w:r>
          <w:rPr>
            <w:noProof/>
            <w:webHidden/>
          </w:rPr>
          <w:fldChar w:fldCharType="begin"/>
        </w:r>
        <w:r>
          <w:rPr>
            <w:noProof/>
            <w:webHidden/>
          </w:rPr>
          <w:instrText xml:space="preserve"> PAGEREF _Toc331583772 \h </w:instrText>
        </w:r>
        <w:r>
          <w:rPr>
            <w:noProof/>
            <w:webHidden/>
          </w:rPr>
        </w:r>
        <w:r>
          <w:rPr>
            <w:noProof/>
            <w:webHidden/>
          </w:rPr>
          <w:fldChar w:fldCharType="separate"/>
        </w:r>
        <w:r>
          <w:rPr>
            <w:noProof/>
            <w:webHidden/>
          </w:rPr>
          <w:t>3</w:t>
        </w:r>
        <w:r>
          <w:rPr>
            <w:noProof/>
            <w:webHidden/>
          </w:rPr>
          <w:fldChar w:fldCharType="end"/>
        </w:r>
      </w:hyperlink>
    </w:p>
    <w:p w14:paraId="29FA503B" w14:textId="1B40EE32" w:rsidR="00DE383A" w:rsidRDefault="00DE383A" w:rsidP="00DE383A">
      <w:pPr>
        <w:pStyle w:val="TOC1"/>
        <w:rPr>
          <w:rFonts w:asciiTheme="minorHAnsi" w:eastAsiaTheme="minorEastAsia" w:hAnsiTheme="minorHAnsi" w:cstheme="minorBidi"/>
          <w:b w:val="0"/>
          <w:bCs w:val="0"/>
          <w:caps w:val="0"/>
          <w:noProof/>
          <w:sz w:val="22"/>
          <w:szCs w:val="22"/>
          <w:lang w:val="en-US"/>
        </w:rPr>
      </w:pPr>
      <w:hyperlink w:anchor="_Toc331583773" w:history="1">
        <w:r>
          <w:rPr>
            <w:rStyle w:val="Hyperlink"/>
            <w:noProof/>
          </w:rPr>
          <w:t>3</w:t>
        </w:r>
        <w:r w:rsidRPr="00861D94">
          <w:rPr>
            <w:rStyle w:val="Hyperlink"/>
            <w:noProof/>
          </w:rPr>
          <w:t>.</w:t>
        </w:r>
        <w:r>
          <w:rPr>
            <w:rStyle w:val="Hyperlink"/>
            <w:noProof/>
          </w:rPr>
          <w:t>2</w:t>
        </w:r>
        <w:r>
          <w:rPr>
            <w:rFonts w:asciiTheme="minorHAnsi" w:eastAsiaTheme="minorEastAsia" w:hAnsiTheme="minorHAnsi" w:cstheme="minorBidi"/>
            <w:b w:val="0"/>
            <w:bCs w:val="0"/>
            <w:caps w:val="0"/>
            <w:noProof/>
            <w:sz w:val="22"/>
            <w:szCs w:val="22"/>
            <w:lang w:val="en-US"/>
          </w:rPr>
          <w:tab/>
        </w:r>
        <w:r w:rsidRPr="00DE383A">
          <w:rPr>
            <w:rStyle w:val="Hyperlink"/>
            <w:noProof/>
          </w:rPr>
          <w:t>USING PERSISTENT VOLUMES</w:t>
        </w:r>
        <w:r>
          <w:rPr>
            <w:noProof/>
            <w:webHidden/>
          </w:rPr>
          <w:tab/>
        </w:r>
        <w:r>
          <w:rPr>
            <w:noProof/>
            <w:webHidden/>
          </w:rPr>
          <w:fldChar w:fldCharType="begin"/>
        </w:r>
        <w:r>
          <w:rPr>
            <w:noProof/>
            <w:webHidden/>
          </w:rPr>
          <w:instrText xml:space="preserve"> PAGEREF _Toc331583773 \h </w:instrText>
        </w:r>
        <w:r>
          <w:rPr>
            <w:noProof/>
            <w:webHidden/>
          </w:rPr>
        </w:r>
        <w:r>
          <w:rPr>
            <w:noProof/>
            <w:webHidden/>
          </w:rPr>
          <w:fldChar w:fldCharType="separate"/>
        </w:r>
        <w:r>
          <w:rPr>
            <w:noProof/>
            <w:webHidden/>
          </w:rPr>
          <w:t>5</w:t>
        </w:r>
        <w:r>
          <w:rPr>
            <w:noProof/>
            <w:webHidden/>
          </w:rPr>
          <w:fldChar w:fldCharType="end"/>
        </w:r>
      </w:hyperlink>
    </w:p>
    <w:p w14:paraId="02E4BDE8" w14:textId="0C0585AE" w:rsidR="00DE383A" w:rsidRDefault="00DE383A" w:rsidP="00DE383A">
      <w:pPr>
        <w:pStyle w:val="TOC1"/>
        <w:rPr>
          <w:rFonts w:asciiTheme="minorHAnsi" w:eastAsiaTheme="minorEastAsia" w:hAnsiTheme="minorHAnsi" w:cstheme="minorBidi"/>
          <w:b w:val="0"/>
          <w:bCs w:val="0"/>
          <w:caps w:val="0"/>
          <w:noProof/>
          <w:sz w:val="22"/>
          <w:szCs w:val="22"/>
          <w:lang w:val="en-US"/>
        </w:rPr>
      </w:pPr>
      <w:hyperlink w:anchor="_Toc331583772" w:history="1">
        <w:r>
          <w:rPr>
            <w:rStyle w:val="Hyperlink"/>
            <w:noProof/>
          </w:rPr>
          <w:t>3</w:t>
        </w:r>
        <w:r w:rsidRPr="00861D94">
          <w:rPr>
            <w:rStyle w:val="Hyperlink"/>
            <w:noProof/>
          </w:rPr>
          <w:t>.</w:t>
        </w:r>
        <w:r w:rsidR="002E0494">
          <w:rPr>
            <w:rStyle w:val="Hyperlink"/>
            <w:noProof/>
          </w:rPr>
          <w:t>3</w:t>
        </w:r>
        <w:r>
          <w:rPr>
            <w:rFonts w:asciiTheme="minorHAnsi" w:eastAsiaTheme="minorEastAsia" w:hAnsiTheme="minorHAnsi" w:cstheme="minorBidi"/>
            <w:b w:val="0"/>
            <w:bCs w:val="0"/>
            <w:caps w:val="0"/>
            <w:noProof/>
            <w:sz w:val="22"/>
            <w:szCs w:val="22"/>
            <w:lang w:val="en-US"/>
          </w:rPr>
          <w:tab/>
        </w:r>
        <w:r>
          <w:rPr>
            <w:rStyle w:val="Hyperlink"/>
            <w:noProof/>
          </w:rPr>
          <w:t>systemd file</w:t>
        </w:r>
        <w:r>
          <w:rPr>
            <w:rStyle w:val="Hyperlink"/>
            <w:noProof/>
          </w:rPr>
          <w:t xml:space="preserve"> </w:t>
        </w:r>
        <w:r>
          <w:rPr>
            <w:noProof/>
            <w:webHidden/>
          </w:rPr>
          <w:tab/>
        </w:r>
        <w:r>
          <w:rPr>
            <w:noProof/>
            <w:webHidden/>
          </w:rPr>
          <w:fldChar w:fldCharType="begin"/>
        </w:r>
        <w:r>
          <w:rPr>
            <w:noProof/>
            <w:webHidden/>
          </w:rPr>
          <w:instrText xml:space="preserve"> PAGEREF _Toc331583772 \h </w:instrText>
        </w:r>
        <w:r>
          <w:rPr>
            <w:noProof/>
            <w:webHidden/>
          </w:rPr>
        </w:r>
        <w:r>
          <w:rPr>
            <w:noProof/>
            <w:webHidden/>
          </w:rPr>
          <w:fldChar w:fldCharType="separate"/>
        </w:r>
        <w:r>
          <w:rPr>
            <w:noProof/>
            <w:webHidden/>
          </w:rPr>
          <w:t>3</w:t>
        </w:r>
        <w:r>
          <w:rPr>
            <w:noProof/>
            <w:webHidden/>
          </w:rPr>
          <w:fldChar w:fldCharType="end"/>
        </w:r>
      </w:hyperlink>
    </w:p>
    <w:p w14:paraId="55447A29" w14:textId="725583CE" w:rsidR="006C1D6A" w:rsidRDefault="006C1D6A">
      <w:pPr>
        <w:pStyle w:val="TOC2"/>
        <w:rPr>
          <w:rFonts w:asciiTheme="minorHAnsi" w:eastAsiaTheme="minorEastAsia" w:hAnsiTheme="minorHAnsi" w:cstheme="minorBidi"/>
          <w:caps w:val="0"/>
          <w:noProof/>
          <w:lang w:val="en-US"/>
        </w:rPr>
      </w:pPr>
    </w:p>
    <w:p w14:paraId="771D7C29" w14:textId="1584553F" w:rsidR="004E5516" w:rsidRDefault="0062436E" w:rsidP="00CD3348">
      <w:pPr>
        <w:pStyle w:val="HMNormallvl1"/>
        <w:ind w:left="0"/>
        <w:rPr>
          <w:rFonts w:eastAsia="Calibri"/>
        </w:rPr>
      </w:pPr>
      <w:r>
        <w:rPr>
          <w:rFonts w:eastAsia="Calibri"/>
        </w:rPr>
        <w:fldChar w:fldCharType="end"/>
      </w:r>
      <w:bookmarkStart w:id="1" w:name="_Toc200259146"/>
      <w:bookmarkStart w:id="2" w:name="_Toc200858264"/>
    </w:p>
    <w:p w14:paraId="4131331F" w14:textId="77777777" w:rsidR="004E5516" w:rsidRDefault="004E5516" w:rsidP="004E5516">
      <w:pPr>
        <w:pStyle w:val="HMNormallvl1"/>
        <w:rPr>
          <w:rFonts w:eastAsia="Calibri"/>
        </w:rPr>
      </w:pPr>
    </w:p>
    <w:p w14:paraId="1782FA6A" w14:textId="77777777" w:rsidR="00440C04" w:rsidRDefault="00440C04" w:rsidP="004E5516">
      <w:pPr>
        <w:pStyle w:val="HMNormallvl1"/>
        <w:rPr>
          <w:rFonts w:eastAsia="Calibri"/>
        </w:rPr>
      </w:pPr>
    </w:p>
    <w:p w14:paraId="16CD794B" w14:textId="77777777" w:rsidR="00440C04" w:rsidRDefault="00440C04" w:rsidP="004E5516">
      <w:pPr>
        <w:pStyle w:val="HMNormallvl1"/>
        <w:rPr>
          <w:rFonts w:eastAsia="Calibri"/>
        </w:rPr>
      </w:pPr>
    </w:p>
    <w:p w14:paraId="63B30258" w14:textId="77777777" w:rsidR="00440C04" w:rsidRDefault="00440C04" w:rsidP="00DE383A">
      <w:pPr>
        <w:pStyle w:val="HMNormallvl1"/>
        <w:ind w:left="0"/>
        <w:rPr>
          <w:rFonts w:eastAsia="Calibri"/>
        </w:rPr>
      </w:pPr>
    </w:p>
    <w:p w14:paraId="656DCA79" w14:textId="77777777" w:rsidR="00440C04" w:rsidRDefault="00440C04" w:rsidP="004E5516">
      <w:pPr>
        <w:pStyle w:val="HMNormallvl1"/>
        <w:rPr>
          <w:rFonts w:eastAsia="Calibri"/>
        </w:rPr>
      </w:pPr>
    </w:p>
    <w:p w14:paraId="3FFD825D" w14:textId="77777777" w:rsidR="00440C04" w:rsidRDefault="00440C04" w:rsidP="004E5516">
      <w:pPr>
        <w:pStyle w:val="HMNormallvl1"/>
        <w:rPr>
          <w:rFonts w:eastAsia="Calibri"/>
        </w:rPr>
      </w:pPr>
    </w:p>
    <w:p w14:paraId="7B7EEDAB" w14:textId="77777777" w:rsidR="00114B1E" w:rsidRDefault="00114B1E" w:rsidP="004E5516">
      <w:pPr>
        <w:pStyle w:val="HMNormallvl1"/>
        <w:rPr>
          <w:rFonts w:eastAsia="Calibri"/>
        </w:rPr>
      </w:pPr>
    </w:p>
    <w:p w14:paraId="4F70A8B0" w14:textId="77777777" w:rsidR="00114B1E" w:rsidRDefault="00114B1E" w:rsidP="004E5516">
      <w:pPr>
        <w:pStyle w:val="HMNormallvl1"/>
        <w:rPr>
          <w:rFonts w:eastAsia="Calibri"/>
        </w:rPr>
      </w:pPr>
    </w:p>
    <w:p w14:paraId="3004539C" w14:textId="77777777" w:rsidR="00114B1E" w:rsidRDefault="00114B1E" w:rsidP="004E5516">
      <w:pPr>
        <w:pStyle w:val="HMNormallvl1"/>
        <w:rPr>
          <w:rFonts w:eastAsia="Calibri"/>
        </w:rPr>
      </w:pPr>
    </w:p>
    <w:p w14:paraId="31086230" w14:textId="77777777" w:rsidR="00114B1E" w:rsidRDefault="00114B1E" w:rsidP="004E5516">
      <w:pPr>
        <w:pStyle w:val="HMNormallvl1"/>
        <w:rPr>
          <w:rFonts w:eastAsia="Calibri"/>
        </w:rPr>
      </w:pPr>
    </w:p>
    <w:p w14:paraId="29AB8F19" w14:textId="77777777" w:rsidR="00114B1E" w:rsidRDefault="00114B1E" w:rsidP="004E5516">
      <w:pPr>
        <w:pStyle w:val="HMNormallvl1"/>
        <w:rPr>
          <w:rFonts w:eastAsia="Calibri"/>
        </w:rPr>
      </w:pPr>
    </w:p>
    <w:p w14:paraId="359D8CBF" w14:textId="77777777" w:rsidR="00114B1E" w:rsidRDefault="00114B1E" w:rsidP="004E5516">
      <w:pPr>
        <w:pStyle w:val="HMNormallvl1"/>
        <w:rPr>
          <w:rFonts w:eastAsia="Calibri"/>
        </w:rPr>
      </w:pPr>
    </w:p>
    <w:p w14:paraId="782D4CFB" w14:textId="77777777" w:rsidR="00114B1E" w:rsidRDefault="00114B1E" w:rsidP="004E5516">
      <w:pPr>
        <w:pStyle w:val="HMNormallvl1"/>
        <w:rPr>
          <w:rFonts w:eastAsia="Calibri"/>
        </w:rPr>
      </w:pPr>
    </w:p>
    <w:p w14:paraId="7CEF31F7" w14:textId="77777777" w:rsidR="00114B1E" w:rsidRDefault="00114B1E" w:rsidP="004E5516">
      <w:pPr>
        <w:pStyle w:val="HMNormallvl1"/>
        <w:rPr>
          <w:rFonts w:eastAsia="Calibri"/>
        </w:rPr>
      </w:pPr>
    </w:p>
    <w:p w14:paraId="7F5CC970" w14:textId="77777777" w:rsidR="00114B1E" w:rsidRDefault="00114B1E" w:rsidP="004E5516">
      <w:pPr>
        <w:pStyle w:val="HMNormallvl1"/>
        <w:rPr>
          <w:rFonts w:eastAsia="Calibri"/>
        </w:rPr>
      </w:pPr>
    </w:p>
    <w:p w14:paraId="25A8BF81" w14:textId="77777777" w:rsidR="00114B1E" w:rsidRDefault="00114B1E" w:rsidP="004E5516">
      <w:pPr>
        <w:pStyle w:val="HMNormallvl1"/>
        <w:rPr>
          <w:rFonts w:eastAsia="Calibri"/>
        </w:rPr>
      </w:pPr>
    </w:p>
    <w:p w14:paraId="55C78E68" w14:textId="77777777" w:rsidR="00114B1E" w:rsidRDefault="00114B1E" w:rsidP="004E5516">
      <w:pPr>
        <w:pStyle w:val="HMNormallvl1"/>
        <w:rPr>
          <w:rFonts w:eastAsia="Calibri"/>
        </w:rPr>
      </w:pPr>
    </w:p>
    <w:p w14:paraId="63AEFDC0" w14:textId="77777777" w:rsidR="00114B1E" w:rsidRDefault="00114B1E" w:rsidP="004E5516">
      <w:pPr>
        <w:pStyle w:val="HMNormallvl1"/>
        <w:rPr>
          <w:rFonts w:eastAsia="Calibri"/>
        </w:rPr>
      </w:pPr>
    </w:p>
    <w:p w14:paraId="4B49A403" w14:textId="77777777" w:rsidR="00114B1E" w:rsidRDefault="00114B1E" w:rsidP="004E5516">
      <w:pPr>
        <w:pStyle w:val="HMNormallvl1"/>
        <w:rPr>
          <w:rFonts w:eastAsia="Calibri"/>
        </w:rPr>
      </w:pPr>
    </w:p>
    <w:p w14:paraId="6325EB31" w14:textId="36497D4E" w:rsidR="00114B1E" w:rsidRDefault="00114B1E" w:rsidP="004E5516">
      <w:pPr>
        <w:pStyle w:val="HMNormallvl1"/>
        <w:rPr>
          <w:rFonts w:eastAsia="Calibri"/>
        </w:rPr>
      </w:pPr>
    </w:p>
    <w:p w14:paraId="3C58DBA6" w14:textId="37EF56A2" w:rsidR="00410227" w:rsidRDefault="00410227" w:rsidP="004E5516">
      <w:pPr>
        <w:pStyle w:val="HMNormallvl1"/>
        <w:rPr>
          <w:rFonts w:eastAsia="Calibri"/>
        </w:rPr>
      </w:pPr>
    </w:p>
    <w:p w14:paraId="73DB4AD5" w14:textId="3ED2C03F" w:rsidR="00410227" w:rsidRDefault="00410227" w:rsidP="004E5516">
      <w:pPr>
        <w:pStyle w:val="HMNormallvl1"/>
        <w:rPr>
          <w:rFonts w:eastAsia="Calibri"/>
        </w:rPr>
      </w:pPr>
    </w:p>
    <w:p w14:paraId="3625F5E6" w14:textId="77777777" w:rsidR="00410227" w:rsidRDefault="00410227" w:rsidP="004E5516">
      <w:pPr>
        <w:pStyle w:val="HMNormallvl1"/>
        <w:rPr>
          <w:rFonts w:eastAsia="Calibri"/>
        </w:rPr>
      </w:pPr>
    </w:p>
    <w:p w14:paraId="40BCAA6A" w14:textId="77777777" w:rsidR="00114B1E" w:rsidRDefault="00114B1E" w:rsidP="004E5516">
      <w:pPr>
        <w:pStyle w:val="HMNormallvl1"/>
        <w:rPr>
          <w:rFonts w:eastAsia="Calibri"/>
        </w:rPr>
      </w:pPr>
    </w:p>
    <w:p w14:paraId="20E288C4" w14:textId="0F857F87" w:rsidR="00114B1E" w:rsidRDefault="00114B1E" w:rsidP="004E5516">
      <w:pPr>
        <w:pStyle w:val="HMNormallvl1"/>
        <w:rPr>
          <w:rFonts w:eastAsia="Calibri"/>
        </w:rPr>
      </w:pPr>
    </w:p>
    <w:p w14:paraId="0F7A180A" w14:textId="4CCDBCD7" w:rsidR="00CD3348" w:rsidRDefault="00CD3348" w:rsidP="004E5516">
      <w:pPr>
        <w:pStyle w:val="HMNormallvl1"/>
        <w:rPr>
          <w:rFonts w:eastAsia="Calibri"/>
        </w:rPr>
      </w:pPr>
    </w:p>
    <w:p w14:paraId="0BD25063" w14:textId="7C813007" w:rsidR="00CD3348" w:rsidRDefault="00CD3348" w:rsidP="004E5516">
      <w:pPr>
        <w:pStyle w:val="HMNormallvl1"/>
        <w:rPr>
          <w:rFonts w:eastAsia="Calibri"/>
        </w:rPr>
      </w:pPr>
    </w:p>
    <w:p w14:paraId="031C813F" w14:textId="20C73078" w:rsidR="00DE383A" w:rsidRDefault="00DE383A" w:rsidP="004E5516">
      <w:pPr>
        <w:pStyle w:val="HMNormallvl1"/>
        <w:rPr>
          <w:rFonts w:eastAsia="Calibri"/>
        </w:rPr>
      </w:pPr>
    </w:p>
    <w:p w14:paraId="149B2238" w14:textId="6BD60F77" w:rsidR="00DE383A" w:rsidRDefault="00DE383A" w:rsidP="004E5516">
      <w:pPr>
        <w:pStyle w:val="HMNormallvl1"/>
        <w:rPr>
          <w:rFonts w:eastAsia="Calibri"/>
        </w:rPr>
      </w:pPr>
    </w:p>
    <w:p w14:paraId="0E1C3FE5" w14:textId="1319108C" w:rsidR="00DE383A" w:rsidRDefault="00DE383A" w:rsidP="004E5516">
      <w:pPr>
        <w:pStyle w:val="HMNormallvl1"/>
        <w:rPr>
          <w:rFonts w:eastAsia="Calibri"/>
        </w:rPr>
      </w:pPr>
    </w:p>
    <w:p w14:paraId="439C8275" w14:textId="77777777" w:rsidR="00DE383A" w:rsidRDefault="00DE383A" w:rsidP="004E5516">
      <w:pPr>
        <w:pStyle w:val="HMNormallvl1"/>
        <w:rPr>
          <w:rFonts w:eastAsia="Calibri"/>
        </w:rPr>
      </w:pPr>
    </w:p>
    <w:p w14:paraId="2DA57C07" w14:textId="153C60AB" w:rsidR="00EE5A35" w:rsidRPr="00021F8A" w:rsidRDefault="00EE5A35" w:rsidP="008C2F1B">
      <w:pPr>
        <w:pStyle w:val="HMHeadinglvl1"/>
      </w:pPr>
      <w:bookmarkStart w:id="3" w:name="_Toc331583772"/>
      <w:r w:rsidRPr="00021F8A">
        <w:t xml:space="preserve">Confidentiality </w:t>
      </w:r>
      <w:r w:rsidR="000117E6">
        <w:t xml:space="preserve">/ Legal </w:t>
      </w:r>
      <w:bookmarkEnd w:id="1"/>
      <w:bookmarkEnd w:id="2"/>
      <w:r w:rsidR="000117E6">
        <w:t>notification</w:t>
      </w:r>
      <w:bookmarkEnd w:id="3"/>
    </w:p>
    <w:p w14:paraId="7D3FE79A" w14:textId="77777777" w:rsidR="00410227" w:rsidRDefault="00410227" w:rsidP="001E496B">
      <w:pPr>
        <w:pStyle w:val="HMNormallvl1"/>
      </w:pPr>
    </w:p>
    <w:p w14:paraId="01E01BBC" w14:textId="77777777" w:rsidR="00410227" w:rsidRDefault="00410227" w:rsidP="00410227">
      <w:pPr>
        <w:ind w:left="357"/>
        <w:rPr>
          <w:rFonts w:eastAsia="Arial Unicode MS" w:cs="Arial"/>
          <w:noProof/>
          <w:sz w:val="20"/>
          <w:szCs w:val="20"/>
        </w:rPr>
      </w:pPr>
      <w:r w:rsidRPr="00410227">
        <w:rPr>
          <w:sz w:val="20"/>
          <w:szCs w:val="20"/>
          <w:lang w:bidi="hi-IN"/>
        </w:rPr>
        <w:t xml:space="preserve">Confidential. Copyright © AI Enterprise., 2018. All rights reserved. </w:t>
      </w:r>
      <w:r w:rsidRPr="00410227">
        <w:rPr>
          <w:rFonts w:eastAsia="Arial Unicode MS" w:cs="Arial"/>
          <w:noProof/>
          <w:sz w:val="20"/>
          <w:szCs w:val="20"/>
        </w:rPr>
        <w:t xml:space="preserve">This document, including the information contained </w:t>
      </w:r>
    </w:p>
    <w:p w14:paraId="196F7139"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herein, is restricted, confidential and proprietary to AI Enterprise, and is to be used only by and disclosed only to those </w:t>
      </w:r>
    </w:p>
    <w:p w14:paraId="28000F55"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within AI Enterprise with a need-to-know.  DO NOT COPY OR FORWARD INTERNALLY OR RELEASE outside AI Enterprise </w:t>
      </w:r>
    </w:p>
    <w:p w14:paraId="61F97EFB" w14:textId="0BAD8AA5"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without authorization in writing by a Sr. Vice President,  Principal, or Director-level manager or a  direct </w:t>
      </w:r>
      <w:r w:rsidR="001D7FA4">
        <w:rPr>
          <w:rFonts w:eastAsia="Arial Unicode MS" w:cs="Arial"/>
          <w:noProof/>
          <w:sz w:val="20"/>
          <w:szCs w:val="20"/>
        </w:rPr>
        <w:t>d</w:t>
      </w:r>
      <w:r w:rsidRPr="00410227">
        <w:rPr>
          <w:rFonts w:eastAsia="Arial Unicode MS" w:cs="Arial"/>
          <w:noProof/>
          <w:sz w:val="20"/>
          <w:szCs w:val="20"/>
        </w:rPr>
        <w:t xml:space="preserve">esignee  </w:t>
      </w:r>
    </w:p>
    <w:p w14:paraId="17A50452" w14:textId="2558FD48" w:rsidR="00410227" w:rsidRPr="00410227" w:rsidRDefault="00410227" w:rsidP="00410227">
      <w:pPr>
        <w:ind w:left="357"/>
        <w:rPr>
          <w:rFonts w:eastAsia="Arial Unicode MS" w:cs="Arial"/>
          <w:noProof/>
          <w:sz w:val="20"/>
          <w:szCs w:val="20"/>
        </w:rPr>
      </w:pPr>
      <w:r w:rsidRPr="00410227">
        <w:rPr>
          <w:rFonts w:eastAsia="Arial Unicode MS" w:cs="Arial"/>
          <w:noProof/>
          <w:sz w:val="20"/>
          <w:szCs w:val="20"/>
        </w:rPr>
        <w:t>thereof who has responsibility for the information contained herein.</w:t>
      </w:r>
    </w:p>
    <w:p w14:paraId="4093F48E" w14:textId="262BE6BF" w:rsidR="00440C04" w:rsidRDefault="004F5282" w:rsidP="00410227">
      <w:pPr>
        <w:pStyle w:val="HMNormallvl1"/>
        <w:ind w:left="374"/>
      </w:pPr>
      <w:r w:rsidRPr="006E3424">
        <w:t xml:space="preserve"> </w:t>
      </w:r>
    </w:p>
    <w:p w14:paraId="7585815B" w14:textId="77777777" w:rsidR="00843E18" w:rsidRDefault="00F60AC5" w:rsidP="008C2F1B">
      <w:pPr>
        <w:pStyle w:val="HMHeadinglvl1"/>
      </w:pPr>
      <w:bookmarkStart w:id="4" w:name="_Toc331583773"/>
      <w:r>
        <w:t>Introduction</w:t>
      </w:r>
      <w:bookmarkEnd w:id="4"/>
    </w:p>
    <w:p w14:paraId="04892D0D" w14:textId="77777777" w:rsidR="005D3D8C" w:rsidRDefault="005D3D8C" w:rsidP="005D3D8C">
      <w:pPr>
        <w:ind w:left="0" w:firstLine="720"/>
      </w:pPr>
      <w:bookmarkStart w:id="5" w:name="_Toc198458032"/>
    </w:p>
    <w:p w14:paraId="2D1FAC4C" w14:textId="5BD06A51" w:rsidR="00753099" w:rsidRPr="00753099" w:rsidRDefault="005D3D8C" w:rsidP="00753099">
      <w:pPr>
        <w:ind w:left="357"/>
        <w:rPr>
          <w:sz w:val="20"/>
          <w:szCs w:val="20"/>
          <w:lang w:bidi="hi-IN"/>
        </w:rPr>
      </w:pPr>
      <w:r w:rsidRPr="00466A68">
        <w:rPr>
          <w:sz w:val="20"/>
          <w:szCs w:val="20"/>
          <w:lang w:bidi="hi-IN"/>
        </w:rPr>
        <w:t>This document describes about</w:t>
      </w:r>
      <w:r w:rsidR="00753099">
        <w:rPr>
          <w:sz w:val="20"/>
          <w:szCs w:val="20"/>
          <w:lang w:bidi="hi-IN"/>
        </w:rPr>
        <w:t xml:space="preserve"> create Dockerfile and deploy using </w:t>
      </w:r>
      <w:proofErr w:type="spellStart"/>
      <w:r w:rsidR="00753099">
        <w:rPr>
          <w:sz w:val="20"/>
          <w:szCs w:val="20"/>
          <w:lang w:bidi="hi-IN"/>
        </w:rPr>
        <w:t>yaml</w:t>
      </w:r>
      <w:proofErr w:type="spellEnd"/>
      <w:r w:rsidR="00753099">
        <w:rPr>
          <w:sz w:val="20"/>
          <w:szCs w:val="20"/>
          <w:lang w:bidi="hi-IN"/>
        </w:rPr>
        <w:t xml:space="preserve"> file from docker-compose tool</w:t>
      </w:r>
      <w:r w:rsidR="00C207E4" w:rsidRPr="00466A68">
        <w:rPr>
          <w:sz w:val="20"/>
          <w:szCs w:val="20"/>
          <w:lang w:bidi="hi-IN"/>
        </w:rPr>
        <w:t>.</w:t>
      </w:r>
      <w:r w:rsidR="00753099">
        <w:rPr>
          <w:sz w:val="20"/>
          <w:szCs w:val="20"/>
          <w:lang w:bidi="hi-IN"/>
        </w:rPr>
        <w:t xml:space="preserve"> </w:t>
      </w:r>
      <w:r w:rsidR="00753099" w:rsidRPr="00753099">
        <w:rPr>
          <w:sz w:val="20"/>
          <w:szCs w:val="20"/>
          <w:lang w:bidi="hi-IN"/>
        </w:rPr>
        <w:t xml:space="preserve">Gerrit provides </w:t>
      </w:r>
      <w:proofErr w:type="gramStart"/>
      <w:r w:rsidR="00753099" w:rsidRPr="00753099">
        <w:rPr>
          <w:sz w:val="20"/>
          <w:szCs w:val="20"/>
          <w:lang w:bidi="hi-IN"/>
        </w:rPr>
        <w:t>web based</w:t>
      </w:r>
      <w:proofErr w:type="gramEnd"/>
      <w:r w:rsidR="00753099" w:rsidRPr="00753099">
        <w:rPr>
          <w:sz w:val="20"/>
          <w:szCs w:val="20"/>
          <w:lang w:bidi="hi-IN"/>
        </w:rPr>
        <w:t xml:space="preserve"> code review and repository management for the Git version control system.</w:t>
      </w:r>
    </w:p>
    <w:p w14:paraId="3321AE5C" w14:textId="77777777" w:rsidR="00753099" w:rsidRPr="00753099" w:rsidRDefault="00753099" w:rsidP="00753099">
      <w:pPr>
        <w:ind w:left="357"/>
        <w:rPr>
          <w:sz w:val="20"/>
          <w:szCs w:val="20"/>
          <w:lang w:bidi="hi-IN"/>
        </w:rPr>
      </w:pPr>
    </w:p>
    <w:p w14:paraId="631879F4" w14:textId="046254D7" w:rsidR="00753099" w:rsidRDefault="00753099" w:rsidP="00753099">
      <w:pPr>
        <w:ind w:left="357"/>
        <w:rPr>
          <w:sz w:val="20"/>
          <w:szCs w:val="20"/>
          <w:lang w:bidi="hi-IN"/>
        </w:rPr>
      </w:pPr>
      <w:r w:rsidRPr="00753099">
        <w:rPr>
          <w:sz w:val="20"/>
          <w:szCs w:val="20"/>
          <w:lang w:bidi="hi-IN"/>
        </w:rPr>
        <w:t>Gerrit is intended to provide a lightweight framework for reviewing every commit before it is accepted into the code base. Changes are uploaded to Gerrit but don’t become a part of the project until they’ve been reviewed and accepted.</w:t>
      </w:r>
    </w:p>
    <w:p w14:paraId="272A0205" w14:textId="77777777" w:rsidR="000D2BA4" w:rsidRDefault="000D2BA4" w:rsidP="00DB380D">
      <w:pPr>
        <w:ind w:left="357"/>
        <w:rPr>
          <w:sz w:val="20"/>
          <w:szCs w:val="20"/>
          <w:lang w:bidi="hi-IN"/>
        </w:rPr>
      </w:pPr>
    </w:p>
    <w:p w14:paraId="464336D5" w14:textId="2C04E956" w:rsidR="00DB380D" w:rsidRPr="00DB380D" w:rsidRDefault="00753099" w:rsidP="00753099">
      <w:pPr>
        <w:ind w:left="357"/>
        <w:rPr>
          <w:sz w:val="20"/>
          <w:szCs w:val="20"/>
          <w:lang w:bidi="hi-IN"/>
        </w:rPr>
      </w:pPr>
      <w:r w:rsidRPr="00753099">
        <w:rPr>
          <w:sz w:val="20"/>
          <w:szCs w:val="20"/>
          <w:lang w:bidi="hi-IN"/>
        </w:rPr>
        <w:t>Gerrit is firstly a staging area where changes can be checked over before becoming a part of the code base. It is also an enabler for this review process, capturing notes and comments about the changes to enable discussion of the change. This is particularly useful with distributed teams where this conversation can’t happen face to face. Even with a co-located team having a review tool as an option is beneficial because reviews can be done at a time that is convenient for the reviewer. This allows the developer to create the review and explain the change while it is fresh in their mind. Without such a tool they either need to interrupt someone to review the code or switch context to explain the change when they’ve already moved on to the next task.</w:t>
      </w:r>
    </w:p>
    <w:p w14:paraId="4C393E67" w14:textId="77777777" w:rsidR="005D3D8C" w:rsidRPr="005D3D8C" w:rsidRDefault="005D3D8C" w:rsidP="005D3D8C">
      <w:pPr>
        <w:ind w:left="0" w:firstLine="720"/>
      </w:pPr>
    </w:p>
    <w:p w14:paraId="282288C0" w14:textId="160C041D" w:rsidR="00F60AC5" w:rsidRDefault="00691607" w:rsidP="00DB380D">
      <w:pPr>
        <w:pStyle w:val="HMHeadinglvl2"/>
      </w:pPr>
      <w:r>
        <w:t xml:space="preserve">Where does </w:t>
      </w:r>
      <w:r w:rsidR="00753099">
        <w:t>Gerrit</w:t>
      </w:r>
      <w:r w:rsidR="00DB380D">
        <w:t xml:space="preserve"> </w:t>
      </w:r>
      <w:r>
        <w:t>fit in?</w:t>
      </w:r>
    </w:p>
    <w:p w14:paraId="16335884" w14:textId="082E5AA8" w:rsidR="00DB380D" w:rsidRDefault="00DB380D" w:rsidP="00DB380D">
      <w:pPr>
        <w:pStyle w:val="HMHeadinglvl2"/>
        <w:numPr>
          <w:ilvl w:val="0"/>
          <w:numId w:val="0"/>
        </w:numPr>
        <w:ind w:left="1440"/>
        <w:rPr>
          <w:rFonts w:eastAsia="Calibri"/>
          <w:bCs w:val="0"/>
          <w:caps w:val="0"/>
          <w:sz w:val="22"/>
        </w:rPr>
      </w:pPr>
    </w:p>
    <w:p w14:paraId="75589C78" w14:textId="5EC4D4C1" w:rsidR="00691607" w:rsidRPr="00691607" w:rsidRDefault="00691607" w:rsidP="00DB380D">
      <w:pPr>
        <w:pStyle w:val="HMHeadinglvl2"/>
        <w:numPr>
          <w:ilvl w:val="0"/>
          <w:numId w:val="0"/>
        </w:numPr>
        <w:ind w:left="1440"/>
        <w:rPr>
          <w:rFonts w:eastAsia="Calibri"/>
          <w:b w:val="0"/>
          <w:bCs w:val="0"/>
          <w:caps w:val="0"/>
          <w:sz w:val="22"/>
        </w:rPr>
      </w:pPr>
      <w:r w:rsidRPr="00691607">
        <w:rPr>
          <w:rFonts w:eastAsia="Calibri"/>
          <w:b w:val="0"/>
          <w:bCs w:val="0"/>
          <w:caps w:val="0"/>
          <w:sz w:val="22"/>
        </w:rPr>
        <w:t xml:space="preserve">Any team with more than one member has a central source repository of some kind (or they should). Git can theoretically work without such a central location but in practice there is usually a central repository. This serves as the authoritative copy of what is </w:t>
      </w:r>
      <w:proofErr w:type="gramStart"/>
      <w:r w:rsidRPr="00691607">
        <w:rPr>
          <w:rFonts w:eastAsia="Calibri"/>
          <w:b w:val="0"/>
          <w:bCs w:val="0"/>
          <w:caps w:val="0"/>
          <w:sz w:val="22"/>
        </w:rPr>
        <w:t>actually in</w:t>
      </w:r>
      <w:proofErr w:type="gramEnd"/>
      <w:r w:rsidRPr="00691607">
        <w:rPr>
          <w:rFonts w:eastAsia="Calibri"/>
          <w:b w:val="0"/>
          <w:bCs w:val="0"/>
          <w:caps w:val="0"/>
          <w:sz w:val="22"/>
        </w:rPr>
        <w:t xml:space="preserve"> the project. This is what everyone fetches from and pushes to and is generally where build servers and other such tools get the source from.</w:t>
      </w:r>
    </w:p>
    <w:p w14:paraId="63FF8FCC" w14:textId="5E3C611F" w:rsidR="000D2BA4" w:rsidRDefault="000D2BA4" w:rsidP="00DB380D">
      <w:pPr>
        <w:pStyle w:val="HMHeadinglvl2"/>
        <w:numPr>
          <w:ilvl w:val="0"/>
          <w:numId w:val="0"/>
        </w:numPr>
        <w:ind w:left="1440"/>
        <w:rPr>
          <w:rFonts w:eastAsia="Calibri"/>
          <w:bCs w:val="0"/>
          <w:caps w:val="0"/>
          <w:sz w:val="22"/>
        </w:rPr>
      </w:pPr>
    </w:p>
    <w:p w14:paraId="587DE17A" w14:textId="65798BAC" w:rsidR="005D3D8C" w:rsidRDefault="00691607" w:rsidP="00F60AC5">
      <w:pPr>
        <w:pStyle w:val="HMHeadinglvl2"/>
        <w:numPr>
          <w:ilvl w:val="0"/>
          <w:numId w:val="0"/>
        </w:numPr>
        <w:ind w:left="1440"/>
        <w:rPr>
          <w:rFonts w:eastAsia="Calibri"/>
          <w:b w:val="0"/>
          <w:bCs w:val="0"/>
          <w:caps w:val="0"/>
          <w:sz w:val="22"/>
        </w:rPr>
      </w:pPr>
      <w:r>
        <w:rPr>
          <w:noProof/>
        </w:rPr>
        <w:lastRenderedPageBreak/>
        <w:drawing>
          <wp:inline distT="0" distB="0" distL="0" distR="0" wp14:anchorId="446762CE" wp14:editId="5336E3A1">
            <wp:extent cx="5751195" cy="2801955"/>
            <wp:effectExtent l="0" t="0" r="1905" b="0"/>
            <wp:docPr id="2" name="Picture 2" descr="Authoritative Sourc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horitative Source Repositor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2159" cy="2821912"/>
                    </a:xfrm>
                    <a:prstGeom prst="rect">
                      <a:avLst/>
                    </a:prstGeom>
                    <a:noFill/>
                    <a:ln>
                      <a:noFill/>
                    </a:ln>
                  </pic:spPr>
                </pic:pic>
              </a:graphicData>
            </a:graphic>
          </wp:inline>
        </w:drawing>
      </w:r>
    </w:p>
    <w:p w14:paraId="68BEBB6E" w14:textId="054E9D33" w:rsidR="000D2BA4" w:rsidRDefault="000D2BA4" w:rsidP="00F60AC5">
      <w:pPr>
        <w:pStyle w:val="HMHeadinglvl2"/>
        <w:numPr>
          <w:ilvl w:val="0"/>
          <w:numId w:val="0"/>
        </w:numPr>
        <w:ind w:left="1440"/>
        <w:rPr>
          <w:rFonts w:eastAsia="Calibri"/>
          <w:b w:val="0"/>
          <w:bCs w:val="0"/>
          <w:caps w:val="0"/>
          <w:sz w:val="22"/>
        </w:rPr>
      </w:pPr>
    </w:p>
    <w:p w14:paraId="517F7FC8" w14:textId="358A69C3" w:rsidR="000D2BA4" w:rsidRDefault="000D2BA4" w:rsidP="004506EB">
      <w:pPr>
        <w:pStyle w:val="HMHeadinglvl2"/>
        <w:numPr>
          <w:ilvl w:val="0"/>
          <w:numId w:val="0"/>
        </w:numPr>
        <w:rPr>
          <w:rFonts w:eastAsia="Calibri"/>
          <w:b w:val="0"/>
          <w:bCs w:val="0"/>
          <w:caps w:val="0"/>
          <w:sz w:val="22"/>
        </w:rPr>
      </w:pPr>
    </w:p>
    <w:p w14:paraId="16AEF621" w14:textId="6126C274" w:rsidR="004506EB" w:rsidRDefault="004506EB" w:rsidP="00F60AC5">
      <w:pPr>
        <w:pStyle w:val="HMHeadinglvl2"/>
        <w:numPr>
          <w:ilvl w:val="0"/>
          <w:numId w:val="0"/>
        </w:numPr>
        <w:ind w:left="1440"/>
        <w:rPr>
          <w:rFonts w:eastAsia="Calibri"/>
          <w:b w:val="0"/>
          <w:bCs w:val="0"/>
          <w:caps w:val="0"/>
          <w:sz w:val="22"/>
        </w:rPr>
      </w:pPr>
      <w:r w:rsidRPr="004506EB">
        <w:rPr>
          <w:rFonts w:eastAsia="Calibri"/>
          <w:b w:val="0"/>
          <w:bCs w:val="0"/>
          <w:caps w:val="0"/>
          <w:sz w:val="22"/>
        </w:rPr>
        <w:t>Gerrit is deployed in place of this central repository and adds an additional concept, a store of pending changes. Everyone still fetches from the authoritative repository but instead of pushing back to it, they push to this pending changes location. A change can only be submitted into the authoritative repository and become an accepted part of the project once the change has been reviewed and approved.</w:t>
      </w:r>
    </w:p>
    <w:p w14:paraId="25F98767" w14:textId="3AB0FC86" w:rsidR="000D2BA4" w:rsidRDefault="004506EB" w:rsidP="00F60AC5">
      <w:pPr>
        <w:pStyle w:val="HMHeadinglvl2"/>
        <w:numPr>
          <w:ilvl w:val="0"/>
          <w:numId w:val="0"/>
        </w:numPr>
        <w:ind w:left="1440"/>
        <w:rPr>
          <w:rFonts w:eastAsia="Calibri"/>
          <w:b w:val="0"/>
          <w:bCs w:val="0"/>
          <w:caps w:val="0"/>
          <w:sz w:val="22"/>
        </w:rPr>
      </w:pPr>
      <w:r>
        <w:rPr>
          <w:noProof/>
        </w:rPr>
        <w:lastRenderedPageBreak/>
        <w:drawing>
          <wp:inline distT="0" distB="0" distL="0" distR="0" wp14:anchorId="2AB40396" wp14:editId="42E5E39E">
            <wp:extent cx="5732344" cy="4915535"/>
            <wp:effectExtent l="0" t="0" r="1905" b="0"/>
            <wp:docPr id="4" name="Picture 4" descr="Gerrit in place of Central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rit in place of Central Repositor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6506" cy="4927679"/>
                    </a:xfrm>
                    <a:prstGeom prst="rect">
                      <a:avLst/>
                    </a:prstGeom>
                    <a:noFill/>
                    <a:ln>
                      <a:noFill/>
                    </a:ln>
                  </pic:spPr>
                </pic:pic>
              </a:graphicData>
            </a:graphic>
          </wp:inline>
        </w:drawing>
      </w:r>
    </w:p>
    <w:p w14:paraId="531C61CF" w14:textId="2E2E4322" w:rsidR="000D2BA4" w:rsidRDefault="000D2BA4" w:rsidP="00F60AC5">
      <w:pPr>
        <w:pStyle w:val="HMHeadinglvl2"/>
        <w:numPr>
          <w:ilvl w:val="0"/>
          <w:numId w:val="0"/>
        </w:numPr>
        <w:ind w:left="1440"/>
        <w:rPr>
          <w:rFonts w:eastAsia="Calibri"/>
          <w:b w:val="0"/>
          <w:bCs w:val="0"/>
          <w:caps w:val="0"/>
          <w:sz w:val="22"/>
        </w:rPr>
      </w:pPr>
    </w:p>
    <w:p w14:paraId="59FA0EDC" w14:textId="7CC7A6C4" w:rsidR="004506EB" w:rsidRDefault="004506EB" w:rsidP="004506EB">
      <w:pPr>
        <w:pStyle w:val="HMHeadinglvl2"/>
        <w:numPr>
          <w:ilvl w:val="0"/>
          <w:numId w:val="0"/>
        </w:numPr>
        <w:ind w:left="1440"/>
        <w:rPr>
          <w:rFonts w:eastAsia="Calibri"/>
          <w:b w:val="0"/>
          <w:bCs w:val="0"/>
          <w:caps w:val="0"/>
          <w:sz w:val="22"/>
        </w:rPr>
      </w:pPr>
      <w:r w:rsidRPr="004506EB">
        <w:rPr>
          <w:rFonts w:eastAsia="Calibri"/>
          <w:b w:val="0"/>
          <w:bCs w:val="0"/>
          <w:caps w:val="0"/>
          <w:sz w:val="22"/>
        </w:rPr>
        <w:t>Like any repository hosting solution, Gerrit has a powerful </w:t>
      </w:r>
      <w:hyperlink r:id="rId11" w:history="1">
        <w:r w:rsidRPr="004506EB">
          <w:rPr>
            <w:rFonts w:eastAsia="Calibri"/>
            <w:b w:val="0"/>
            <w:bCs w:val="0"/>
            <w:caps w:val="0"/>
            <w:sz w:val="22"/>
          </w:rPr>
          <w:t>access control model.</w:t>
        </w:r>
      </w:hyperlink>
      <w:r w:rsidRPr="004506EB">
        <w:rPr>
          <w:rFonts w:eastAsia="Calibri"/>
          <w:b w:val="0"/>
          <w:bCs w:val="0"/>
          <w:caps w:val="0"/>
          <w:sz w:val="22"/>
        </w:rPr>
        <w:t xml:space="preserve"> Users can even be granted access to push directly into the central repository, bypassing code review entirely. Gerrit can even be used without code review, used simply to host the repositories and controlling access. But </w:t>
      </w:r>
      <w:proofErr w:type="gramStart"/>
      <w:r w:rsidRPr="004506EB">
        <w:rPr>
          <w:rFonts w:eastAsia="Calibri"/>
          <w:b w:val="0"/>
          <w:bCs w:val="0"/>
          <w:caps w:val="0"/>
          <w:sz w:val="22"/>
        </w:rPr>
        <w:t>generally</w:t>
      </w:r>
      <w:proofErr w:type="gramEnd"/>
      <w:r w:rsidRPr="004506EB">
        <w:rPr>
          <w:rFonts w:eastAsia="Calibri"/>
          <w:b w:val="0"/>
          <w:bCs w:val="0"/>
          <w:caps w:val="0"/>
          <w:sz w:val="22"/>
        </w:rPr>
        <w:t xml:space="preserve"> it’s just simpler and safer to go through the review process even for users who are allowed to directly push.</w:t>
      </w:r>
    </w:p>
    <w:p w14:paraId="086BC1D6" w14:textId="5E29AE54" w:rsidR="004506EB" w:rsidRPr="004506EB" w:rsidRDefault="00F82E0B" w:rsidP="004506EB">
      <w:pPr>
        <w:pStyle w:val="HMHeadinglvl1"/>
      </w:pPr>
      <w:r>
        <w:t>building</w:t>
      </w:r>
      <w:r w:rsidR="004506EB" w:rsidRPr="004506EB">
        <w:t xml:space="preserve"> Docker image</w:t>
      </w:r>
    </w:p>
    <w:p w14:paraId="7816A97B" w14:textId="522A4DA8" w:rsidR="000D2BA4" w:rsidRDefault="007B4422" w:rsidP="00F60AC5">
      <w:pPr>
        <w:pStyle w:val="HMHeadinglvl2"/>
        <w:numPr>
          <w:ilvl w:val="0"/>
          <w:numId w:val="0"/>
        </w:numPr>
        <w:ind w:left="1440"/>
        <w:rPr>
          <w:rFonts w:eastAsia="Calibri"/>
          <w:bCs w:val="0"/>
          <w:sz w:val="28"/>
        </w:rPr>
      </w:pPr>
      <w:r>
        <w:rPr>
          <w:rFonts w:eastAsia="Calibri"/>
          <w:b w:val="0"/>
          <w:bCs w:val="0"/>
          <w:caps w:val="0"/>
          <w:sz w:val="22"/>
        </w:rPr>
        <w:t xml:space="preserve">You can clone the </w:t>
      </w:r>
      <w:r w:rsidR="000B497A">
        <w:rPr>
          <w:rFonts w:eastAsia="Calibri"/>
          <w:b w:val="0"/>
          <w:bCs w:val="0"/>
          <w:caps w:val="0"/>
          <w:sz w:val="22"/>
        </w:rPr>
        <w:t xml:space="preserve">code </w:t>
      </w:r>
      <w:r>
        <w:rPr>
          <w:rFonts w:eastAsia="Calibri"/>
          <w:b w:val="0"/>
          <w:bCs w:val="0"/>
          <w:caps w:val="0"/>
          <w:sz w:val="22"/>
        </w:rPr>
        <w:t xml:space="preserve">repository from AIE gerrit which will help you to create a </w:t>
      </w:r>
      <w:r w:rsidR="000B497A">
        <w:rPr>
          <w:rFonts w:eastAsia="Calibri"/>
          <w:b w:val="0"/>
          <w:bCs w:val="0"/>
          <w:caps w:val="0"/>
          <w:sz w:val="22"/>
        </w:rPr>
        <w:t xml:space="preserve">custom </w:t>
      </w:r>
      <w:r>
        <w:rPr>
          <w:rFonts w:eastAsia="Calibri"/>
          <w:b w:val="0"/>
          <w:bCs w:val="0"/>
          <w:caps w:val="0"/>
          <w:sz w:val="22"/>
        </w:rPr>
        <w:t>docker image from scratch</w:t>
      </w:r>
      <w:r w:rsidR="000D2BA4">
        <w:rPr>
          <w:rFonts w:eastAsia="Calibri"/>
          <w:b w:val="0"/>
          <w:bCs w:val="0"/>
          <w:caps w:val="0"/>
          <w:sz w:val="22"/>
        </w:rPr>
        <w:t>.</w:t>
      </w:r>
    </w:p>
    <w:p w14:paraId="1D61E91B" w14:textId="50387511" w:rsidR="00C1321C" w:rsidRPr="00C1321C" w:rsidRDefault="00C1321C" w:rsidP="00C1321C"/>
    <w:p w14:paraId="20EFF939" w14:textId="3138D6B3" w:rsidR="00C1321C" w:rsidRPr="00C1321C" w:rsidRDefault="00C1321C" w:rsidP="00C1321C"/>
    <w:p w14:paraId="6C916671" w14:textId="2113FFF4" w:rsidR="00C1321C" w:rsidRPr="00C1321C" w:rsidRDefault="00C1321C" w:rsidP="00C1321C"/>
    <w:p w14:paraId="174EF3B5" w14:textId="4AE825D8" w:rsidR="00C1321C" w:rsidRDefault="00C1321C" w:rsidP="00C1321C">
      <w:pPr>
        <w:rPr>
          <w:b/>
          <w:caps/>
          <w:sz w:val="28"/>
        </w:rPr>
      </w:pPr>
    </w:p>
    <w:p w14:paraId="4700A70F" w14:textId="77777777" w:rsidR="00C1321C" w:rsidRPr="00C1321C" w:rsidRDefault="00C1321C" w:rsidP="00C1321C"/>
    <w:p w14:paraId="05DD4B7D" w14:textId="2A8363DF" w:rsidR="000D2BA4" w:rsidRDefault="007B4422" w:rsidP="00F60AC5">
      <w:pPr>
        <w:pStyle w:val="HMHeadinglvl2"/>
        <w:numPr>
          <w:ilvl w:val="0"/>
          <w:numId w:val="0"/>
        </w:numPr>
        <w:ind w:left="1440"/>
        <w:rPr>
          <w:rFonts w:eastAsia="Calibri"/>
          <w:b w:val="0"/>
          <w:bCs w:val="0"/>
          <w:caps w:val="0"/>
          <w:sz w:val="22"/>
        </w:rPr>
      </w:pPr>
      <w:r w:rsidRPr="007B4422">
        <w:rPr>
          <w:rFonts w:eastAsia="Calibri"/>
          <w:b w:val="0"/>
          <w:bCs w:val="0"/>
          <w:caps w:val="0"/>
          <w:noProof/>
          <w:sz w:val="22"/>
        </w:rPr>
        <w:lastRenderedPageBreak/>
        <w:drawing>
          <wp:inline distT="0" distB="0" distL="0" distR="0" wp14:anchorId="0D9B27D9" wp14:editId="5578FB5C">
            <wp:extent cx="5760720" cy="287386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6270" cy="2881626"/>
                    </a:xfrm>
                    <a:prstGeom prst="rect">
                      <a:avLst/>
                    </a:prstGeom>
                  </pic:spPr>
                </pic:pic>
              </a:graphicData>
            </a:graphic>
          </wp:inline>
        </w:drawing>
      </w:r>
    </w:p>
    <w:p w14:paraId="62A002C9" w14:textId="65AB6010" w:rsidR="007B4422" w:rsidRDefault="007B4422" w:rsidP="00F60AC5">
      <w:pPr>
        <w:pStyle w:val="HMHeadinglvl2"/>
        <w:numPr>
          <w:ilvl w:val="0"/>
          <w:numId w:val="0"/>
        </w:numPr>
        <w:ind w:left="1440"/>
        <w:rPr>
          <w:rFonts w:eastAsia="Calibri"/>
          <w:b w:val="0"/>
          <w:bCs w:val="0"/>
          <w:caps w:val="0"/>
          <w:sz w:val="22"/>
        </w:rPr>
      </w:pPr>
      <w:r w:rsidRPr="007B4422">
        <w:rPr>
          <w:rFonts w:eastAsia="Calibri"/>
          <w:b w:val="0"/>
          <w:bCs w:val="0"/>
          <w:caps w:val="0"/>
          <w:noProof/>
          <w:sz w:val="22"/>
        </w:rPr>
        <w:drawing>
          <wp:inline distT="0" distB="0" distL="0" distR="0" wp14:anchorId="7A913767" wp14:editId="59ECDEFC">
            <wp:extent cx="5770245" cy="2967284"/>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81975" cy="2973316"/>
                    </a:xfrm>
                    <a:prstGeom prst="rect">
                      <a:avLst/>
                    </a:prstGeom>
                  </pic:spPr>
                </pic:pic>
              </a:graphicData>
            </a:graphic>
          </wp:inline>
        </w:drawing>
      </w:r>
    </w:p>
    <w:p w14:paraId="0FD61199" w14:textId="64B286F1" w:rsidR="000D2BA4" w:rsidRDefault="007B4422" w:rsidP="00F60AC5">
      <w:pPr>
        <w:pStyle w:val="HMHeadinglvl2"/>
        <w:numPr>
          <w:ilvl w:val="0"/>
          <w:numId w:val="0"/>
        </w:numPr>
        <w:ind w:left="1440"/>
        <w:rPr>
          <w:rFonts w:eastAsia="Calibri"/>
          <w:bCs w:val="0"/>
          <w:caps w:val="0"/>
          <w:sz w:val="22"/>
        </w:rPr>
      </w:pPr>
      <w:r>
        <w:rPr>
          <w:rFonts w:eastAsia="Calibri"/>
          <w:bCs w:val="0"/>
          <w:caps w:val="0"/>
          <w:sz w:val="22"/>
        </w:rPr>
        <w:t>About Dockerfile</w:t>
      </w:r>
    </w:p>
    <w:p w14:paraId="71954304" w14:textId="4129BEB5" w:rsidR="00F82E0B" w:rsidRDefault="007B4422" w:rsidP="00F82E0B">
      <w:pPr>
        <w:pStyle w:val="HMHeadinglvl2"/>
        <w:numPr>
          <w:ilvl w:val="0"/>
          <w:numId w:val="0"/>
        </w:numPr>
        <w:ind w:left="1440" w:hanging="720"/>
        <w:rPr>
          <w:rFonts w:eastAsia="Calibri"/>
          <w:b w:val="0"/>
          <w:bCs w:val="0"/>
          <w:caps w:val="0"/>
          <w:sz w:val="22"/>
        </w:rPr>
      </w:pPr>
      <w:r>
        <w:rPr>
          <w:rFonts w:eastAsia="Calibri"/>
          <w:b w:val="0"/>
          <w:bCs w:val="0"/>
          <w:caps w:val="0"/>
          <w:sz w:val="22"/>
        </w:rPr>
        <w:tab/>
      </w:r>
      <w:r>
        <w:rPr>
          <w:rFonts w:eastAsia="Calibri"/>
          <w:b w:val="0"/>
          <w:bCs w:val="0"/>
          <w:caps w:val="0"/>
          <w:sz w:val="22"/>
        </w:rPr>
        <w:tab/>
        <w:t>We’re adding all the configurations including single sign on, service ports etc. You can refer the sample Dockerfile here.</w:t>
      </w:r>
      <w:bookmarkEnd w:id="5"/>
    </w:p>
    <w:tbl>
      <w:tblPr>
        <w:tblW w:w="0" w:type="auto"/>
        <w:shd w:val="clear" w:color="auto" w:fill="FFFFFF"/>
        <w:tblCellMar>
          <w:left w:w="0" w:type="dxa"/>
          <w:right w:w="0" w:type="dxa"/>
        </w:tblCellMar>
        <w:tblLook w:val="04A0" w:firstRow="1" w:lastRow="0" w:firstColumn="1" w:lastColumn="0" w:noHBand="0" w:noVBand="1"/>
      </w:tblPr>
      <w:tblGrid>
        <w:gridCol w:w="1591"/>
        <w:gridCol w:w="8171"/>
      </w:tblGrid>
      <w:tr w:rsidR="00F82E0B" w:rsidRPr="00F82E0B" w14:paraId="54D35071"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42C23F34" w14:textId="67012B61"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5863F3A8" w14:textId="60F2B545" w:rsid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Pr>
                <w:rFonts w:ascii="Courier New" w:eastAsia="Times New Roman" w:hAnsi="Courier New" w:cs="Courier New"/>
                <w:color w:val="000000"/>
                <w:sz w:val="20"/>
                <w:szCs w:val="20"/>
                <w:lang w:val="en-IN" w:eastAsia="en-IN"/>
              </w:rPr>
              <w:t>FROM ubuntu:16.04</w:t>
            </w:r>
          </w:p>
          <w:p w14:paraId="30FF7FB7" w14:textId="32EA0F91"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000000"/>
                <w:sz w:val="20"/>
                <w:szCs w:val="20"/>
                <w:lang w:val="en-IN" w:eastAsia="en-IN"/>
              </w:rPr>
              <w:t xml:space="preserve">MAINTAINER </w:t>
            </w:r>
            <w:r w:rsidRPr="00F82E0B">
              <w:rPr>
                <w:rFonts w:ascii="Courier New" w:eastAsia="Times New Roman" w:hAnsi="Courier New" w:cs="Courier New"/>
                <w:color w:val="660066"/>
                <w:sz w:val="20"/>
                <w:szCs w:val="20"/>
                <w:lang w:val="en-IN" w:eastAsia="en-IN"/>
              </w:rPr>
              <w:t>AIEnterprise</w:t>
            </w:r>
            <w:r w:rsidRPr="00F82E0B">
              <w:rPr>
                <w:rFonts w:ascii="Courier New" w:eastAsia="Times New Roman" w:hAnsi="Courier New" w:cs="Courier New"/>
                <w:color w:val="000000"/>
                <w:sz w:val="20"/>
                <w:szCs w:val="20"/>
                <w:lang w:val="en-IN" w:eastAsia="en-IN"/>
              </w:rPr>
              <w:t xml:space="preserve"> </w:t>
            </w:r>
            <w:r w:rsidRPr="00F82E0B">
              <w:rPr>
                <w:rFonts w:ascii="Courier New" w:eastAsia="Times New Roman" w:hAnsi="Courier New" w:cs="Courier New"/>
                <w:color w:val="660066"/>
                <w:sz w:val="20"/>
                <w:szCs w:val="20"/>
                <w:lang w:val="en-IN" w:eastAsia="en-IN"/>
              </w:rPr>
              <w:t>DevOps</w:t>
            </w:r>
          </w:p>
        </w:tc>
      </w:tr>
      <w:tr w:rsidR="00F82E0B" w:rsidRPr="00F82E0B" w14:paraId="083456E3"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49C1EB66"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2F70748F" w14:textId="77777777" w:rsidR="00F82E0B" w:rsidRPr="00F82E0B" w:rsidRDefault="00F82E0B" w:rsidP="00F82E0B">
            <w:pPr>
              <w:spacing w:before="0" w:after="0"/>
              <w:ind w:left="0" w:firstLine="0"/>
              <w:jc w:val="right"/>
              <w:rPr>
                <w:rFonts w:ascii="Times New Roman" w:eastAsia="Times New Roman" w:hAnsi="Times New Roman"/>
                <w:sz w:val="20"/>
                <w:szCs w:val="20"/>
                <w:lang w:val="en-IN" w:eastAsia="en-IN"/>
              </w:rPr>
            </w:pPr>
          </w:p>
        </w:tc>
      </w:tr>
      <w:tr w:rsidR="00F82E0B" w:rsidRPr="00F82E0B" w14:paraId="2ABBBDFA"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5AF5FA23" w14:textId="77777777" w:rsidR="00F82E0B" w:rsidRPr="00F82E0B" w:rsidRDefault="00F82E0B" w:rsidP="00F82E0B">
            <w:pPr>
              <w:spacing w:before="0" w:after="0" w:line="312" w:lineRule="atLeast"/>
              <w:ind w:left="0" w:firstLine="0"/>
              <w:rPr>
                <w:rFonts w:ascii="Times New Roman" w:eastAsia="Times New Roman" w:hAnsi="Times New Roman"/>
                <w:sz w:val="20"/>
                <w:szCs w:val="20"/>
                <w:lang w:val="en-IN" w:eastAsia="en-IN"/>
              </w:rPr>
            </w:pPr>
          </w:p>
        </w:tc>
        <w:tc>
          <w:tcPr>
            <w:tcW w:w="0" w:type="auto"/>
            <w:shd w:val="clear" w:color="auto" w:fill="FFFFFF"/>
            <w:tcMar>
              <w:top w:w="0" w:type="dxa"/>
              <w:left w:w="150" w:type="dxa"/>
              <w:bottom w:w="0" w:type="dxa"/>
              <w:right w:w="0" w:type="dxa"/>
            </w:tcMar>
            <w:vAlign w:val="center"/>
            <w:hideMark/>
          </w:tcPr>
          <w:p w14:paraId="2989E8FB"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 Add Gerrit packages repository</w:t>
            </w:r>
          </w:p>
        </w:tc>
      </w:tr>
      <w:tr w:rsidR="00F82E0B" w:rsidRPr="00F82E0B" w14:paraId="64DA43F4"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7F73DCA9"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1AE52C1E"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000000"/>
                <w:sz w:val="20"/>
                <w:szCs w:val="20"/>
                <w:lang w:val="en-IN" w:eastAsia="en-IN"/>
              </w:rPr>
              <w:t xml:space="preserve">RUN echo </w:t>
            </w:r>
            <w:r w:rsidRPr="00F82E0B">
              <w:rPr>
                <w:rFonts w:ascii="Courier New" w:eastAsia="Times New Roman" w:hAnsi="Courier New" w:cs="Courier New"/>
                <w:color w:val="008800"/>
                <w:sz w:val="20"/>
                <w:szCs w:val="20"/>
                <w:lang w:val="en-IN" w:eastAsia="en-IN"/>
              </w:rPr>
              <w:t xml:space="preserve">"deb mirror://mirrorlist.gerritforge.com/deb gerrit </w:t>
            </w:r>
            <w:proofErr w:type="spellStart"/>
            <w:r w:rsidRPr="00F82E0B">
              <w:rPr>
                <w:rFonts w:ascii="Courier New" w:eastAsia="Times New Roman" w:hAnsi="Courier New" w:cs="Courier New"/>
                <w:color w:val="008800"/>
                <w:sz w:val="20"/>
                <w:szCs w:val="20"/>
                <w:lang w:val="en-IN" w:eastAsia="en-IN"/>
              </w:rPr>
              <w:t>contrib</w:t>
            </w:r>
            <w:proofErr w:type="spellEnd"/>
            <w:r w:rsidRPr="00F82E0B">
              <w:rPr>
                <w:rFonts w:ascii="Courier New" w:eastAsia="Times New Roman" w:hAnsi="Courier New" w:cs="Courier New"/>
                <w:color w:val="008800"/>
                <w:sz w:val="20"/>
                <w:szCs w:val="20"/>
                <w:lang w:val="en-IN" w:eastAsia="en-IN"/>
              </w:rPr>
              <w:t>"</w:t>
            </w:r>
            <w:r w:rsidRPr="00F82E0B">
              <w:rPr>
                <w:rFonts w:ascii="Courier New" w:eastAsia="Times New Roman" w:hAnsi="Courier New" w:cs="Courier New"/>
                <w:color w:val="000000"/>
                <w:sz w:val="20"/>
                <w:szCs w:val="20"/>
                <w:lang w:val="en-IN" w:eastAsia="en-IN"/>
              </w:rPr>
              <w:t xml:space="preserve"> </w:t>
            </w:r>
            <w:r w:rsidRPr="00F82E0B">
              <w:rPr>
                <w:rFonts w:ascii="Courier New" w:eastAsia="Times New Roman" w:hAnsi="Courier New" w:cs="Courier New"/>
                <w:color w:val="666600"/>
                <w:sz w:val="20"/>
                <w:szCs w:val="20"/>
                <w:lang w:val="en-IN" w:eastAsia="en-IN"/>
              </w:rPr>
              <w:t>&gt;</w:t>
            </w:r>
            <w:r w:rsidRPr="00F82E0B">
              <w:rPr>
                <w:rFonts w:ascii="Courier New" w:eastAsia="Times New Roman" w:hAnsi="Courier New" w:cs="Courier New"/>
                <w:color w:val="000000"/>
                <w:sz w:val="20"/>
                <w:szCs w:val="20"/>
                <w:lang w:val="en-IN" w:eastAsia="en-IN"/>
              </w:rPr>
              <w:t xml:space="preserve"> </w:t>
            </w:r>
            <w:r w:rsidRPr="00F82E0B">
              <w:rPr>
                <w:rFonts w:ascii="Courier New" w:eastAsia="Times New Roman" w:hAnsi="Courier New" w:cs="Courier New"/>
                <w:color w:val="008800"/>
                <w:sz w:val="20"/>
                <w:szCs w:val="20"/>
                <w:lang w:val="en-IN" w:eastAsia="en-IN"/>
              </w:rPr>
              <w:t>/etc/</w:t>
            </w:r>
            <w:r w:rsidRPr="00F82E0B">
              <w:rPr>
                <w:rFonts w:ascii="Courier New" w:eastAsia="Times New Roman" w:hAnsi="Courier New" w:cs="Courier New"/>
                <w:color w:val="000000"/>
                <w:sz w:val="20"/>
                <w:szCs w:val="20"/>
                <w:lang w:val="en-IN" w:eastAsia="en-IN"/>
              </w:rPr>
              <w:t>apt</w:t>
            </w:r>
            <w:r w:rsidRPr="00F82E0B">
              <w:rPr>
                <w:rFonts w:ascii="Courier New" w:eastAsia="Times New Roman" w:hAnsi="Courier New" w:cs="Courier New"/>
                <w:color w:val="666600"/>
                <w:sz w:val="20"/>
                <w:szCs w:val="20"/>
                <w:lang w:val="en-IN" w:eastAsia="en-IN"/>
              </w:rPr>
              <w:t>/</w:t>
            </w:r>
            <w:proofErr w:type="spellStart"/>
            <w:r w:rsidRPr="00F82E0B">
              <w:rPr>
                <w:rFonts w:ascii="Courier New" w:eastAsia="Times New Roman" w:hAnsi="Courier New" w:cs="Courier New"/>
                <w:color w:val="000000"/>
                <w:sz w:val="20"/>
                <w:szCs w:val="20"/>
                <w:lang w:val="en-IN" w:eastAsia="en-IN"/>
              </w:rPr>
              <w:t>sources</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list</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d</w:t>
            </w:r>
            <w:proofErr w:type="spellEnd"/>
            <w:r w:rsidRPr="00F82E0B">
              <w:rPr>
                <w:rFonts w:ascii="Courier New" w:eastAsia="Times New Roman" w:hAnsi="Courier New" w:cs="Courier New"/>
                <w:color w:val="666600"/>
                <w:sz w:val="20"/>
                <w:szCs w:val="20"/>
                <w:lang w:val="en-IN" w:eastAsia="en-IN"/>
              </w:rPr>
              <w:t>/</w:t>
            </w:r>
            <w:proofErr w:type="spellStart"/>
            <w:r w:rsidRPr="00F82E0B">
              <w:rPr>
                <w:rFonts w:ascii="Courier New" w:eastAsia="Times New Roman" w:hAnsi="Courier New" w:cs="Courier New"/>
                <w:color w:val="660066"/>
                <w:sz w:val="20"/>
                <w:szCs w:val="20"/>
                <w:lang w:val="en-IN" w:eastAsia="en-IN"/>
              </w:rPr>
              <w:t>GerritForge</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list</w:t>
            </w:r>
            <w:proofErr w:type="spellEnd"/>
          </w:p>
        </w:tc>
      </w:tr>
      <w:tr w:rsidR="00F82E0B" w:rsidRPr="00F82E0B" w14:paraId="31A55DE0"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246DC54E"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2236F6C3" w14:textId="77777777" w:rsidR="00F82E0B" w:rsidRPr="00F82E0B" w:rsidRDefault="00F82E0B" w:rsidP="00F82E0B">
            <w:pPr>
              <w:spacing w:before="0" w:after="0"/>
              <w:ind w:left="0" w:firstLine="0"/>
              <w:jc w:val="right"/>
              <w:rPr>
                <w:rFonts w:ascii="Times New Roman" w:eastAsia="Times New Roman" w:hAnsi="Times New Roman"/>
                <w:sz w:val="20"/>
                <w:szCs w:val="20"/>
                <w:lang w:val="en-IN" w:eastAsia="en-IN"/>
              </w:rPr>
            </w:pPr>
          </w:p>
        </w:tc>
      </w:tr>
      <w:tr w:rsidR="00F82E0B" w:rsidRPr="00F82E0B" w14:paraId="5A07BC1A"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300F1558" w14:textId="77777777" w:rsidR="00F82E0B" w:rsidRPr="00F82E0B" w:rsidRDefault="00F82E0B" w:rsidP="00F82E0B">
            <w:pPr>
              <w:spacing w:before="0" w:after="0" w:line="312" w:lineRule="atLeast"/>
              <w:ind w:left="0" w:firstLine="0"/>
              <w:rPr>
                <w:rFonts w:ascii="Times New Roman" w:eastAsia="Times New Roman" w:hAnsi="Times New Roman"/>
                <w:sz w:val="20"/>
                <w:szCs w:val="20"/>
                <w:lang w:val="en-IN" w:eastAsia="en-IN"/>
              </w:rPr>
            </w:pPr>
          </w:p>
        </w:tc>
        <w:tc>
          <w:tcPr>
            <w:tcW w:w="0" w:type="auto"/>
            <w:shd w:val="clear" w:color="auto" w:fill="FFFFFF"/>
            <w:tcMar>
              <w:top w:w="0" w:type="dxa"/>
              <w:left w:w="150" w:type="dxa"/>
              <w:bottom w:w="0" w:type="dxa"/>
              <w:right w:w="0" w:type="dxa"/>
            </w:tcMar>
            <w:vAlign w:val="center"/>
            <w:hideMark/>
          </w:tcPr>
          <w:p w14:paraId="4DB2A8EF"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000000"/>
                <w:sz w:val="20"/>
                <w:szCs w:val="20"/>
                <w:lang w:val="en-IN" w:eastAsia="en-IN"/>
              </w:rPr>
              <w:t>RUN apt</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 xml:space="preserve">key adv </w:t>
            </w:r>
            <w:r w:rsidRPr="00F82E0B">
              <w:rPr>
                <w:rFonts w:ascii="Courier New" w:eastAsia="Times New Roman" w:hAnsi="Courier New" w:cs="Courier New"/>
                <w:color w:val="666600"/>
                <w:sz w:val="20"/>
                <w:szCs w:val="20"/>
                <w:lang w:val="en-IN" w:eastAsia="en-IN"/>
              </w:rPr>
              <w:t>--</w:t>
            </w:r>
            <w:proofErr w:type="spellStart"/>
            <w:r w:rsidRPr="00F82E0B">
              <w:rPr>
                <w:rFonts w:ascii="Courier New" w:eastAsia="Times New Roman" w:hAnsi="Courier New" w:cs="Courier New"/>
                <w:color w:val="000000"/>
                <w:sz w:val="20"/>
                <w:szCs w:val="20"/>
                <w:lang w:val="en-IN" w:eastAsia="en-IN"/>
              </w:rPr>
              <w:t>keyserver</w:t>
            </w:r>
            <w:proofErr w:type="spellEnd"/>
            <w:r w:rsidRPr="00F82E0B">
              <w:rPr>
                <w:rFonts w:ascii="Courier New" w:eastAsia="Times New Roman" w:hAnsi="Courier New" w:cs="Courier New"/>
                <w:color w:val="000000"/>
                <w:sz w:val="20"/>
                <w:szCs w:val="20"/>
                <w:lang w:val="en-IN" w:eastAsia="en-IN"/>
              </w:rPr>
              <w:t xml:space="preserve"> keyserver</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ubuntu</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 xml:space="preserve">com </w:t>
            </w:r>
            <w:r w:rsidRPr="00F82E0B">
              <w:rPr>
                <w:rFonts w:ascii="Courier New" w:eastAsia="Times New Roman" w:hAnsi="Courier New" w:cs="Courier New"/>
                <w:color w:val="666600"/>
                <w:sz w:val="20"/>
                <w:szCs w:val="20"/>
                <w:lang w:val="en-IN" w:eastAsia="en-IN"/>
              </w:rPr>
              <w:t>--</w:t>
            </w:r>
            <w:proofErr w:type="spellStart"/>
            <w:r w:rsidRPr="00F82E0B">
              <w:rPr>
                <w:rFonts w:ascii="Courier New" w:eastAsia="Times New Roman" w:hAnsi="Courier New" w:cs="Courier New"/>
                <w:color w:val="000000"/>
                <w:sz w:val="20"/>
                <w:szCs w:val="20"/>
                <w:lang w:val="en-IN" w:eastAsia="en-IN"/>
              </w:rPr>
              <w:t>recv</w:t>
            </w:r>
            <w:proofErr w:type="spellEnd"/>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 xml:space="preserve">keys </w:t>
            </w:r>
            <w:r w:rsidRPr="00F82E0B">
              <w:rPr>
                <w:rFonts w:ascii="Courier New" w:eastAsia="Times New Roman" w:hAnsi="Courier New" w:cs="Courier New"/>
                <w:color w:val="006666"/>
                <w:sz w:val="20"/>
                <w:szCs w:val="20"/>
                <w:lang w:val="en-IN" w:eastAsia="en-IN"/>
              </w:rPr>
              <w:t>1871F775</w:t>
            </w:r>
          </w:p>
        </w:tc>
      </w:tr>
      <w:tr w:rsidR="00F82E0B" w:rsidRPr="00F82E0B" w14:paraId="7596028A"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75C82522"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1A457494"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000000"/>
                <w:sz w:val="20"/>
                <w:szCs w:val="20"/>
                <w:lang w:val="en-IN" w:eastAsia="en-IN"/>
              </w:rPr>
              <w:t>RUN apt</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88"/>
                <w:sz w:val="20"/>
                <w:szCs w:val="20"/>
                <w:lang w:val="en-IN" w:eastAsia="en-IN"/>
              </w:rPr>
              <w:t>get</w:t>
            </w:r>
            <w:r w:rsidRPr="00F82E0B">
              <w:rPr>
                <w:rFonts w:ascii="Courier New" w:eastAsia="Times New Roman" w:hAnsi="Courier New" w:cs="Courier New"/>
                <w:color w:val="000000"/>
                <w:sz w:val="20"/>
                <w:szCs w:val="20"/>
                <w:lang w:val="en-IN" w:eastAsia="en-IN"/>
              </w:rPr>
              <w:t xml:space="preserve"> update</w:t>
            </w:r>
          </w:p>
        </w:tc>
      </w:tr>
      <w:tr w:rsidR="00F82E0B" w:rsidRPr="00F82E0B" w14:paraId="19983E41"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16EC71DB"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07D88CA5"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000000"/>
                <w:sz w:val="20"/>
                <w:szCs w:val="20"/>
                <w:lang w:val="en-IN" w:eastAsia="en-IN"/>
              </w:rPr>
              <w:t>RUN apt</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key update</w:t>
            </w:r>
          </w:p>
        </w:tc>
      </w:tr>
      <w:tr w:rsidR="00F82E0B" w:rsidRPr="00F82E0B" w14:paraId="6B48947A"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009912D1"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0B738F2E"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000000"/>
                <w:sz w:val="20"/>
                <w:szCs w:val="20"/>
                <w:lang w:val="en-IN" w:eastAsia="en-IN"/>
              </w:rPr>
              <w:t>RUN apt</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88"/>
                <w:sz w:val="20"/>
                <w:szCs w:val="20"/>
                <w:lang w:val="en-IN" w:eastAsia="en-IN"/>
              </w:rPr>
              <w:t>get</w:t>
            </w:r>
            <w:r w:rsidRPr="00F82E0B">
              <w:rPr>
                <w:rFonts w:ascii="Courier New" w:eastAsia="Times New Roman" w:hAnsi="Courier New" w:cs="Courier New"/>
                <w:color w:val="000000"/>
                <w:sz w:val="20"/>
                <w:szCs w:val="20"/>
                <w:lang w:val="en-IN" w:eastAsia="en-IN"/>
              </w:rPr>
              <w:t xml:space="preserve"> </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 xml:space="preserve">y install </w:t>
            </w:r>
            <w:proofErr w:type="spellStart"/>
            <w:r w:rsidRPr="00F82E0B">
              <w:rPr>
                <w:rFonts w:ascii="Courier New" w:eastAsia="Times New Roman" w:hAnsi="Courier New" w:cs="Courier New"/>
                <w:color w:val="000000"/>
                <w:sz w:val="20"/>
                <w:szCs w:val="20"/>
                <w:lang w:val="en-IN" w:eastAsia="en-IN"/>
              </w:rPr>
              <w:t>sudo</w:t>
            </w:r>
            <w:proofErr w:type="spellEnd"/>
          </w:p>
        </w:tc>
      </w:tr>
      <w:tr w:rsidR="00F82E0B" w:rsidRPr="00F82E0B" w14:paraId="4C163AD5"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5A74FD93"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5530CC30" w14:textId="77777777" w:rsidR="00F82E0B" w:rsidRPr="00F82E0B" w:rsidRDefault="00F82E0B" w:rsidP="00F82E0B">
            <w:pPr>
              <w:spacing w:before="0" w:after="0"/>
              <w:ind w:left="0" w:firstLine="0"/>
              <w:jc w:val="right"/>
              <w:rPr>
                <w:rFonts w:ascii="Times New Roman" w:eastAsia="Times New Roman" w:hAnsi="Times New Roman"/>
                <w:sz w:val="20"/>
                <w:szCs w:val="20"/>
                <w:lang w:val="en-IN" w:eastAsia="en-IN"/>
              </w:rPr>
            </w:pPr>
          </w:p>
        </w:tc>
      </w:tr>
      <w:tr w:rsidR="00F82E0B" w:rsidRPr="00F82E0B" w14:paraId="319E3CE9"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0BDBDEB7" w14:textId="77777777" w:rsidR="00F82E0B" w:rsidRPr="00F82E0B" w:rsidRDefault="00F82E0B" w:rsidP="00F82E0B">
            <w:pPr>
              <w:spacing w:before="0" w:after="0" w:line="312" w:lineRule="atLeast"/>
              <w:ind w:left="0" w:firstLine="0"/>
              <w:rPr>
                <w:rFonts w:ascii="Times New Roman" w:eastAsia="Times New Roman" w:hAnsi="Times New Roman"/>
                <w:sz w:val="20"/>
                <w:szCs w:val="20"/>
                <w:lang w:val="en-IN" w:eastAsia="en-IN"/>
              </w:rPr>
            </w:pPr>
          </w:p>
        </w:tc>
        <w:tc>
          <w:tcPr>
            <w:tcW w:w="0" w:type="auto"/>
            <w:shd w:val="clear" w:color="auto" w:fill="FFFFFF"/>
            <w:tcMar>
              <w:top w:w="0" w:type="dxa"/>
              <w:left w:w="150" w:type="dxa"/>
              <w:bottom w:w="0" w:type="dxa"/>
              <w:right w:w="0" w:type="dxa"/>
            </w:tcMar>
            <w:vAlign w:val="center"/>
            <w:hideMark/>
          </w:tcPr>
          <w:p w14:paraId="0CFBC416"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 Install OpenJDK and Gerrit in two subsequent transactions</w:t>
            </w:r>
          </w:p>
        </w:tc>
      </w:tr>
      <w:tr w:rsidR="00F82E0B" w:rsidRPr="00F82E0B" w14:paraId="11F1767F"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1E9383F9"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1C3AAC52"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 (pre-trans Gerrit script needs to have access to the Java command)</w:t>
            </w:r>
          </w:p>
        </w:tc>
      </w:tr>
      <w:tr w:rsidR="00F82E0B" w:rsidRPr="00F82E0B" w14:paraId="7FA6226C"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775B9C28"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1082A950"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000000"/>
                <w:sz w:val="20"/>
                <w:szCs w:val="20"/>
                <w:lang w:val="en-IN" w:eastAsia="en-IN"/>
              </w:rPr>
              <w:t>RUN apt</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88"/>
                <w:sz w:val="20"/>
                <w:szCs w:val="20"/>
                <w:lang w:val="en-IN" w:eastAsia="en-IN"/>
              </w:rPr>
              <w:t>get</w:t>
            </w:r>
            <w:r w:rsidRPr="00F82E0B">
              <w:rPr>
                <w:rFonts w:ascii="Courier New" w:eastAsia="Times New Roman" w:hAnsi="Courier New" w:cs="Courier New"/>
                <w:color w:val="000000"/>
                <w:sz w:val="20"/>
                <w:szCs w:val="20"/>
                <w:lang w:val="en-IN" w:eastAsia="en-IN"/>
              </w:rPr>
              <w:t xml:space="preserve"> </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y install openjdk</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6666"/>
                <w:sz w:val="20"/>
                <w:szCs w:val="20"/>
                <w:lang w:val="en-IN" w:eastAsia="en-IN"/>
              </w:rPr>
              <w:t>8</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jdk</w:t>
            </w:r>
          </w:p>
        </w:tc>
      </w:tr>
      <w:tr w:rsidR="00F82E0B" w:rsidRPr="00F82E0B" w14:paraId="054919EB"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23838A90"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08677D93"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000000"/>
                <w:sz w:val="20"/>
                <w:szCs w:val="20"/>
                <w:lang w:val="en-IN" w:eastAsia="en-IN"/>
              </w:rPr>
              <w:t>RUN apt</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88"/>
                <w:sz w:val="20"/>
                <w:szCs w:val="20"/>
                <w:lang w:val="en-IN" w:eastAsia="en-IN"/>
              </w:rPr>
              <w:t>get</w:t>
            </w:r>
            <w:r w:rsidRPr="00F82E0B">
              <w:rPr>
                <w:rFonts w:ascii="Courier New" w:eastAsia="Times New Roman" w:hAnsi="Courier New" w:cs="Courier New"/>
                <w:color w:val="000000"/>
                <w:sz w:val="20"/>
                <w:szCs w:val="20"/>
                <w:lang w:val="en-IN" w:eastAsia="en-IN"/>
              </w:rPr>
              <w:t xml:space="preserve"> </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y install gerrit</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6666"/>
                <w:sz w:val="20"/>
                <w:szCs w:val="20"/>
                <w:lang w:val="en-IN" w:eastAsia="en-IN"/>
              </w:rPr>
              <w:t>2.16</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6666"/>
                <w:sz w:val="20"/>
                <w:szCs w:val="20"/>
                <w:lang w:val="en-IN" w:eastAsia="en-IN"/>
              </w:rPr>
              <w:t>4</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6666"/>
                <w:sz w:val="20"/>
                <w:szCs w:val="20"/>
                <w:lang w:val="en-IN" w:eastAsia="en-IN"/>
              </w:rPr>
              <w:t>2</w:t>
            </w:r>
            <w:r w:rsidRPr="00F82E0B">
              <w:rPr>
                <w:rFonts w:ascii="Courier New" w:eastAsia="Times New Roman" w:hAnsi="Courier New" w:cs="Courier New"/>
                <w:color w:val="000000"/>
                <w:sz w:val="20"/>
                <w:szCs w:val="20"/>
                <w:lang w:val="en-IN" w:eastAsia="en-IN"/>
              </w:rPr>
              <w:t xml:space="preserve"> </w:t>
            </w:r>
            <w:r w:rsidRPr="00F82E0B">
              <w:rPr>
                <w:rFonts w:ascii="Courier New" w:eastAsia="Times New Roman" w:hAnsi="Courier New" w:cs="Courier New"/>
                <w:color w:val="666600"/>
                <w:sz w:val="20"/>
                <w:szCs w:val="20"/>
                <w:lang w:val="en-IN" w:eastAsia="en-IN"/>
              </w:rPr>
              <w:t>&amp;&amp;</w:t>
            </w:r>
            <w:r w:rsidRPr="00F82E0B">
              <w:rPr>
                <w:rFonts w:ascii="Courier New" w:eastAsia="Times New Roman" w:hAnsi="Courier New" w:cs="Courier New"/>
                <w:color w:val="000000"/>
                <w:sz w:val="20"/>
                <w:szCs w:val="20"/>
                <w:lang w:val="en-IN" w:eastAsia="en-IN"/>
              </w:rPr>
              <w:t xml:space="preserve"> rm </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 xml:space="preserve">f </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88"/>
                <w:sz w:val="20"/>
                <w:szCs w:val="20"/>
                <w:lang w:val="en-IN" w:eastAsia="en-IN"/>
              </w:rPr>
              <w:t>var</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gerrit</w:t>
            </w:r>
            <w:r w:rsidRPr="00F82E0B">
              <w:rPr>
                <w:rFonts w:ascii="Courier New" w:eastAsia="Times New Roman" w:hAnsi="Courier New" w:cs="Courier New"/>
                <w:color w:val="666600"/>
                <w:sz w:val="20"/>
                <w:szCs w:val="20"/>
                <w:lang w:val="en-IN" w:eastAsia="en-IN"/>
              </w:rPr>
              <w:t>/</w:t>
            </w:r>
            <w:r w:rsidRPr="00F82E0B">
              <w:rPr>
                <w:rFonts w:ascii="Courier New" w:eastAsia="Times New Roman" w:hAnsi="Courier New" w:cs="Courier New"/>
                <w:color w:val="000000"/>
                <w:sz w:val="20"/>
                <w:szCs w:val="20"/>
                <w:lang w:val="en-IN" w:eastAsia="en-IN"/>
              </w:rPr>
              <w:t>logs</w:t>
            </w:r>
            <w:r w:rsidRPr="00F82E0B">
              <w:rPr>
                <w:rFonts w:ascii="Courier New" w:eastAsia="Times New Roman" w:hAnsi="Courier New" w:cs="Courier New"/>
                <w:color w:val="880000"/>
                <w:sz w:val="20"/>
                <w:szCs w:val="20"/>
                <w:lang w:val="en-IN" w:eastAsia="en-IN"/>
              </w:rPr>
              <w:t>/*</w:t>
            </w:r>
          </w:p>
        </w:tc>
      </w:tr>
      <w:tr w:rsidR="00F82E0B" w:rsidRPr="00F82E0B" w14:paraId="7C700C06"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6073F19C"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5B08D213" w14:textId="77777777" w:rsidR="00F82E0B" w:rsidRPr="00F82E0B" w:rsidRDefault="00F82E0B" w:rsidP="00F82E0B">
            <w:pPr>
              <w:spacing w:before="0" w:after="0"/>
              <w:ind w:left="0" w:firstLine="0"/>
              <w:jc w:val="right"/>
              <w:rPr>
                <w:rFonts w:ascii="Times New Roman" w:eastAsia="Times New Roman" w:hAnsi="Times New Roman"/>
                <w:sz w:val="20"/>
                <w:szCs w:val="20"/>
                <w:lang w:val="en-IN" w:eastAsia="en-IN"/>
              </w:rPr>
            </w:pPr>
          </w:p>
        </w:tc>
      </w:tr>
      <w:tr w:rsidR="00F82E0B" w:rsidRPr="00F82E0B" w14:paraId="1B41447F"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718A3C4F" w14:textId="77777777" w:rsidR="00F82E0B" w:rsidRPr="00F82E0B" w:rsidRDefault="00F82E0B" w:rsidP="00F82E0B">
            <w:pPr>
              <w:spacing w:before="0" w:after="0" w:line="312" w:lineRule="atLeast"/>
              <w:ind w:left="0" w:firstLine="0"/>
              <w:rPr>
                <w:rFonts w:ascii="Times New Roman" w:eastAsia="Times New Roman" w:hAnsi="Times New Roman"/>
                <w:sz w:val="20"/>
                <w:szCs w:val="20"/>
                <w:lang w:val="en-IN" w:eastAsia="en-IN"/>
              </w:rPr>
            </w:pPr>
          </w:p>
        </w:tc>
        <w:tc>
          <w:tcPr>
            <w:tcW w:w="0" w:type="auto"/>
            <w:shd w:val="clear" w:color="auto" w:fill="FFFFFF"/>
            <w:tcMar>
              <w:top w:w="0" w:type="dxa"/>
              <w:left w:w="150" w:type="dxa"/>
              <w:bottom w:w="0" w:type="dxa"/>
              <w:right w:w="0" w:type="dxa"/>
            </w:tcMar>
            <w:vAlign w:val="center"/>
            <w:hideMark/>
          </w:tcPr>
          <w:p w14:paraId="5F38A5E6"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USER gerrit</w:t>
            </w:r>
          </w:p>
        </w:tc>
      </w:tr>
      <w:tr w:rsidR="00F82E0B" w:rsidRPr="00F82E0B" w14:paraId="2BEA3540"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31ED6ABE"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7C24D41C"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java -jar /var/gerrit/bin/</w:t>
            </w:r>
            <w:proofErr w:type="spellStart"/>
            <w:r w:rsidRPr="00F82E0B">
              <w:rPr>
                <w:rFonts w:ascii="Courier New" w:eastAsia="Times New Roman" w:hAnsi="Courier New" w:cs="Courier New"/>
                <w:color w:val="880000"/>
                <w:sz w:val="20"/>
                <w:szCs w:val="20"/>
                <w:lang w:val="en-IN" w:eastAsia="en-IN"/>
              </w:rPr>
              <w:t>gerrit.war</w:t>
            </w:r>
            <w:proofErr w:type="spellEnd"/>
            <w:r w:rsidRPr="00F82E0B">
              <w:rPr>
                <w:rFonts w:ascii="Courier New" w:eastAsia="Times New Roman" w:hAnsi="Courier New" w:cs="Courier New"/>
                <w:color w:val="880000"/>
                <w:sz w:val="20"/>
                <w:szCs w:val="20"/>
                <w:lang w:val="en-IN" w:eastAsia="en-IN"/>
              </w:rPr>
              <w:t xml:space="preserve"> </w:t>
            </w:r>
            <w:proofErr w:type="spellStart"/>
            <w:r w:rsidRPr="00F82E0B">
              <w:rPr>
                <w:rFonts w:ascii="Courier New" w:eastAsia="Times New Roman" w:hAnsi="Courier New" w:cs="Courier New"/>
                <w:color w:val="880000"/>
                <w:sz w:val="20"/>
                <w:szCs w:val="20"/>
                <w:lang w:val="en-IN" w:eastAsia="en-IN"/>
              </w:rPr>
              <w:t>init</w:t>
            </w:r>
            <w:proofErr w:type="spellEnd"/>
            <w:r w:rsidRPr="00F82E0B">
              <w:rPr>
                <w:rFonts w:ascii="Courier New" w:eastAsia="Times New Roman" w:hAnsi="Courier New" w:cs="Courier New"/>
                <w:color w:val="880000"/>
                <w:sz w:val="20"/>
                <w:szCs w:val="20"/>
                <w:lang w:val="en-IN" w:eastAsia="en-IN"/>
              </w:rPr>
              <w:t xml:space="preserve"> --batch --install-all-plugins -d /var/gerrit</w:t>
            </w:r>
          </w:p>
        </w:tc>
      </w:tr>
      <w:tr w:rsidR="00F82E0B" w:rsidRPr="00F82E0B" w14:paraId="4BE2986F"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5309B47C"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365DE9E4"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java -jar /var/gerrit/bin/</w:t>
            </w:r>
            <w:proofErr w:type="spellStart"/>
            <w:r w:rsidRPr="00F82E0B">
              <w:rPr>
                <w:rFonts w:ascii="Courier New" w:eastAsia="Times New Roman" w:hAnsi="Courier New" w:cs="Courier New"/>
                <w:color w:val="880000"/>
                <w:sz w:val="20"/>
                <w:szCs w:val="20"/>
                <w:lang w:val="en-IN" w:eastAsia="en-IN"/>
              </w:rPr>
              <w:t>gerrit.war</w:t>
            </w:r>
            <w:proofErr w:type="spellEnd"/>
            <w:r w:rsidRPr="00F82E0B">
              <w:rPr>
                <w:rFonts w:ascii="Courier New" w:eastAsia="Times New Roman" w:hAnsi="Courier New" w:cs="Courier New"/>
                <w:color w:val="880000"/>
                <w:sz w:val="20"/>
                <w:szCs w:val="20"/>
                <w:lang w:val="en-IN" w:eastAsia="en-IN"/>
              </w:rPr>
              <w:t xml:space="preserve"> </w:t>
            </w:r>
            <w:proofErr w:type="spellStart"/>
            <w:r w:rsidRPr="00F82E0B">
              <w:rPr>
                <w:rFonts w:ascii="Courier New" w:eastAsia="Times New Roman" w:hAnsi="Courier New" w:cs="Courier New"/>
                <w:color w:val="880000"/>
                <w:sz w:val="20"/>
                <w:szCs w:val="20"/>
                <w:lang w:val="en-IN" w:eastAsia="en-IN"/>
              </w:rPr>
              <w:t>reindex</w:t>
            </w:r>
            <w:proofErr w:type="spellEnd"/>
            <w:r w:rsidRPr="00F82E0B">
              <w:rPr>
                <w:rFonts w:ascii="Courier New" w:eastAsia="Times New Roman" w:hAnsi="Courier New" w:cs="Courier New"/>
                <w:color w:val="880000"/>
                <w:sz w:val="20"/>
                <w:szCs w:val="20"/>
                <w:lang w:val="en-IN" w:eastAsia="en-IN"/>
              </w:rPr>
              <w:t xml:space="preserve"> -d /var/gerrit</w:t>
            </w:r>
          </w:p>
        </w:tc>
      </w:tr>
      <w:tr w:rsidR="00F82E0B" w:rsidRPr="00F82E0B" w14:paraId="4B89154E"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4EFEB48A"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1C60E049"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--add </w:t>
            </w:r>
            <w:proofErr w:type="spellStart"/>
            <w:proofErr w:type="gramStart"/>
            <w:r w:rsidRPr="00F82E0B">
              <w:rPr>
                <w:rFonts w:ascii="Courier New" w:eastAsia="Times New Roman" w:hAnsi="Courier New" w:cs="Courier New"/>
                <w:color w:val="880000"/>
                <w:sz w:val="20"/>
                <w:szCs w:val="20"/>
                <w:lang w:val="en-IN" w:eastAsia="en-IN"/>
              </w:rPr>
              <w:t>container.javaOptions</w:t>
            </w:r>
            <w:proofErr w:type="spellEnd"/>
            <w:proofErr w:type="gramEnd"/>
            <w:r w:rsidRPr="00F82E0B">
              <w:rPr>
                <w:rFonts w:ascii="Courier New" w:eastAsia="Times New Roman" w:hAnsi="Courier New" w:cs="Courier New"/>
                <w:color w:val="880000"/>
                <w:sz w:val="20"/>
                <w:szCs w:val="20"/>
                <w:lang w:val="en-IN" w:eastAsia="en-IN"/>
              </w:rPr>
              <w:t xml:space="preserve"> "-</w:t>
            </w:r>
            <w:proofErr w:type="spellStart"/>
            <w:r w:rsidRPr="00F82E0B">
              <w:rPr>
                <w:rFonts w:ascii="Courier New" w:eastAsia="Times New Roman" w:hAnsi="Courier New" w:cs="Courier New"/>
                <w:color w:val="880000"/>
                <w:sz w:val="20"/>
                <w:szCs w:val="20"/>
                <w:lang w:val="en-IN" w:eastAsia="en-IN"/>
              </w:rPr>
              <w:t>Djava.security.egd</w:t>
            </w:r>
            <w:proofErr w:type="spellEnd"/>
            <w:r w:rsidRPr="00F82E0B">
              <w:rPr>
                <w:rFonts w:ascii="Courier New" w:eastAsia="Times New Roman" w:hAnsi="Courier New" w:cs="Courier New"/>
                <w:color w:val="880000"/>
                <w:sz w:val="20"/>
                <w:szCs w:val="20"/>
                <w:lang w:val="en-IN" w:eastAsia="en-IN"/>
              </w:rPr>
              <w:t>=file:/dev/./</w:t>
            </w:r>
            <w:proofErr w:type="spellStart"/>
            <w:r w:rsidRPr="00F82E0B">
              <w:rPr>
                <w:rFonts w:ascii="Courier New" w:eastAsia="Times New Roman" w:hAnsi="Courier New" w:cs="Courier New"/>
                <w:color w:val="880000"/>
                <w:sz w:val="20"/>
                <w:szCs w:val="20"/>
                <w:lang w:val="en-IN" w:eastAsia="en-IN"/>
              </w:rPr>
              <w:t>urandom</w:t>
            </w:r>
            <w:proofErr w:type="spellEnd"/>
            <w:r w:rsidRPr="00F82E0B">
              <w:rPr>
                <w:rFonts w:ascii="Courier New" w:eastAsia="Times New Roman" w:hAnsi="Courier New" w:cs="Courier New"/>
                <w:color w:val="880000"/>
                <w:sz w:val="20"/>
                <w:szCs w:val="20"/>
                <w:lang w:val="en-IN" w:eastAsia="en-IN"/>
              </w:rPr>
              <w:t>"</w:t>
            </w:r>
          </w:p>
        </w:tc>
      </w:tr>
      <w:tr w:rsidR="00F82E0B" w:rsidRPr="00F82E0B" w14:paraId="1402E66C"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6503216F"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44267FD5" w14:textId="77777777" w:rsidR="00F82E0B" w:rsidRPr="00F82E0B" w:rsidRDefault="00F82E0B" w:rsidP="00F82E0B">
            <w:pPr>
              <w:spacing w:before="0" w:after="0"/>
              <w:ind w:left="0" w:firstLine="0"/>
              <w:jc w:val="right"/>
              <w:rPr>
                <w:rFonts w:ascii="Times New Roman" w:eastAsia="Times New Roman" w:hAnsi="Times New Roman"/>
                <w:sz w:val="20"/>
                <w:szCs w:val="20"/>
                <w:lang w:val="en-IN" w:eastAsia="en-IN"/>
              </w:rPr>
            </w:pPr>
          </w:p>
        </w:tc>
      </w:tr>
      <w:tr w:rsidR="00F82E0B" w:rsidRPr="00F82E0B" w14:paraId="36A7FFD4"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4E4E811E" w14:textId="77777777" w:rsidR="00F82E0B" w:rsidRPr="00F82E0B" w:rsidRDefault="00F82E0B" w:rsidP="00F82E0B">
            <w:pPr>
              <w:spacing w:before="0" w:after="0" w:line="312" w:lineRule="atLeast"/>
              <w:ind w:left="0" w:firstLine="0"/>
              <w:rPr>
                <w:rFonts w:ascii="Times New Roman" w:eastAsia="Times New Roman" w:hAnsi="Times New Roman"/>
                <w:sz w:val="20"/>
                <w:szCs w:val="20"/>
                <w:lang w:val="en-IN" w:eastAsia="en-IN"/>
              </w:rPr>
            </w:pPr>
          </w:p>
        </w:tc>
        <w:tc>
          <w:tcPr>
            <w:tcW w:w="0" w:type="auto"/>
            <w:shd w:val="clear" w:color="auto" w:fill="FFFFFF"/>
            <w:tcMar>
              <w:top w:w="0" w:type="dxa"/>
              <w:left w:w="150" w:type="dxa"/>
              <w:bottom w:w="0" w:type="dxa"/>
              <w:right w:w="0" w:type="dxa"/>
            </w:tcMar>
            <w:vAlign w:val="center"/>
            <w:hideMark/>
          </w:tcPr>
          <w:p w14:paraId="34BC4B78"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--unset </w:t>
            </w:r>
            <w:proofErr w:type="spellStart"/>
            <w:proofErr w:type="gramStart"/>
            <w:r w:rsidRPr="00F82E0B">
              <w:rPr>
                <w:rFonts w:ascii="Courier New" w:eastAsia="Times New Roman" w:hAnsi="Courier New" w:cs="Courier New"/>
                <w:color w:val="880000"/>
                <w:sz w:val="20"/>
                <w:szCs w:val="20"/>
                <w:lang w:val="en-IN" w:eastAsia="en-IN"/>
              </w:rPr>
              <w:t>auth.type</w:t>
            </w:r>
            <w:proofErr w:type="spellEnd"/>
            <w:proofErr w:type="gramEnd"/>
            <w:r w:rsidRPr="00F82E0B">
              <w:rPr>
                <w:rFonts w:ascii="Courier New" w:eastAsia="Times New Roman" w:hAnsi="Courier New" w:cs="Courier New"/>
                <w:color w:val="880000"/>
                <w:sz w:val="20"/>
                <w:szCs w:val="20"/>
                <w:lang w:val="en-IN" w:eastAsia="en-IN"/>
              </w:rPr>
              <w:t xml:space="preserve"> "DEVELOPMENT_BECOME_ANY_ACCOUNT"</w:t>
            </w:r>
          </w:p>
        </w:tc>
      </w:tr>
      <w:tr w:rsidR="00F82E0B" w:rsidRPr="00F82E0B" w14:paraId="37EF3202"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660E3B8F"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4B0FCB18"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--add </w:t>
            </w:r>
            <w:proofErr w:type="spellStart"/>
            <w:proofErr w:type="gramStart"/>
            <w:r w:rsidRPr="00F82E0B">
              <w:rPr>
                <w:rFonts w:ascii="Courier New" w:eastAsia="Times New Roman" w:hAnsi="Courier New" w:cs="Courier New"/>
                <w:color w:val="880000"/>
                <w:sz w:val="20"/>
                <w:szCs w:val="20"/>
                <w:lang w:val="en-IN" w:eastAsia="en-IN"/>
              </w:rPr>
              <w:t>auth.type</w:t>
            </w:r>
            <w:proofErr w:type="spellEnd"/>
            <w:proofErr w:type="gramEnd"/>
            <w:r w:rsidRPr="00F82E0B">
              <w:rPr>
                <w:rFonts w:ascii="Courier New" w:eastAsia="Times New Roman" w:hAnsi="Courier New" w:cs="Courier New"/>
                <w:color w:val="880000"/>
                <w:sz w:val="20"/>
                <w:szCs w:val="20"/>
                <w:lang w:val="en-IN" w:eastAsia="en-IN"/>
              </w:rPr>
              <w:t xml:space="preserve"> "LDAP"</w:t>
            </w:r>
          </w:p>
        </w:tc>
      </w:tr>
      <w:tr w:rsidR="00F82E0B" w:rsidRPr="00F82E0B" w14:paraId="6D37CCAF"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6E5E4BD8"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3290847F"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--add </w:t>
            </w:r>
            <w:proofErr w:type="spellStart"/>
            <w:proofErr w:type="gramStart"/>
            <w:r w:rsidRPr="00F82E0B">
              <w:rPr>
                <w:rFonts w:ascii="Courier New" w:eastAsia="Times New Roman" w:hAnsi="Courier New" w:cs="Courier New"/>
                <w:color w:val="880000"/>
                <w:sz w:val="20"/>
                <w:szCs w:val="20"/>
                <w:lang w:val="en-IN" w:eastAsia="en-IN"/>
              </w:rPr>
              <w:t>auth.gitBasicAuthPolicy</w:t>
            </w:r>
            <w:proofErr w:type="spellEnd"/>
            <w:proofErr w:type="gramEnd"/>
            <w:r w:rsidRPr="00F82E0B">
              <w:rPr>
                <w:rFonts w:ascii="Courier New" w:eastAsia="Times New Roman" w:hAnsi="Courier New" w:cs="Courier New"/>
                <w:color w:val="880000"/>
                <w:sz w:val="20"/>
                <w:szCs w:val="20"/>
                <w:lang w:val="en-IN" w:eastAsia="en-IN"/>
              </w:rPr>
              <w:t xml:space="preserve"> "LDAP"</w:t>
            </w:r>
          </w:p>
        </w:tc>
      </w:tr>
      <w:tr w:rsidR="00F82E0B" w:rsidRPr="00F82E0B" w14:paraId="138CA016"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10B43988"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6D0FD5DE"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--add </w:t>
            </w:r>
            <w:proofErr w:type="spellStart"/>
            <w:proofErr w:type="gramStart"/>
            <w:r w:rsidRPr="00F82E0B">
              <w:rPr>
                <w:rFonts w:ascii="Courier New" w:eastAsia="Times New Roman" w:hAnsi="Courier New" w:cs="Courier New"/>
                <w:color w:val="880000"/>
                <w:sz w:val="20"/>
                <w:szCs w:val="20"/>
                <w:lang w:val="en-IN" w:eastAsia="en-IN"/>
              </w:rPr>
              <w:t>ldap.server</w:t>
            </w:r>
            <w:proofErr w:type="spellEnd"/>
            <w:proofErr w:type="gramEnd"/>
            <w:r w:rsidRPr="00F82E0B">
              <w:rPr>
                <w:rFonts w:ascii="Courier New" w:eastAsia="Times New Roman" w:hAnsi="Courier New" w:cs="Courier New"/>
                <w:color w:val="880000"/>
                <w:sz w:val="20"/>
                <w:szCs w:val="20"/>
                <w:lang w:val="en-IN" w:eastAsia="en-IN"/>
              </w:rPr>
              <w:t xml:space="preserve"> "${LDAP_SERVER}"</w:t>
            </w:r>
          </w:p>
        </w:tc>
      </w:tr>
      <w:tr w:rsidR="00F82E0B" w:rsidRPr="00F82E0B" w14:paraId="62C57D06"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14E617FA"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5A329D32"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--add </w:t>
            </w:r>
            <w:proofErr w:type="spellStart"/>
            <w:proofErr w:type="gramStart"/>
            <w:r w:rsidRPr="00F82E0B">
              <w:rPr>
                <w:rFonts w:ascii="Courier New" w:eastAsia="Times New Roman" w:hAnsi="Courier New" w:cs="Courier New"/>
                <w:color w:val="880000"/>
                <w:sz w:val="20"/>
                <w:szCs w:val="20"/>
                <w:lang w:val="en-IN" w:eastAsia="en-IN"/>
              </w:rPr>
              <w:t>ldap.accountBase</w:t>
            </w:r>
            <w:proofErr w:type="spellEnd"/>
            <w:proofErr w:type="gramEnd"/>
            <w:r w:rsidRPr="00F82E0B">
              <w:rPr>
                <w:rFonts w:ascii="Courier New" w:eastAsia="Times New Roman" w:hAnsi="Courier New" w:cs="Courier New"/>
                <w:color w:val="880000"/>
                <w:sz w:val="20"/>
                <w:szCs w:val="20"/>
                <w:lang w:val="en-IN" w:eastAsia="en-IN"/>
              </w:rPr>
              <w:t xml:space="preserve"> "</w:t>
            </w:r>
            <w:proofErr w:type="spellStart"/>
            <w:r w:rsidRPr="00F82E0B">
              <w:rPr>
                <w:rFonts w:ascii="Courier New" w:eastAsia="Times New Roman" w:hAnsi="Courier New" w:cs="Courier New"/>
                <w:color w:val="880000"/>
                <w:sz w:val="20"/>
                <w:szCs w:val="20"/>
                <w:lang w:val="en-IN" w:eastAsia="en-IN"/>
              </w:rPr>
              <w:t>cn</w:t>
            </w:r>
            <w:proofErr w:type="spellEnd"/>
            <w:r w:rsidRPr="00F82E0B">
              <w:rPr>
                <w:rFonts w:ascii="Courier New" w:eastAsia="Times New Roman" w:hAnsi="Courier New" w:cs="Courier New"/>
                <w:color w:val="880000"/>
                <w:sz w:val="20"/>
                <w:szCs w:val="20"/>
                <w:lang w:val="en-IN" w:eastAsia="en-IN"/>
              </w:rPr>
              <w:t>=</w:t>
            </w:r>
            <w:proofErr w:type="spellStart"/>
            <w:r w:rsidRPr="00F82E0B">
              <w:rPr>
                <w:rFonts w:ascii="Courier New" w:eastAsia="Times New Roman" w:hAnsi="Courier New" w:cs="Courier New"/>
                <w:color w:val="880000"/>
                <w:sz w:val="20"/>
                <w:szCs w:val="20"/>
                <w:lang w:val="en-IN" w:eastAsia="en-IN"/>
              </w:rPr>
              <w:t>accounts,dc</w:t>
            </w:r>
            <w:proofErr w:type="spellEnd"/>
            <w:r w:rsidRPr="00F82E0B">
              <w:rPr>
                <w:rFonts w:ascii="Courier New" w:eastAsia="Times New Roman" w:hAnsi="Courier New" w:cs="Courier New"/>
                <w:color w:val="880000"/>
                <w:sz w:val="20"/>
                <w:szCs w:val="20"/>
                <w:lang w:val="en-IN" w:eastAsia="en-IN"/>
              </w:rPr>
              <w:t>=</w:t>
            </w:r>
            <w:proofErr w:type="spellStart"/>
            <w:r w:rsidRPr="00F82E0B">
              <w:rPr>
                <w:rFonts w:ascii="Courier New" w:eastAsia="Times New Roman" w:hAnsi="Courier New" w:cs="Courier New"/>
                <w:color w:val="880000"/>
                <w:sz w:val="20"/>
                <w:szCs w:val="20"/>
                <w:lang w:val="en-IN" w:eastAsia="en-IN"/>
              </w:rPr>
              <w:t>aienterprise,dc</w:t>
            </w:r>
            <w:proofErr w:type="spellEnd"/>
            <w:r w:rsidRPr="00F82E0B">
              <w:rPr>
                <w:rFonts w:ascii="Courier New" w:eastAsia="Times New Roman" w:hAnsi="Courier New" w:cs="Courier New"/>
                <w:color w:val="880000"/>
                <w:sz w:val="20"/>
                <w:szCs w:val="20"/>
                <w:lang w:val="en-IN" w:eastAsia="en-IN"/>
              </w:rPr>
              <w:t>=com"</w:t>
            </w:r>
          </w:p>
        </w:tc>
      </w:tr>
      <w:tr w:rsidR="00F82E0B" w:rsidRPr="00F82E0B" w14:paraId="49211474"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4D5A44AB"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1B0926C5"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--add </w:t>
            </w:r>
            <w:proofErr w:type="spellStart"/>
            <w:proofErr w:type="gramStart"/>
            <w:r w:rsidRPr="00F82E0B">
              <w:rPr>
                <w:rFonts w:ascii="Courier New" w:eastAsia="Times New Roman" w:hAnsi="Courier New" w:cs="Courier New"/>
                <w:color w:val="880000"/>
                <w:sz w:val="20"/>
                <w:szCs w:val="20"/>
                <w:lang w:val="en-IN" w:eastAsia="en-IN"/>
              </w:rPr>
              <w:t>ldap.groupBase</w:t>
            </w:r>
            <w:proofErr w:type="spellEnd"/>
            <w:proofErr w:type="gramEnd"/>
            <w:r w:rsidRPr="00F82E0B">
              <w:rPr>
                <w:rFonts w:ascii="Courier New" w:eastAsia="Times New Roman" w:hAnsi="Courier New" w:cs="Courier New"/>
                <w:color w:val="880000"/>
                <w:sz w:val="20"/>
                <w:szCs w:val="20"/>
                <w:lang w:val="en-IN" w:eastAsia="en-IN"/>
              </w:rPr>
              <w:t xml:space="preserve"> "</w:t>
            </w:r>
            <w:proofErr w:type="spellStart"/>
            <w:r w:rsidRPr="00F82E0B">
              <w:rPr>
                <w:rFonts w:ascii="Courier New" w:eastAsia="Times New Roman" w:hAnsi="Courier New" w:cs="Courier New"/>
                <w:color w:val="880000"/>
                <w:sz w:val="20"/>
                <w:szCs w:val="20"/>
                <w:lang w:val="en-IN" w:eastAsia="en-IN"/>
              </w:rPr>
              <w:t>cn</w:t>
            </w:r>
            <w:proofErr w:type="spellEnd"/>
            <w:r w:rsidRPr="00F82E0B">
              <w:rPr>
                <w:rFonts w:ascii="Courier New" w:eastAsia="Times New Roman" w:hAnsi="Courier New" w:cs="Courier New"/>
                <w:color w:val="880000"/>
                <w:sz w:val="20"/>
                <w:szCs w:val="20"/>
                <w:lang w:val="en-IN" w:eastAsia="en-IN"/>
              </w:rPr>
              <w:t>=</w:t>
            </w:r>
            <w:proofErr w:type="spellStart"/>
            <w:r w:rsidRPr="00F82E0B">
              <w:rPr>
                <w:rFonts w:ascii="Courier New" w:eastAsia="Times New Roman" w:hAnsi="Courier New" w:cs="Courier New"/>
                <w:color w:val="880000"/>
                <w:sz w:val="20"/>
                <w:szCs w:val="20"/>
                <w:lang w:val="en-IN" w:eastAsia="en-IN"/>
              </w:rPr>
              <w:t>accounts,dc</w:t>
            </w:r>
            <w:proofErr w:type="spellEnd"/>
            <w:r w:rsidRPr="00F82E0B">
              <w:rPr>
                <w:rFonts w:ascii="Courier New" w:eastAsia="Times New Roman" w:hAnsi="Courier New" w:cs="Courier New"/>
                <w:color w:val="880000"/>
                <w:sz w:val="20"/>
                <w:szCs w:val="20"/>
                <w:lang w:val="en-IN" w:eastAsia="en-IN"/>
              </w:rPr>
              <w:t>=</w:t>
            </w:r>
            <w:proofErr w:type="spellStart"/>
            <w:r w:rsidRPr="00F82E0B">
              <w:rPr>
                <w:rFonts w:ascii="Courier New" w:eastAsia="Times New Roman" w:hAnsi="Courier New" w:cs="Courier New"/>
                <w:color w:val="880000"/>
                <w:sz w:val="20"/>
                <w:szCs w:val="20"/>
                <w:lang w:val="en-IN" w:eastAsia="en-IN"/>
              </w:rPr>
              <w:t>aienterprise,dc</w:t>
            </w:r>
            <w:proofErr w:type="spellEnd"/>
            <w:r w:rsidRPr="00F82E0B">
              <w:rPr>
                <w:rFonts w:ascii="Courier New" w:eastAsia="Times New Roman" w:hAnsi="Courier New" w:cs="Courier New"/>
                <w:color w:val="880000"/>
                <w:sz w:val="20"/>
                <w:szCs w:val="20"/>
                <w:lang w:val="en-IN" w:eastAsia="en-IN"/>
              </w:rPr>
              <w:t>=com"</w:t>
            </w:r>
          </w:p>
        </w:tc>
      </w:tr>
      <w:tr w:rsidR="00F82E0B" w:rsidRPr="00F82E0B" w14:paraId="31C00B1D"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151A8B86"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36673DF1"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--add </w:t>
            </w:r>
            <w:proofErr w:type="spellStart"/>
            <w:proofErr w:type="gramStart"/>
            <w:r w:rsidRPr="00F82E0B">
              <w:rPr>
                <w:rFonts w:ascii="Courier New" w:eastAsia="Times New Roman" w:hAnsi="Courier New" w:cs="Courier New"/>
                <w:color w:val="880000"/>
                <w:sz w:val="20"/>
                <w:szCs w:val="20"/>
                <w:lang w:val="en-IN" w:eastAsia="en-IN"/>
              </w:rPr>
              <w:t>ldap.accountFullName</w:t>
            </w:r>
            <w:proofErr w:type="spellEnd"/>
            <w:proofErr w:type="gramEnd"/>
            <w:r w:rsidRPr="00F82E0B">
              <w:rPr>
                <w:rFonts w:ascii="Courier New" w:eastAsia="Times New Roman" w:hAnsi="Courier New" w:cs="Courier New"/>
                <w:color w:val="880000"/>
                <w:sz w:val="20"/>
                <w:szCs w:val="20"/>
                <w:lang w:val="en-IN" w:eastAsia="en-IN"/>
              </w:rPr>
              <w:t xml:space="preserve"> "</w:t>
            </w:r>
            <w:proofErr w:type="spellStart"/>
            <w:r w:rsidRPr="00F82E0B">
              <w:rPr>
                <w:rFonts w:ascii="Courier New" w:eastAsia="Times New Roman" w:hAnsi="Courier New" w:cs="Courier New"/>
                <w:color w:val="880000"/>
                <w:sz w:val="20"/>
                <w:szCs w:val="20"/>
                <w:lang w:val="en-IN" w:eastAsia="en-IN"/>
              </w:rPr>
              <w:t>displayName</w:t>
            </w:r>
            <w:proofErr w:type="spellEnd"/>
            <w:r w:rsidRPr="00F82E0B">
              <w:rPr>
                <w:rFonts w:ascii="Courier New" w:eastAsia="Times New Roman" w:hAnsi="Courier New" w:cs="Courier New"/>
                <w:color w:val="880000"/>
                <w:sz w:val="20"/>
                <w:szCs w:val="20"/>
                <w:lang w:val="en-IN" w:eastAsia="en-IN"/>
              </w:rPr>
              <w:t>"</w:t>
            </w:r>
          </w:p>
        </w:tc>
      </w:tr>
      <w:tr w:rsidR="00F82E0B" w:rsidRPr="00F82E0B" w14:paraId="21FF03F8"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2F7712BB"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06165672"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--add </w:t>
            </w:r>
            <w:proofErr w:type="spellStart"/>
            <w:proofErr w:type="gramStart"/>
            <w:r w:rsidRPr="00F82E0B">
              <w:rPr>
                <w:rFonts w:ascii="Courier New" w:eastAsia="Times New Roman" w:hAnsi="Courier New" w:cs="Courier New"/>
                <w:color w:val="880000"/>
                <w:sz w:val="20"/>
                <w:szCs w:val="20"/>
                <w:lang w:val="en-IN" w:eastAsia="en-IN"/>
              </w:rPr>
              <w:t>ldap.accountEmailAddress</w:t>
            </w:r>
            <w:proofErr w:type="spellEnd"/>
            <w:proofErr w:type="gramEnd"/>
            <w:r w:rsidRPr="00F82E0B">
              <w:rPr>
                <w:rFonts w:ascii="Courier New" w:eastAsia="Times New Roman" w:hAnsi="Courier New" w:cs="Courier New"/>
                <w:color w:val="880000"/>
                <w:sz w:val="20"/>
                <w:szCs w:val="20"/>
                <w:lang w:val="en-IN" w:eastAsia="en-IN"/>
              </w:rPr>
              <w:t xml:space="preserve"> "mail"</w:t>
            </w:r>
          </w:p>
        </w:tc>
      </w:tr>
      <w:tr w:rsidR="00F82E0B" w:rsidRPr="00F82E0B" w14:paraId="1AD64626"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4F480F8B"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1A892828"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RUN git config -f /var/gerrit/etc/</w:t>
            </w:r>
            <w:proofErr w:type="spellStart"/>
            <w:r w:rsidRPr="00F82E0B">
              <w:rPr>
                <w:rFonts w:ascii="Courier New" w:eastAsia="Times New Roman" w:hAnsi="Courier New" w:cs="Courier New"/>
                <w:color w:val="880000"/>
                <w:sz w:val="20"/>
                <w:szCs w:val="20"/>
                <w:lang w:val="en-IN" w:eastAsia="en-IN"/>
              </w:rPr>
              <w:t>secure.config</w:t>
            </w:r>
            <w:proofErr w:type="spellEnd"/>
            <w:r w:rsidRPr="00F82E0B">
              <w:rPr>
                <w:rFonts w:ascii="Courier New" w:eastAsia="Times New Roman" w:hAnsi="Courier New" w:cs="Courier New"/>
                <w:color w:val="880000"/>
                <w:sz w:val="20"/>
                <w:szCs w:val="20"/>
                <w:lang w:val="en-IN" w:eastAsia="en-IN"/>
              </w:rPr>
              <w:t xml:space="preserve"> --add </w:t>
            </w:r>
            <w:proofErr w:type="spellStart"/>
            <w:proofErr w:type="gramStart"/>
            <w:r w:rsidRPr="00F82E0B">
              <w:rPr>
                <w:rFonts w:ascii="Courier New" w:eastAsia="Times New Roman" w:hAnsi="Courier New" w:cs="Courier New"/>
                <w:color w:val="880000"/>
                <w:sz w:val="20"/>
                <w:szCs w:val="20"/>
                <w:lang w:val="en-IN" w:eastAsia="en-IN"/>
              </w:rPr>
              <w:t>ldap.password</w:t>
            </w:r>
            <w:proofErr w:type="spellEnd"/>
            <w:proofErr w:type="gramEnd"/>
            <w:r w:rsidRPr="00F82E0B">
              <w:rPr>
                <w:rFonts w:ascii="Courier New" w:eastAsia="Times New Roman" w:hAnsi="Courier New" w:cs="Courier New"/>
                <w:color w:val="880000"/>
                <w:sz w:val="20"/>
                <w:szCs w:val="20"/>
                <w:lang w:val="en-IN" w:eastAsia="en-IN"/>
              </w:rPr>
              <w:t xml:space="preserve"> "bang@2018AIE"</w:t>
            </w:r>
          </w:p>
        </w:tc>
      </w:tr>
      <w:tr w:rsidR="00F82E0B" w:rsidRPr="00F82E0B" w14:paraId="379EAE7D"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294DDB73"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2AE894BC" w14:textId="77777777" w:rsidR="00F82E0B" w:rsidRPr="00F82E0B" w:rsidRDefault="00F82E0B" w:rsidP="00F82E0B">
            <w:pPr>
              <w:spacing w:before="0" w:after="0"/>
              <w:ind w:left="0" w:firstLine="0"/>
              <w:jc w:val="right"/>
              <w:rPr>
                <w:rFonts w:ascii="Times New Roman" w:eastAsia="Times New Roman" w:hAnsi="Times New Roman"/>
                <w:sz w:val="20"/>
                <w:szCs w:val="20"/>
                <w:lang w:val="en-IN" w:eastAsia="en-IN"/>
              </w:rPr>
            </w:pPr>
          </w:p>
        </w:tc>
      </w:tr>
      <w:tr w:rsidR="00F82E0B" w:rsidRPr="00F82E0B" w14:paraId="780BEB76"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5D98C21B" w14:textId="77777777" w:rsidR="00F82E0B" w:rsidRPr="00F82E0B" w:rsidRDefault="00F82E0B" w:rsidP="00F82E0B">
            <w:pPr>
              <w:spacing w:before="0" w:after="0" w:line="312" w:lineRule="atLeast"/>
              <w:ind w:left="0" w:firstLine="0"/>
              <w:rPr>
                <w:rFonts w:ascii="Times New Roman" w:eastAsia="Times New Roman" w:hAnsi="Times New Roman"/>
                <w:sz w:val="20"/>
                <w:szCs w:val="20"/>
                <w:lang w:val="en-IN" w:eastAsia="en-IN"/>
              </w:rPr>
            </w:pPr>
          </w:p>
        </w:tc>
        <w:tc>
          <w:tcPr>
            <w:tcW w:w="0" w:type="auto"/>
            <w:shd w:val="clear" w:color="auto" w:fill="FFFFFF"/>
            <w:tcMar>
              <w:top w:w="0" w:type="dxa"/>
              <w:left w:w="150" w:type="dxa"/>
              <w:bottom w:w="0" w:type="dxa"/>
              <w:right w:w="0" w:type="dxa"/>
            </w:tcMar>
            <w:vAlign w:val="center"/>
            <w:hideMark/>
          </w:tcPr>
          <w:p w14:paraId="485B77B3"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ENV CANONICAL_WEB_URL=</w:t>
            </w:r>
          </w:p>
        </w:tc>
      </w:tr>
      <w:tr w:rsidR="00F82E0B" w:rsidRPr="00F82E0B" w14:paraId="1DDCFC7D"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7C54FB1C"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63325B14"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ENV LDAP_SERVER=ldap://10.207.18.24</w:t>
            </w:r>
          </w:p>
        </w:tc>
      </w:tr>
      <w:tr w:rsidR="00F82E0B" w:rsidRPr="00F82E0B" w14:paraId="14291348"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41CF024E"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3D983B55" w14:textId="77777777" w:rsidR="00F82E0B" w:rsidRPr="00F82E0B" w:rsidRDefault="00F82E0B" w:rsidP="00F82E0B">
            <w:pPr>
              <w:spacing w:before="0" w:after="0"/>
              <w:ind w:left="0" w:firstLine="0"/>
              <w:jc w:val="right"/>
              <w:rPr>
                <w:rFonts w:ascii="Times New Roman" w:eastAsia="Times New Roman" w:hAnsi="Times New Roman"/>
                <w:sz w:val="20"/>
                <w:szCs w:val="20"/>
                <w:lang w:val="en-IN" w:eastAsia="en-IN"/>
              </w:rPr>
            </w:pPr>
          </w:p>
        </w:tc>
      </w:tr>
      <w:tr w:rsidR="00F82E0B" w:rsidRPr="00F82E0B" w14:paraId="730ECCE4"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06D57E1D" w14:textId="77777777" w:rsidR="00F82E0B" w:rsidRPr="00F82E0B" w:rsidRDefault="00F82E0B" w:rsidP="00F82E0B">
            <w:pPr>
              <w:spacing w:before="0" w:after="0" w:line="312" w:lineRule="atLeast"/>
              <w:ind w:left="0" w:firstLine="0"/>
              <w:rPr>
                <w:rFonts w:ascii="Times New Roman" w:eastAsia="Times New Roman" w:hAnsi="Times New Roman"/>
                <w:sz w:val="20"/>
                <w:szCs w:val="20"/>
                <w:lang w:val="en-IN" w:eastAsia="en-IN"/>
              </w:rPr>
            </w:pPr>
          </w:p>
        </w:tc>
        <w:tc>
          <w:tcPr>
            <w:tcW w:w="0" w:type="auto"/>
            <w:shd w:val="clear" w:color="auto" w:fill="FFFFFF"/>
            <w:tcMar>
              <w:top w:w="0" w:type="dxa"/>
              <w:left w:w="150" w:type="dxa"/>
              <w:bottom w:w="0" w:type="dxa"/>
              <w:right w:w="0" w:type="dxa"/>
            </w:tcMar>
            <w:vAlign w:val="center"/>
            <w:hideMark/>
          </w:tcPr>
          <w:p w14:paraId="4753C08D"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 Allow incoming traffic</w:t>
            </w:r>
          </w:p>
        </w:tc>
      </w:tr>
      <w:tr w:rsidR="00F82E0B" w:rsidRPr="00F82E0B" w14:paraId="16BDF32D"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19D747B5"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72E6AE69"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EXPOSE 29418 8080</w:t>
            </w:r>
          </w:p>
        </w:tc>
      </w:tr>
      <w:tr w:rsidR="00F82E0B" w:rsidRPr="00F82E0B" w14:paraId="1967C55A"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1026B0BC"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3756D64B" w14:textId="77777777" w:rsidR="00F82E0B" w:rsidRPr="00F82E0B" w:rsidRDefault="00F82E0B" w:rsidP="00F82E0B">
            <w:pPr>
              <w:spacing w:before="0" w:after="0"/>
              <w:ind w:left="0" w:firstLine="0"/>
              <w:jc w:val="right"/>
              <w:rPr>
                <w:rFonts w:ascii="Times New Roman" w:eastAsia="Times New Roman" w:hAnsi="Times New Roman"/>
                <w:sz w:val="20"/>
                <w:szCs w:val="20"/>
                <w:lang w:val="en-IN" w:eastAsia="en-IN"/>
              </w:rPr>
            </w:pPr>
          </w:p>
        </w:tc>
      </w:tr>
      <w:tr w:rsidR="00F82E0B" w:rsidRPr="00F82E0B" w14:paraId="6835CA72"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3D0AD9D3" w14:textId="77777777" w:rsidR="00F82E0B" w:rsidRPr="00F82E0B" w:rsidRDefault="00F82E0B" w:rsidP="00F82E0B">
            <w:pPr>
              <w:spacing w:before="0" w:after="0" w:line="312" w:lineRule="atLeast"/>
              <w:ind w:left="0" w:firstLine="0"/>
              <w:rPr>
                <w:rFonts w:ascii="Times New Roman" w:eastAsia="Times New Roman" w:hAnsi="Times New Roman"/>
                <w:sz w:val="20"/>
                <w:szCs w:val="20"/>
                <w:lang w:val="en-IN" w:eastAsia="en-IN"/>
              </w:rPr>
            </w:pPr>
          </w:p>
        </w:tc>
        <w:tc>
          <w:tcPr>
            <w:tcW w:w="0" w:type="auto"/>
            <w:shd w:val="clear" w:color="auto" w:fill="FFFFFF"/>
            <w:tcMar>
              <w:top w:w="0" w:type="dxa"/>
              <w:left w:w="150" w:type="dxa"/>
              <w:bottom w:w="0" w:type="dxa"/>
              <w:right w:w="0" w:type="dxa"/>
            </w:tcMar>
            <w:vAlign w:val="center"/>
            <w:hideMark/>
          </w:tcPr>
          <w:p w14:paraId="64533C1B"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VOLUME ["/var/gerrit/git", "/var/gerrit/index", "/var/gerrit/cache", "/var/gerrit/</w:t>
            </w:r>
            <w:proofErr w:type="spellStart"/>
            <w:r w:rsidRPr="00F82E0B">
              <w:rPr>
                <w:rFonts w:ascii="Courier New" w:eastAsia="Times New Roman" w:hAnsi="Courier New" w:cs="Courier New"/>
                <w:color w:val="880000"/>
                <w:sz w:val="20"/>
                <w:szCs w:val="20"/>
                <w:lang w:val="en-IN" w:eastAsia="en-IN"/>
              </w:rPr>
              <w:t>db</w:t>
            </w:r>
            <w:proofErr w:type="spellEnd"/>
            <w:r w:rsidRPr="00F82E0B">
              <w:rPr>
                <w:rFonts w:ascii="Courier New" w:eastAsia="Times New Roman" w:hAnsi="Courier New" w:cs="Courier New"/>
                <w:color w:val="880000"/>
                <w:sz w:val="20"/>
                <w:szCs w:val="20"/>
                <w:lang w:val="en-IN" w:eastAsia="en-IN"/>
              </w:rPr>
              <w:t>", "/var/gerrit/etc"]</w:t>
            </w:r>
          </w:p>
        </w:tc>
      </w:tr>
      <w:tr w:rsidR="00F82E0B" w:rsidRPr="00F82E0B" w14:paraId="498116F5"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72A4742B"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2A098005" w14:textId="77777777" w:rsidR="00F82E0B" w:rsidRPr="00F82E0B" w:rsidRDefault="00F82E0B" w:rsidP="00F82E0B">
            <w:pPr>
              <w:spacing w:before="0" w:after="0"/>
              <w:ind w:left="0" w:firstLine="0"/>
              <w:jc w:val="right"/>
              <w:rPr>
                <w:rFonts w:ascii="Times New Roman" w:eastAsia="Times New Roman" w:hAnsi="Times New Roman"/>
                <w:sz w:val="20"/>
                <w:szCs w:val="20"/>
                <w:lang w:val="en-IN" w:eastAsia="en-IN"/>
              </w:rPr>
            </w:pPr>
          </w:p>
        </w:tc>
      </w:tr>
      <w:tr w:rsidR="00F82E0B" w:rsidRPr="00F82E0B" w14:paraId="307AB4A8"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785A985B" w14:textId="77777777" w:rsidR="00F82E0B" w:rsidRPr="00F82E0B" w:rsidRDefault="00F82E0B" w:rsidP="00F82E0B">
            <w:pPr>
              <w:spacing w:before="0" w:after="0" w:line="312" w:lineRule="atLeast"/>
              <w:ind w:left="0" w:firstLine="0"/>
              <w:rPr>
                <w:rFonts w:ascii="Times New Roman" w:eastAsia="Times New Roman" w:hAnsi="Times New Roman"/>
                <w:sz w:val="20"/>
                <w:szCs w:val="20"/>
                <w:lang w:val="en-IN" w:eastAsia="en-IN"/>
              </w:rPr>
            </w:pPr>
          </w:p>
        </w:tc>
        <w:tc>
          <w:tcPr>
            <w:tcW w:w="0" w:type="auto"/>
            <w:shd w:val="clear" w:color="auto" w:fill="FFFFFF"/>
            <w:tcMar>
              <w:top w:w="0" w:type="dxa"/>
              <w:left w:w="150" w:type="dxa"/>
              <w:bottom w:w="0" w:type="dxa"/>
              <w:right w:w="0" w:type="dxa"/>
            </w:tcMar>
            <w:vAlign w:val="center"/>
            <w:hideMark/>
          </w:tcPr>
          <w:p w14:paraId="4693D5B7"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 Start Gerrit</w:t>
            </w:r>
          </w:p>
        </w:tc>
      </w:tr>
      <w:tr w:rsidR="00F82E0B" w:rsidRPr="00F82E0B" w14:paraId="26F0545F"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6E716F70"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10CD16CC"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CMD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w:t>
            </w:r>
            <w:proofErr w:type="spellStart"/>
            <w:proofErr w:type="gramStart"/>
            <w:r w:rsidRPr="00F82E0B">
              <w:rPr>
                <w:rFonts w:ascii="Courier New" w:eastAsia="Times New Roman" w:hAnsi="Courier New" w:cs="Courier New"/>
                <w:color w:val="880000"/>
                <w:sz w:val="20"/>
                <w:szCs w:val="20"/>
                <w:lang w:val="en-IN" w:eastAsia="en-IN"/>
              </w:rPr>
              <w:t>gerrit.canonicalWebUrl</w:t>
            </w:r>
            <w:proofErr w:type="spellEnd"/>
            <w:proofErr w:type="gramEnd"/>
            <w:r w:rsidRPr="00F82E0B">
              <w:rPr>
                <w:rFonts w:ascii="Courier New" w:eastAsia="Times New Roman" w:hAnsi="Courier New" w:cs="Courier New"/>
                <w:color w:val="880000"/>
                <w:sz w:val="20"/>
                <w:szCs w:val="20"/>
                <w:lang w:val="en-IN" w:eastAsia="en-IN"/>
              </w:rPr>
              <w:t xml:space="preserve"> "${CANONICAL_WEB_URL:-http://10.207.18.20}" &amp;&amp; \</w:t>
            </w:r>
          </w:p>
        </w:tc>
      </w:tr>
      <w:tr w:rsidR="00F82E0B" w:rsidRPr="00F82E0B" w14:paraId="6D13EB06"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6CE18631"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22E60328"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 xml:space="preserve">    git config -f /var/gerrit/etc/</w:t>
            </w:r>
            <w:proofErr w:type="spellStart"/>
            <w:r w:rsidRPr="00F82E0B">
              <w:rPr>
                <w:rFonts w:ascii="Courier New" w:eastAsia="Times New Roman" w:hAnsi="Courier New" w:cs="Courier New"/>
                <w:color w:val="880000"/>
                <w:sz w:val="20"/>
                <w:szCs w:val="20"/>
                <w:lang w:val="en-IN" w:eastAsia="en-IN"/>
              </w:rPr>
              <w:t>gerrit.config</w:t>
            </w:r>
            <w:proofErr w:type="spellEnd"/>
            <w:r w:rsidRPr="00F82E0B">
              <w:rPr>
                <w:rFonts w:ascii="Courier New" w:eastAsia="Times New Roman" w:hAnsi="Courier New" w:cs="Courier New"/>
                <w:color w:val="880000"/>
                <w:sz w:val="20"/>
                <w:szCs w:val="20"/>
                <w:lang w:val="en-IN" w:eastAsia="en-IN"/>
              </w:rPr>
              <w:t xml:space="preserve"> </w:t>
            </w:r>
            <w:proofErr w:type="spellStart"/>
            <w:proofErr w:type="gramStart"/>
            <w:r w:rsidRPr="00F82E0B">
              <w:rPr>
                <w:rFonts w:ascii="Courier New" w:eastAsia="Times New Roman" w:hAnsi="Courier New" w:cs="Courier New"/>
                <w:color w:val="880000"/>
                <w:sz w:val="20"/>
                <w:szCs w:val="20"/>
                <w:lang w:val="en-IN" w:eastAsia="en-IN"/>
              </w:rPr>
              <w:t>noteDb.changes.autoMigrate</w:t>
            </w:r>
            <w:proofErr w:type="spellEnd"/>
            <w:proofErr w:type="gramEnd"/>
            <w:r w:rsidRPr="00F82E0B">
              <w:rPr>
                <w:rFonts w:ascii="Courier New" w:eastAsia="Times New Roman" w:hAnsi="Courier New" w:cs="Courier New"/>
                <w:color w:val="880000"/>
                <w:sz w:val="20"/>
                <w:szCs w:val="20"/>
                <w:lang w:val="en-IN" w:eastAsia="en-IN"/>
              </w:rPr>
              <w:t xml:space="preserve"> true &amp;&amp; \</w:t>
            </w:r>
          </w:p>
        </w:tc>
      </w:tr>
      <w:tr w:rsidR="00F82E0B" w:rsidRPr="00F82E0B" w14:paraId="0A95F4B3" w14:textId="77777777" w:rsidTr="00F82E0B">
        <w:tc>
          <w:tcPr>
            <w:tcW w:w="1591" w:type="dxa"/>
            <w:tcBorders>
              <w:right w:val="single" w:sz="6" w:space="0" w:color="F1F2F3"/>
            </w:tcBorders>
            <w:shd w:val="clear" w:color="auto" w:fill="FFFFFF"/>
            <w:tcMar>
              <w:top w:w="0" w:type="dxa"/>
              <w:left w:w="0" w:type="dxa"/>
              <w:bottom w:w="0" w:type="dxa"/>
              <w:right w:w="150" w:type="dxa"/>
            </w:tcMar>
            <w:vAlign w:val="center"/>
            <w:hideMark/>
          </w:tcPr>
          <w:p w14:paraId="302C28B0"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p>
        </w:tc>
        <w:tc>
          <w:tcPr>
            <w:tcW w:w="0" w:type="auto"/>
            <w:shd w:val="clear" w:color="auto" w:fill="FFFFFF"/>
            <w:tcMar>
              <w:top w:w="0" w:type="dxa"/>
              <w:left w:w="150" w:type="dxa"/>
              <w:bottom w:w="0" w:type="dxa"/>
              <w:right w:w="0" w:type="dxa"/>
            </w:tcMar>
            <w:vAlign w:val="center"/>
            <w:hideMark/>
          </w:tcPr>
          <w:p w14:paraId="2921A3CF" w14:textId="77777777" w:rsidR="00F82E0B" w:rsidRPr="00F82E0B" w:rsidRDefault="00F82E0B" w:rsidP="00F82E0B">
            <w:pPr>
              <w:spacing w:before="0" w:after="0" w:line="312" w:lineRule="atLeast"/>
              <w:ind w:left="0" w:firstLine="0"/>
              <w:rPr>
                <w:rFonts w:ascii="Courier New" w:eastAsia="Times New Roman" w:hAnsi="Courier New" w:cs="Courier New"/>
                <w:color w:val="000000"/>
                <w:sz w:val="20"/>
                <w:szCs w:val="20"/>
                <w:lang w:val="en-IN" w:eastAsia="en-IN"/>
              </w:rPr>
            </w:pPr>
            <w:r w:rsidRPr="00F82E0B">
              <w:rPr>
                <w:rFonts w:ascii="Courier New" w:eastAsia="Times New Roman" w:hAnsi="Courier New" w:cs="Courier New"/>
                <w:color w:val="880000"/>
                <w:sz w:val="20"/>
                <w:szCs w:val="20"/>
                <w:lang w:val="en-IN" w:eastAsia="en-IN"/>
              </w:rPr>
              <w:t xml:space="preserve">        /var/gerrit/bin/gerrit.sh run</w:t>
            </w:r>
          </w:p>
        </w:tc>
      </w:tr>
    </w:tbl>
    <w:p w14:paraId="7037BE48" w14:textId="2124C935" w:rsidR="00F82E0B" w:rsidRDefault="00C1321C" w:rsidP="00C1321C">
      <w:pPr>
        <w:pStyle w:val="HMHeadinglvl2"/>
      </w:pPr>
      <w:r>
        <w:t>Creating</w:t>
      </w:r>
      <w:r w:rsidR="00F82E0B" w:rsidRPr="00C1321C">
        <w:t xml:space="preserve"> docker image</w:t>
      </w:r>
    </w:p>
    <w:p w14:paraId="1B47C814" w14:textId="1479A8CD" w:rsidR="00C1321C" w:rsidRPr="00C1321C" w:rsidRDefault="00C1321C" w:rsidP="00C1321C">
      <w:pPr>
        <w:pStyle w:val="HMHeadinglvl2"/>
        <w:numPr>
          <w:ilvl w:val="0"/>
          <w:numId w:val="0"/>
        </w:numPr>
        <w:ind w:left="1440"/>
        <w:rPr>
          <w:rFonts w:eastAsia="Calibri"/>
          <w:b w:val="0"/>
          <w:bCs w:val="0"/>
          <w:caps w:val="0"/>
          <w:sz w:val="22"/>
        </w:rPr>
      </w:pPr>
      <w:r w:rsidRPr="00C1321C">
        <w:rPr>
          <w:rFonts w:eastAsia="Calibri"/>
          <w:b w:val="0"/>
          <w:bCs w:val="0"/>
          <w:caps w:val="0"/>
          <w:sz w:val="22"/>
        </w:rPr>
        <w:t xml:space="preserve">Navidate to </w:t>
      </w:r>
      <w:r>
        <w:rPr>
          <w:rFonts w:eastAsia="Calibri"/>
          <w:b w:val="0"/>
          <w:bCs w:val="0"/>
          <w:caps w:val="0"/>
          <w:sz w:val="22"/>
        </w:rPr>
        <w:t>Gerrit directory and run the below command.</w:t>
      </w:r>
    </w:p>
    <w:p w14:paraId="79860117" w14:textId="5A210503" w:rsidR="00F82E0B" w:rsidRDefault="00F82E0B" w:rsidP="00F82E0B">
      <w:pPr>
        <w:pStyle w:val="HMHeadinglvl2"/>
        <w:numPr>
          <w:ilvl w:val="0"/>
          <w:numId w:val="0"/>
        </w:numPr>
        <w:ind w:left="1440" w:hanging="720"/>
        <w:rPr>
          <w:rFonts w:eastAsia="Calibri"/>
          <w:b w:val="0"/>
          <w:bCs w:val="0"/>
          <w:caps w:val="0"/>
          <w:sz w:val="22"/>
        </w:rPr>
      </w:pPr>
    </w:p>
    <w:p w14:paraId="3FCA21FA" w14:textId="5F9B1888" w:rsidR="00F82E0B" w:rsidRDefault="00F82E0B" w:rsidP="00F82E0B">
      <w:pPr>
        <w:pStyle w:val="HMHeadinglvl2"/>
        <w:numPr>
          <w:ilvl w:val="0"/>
          <w:numId w:val="0"/>
        </w:numPr>
        <w:ind w:left="1440" w:hanging="720"/>
        <w:rPr>
          <w:rFonts w:eastAsia="Calibri"/>
          <w:b w:val="0"/>
          <w:bCs w:val="0"/>
          <w:caps w:val="0"/>
          <w:sz w:val="22"/>
        </w:rPr>
      </w:pPr>
      <w:r>
        <w:rPr>
          <w:rFonts w:eastAsia="Calibri"/>
          <w:b w:val="0"/>
          <w:bCs w:val="0"/>
          <w:caps w:val="0"/>
          <w:sz w:val="22"/>
        </w:rPr>
        <w:lastRenderedPageBreak/>
        <w:tab/>
      </w:r>
      <w:r>
        <w:rPr>
          <w:rFonts w:eastAsia="Calibri"/>
          <w:b w:val="0"/>
          <w:bCs w:val="0"/>
          <w:caps w:val="0"/>
          <w:sz w:val="22"/>
        </w:rPr>
        <w:tab/>
        <w:t xml:space="preserve">Docker build -t </w:t>
      </w:r>
      <w:r w:rsidRPr="00F82E0B">
        <w:rPr>
          <w:rFonts w:eastAsia="Calibri"/>
          <w:b w:val="0"/>
          <w:bCs w:val="0"/>
          <w:caps w:val="0"/>
          <w:sz w:val="22"/>
        </w:rPr>
        <w:t>aie-gerrit:1.</w:t>
      </w:r>
      <w:proofErr w:type="gramStart"/>
      <w:r w:rsidRPr="00F82E0B">
        <w:rPr>
          <w:rFonts w:eastAsia="Calibri"/>
          <w:b w:val="0"/>
          <w:bCs w:val="0"/>
          <w:caps w:val="0"/>
          <w:sz w:val="22"/>
        </w:rPr>
        <w:t>0 .</w:t>
      </w:r>
      <w:proofErr w:type="gramEnd"/>
    </w:p>
    <w:p w14:paraId="2895599A" w14:textId="049B3201" w:rsidR="00F82E0B" w:rsidRDefault="00F82E0B" w:rsidP="00F82E0B">
      <w:pPr>
        <w:pStyle w:val="HMHeadinglvl2"/>
        <w:numPr>
          <w:ilvl w:val="0"/>
          <w:numId w:val="0"/>
        </w:numPr>
        <w:ind w:left="1440" w:hanging="720"/>
        <w:rPr>
          <w:rFonts w:eastAsia="Calibri"/>
          <w:b w:val="0"/>
          <w:bCs w:val="0"/>
          <w:caps w:val="0"/>
          <w:sz w:val="22"/>
        </w:rPr>
      </w:pPr>
    </w:p>
    <w:p w14:paraId="50DA1329" w14:textId="72248563" w:rsidR="00F82E0B" w:rsidRDefault="00F82E0B" w:rsidP="000B497A">
      <w:pPr>
        <w:pStyle w:val="HMHeadinglvl2"/>
        <w:numPr>
          <w:ilvl w:val="0"/>
          <w:numId w:val="0"/>
        </w:numPr>
        <w:ind w:left="1440"/>
        <w:rPr>
          <w:rFonts w:eastAsia="Calibri"/>
          <w:b w:val="0"/>
          <w:bCs w:val="0"/>
          <w:caps w:val="0"/>
          <w:sz w:val="22"/>
        </w:rPr>
      </w:pPr>
      <w:r>
        <w:rPr>
          <w:rFonts w:eastAsia="Calibri"/>
          <w:b w:val="0"/>
          <w:bCs w:val="0"/>
          <w:caps w:val="0"/>
          <w:sz w:val="22"/>
        </w:rPr>
        <w:t>This command will build a docker image and</w:t>
      </w:r>
      <w:r w:rsidR="00C1321C">
        <w:rPr>
          <w:rFonts w:eastAsia="Calibri"/>
          <w:b w:val="0"/>
          <w:bCs w:val="0"/>
          <w:caps w:val="0"/>
          <w:sz w:val="22"/>
        </w:rPr>
        <w:t xml:space="preserve"> storage the image as locally. We</w:t>
      </w:r>
      <w:r>
        <w:rPr>
          <w:rFonts w:eastAsia="Calibri"/>
          <w:b w:val="0"/>
          <w:bCs w:val="0"/>
          <w:caps w:val="0"/>
          <w:sz w:val="22"/>
        </w:rPr>
        <w:t xml:space="preserve"> can define this </w:t>
      </w:r>
      <w:r w:rsidR="00C1321C">
        <w:rPr>
          <w:rFonts w:eastAsia="Calibri"/>
          <w:b w:val="0"/>
          <w:bCs w:val="0"/>
          <w:caps w:val="0"/>
          <w:sz w:val="22"/>
        </w:rPr>
        <w:t xml:space="preserve">image </w:t>
      </w:r>
      <w:r>
        <w:rPr>
          <w:rFonts w:eastAsia="Calibri"/>
          <w:b w:val="0"/>
          <w:bCs w:val="0"/>
          <w:caps w:val="0"/>
          <w:sz w:val="22"/>
        </w:rPr>
        <w:t>name in</w:t>
      </w:r>
      <w:r w:rsidR="00C1321C">
        <w:rPr>
          <w:rFonts w:eastAsia="Calibri"/>
          <w:b w:val="0"/>
          <w:bCs w:val="0"/>
          <w:caps w:val="0"/>
          <w:sz w:val="22"/>
        </w:rPr>
        <w:t xml:space="preserve"> the</w:t>
      </w:r>
      <w:r>
        <w:rPr>
          <w:rFonts w:eastAsia="Calibri"/>
          <w:b w:val="0"/>
          <w:bCs w:val="0"/>
          <w:caps w:val="0"/>
          <w:sz w:val="22"/>
        </w:rPr>
        <w:t xml:space="preserve"> docker-</w:t>
      </w:r>
      <w:proofErr w:type="spellStart"/>
      <w:proofErr w:type="gramStart"/>
      <w:r>
        <w:rPr>
          <w:rFonts w:eastAsia="Calibri"/>
          <w:b w:val="0"/>
          <w:bCs w:val="0"/>
          <w:caps w:val="0"/>
          <w:sz w:val="22"/>
        </w:rPr>
        <w:t>compose.yaml</w:t>
      </w:r>
      <w:proofErr w:type="spellEnd"/>
      <w:proofErr w:type="gramEnd"/>
      <w:r>
        <w:rPr>
          <w:rFonts w:eastAsia="Calibri"/>
          <w:b w:val="0"/>
          <w:bCs w:val="0"/>
          <w:caps w:val="0"/>
          <w:sz w:val="22"/>
        </w:rPr>
        <w:t xml:space="preserve"> </w:t>
      </w:r>
      <w:r w:rsidR="00C1321C">
        <w:rPr>
          <w:rFonts w:eastAsia="Calibri"/>
          <w:b w:val="0"/>
          <w:bCs w:val="0"/>
          <w:caps w:val="0"/>
          <w:sz w:val="22"/>
        </w:rPr>
        <w:t>for run the container</w:t>
      </w:r>
      <w:r w:rsidR="00C1321C">
        <w:rPr>
          <w:rFonts w:eastAsia="Calibri"/>
          <w:b w:val="0"/>
          <w:bCs w:val="0"/>
          <w:caps w:val="0"/>
          <w:sz w:val="22"/>
        </w:rPr>
        <w:br/>
      </w:r>
    </w:p>
    <w:p w14:paraId="7E1E29C9" w14:textId="20571621" w:rsidR="00C1321C" w:rsidRDefault="00C1321C" w:rsidP="000B497A">
      <w:pPr>
        <w:pStyle w:val="HMHeadinglvl2"/>
      </w:pPr>
      <w:r w:rsidRPr="000B497A">
        <w:t>Using persistent volumes</w:t>
      </w:r>
    </w:p>
    <w:p w14:paraId="47F8BCDD" w14:textId="17431643" w:rsidR="000B497A" w:rsidRDefault="000B497A" w:rsidP="000B497A">
      <w:pPr>
        <w:pStyle w:val="HMHeadinglvl2"/>
        <w:numPr>
          <w:ilvl w:val="0"/>
          <w:numId w:val="0"/>
        </w:numPr>
        <w:ind w:left="1440"/>
      </w:pPr>
    </w:p>
    <w:p w14:paraId="2E6360DC" w14:textId="77777777" w:rsidR="000B497A" w:rsidRPr="000B497A" w:rsidRDefault="000B497A" w:rsidP="000B497A">
      <w:pPr>
        <w:shd w:val="clear" w:color="auto" w:fill="FFFFFF"/>
        <w:spacing w:before="150" w:after="150"/>
        <w:ind w:left="720" w:firstLine="720"/>
      </w:pPr>
      <w:r w:rsidRPr="000B497A">
        <w:t>Use docker persistent volumes to keep Gerrit data across restarts. See below a sample docker-</w:t>
      </w:r>
      <w:proofErr w:type="spellStart"/>
      <w:proofErr w:type="gramStart"/>
      <w:r w:rsidRPr="000B497A">
        <w:t>compose.yaml</w:t>
      </w:r>
      <w:proofErr w:type="spellEnd"/>
      <w:proofErr w:type="gramEnd"/>
      <w:r w:rsidRPr="000B497A">
        <w:t xml:space="preserve"> for persisting the H2 Database, Lucene indexes, Caches and Git repositories.</w:t>
      </w:r>
    </w:p>
    <w:p w14:paraId="3587A3AD" w14:textId="3CF7981F" w:rsidR="000B497A" w:rsidRDefault="000B497A" w:rsidP="000B497A">
      <w:pPr>
        <w:shd w:val="clear" w:color="auto" w:fill="FFFFFF"/>
        <w:spacing w:before="150" w:after="150"/>
        <w:ind w:left="720" w:firstLine="720"/>
      </w:pPr>
      <w:r w:rsidRPr="000B497A">
        <w:t>Example of /docker-</w:t>
      </w:r>
      <w:proofErr w:type="spellStart"/>
      <w:proofErr w:type="gramStart"/>
      <w:r w:rsidRPr="000B497A">
        <w:t>compose.yaml</w:t>
      </w:r>
      <w:proofErr w:type="spellEnd"/>
      <w:proofErr w:type="gramEnd"/>
    </w:p>
    <w:p w14:paraId="6CDF922B"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sidRPr="000B497A">
        <w:rPr>
          <w:rFonts w:ascii="Courier New" w:eastAsia="Times New Roman" w:hAnsi="Courier New" w:cs="Courier New"/>
          <w:color w:val="000088"/>
          <w:sz w:val="20"/>
          <w:szCs w:val="20"/>
          <w:lang w:val="en-IN" w:eastAsia="en-IN"/>
        </w:rPr>
        <w:t xml:space="preserve">version: </w:t>
      </w:r>
      <w:r w:rsidRPr="000B497A">
        <w:rPr>
          <w:rFonts w:ascii="Courier New" w:eastAsia="Times New Roman" w:hAnsi="Courier New" w:cs="Courier New"/>
          <w:color w:val="008800"/>
          <w:sz w:val="20"/>
          <w:szCs w:val="20"/>
          <w:lang w:val="en-IN" w:eastAsia="en-IN"/>
        </w:rPr>
        <w:t>'3'</w:t>
      </w:r>
    </w:p>
    <w:p w14:paraId="57F75BAE"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p>
    <w:p w14:paraId="4784F6F4"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0B497A">
        <w:rPr>
          <w:rFonts w:ascii="Courier New" w:eastAsia="Times New Roman" w:hAnsi="Courier New" w:cs="Courier New"/>
          <w:color w:val="000088"/>
          <w:sz w:val="20"/>
          <w:szCs w:val="20"/>
          <w:lang w:val="en-IN" w:eastAsia="en-IN"/>
        </w:rPr>
        <w:t>services:</w:t>
      </w:r>
    </w:p>
    <w:p w14:paraId="5302D930"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000088"/>
          <w:sz w:val="20"/>
          <w:szCs w:val="20"/>
          <w:lang w:val="en-IN" w:eastAsia="en-IN"/>
        </w:rPr>
        <w:t>gerrit:</w:t>
      </w:r>
    </w:p>
    <w:p w14:paraId="2F52EB84" w14:textId="4E8EFA38"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000088"/>
          <w:sz w:val="20"/>
          <w:szCs w:val="20"/>
          <w:lang w:val="en-IN" w:eastAsia="en-IN"/>
        </w:rPr>
        <w:t xml:space="preserve">image: </w:t>
      </w:r>
      <w:r w:rsidR="00C32DD3" w:rsidRPr="00C32DD3">
        <w:rPr>
          <w:rFonts w:eastAsia="Times New Roman"/>
          <w:lang w:val="en-IN" w:eastAsia="en-IN"/>
        </w:rPr>
        <w:t>aie</w:t>
      </w:r>
      <w:r w:rsidR="00C32DD3" w:rsidRPr="00C32DD3">
        <w:rPr>
          <w:rFonts w:eastAsia="Times New Roman"/>
          <w:color w:val="000000"/>
          <w:lang w:val="en-IN" w:eastAsia="en-IN"/>
        </w:rPr>
        <w:t>-</w:t>
      </w:r>
      <w:r w:rsidR="00C32DD3" w:rsidRPr="00C32DD3">
        <w:rPr>
          <w:rFonts w:eastAsia="Times New Roman"/>
          <w:lang w:val="en-IN" w:eastAsia="en-IN"/>
        </w:rPr>
        <w:t>gerrit</w:t>
      </w:r>
      <w:r w:rsidR="00C32DD3" w:rsidRPr="00C32DD3">
        <w:rPr>
          <w:rFonts w:eastAsia="Times New Roman"/>
          <w:color w:val="000000"/>
          <w:lang w:val="en-IN" w:eastAsia="en-IN"/>
        </w:rPr>
        <w:t>:</w:t>
      </w:r>
      <w:r w:rsidR="00C32DD3" w:rsidRPr="00C32DD3">
        <w:rPr>
          <w:rFonts w:eastAsia="Times New Roman"/>
          <w:lang w:val="en-IN" w:eastAsia="en-IN"/>
        </w:rPr>
        <w:t>1.0</w:t>
      </w:r>
    </w:p>
    <w:p w14:paraId="1B220212"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000088"/>
          <w:sz w:val="20"/>
          <w:szCs w:val="20"/>
          <w:lang w:val="en-IN" w:eastAsia="en-IN"/>
        </w:rPr>
        <w:t>volumes:</w:t>
      </w:r>
    </w:p>
    <w:p w14:paraId="02B61B39" w14:textId="13A88D71"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 xml:space="preserve"> git</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volume</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/var/gerrit/</w:t>
      </w:r>
      <w:proofErr w:type="spellStart"/>
      <w:r w:rsidRPr="000B497A">
        <w:rPr>
          <w:rFonts w:ascii="Courier New" w:eastAsia="Times New Roman" w:hAnsi="Courier New" w:cs="Courier New"/>
          <w:color w:val="000000"/>
          <w:sz w:val="20"/>
          <w:szCs w:val="20"/>
          <w:lang w:val="en-IN" w:eastAsia="en-IN"/>
        </w:rPr>
        <w:t>git</w:t>
      </w:r>
      <w:r>
        <w:rPr>
          <w:rFonts w:ascii="Courier New" w:eastAsia="Times New Roman" w:hAnsi="Courier New" w:cs="Courier New"/>
          <w:color w:val="000000"/>
          <w:sz w:val="20"/>
          <w:szCs w:val="20"/>
          <w:lang w:val="en-IN" w:eastAsia="en-IN"/>
        </w:rPr>
        <w:t>:rw</w:t>
      </w:r>
      <w:proofErr w:type="spellEnd"/>
    </w:p>
    <w:p w14:paraId="1F3F1367" w14:textId="5712291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 xml:space="preserve"> </w:t>
      </w:r>
      <w:r>
        <w:rPr>
          <w:rFonts w:ascii="Courier New" w:eastAsia="Times New Roman" w:hAnsi="Courier New" w:cs="Courier New"/>
          <w:color w:val="000000"/>
          <w:sz w:val="20"/>
          <w:szCs w:val="20"/>
          <w:lang w:val="en-IN" w:eastAsia="en-IN"/>
        </w:rPr>
        <w:t>etc</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volume</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/var/gerrit/</w:t>
      </w:r>
      <w:proofErr w:type="spellStart"/>
      <w:r>
        <w:rPr>
          <w:rFonts w:ascii="Courier New" w:eastAsia="Times New Roman" w:hAnsi="Courier New" w:cs="Courier New"/>
          <w:color w:val="000000"/>
          <w:sz w:val="20"/>
          <w:szCs w:val="20"/>
          <w:lang w:val="en-IN" w:eastAsia="en-IN"/>
        </w:rPr>
        <w:t>etc:rw</w:t>
      </w:r>
      <w:proofErr w:type="spellEnd"/>
    </w:p>
    <w:p w14:paraId="51D82B03" w14:textId="11872C0C"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 xml:space="preserve"> index</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volume</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/var/gerrit/</w:t>
      </w:r>
      <w:proofErr w:type="spellStart"/>
      <w:r w:rsidRPr="000B497A">
        <w:rPr>
          <w:rFonts w:ascii="Courier New" w:eastAsia="Times New Roman" w:hAnsi="Courier New" w:cs="Courier New"/>
          <w:color w:val="000000"/>
          <w:sz w:val="20"/>
          <w:szCs w:val="20"/>
          <w:lang w:val="en-IN" w:eastAsia="en-IN"/>
        </w:rPr>
        <w:t>index</w:t>
      </w:r>
      <w:r>
        <w:rPr>
          <w:rFonts w:ascii="Courier New" w:eastAsia="Times New Roman" w:hAnsi="Courier New" w:cs="Courier New"/>
          <w:color w:val="000000"/>
          <w:sz w:val="20"/>
          <w:szCs w:val="20"/>
          <w:lang w:val="en-IN" w:eastAsia="en-IN"/>
        </w:rPr>
        <w:t>:rw</w:t>
      </w:r>
      <w:proofErr w:type="spellEnd"/>
    </w:p>
    <w:p w14:paraId="6CF705B4" w14:textId="14A10B72" w:rsid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 xml:space="preserve"> cache</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volume</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/var/gerrit/</w:t>
      </w:r>
      <w:proofErr w:type="spellStart"/>
      <w:r w:rsidRPr="000B497A">
        <w:rPr>
          <w:rFonts w:ascii="Courier New" w:eastAsia="Times New Roman" w:hAnsi="Courier New" w:cs="Courier New"/>
          <w:color w:val="000000"/>
          <w:sz w:val="20"/>
          <w:szCs w:val="20"/>
          <w:lang w:val="en-IN" w:eastAsia="en-IN"/>
        </w:rPr>
        <w:t>cache</w:t>
      </w:r>
      <w:r>
        <w:rPr>
          <w:rFonts w:ascii="Courier New" w:eastAsia="Times New Roman" w:hAnsi="Courier New" w:cs="Courier New"/>
          <w:color w:val="000000"/>
          <w:sz w:val="20"/>
          <w:szCs w:val="20"/>
          <w:lang w:val="en-IN" w:eastAsia="en-IN"/>
        </w:rPr>
        <w:t>:rw</w:t>
      </w:r>
      <w:proofErr w:type="spellEnd"/>
    </w:p>
    <w:p w14:paraId="0140DBFA" w14:textId="29481FF0"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Pr>
          <w:rFonts w:ascii="Courier New" w:eastAsia="Times New Roman" w:hAnsi="Courier New" w:cs="Courier New"/>
          <w:color w:val="000000"/>
          <w:sz w:val="20"/>
          <w:szCs w:val="20"/>
          <w:lang w:val="en-IN" w:eastAsia="en-IN"/>
        </w:rPr>
        <w:t xml:space="preserve">       </w:t>
      </w:r>
      <w:proofErr w:type="spellStart"/>
      <w:r w:rsidRPr="000B497A">
        <w:rPr>
          <w:rFonts w:ascii="Courier New" w:eastAsia="Times New Roman" w:hAnsi="Courier New" w:cs="Courier New"/>
          <w:color w:val="000000"/>
          <w:sz w:val="20"/>
          <w:szCs w:val="20"/>
          <w:lang w:val="en-IN" w:eastAsia="en-IN"/>
        </w:rPr>
        <w:t>entrypoint</w:t>
      </w:r>
      <w:proofErr w:type="spellEnd"/>
      <w:r w:rsidRPr="000B497A">
        <w:rPr>
          <w:rFonts w:ascii="Courier New" w:eastAsia="Times New Roman" w:hAnsi="Courier New" w:cs="Courier New"/>
          <w:color w:val="000000"/>
          <w:sz w:val="20"/>
          <w:szCs w:val="20"/>
          <w:lang w:val="en-IN" w:eastAsia="en-IN"/>
        </w:rPr>
        <w:t>: java -jar /var/gerrit/bin/</w:t>
      </w:r>
      <w:proofErr w:type="spellStart"/>
      <w:r w:rsidRPr="000B497A">
        <w:rPr>
          <w:rFonts w:ascii="Courier New" w:eastAsia="Times New Roman" w:hAnsi="Courier New" w:cs="Courier New"/>
          <w:color w:val="000000"/>
          <w:sz w:val="20"/>
          <w:szCs w:val="20"/>
          <w:lang w:val="en-IN" w:eastAsia="en-IN"/>
        </w:rPr>
        <w:t>gerrit.war</w:t>
      </w:r>
      <w:proofErr w:type="spellEnd"/>
      <w:r w:rsidRPr="000B497A">
        <w:rPr>
          <w:rFonts w:ascii="Courier New" w:eastAsia="Times New Roman" w:hAnsi="Courier New" w:cs="Courier New"/>
          <w:color w:val="000000"/>
          <w:sz w:val="20"/>
          <w:szCs w:val="20"/>
          <w:lang w:val="en-IN" w:eastAsia="en-IN"/>
        </w:rPr>
        <w:t xml:space="preserve"> </w:t>
      </w:r>
      <w:proofErr w:type="spellStart"/>
      <w:r w:rsidRPr="000B497A">
        <w:rPr>
          <w:rFonts w:ascii="Courier New" w:eastAsia="Times New Roman" w:hAnsi="Courier New" w:cs="Courier New"/>
          <w:color w:val="000000"/>
          <w:sz w:val="20"/>
          <w:szCs w:val="20"/>
          <w:lang w:val="en-IN" w:eastAsia="en-IN"/>
        </w:rPr>
        <w:t>init</w:t>
      </w:r>
      <w:proofErr w:type="spellEnd"/>
      <w:r w:rsidRPr="000B497A">
        <w:rPr>
          <w:rFonts w:ascii="Courier New" w:eastAsia="Times New Roman" w:hAnsi="Courier New" w:cs="Courier New"/>
          <w:color w:val="000000"/>
          <w:sz w:val="20"/>
          <w:szCs w:val="20"/>
          <w:lang w:val="en-IN" w:eastAsia="en-IN"/>
        </w:rPr>
        <w:t xml:space="preserve"> -d /var/gerrit</w:t>
      </w:r>
    </w:p>
    <w:p w14:paraId="5BA2AEA5"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000088"/>
          <w:sz w:val="20"/>
          <w:szCs w:val="20"/>
          <w:lang w:val="en-IN" w:eastAsia="en-IN"/>
        </w:rPr>
        <w:t>ports:</w:t>
      </w:r>
    </w:p>
    <w:p w14:paraId="0B12CB48"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008800"/>
          <w:sz w:val="20"/>
          <w:szCs w:val="20"/>
          <w:lang w:val="en-IN" w:eastAsia="en-IN"/>
        </w:rPr>
        <w:t>"29418:29418"</w:t>
      </w:r>
    </w:p>
    <w:p w14:paraId="6B0D4CBD"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00"/>
          <w:sz w:val="20"/>
          <w:szCs w:val="20"/>
          <w:lang w:val="en-IN" w:eastAsia="en-IN"/>
        </w:rPr>
        <w:t xml:space="preserve"> </w:t>
      </w:r>
      <w:r w:rsidRPr="000B497A">
        <w:rPr>
          <w:rFonts w:ascii="Courier New" w:eastAsia="Times New Roman" w:hAnsi="Courier New" w:cs="Courier New"/>
          <w:color w:val="008800"/>
          <w:sz w:val="20"/>
          <w:szCs w:val="20"/>
          <w:lang w:val="en-IN" w:eastAsia="en-IN"/>
        </w:rPr>
        <w:t>"8080:8080"</w:t>
      </w:r>
    </w:p>
    <w:p w14:paraId="7845E8B7"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p>
    <w:p w14:paraId="2CFDB0A3" w14:textId="77777777"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0B497A">
        <w:rPr>
          <w:rFonts w:ascii="Courier New" w:eastAsia="Times New Roman" w:hAnsi="Courier New" w:cs="Courier New"/>
          <w:color w:val="000088"/>
          <w:sz w:val="20"/>
          <w:szCs w:val="20"/>
          <w:lang w:val="en-IN" w:eastAsia="en-IN"/>
        </w:rPr>
        <w:t>volumes:</w:t>
      </w:r>
    </w:p>
    <w:p w14:paraId="1B6E364F" w14:textId="23F4FE0D" w:rsid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0B497A">
        <w:rPr>
          <w:rFonts w:ascii="Courier New" w:eastAsia="Times New Roman" w:hAnsi="Courier New" w:cs="Courier New"/>
          <w:color w:val="000000"/>
          <w:sz w:val="20"/>
          <w:szCs w:val="20"/>
          <w:lang w:val="en-IN" w:eastAsia="en-IN"/>
        </w:rPr>
        <w:t xml:space="preserve">  git</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88"/>
          <w:sz w:val="20"/>
          <w:szCs w:val="20"/>
          <w:lang w:val="en-IN" w:eastAsia="en-IN"/>
        </w:rPr>
        <w:t>volume:</w:t>
      </w:r>
      <w:r>
        <w:rPr>
          <w:rFonts w:ascii="Courier New" w:eastAsia="Times New Roman" w:hAnsi="Courier New" w:cs="Courier New"/>
          <w:color w:val="000088"/>
          <w:sz w:val="20"/>
          <w:szCs w:val="20"/>
          <w:lang w:val="en-IN" w:eastAsia="en-IN"/>
        </w:rPr>
        <w:t xml:space="preserve"> {}</w:t>
      </w:r>
    </w:p>
    <w:p w14:paraId="08C3053A" w14:textId="3FBB8489"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Pr>
          <w:rFonts w:ascii="Courier New" w:eastAsia="Times New Roman" w:hAnsi="Courier New" w:cs="Courier New"/>
          <w:color w:val="000088"/>
          <w:sz w:val="20"/>
          <w:szCs w:val="20"/>
          <w:lang w:val="en-IN" w:eastAsia="en-IN"/>
        </w:rPr>
        <w:t xml:space="preserve">  etc-volume: {}</w:t>
      </w:r>
    </w:p>
    <w:p w14:paraId="6E26270C" w14:textId="72C693EB"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0B497A">
        <w:rPr>
          <w:rFonts w:ascii="Courier New" w:eastAsia="Times New Roman" w:hAnsi="Courier New" w:cs="Courier New"/>
          <w:color w:val="000000"/>
          <w:sz w:val="20"/>
          <w:szCs w:val="20"/>
          <w:lang w:val="en-IN" w:eastAsia="en-IN"/>
        </w:rPr>
        <w:t xml:space="preserve">  </w:t>
      </w:r>
      <w:proofErr w:type="spellStart"/>
      <w:r w:rsidRPr="000B497A">
        <w:rPr>
          <w:rFonts w:ascii="Courier New" w:eastAsia="Times New Roman" w:hAnsi="Courier New" w:cs="Courier New"/>
          <w:color w:val="000000"/>
          <w:sz w:val="20"/>
          <w:szCs w:val="20"/>
          <w:lang w:val="en-IN" w:eastAsia="en-IN"/>
        </w:rPr>
        <w:t>db</w:t>
      </w:r>
      <w:proofErr w:type="spellEnd"/>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88"/>
          <w:sz w:val="20"/>
          <w:szCs w:val="20"/>
          <w:lang w:val="en-IN" w:eastAsia="en-IN"/>
        </w:rPr>
        <w:t>volume:</w:t>
      </w:r>
      <w:r>
        <w:rPr>
          <w:rFonts w:ascii="Courier New" w:eastAsia="Times New Roman" w:hAnsi="Courier New" w:cs="Courier New"/>
          <w:color w:val="000088"/>
          <w:sz w:val="20"/>
          <w:szCs w:val="20"/>
          <w:lang w:val="en-IN" w:eastAsia="en-IN"/>
        </w:rPr>
        <w:t xml:space="preserve"> {}</w:t>
      </w:r>
    </w:p>
    <w:p w14:paraId="48B4F9F6" w14:textId="68CE95D5"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0B497A">
        <w:rPr>
          <w:rFonts w:ascii="Courier New" w:eastAsia="Times New Roman" w:hAnsi="Courier New" w:cs="Courier New"/>
          <w:color w:val="000000"/>
          <w:sz w:val="20"/>
          <w:szCs w:val="20"/>
          <w:lang w:val="en-IN" w:eastAsia="en-IN"/>
        </w:rPr>
        <w:t xml:space="preserve">  index</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88"/>
          <w:sz w:val="20"/>
          <w:szCs w:val="20"/>
          <w:lang w:val="en-IN" w:eastAsia="en-IN"/>
        </w:rPr>
        <w:t>volume:</w:t>
      </w:r>
      <w:r>
        <w:rPr>
          <w:rFonts w:ascii="Courier New" w:eastAsia="Times New Roman" w:hAnsi="Courier New" w:cs="Courier New"/>
          <w:color w:val="000088"/>
          <w:sz w:val="20"/>
          <w:szCs w:val="20"/>
          <w:lang w:val="en-IN" w:eastAsia="en-IN"/>
        </w:rPr>
        <w:t xml:space="preserve"> {}</w:t>
      </w:r>
    </w:p>
    <w:p w14:paraId="61E61CEB" w14:textId="48955544" w:rsidR="000B497A" w:rsidRPr="000B497A" w:rsidRDefault="000B497A" w:rsidP="000B497A">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00"/>
          <w:sz w:val="20"/>
          <w:szCs w:val="20"/>
          <w:lang w:val="en-IN" w:eastAsia="en-IN"/>
        </w:rPr>
      </w:pPr>
      <w:r w:rsidRPr="000B497A">
        <w:rPr>
          <w:rFonts w:ascii="Courier New" w:eastAsia="Times New Roman" w:hAnsi="Courier New" w:cs="Courier New"/>
          <w:color w:val="000000"/>
          <w:sz w:val="20"/>
          <w:szCs w:val="20"/>
          <w:lang w:val="en-IN" w:eastAsia="en-IN"/>
        </w:rPr>
        <w:t xml:space="preserve">  cache</w:t>
      </w:r>
      <w:r w:rsidRPr="000B497A">
        <w:rPr>
          <w:rFonts w:ascii="Courier New" w:eastAsia="Times New Roman" w:hAnsi="Courier New" w:cs="Courier New"/>
          <w:color w:val="666600"/>
          <w:sz w:val="20"/>
          <w:szCs w:val="20"/>
          <w:lang w:val="en-IN" w:eastAsia="en-IN"/>
        </w:rPr>
        <w:t>-</w:t>
      </w:r>
      <w:r w:rsidRPr="000B497A">
        <w:rPr>
          <w:rFonts w:ascii="Courier New" w:eastAsia="Times New Roman" w:hAnsi="Courier New" w:cs="Courier New"/>
          <w:color w:val="000088"/>
          <w:sz w:val="20"/>
          <w:szCs w:val="20"/>
          <w:lang w:val="en-IN" w:eastAsia="en-IN"/>
        </w:rPr>
        <w:t>volume:</w:t>
      </w:r>
      <w:r>
        <w:rPr>
          <w:rFonts w:ascii="Courier New" w:eastAsia="Times New Roman" w:hAnsi="Courier New" w:cs="Courier New"/>
          <w:color w:val="000088"/>
          <w:sz w:val="20"/>
          <w:szCs w:val="20"/>
          <w:lang w:val="en-IN" w:eastAsia="en-IN"/>
        </w:rPr>
        <w:t xml:space="preserve"> {}</w:t>
      </w:r>
    </w:p>
    <w:p w14:paraId="6D3600A3" w14:textId="77777777" w:rsidR="000B497A" w:rsidRDefault="000B497A" w:rsidP="000B497A">
      <w:pPr>
        <w:shd w:val="clear" w:color="auto" w:fill="FFFFFF"/>
        <w:spacing w:before="0" w:after="0"/>
        <w:ind w:left="720" w:firstLine="720"/>
        <w:rPr>
          <w:rFonts w:ascii="Arial" w:eastAsia="Times New Roman" w:hAnsi="Arial" w:cs="Arial"/>
          <w:color w:val="000000"/>
          <w:sz w:val="21"/>
          <w:szCs w:val="21"/>
          <w:lang w:val="en-IN" w:eastAsia="en-IN"/>
        </w:rPr>
      </w:pPr>
    </w:p>
    <w:p w14:paraId="03B9BB85" w14:textId="6D6B12FF" w:rsidR="000B497A" w:rsidRDefault="000B497A" w:rsidP="00C32DD3">
      <w:pPr>
        <w:shd w:val="clear" w:color="auto" w:fill="FFFFFF"/>
        <w:spacing w:before="0" w:after="0"/>
        <w:ind w:left="720" w:firstLine="720"/>
        <w:rPr>
          <w:rFonts w:ascii="Arial" w:eastAsia="Times New Roman" w:hAnsi="Arial" w:cs="Arial"/>
          <w:color w:val="000000"/>
          <w:sz w:val="21"/>
          <w:szCs w:val="21"/>
          <w:lang w:val="en-IN" w:eastAsia="en-IN"/>
        </w:rPr>
      </w:pPr>
      <w:r w:rsidRPr="000B497A">
        <w:rPr>
          <w:rFonts w:ascii="Arial" w:eastAsia="Times New Roman" w:hAnsi="Arial" w:cs="Arial"/>
          <w:color w:val="000000"/>
          <w:sz w:val="21"/>
          <w:szCs w:val="21"/>
          <w:lang w:val="en-IN" w:eastAsia="en-IN"/>
        </w:rPr>
        <w:t>Run </w:t>
      </w:r>
      <w:r w:rsidRPr="000B497A">
        <w:rPr>
          <w:rFonts w:ascii="Courier New" w:eastAsia="Times New Roman" w:hAnsi="Courier New" w:cs="Courier New"/>
          <w:color w:val="000000"/>
          <w:sz w:val="20"/>
          <w:szCs w:val="20"/>
          <w:shd w:val="clear" w:color="auto" w:fill="F5F5F5"/>
          <w:lang w:val="en-IN" w:eastAsia="en-IN"/>
        </w:rPr>
        <w:t>docker-compose up</w:t>
      </w:r>
      <w:r w:rsidRPr="000B497A">
        <w:rPr>
          <w:rFonts w:ascii="Arial" w:eastAsia="Times New Roman" w:hAnsi="Arial" w:cs="Arial"/>
          <w:color w:val="000000"/>
          <w:sz w:val="21"/>
          <w:szCs w:val="21"/>
          <w:lang w:val="en-IN" w:eastAsia="en-IN"/>
        </w:rPr>
        <w:t> to trigger the build and execution of your custom Gerrit docker setup.</w:t>
      </w:r>
      <w:r w:rsidR="00C32DD3">
        <w:rPr>
          <w:rFonts w:ascii="Arial" w:eastAsia="Times New Roman" w:hAnsi="Arial" w:cs="Arial"/>
          <w:color w:val="000000"/>
          <w:sz w:val="21"/>
          <w:szCs w:val="21"/>
          <w:lang w:val="en-IN" w:eastAsia="en-IN"/>
        </w:rPr>
        <w:t xml:space="preserve"> Docker container will show as below.</w:t>
      </w:r>
    </w:p>
    <w:p w14:paraId="1437F5ED" w14:textId="77777777" w:rsidR="00C32DD3" w:rsidRDefault="00C32DD3" w:rsidP="00C32DD3">
      <w:pPr>
        <w:shd w:val="clear" w:color="auto" w:fill="FFFFFF"/>
        <w:spacing w:before="0" w:after="0"/>
        <w:ind w:left="720" w:firstLine="720"/>
        <w:rPr>
          <w:rFonts w:ascii="Arial" w:eastAsia="Times New Roman" w:hAnsi="Arial" w:cs="Arial"/>
          <w:color w:val="000000"/>
          <w:sz w:val="21"/>
          <w:szCs w:val="21"/>
          <w:lang w:val="en-IN" w:eastAsia="en-IN"/>
        </w:rPr>
      </w:pPr>
    </w:p>
    <w:p w14:paraId="3FC4A245" w14:textId="170C6F18" w:rsidR="00C32DD3" w:rsidRDefault="00C32DD3" w:rsidP="00C32DD3">
      <w:pPr>
        <w:shd w:val="clear" w:color="auto" w:fill="FFFFFF"/>
        <w:spacing w:before="0" w:after="0"/>
        <w:ind w:left="720" w:firstLine="720"/>
        <w:rPr>
          <w:rFonts w:ascii="Arial" w:eastAsia="Times New Roman" w:hAnsi="Arial" w:cs="Arial"/>
          <w:color w:val="000000"/>
          <w:sz w:val="21"/>
          <w:szCs w:val="21"/>
          <w:lang w:val="en-IN" w:eastAsia="en-IN"/>
        </w:rPr>
      </w:pPr>
      <w:r w:rsidRPr="00C32DD3">
        <w:rPr>
          <w:rFonts w:ascii="Arial" w:eastAsia="Times New Roman" w:hAnsi="Arial" w:cs="Arial"/>
          <w:color w:val="000000"/>
          <w:sz w:val="21"/>
          <w:szCs w:val="21"/>
          <w:lang w:val="en-IN" w:eastAsia="en-IN"/>
        </w:rPr>
        <w:drawing>
          <wp:inline distT="0" distB="0" distL="0" distR="0" wp14:anchorId="27B91447" wp14:editId="4085F13D">
            <wp:extent cx="5767308" cy="926952"/>
            <wp:effectExtent l="0" t="0" r="508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3847" cy="934432"/>
                    </a:xfrm>
                    <a:prstGeom prst="rect">
                      <a:avLst/>
                    </a:prstGeom>
                  </pic:spPr>
                </pic:pic>
              </a:graphicData>
            </a:graphic>
          </wp:inline>
        </w:drawing>
      </w:r>
    </w:p>
    <w:p w14:paraId="530E9C45" w14:textId="7E1654DD" w:rsidR="00C32DD3" w:rsidRDefault="00C32DD3" w:rsidP="00C32DD3">
      <w:pPr>
        <w:shd w:val="clear" w:color="auto" w:fill="FFFFFF"/>
        <w:spacing w:before="0" w:after="0"/>
        <w:ind w:left="720" w:firstLine="720"/>
        <w:rPr>
          <w:rFonts w:ascii="Arial" w:eastAsia="Times New Roman" w:hAnsi="Arial" w:cs="Arial"/>
          <w:color w:val="000000"/>
          <w:sz w:val="21"/>
          <w:szCs w:val="21"/>
          <w:lang w:val="en-IN" w:eastAsia="en-IN"/>
        </w:rPr>
      </w:pPr>
    </w:p>
    <w:p w14:paraId="39C2B0E0" w14:textId="69B499C9" w:rsidR="00C32DD3" w:rsidRDefault="00C32DD3" w:rsidP="00C32DD3">
      <w:pPr>
        <w:pStyle w:val="HMHeadinglvl2"/>
      </w:pPr>
      <w:r w:rsidRPr="00C32DD3">
        <w:t>Systemd file</w:t>
      </w:r>
    </w:p>
    <w:p w14:paraId="507C9AF8" w14:textId="7CD0E6A7" w:rsidR="00C32DD3" w:rsidRDefault="00C32DD3" w:rsidP="00C32DD3">
      <w:pPr>
        <w:pStyle w:val="HMHeadinglvl2"/>
        <w:numPr>
          <w:ilvl w:val="0"/>
          <w:numId w:val="0"/>
        </w:numPr>
        <w:ind w:left="1440"/>
        <w:rPr>
          <w:rFonts w:ascii="Arial" w:hAnsi="Arial" w:cs="Arial"/>
          <w:b w:val="0"/>
          <w:bCs w:val="0"/>
          <w:caps w:val="0"/>
          <w:color w:val="000000"/>
          <w:sz w:val="21"/>
          <w:szCs w:val="21"/>
          <w:lang w:val="en-IN" w:eastAsia="en-IN"/>
        </w:rPr>
      </w:pPr>
      <w:r w:rsidRPr="00C32DD3">
        <w:rPr>
          <w:rFonts w:ascii="Arial" w:hAnsi="Arial" w:cs="Arial"/>
          <w:b w:val="0"/>
          <w:bCs w:val="0"/>
          <w:caps w:val="0"/>
          <w:color w:val="000000"/>
          <w:sz w:val="21"/>
          <w:szCs w:val="21"/>
          <w:lang w:val="en-IN" w:eastAsia="en-IN"/>
        </w:rPr>
        <w:t xml:space="preserve">we’ve created </w:t>
      </w:r>
      <w:proofErr w:type="spellStart"/>
      <w:r>
        <w:rPr>
          <w:rFonts w:ascii="Arial" w:hAnsi="Arial" w:cs="Arial"/>
          <w:b w:val="0"/>
          <w:bCs w:val="0"/>
          <w:caps w:val="0"/>
          <w:color w:val="000000"/>
          <w:sz w:val="21"/>
          <w:szCs w:val="21"/>
          <w:lang w:val="en-IN" w:eastAsia="en-IN"/>
        </w:rPr>
        <w:t>systemd</w:t>
      </w:r>
      <w:proofErr w:type="spellEnd"/>
      <w:r>
        <w:rPr>
          <w:rFonts w:ascii="Arial" w:hAnsi="Arial" w:cs="Arial"/>
          <w:b w:val="0"/>
          <w:bCs w:val="0"/>
          <w:caps w:val="0"/>
          <w:color w:val="000000"/>
          <w:sz w:val="21"/>
          <w:szCs w:val="21"/>
          <w:lang w:val="en-IN" w:eastAsia="en-IN"/>
        </w:rPr>
        <w:t xml:space="preserve"> file for automatically </w:t>
      </w:r>
      <w:proofErr w:type="spellStart"/>
      <w:r>
        <w:rPr>
          <w:rFonts w:ascii="Arial" w:hAnsi="Arial" w:cs="Arial"/>
          <w:b w:val="0"/>
          <w:bCs w:val="0"/>
          <w:caps w:val="0"/>
          <w:color w:val="000000"/>
          <w:sz w:val="21"/>
          <w:szCs w:val="21"/>
          <w:lang w:val="en-IN" w:eastAsia="en-IN"/>
        </w:rPr>
        <w:t>bringup</w:t>
      </w:r>
      <w:proofErr w:type="spellEnd"/>
      <w:r>
        <w:rPr>
          <w:rFonts w:ascii="Arial" w:hAnsi="Arial" w:cs="Arial"/>
          <w:b w:val="0"/>
          <w:bCs w:val="0"/>
          <w:caps w:val="0"/>
          <w:color w:val="000000"/>
          <w:sz w:val="21"/>
          <w:szCs w:val="21"/>
          <w:lang w:val="en-IN" w:eastAsia="en-IN"/>
        </w:rPr>
        <w:t xml:space="preserve"> docker containers when the system goes down.</w:t>
      </w:r>
    </w:p>
    <w:p w14:paraId="752D9850" w14:textId="59CC0855" w:rsidR="00C32DD3" w:rsidRDefault="00C32DD3" w:rsidP="00C32DD3">
      <w:pPr>
        <w:pStyle w:val="HMHeadinglvl2"/>
        <w:numPr>
          <w:ilvl w:val="0"/>
          <w:numId w:val="0"/>
        </w:numPr>
        <w:ind w:left="1440"/>
        <w:rPr>
          <w:rFonts w:ascii="Arial" w:hAnsi="Arial" w:cs="Arial"/>
          <w:b w:val="0"/>
          <w:bCs w:val="0"/>
          <w:caps w:val="0"/>
          <w:color w:val="000000"/>
          <w:sz w:val="21"/>
          <w:szCs w:val="21"/>
          <w:lang w:val="en-IN" w:eastAsia="en-IN"/>
        </w:rPr>
      </w:pPr>
      <w:r>
        <w:rPr>
          <w:rFonts w:ascii="Arial" w:hAnsi="Arial" w:cs="Arial"/>
          <w:b w:val="0"/>
          <w:bCs w:val="0"/>
          <w:caps w:val="0"/>
          <w:color w:val="000000"/>
          <w:sz w:val="21"/>
          <w:szCs w:val="21"/>
          <w:lang w:val="en-IN" w:eastAsia="en-IN"/>
        </w:rPr>
        <w:t xml:space="preserve">Example of </w:t>
      </w:r>
      <w:proofErr w:type="spellStart"/>
      <w:r>
        <w:rPr>
          <w:rFonts w:ascii="Arial" w:hAnsi="Arial" w:cs="Arial"/>
          <w:b w:val="0"/>
          <w:bCs w:val="0"/>
          <w:caps w:val="0"/>
          <w:color w:val="000000"/>
          <w:sz w:val="21"/>
          <w:szCs w:val="21"/>
          <w:lang w:val="en-IN" w:eastAsia="en-IN"/>
        </w:rPr>
        <w:t>systemd</w:t>
      </w:r>
      <w:proofErr w:type="spellEnd"/>
      <w:r>
        <w:rPr>
          <w:rFonts w:ascii="Arial" w:hAnsi="Arial" w:cs="Arial"/>
          <w:b w:val="0"/>
          <w:bCs w:val="0"/>
          <w:caps w:val="0"/>
          <w:color w:val="000000"/>
          <w:sz w:val="21"/>
          <w:szCs w:val="21"/>
          <w:lang w:val="en-IN" w:eastAsia="en-IN"/>
        </w:rPr>
        <w:t xml:space="preserve"> service file</w:t>
      </w:r>
    </w:p>
    <w:p w14:paraId="036896A0" w14:textId="0333A131" w:rsidR="00C32DD3" w:rsidRDefault="00C32DD3" w:rsidP="00C32DD3">
      <w:pPr>
        <w:pStyle w:val="HMHeadinglvl2"/>
        <w:numPr>
          <w:ilvl w:val="0"/>
          <w:numId w:val="0"/>
        </w:numPr>
        <w:ind w:left="1440"/>
        <w:rPr>
          <w:rFonts w:ascii="Arial" w:hAnsi="Arial" w:cs="Arial"/>
          <w:b w:val="0"/>
          <w:bCs w:val="0"/>
          <w:caps w:val="0"/>
          <w:color w:val="000000"/>
          <w:sz w:val="21"/>
          <w:szCs w:val="21"/>
          <w:lang w:val="en-IN" w:eastAsia="en-IN"/>
        </w:rPr>
      </w:pPr>
    </w:p>
    <w:p w14:paraId="6EBB7A1D" w14:textId="294895E9" w:rsidR="00C32DD3" w:rsidRDefault="00C32DD3" w:rsidP="00C32DD3">
      <w:pPr>
        <w:pStyle w:val="HMHeadinglvl2"/>
        <w:numPr>
          <w:ilvl w:val="0"/>
          <w:numId w:val="0"/>
        </w:numPr>
        <w:ind w:left="1440"/>
        <w:rPr>
          <w:rFonts w:ascii="Arial" w:hAnsi="Arial" w:cs="Arial"/>
          <w:b w:val="0"/>
          <w:bCs w:val="0"/>
          <w:caps w:val="0"/>
          <w:color w:val="000000"/>
          <w:sz w:val="21"/>
          <w:szCs w:val="21"/>
          <w:lang w:val="en-IN" w:eastAsia="en-IN"/>
        </w:rPr>
      </w:pPr>
    </w:p>
    <w:p w14:paraId="60ABE149" w14:textId="77777777" w:rsidR="00C32DD3" w:rsidRDefault="00C32DD3" w:rsidP="00C32DD3">
      <w:pPr>
        <w:pStyle w:val="HMHeadinglvl2"/>
        <w:numPr>
          <w:ilvl w:val="0"/>
          <w:numId w:val="0"/>
        </w:numPr>
        <w:ind w:left="1440"/>
        <w:rPr>
          <w:rFonts w:ascii="Arial" w:hAnsi="Arial" w:cs="Arial"/>
          <w:b w:val="0"/>
          <w:bCs w:val="0"/>
          <w:caps w:val="0"/>
          <w:color w:val="000000"/>
          <w:sz w:val="21"/>
          <w:szCs w:val="21"/>
          <w:lang w:val="en-IN" w:eastAsia="en-IN"/>
        </w:rPr>
      </w:pPr>
    </w:p>
    <w:p w14:paraId="24EBBD7A" w14:textId="78A64106"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C32DD3">
        <w:rPr>
          <w:rFonts w:ascii="Courier New" w:eastAsia="Times New Roman" w:hAnsi="Courier New" w:cs="Courier New"/>
          <w:color w:val="000088"/>
          <w:sz w:val="20"/>
          <w:szCs w:val="20"/>
          <w:lang w:val="en-IN" w:eastAsia="en-IN"/>
        </w:rPr>
        <w:lastRenderedPageBreak/>
        <w:t>[Unit]</w:t>
      </w:r>
    </w:p>
    <w:p w14:paraId="02D0C6F8"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C32DD3">
        <w:rPr>
          <w:rFonts w:ascii="Courier New" w:eastAsia="Times New Roman" w:hAnsi="Courier New" w:cs="Courier New"/>
          <w:color w:val="000088"/>
          <w:sz w:val="20"/>
          <w:szCs w:val="20"/>
          <w:lang w:val="en-IN" w:eastAsia="en-IN"/>
        </w:rPr>
        <w:t>Description=gerrit service</w:t>
      </w:r>
    </w:p>
    <w:p w14:paraId="1E6DBCD0"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C32DD3">
        <w:rPr>
          <w:rFonts w:ascii="Courier New" w:eastAsia="Times New Roman" w:hAnsi="Courier New" w:cs="Courier New"/>
          <w:color w:val="000088"/>
          <w:sz w:val="20"/>
          <w:szCs w:val="20"/>
          <w:lang w:val="en-IN" w:eastAsia="en-IN"/>
        </w:rPr>
        <w:t>After=</w:t>
      </w:r>
      <w:proofErr w:type="spellStart"/>
      <w:r w:rsidRPr="00C32DD3">
        <w:rPr>
          <w:rFonts w:ascii="Courier New" w:eastAsia="Times New Roman" w:hAnsi="Courier New" w:cs="Courier New"/>
          <w:color w:val="000088"/>
          <w:sz w:val="20"/>
          <w:szCs w:val="20"/>
          <w:lang w:val="en-IN" w:eastAsia="en-IN"/>
        </w:rPr>
        <w:t>docker.service</w:t>
      </w:r>
      <w:proofErr w:type="spellEnd"/>
    </w:p>
    <w:p w14:paraId="72F12B30"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p>
    <w:p w14:paraId="2912C70D"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C32DD3">
        <w:rPr>
          <w:rFonts w:ascii="Courier New" w:eastAsia="Times New Roman" w:hAnsi="Courier New" w:cs="Courier New"/>
          <w:color w:val="000088"/>
          <w:sz w:val="20"/>
          <w:szCs w:val="20"/>
          <w:lang w:val="en-IN" w:eastAsia="en-IN"/>
        </w:rPr>
        <w:t>[Service]</w:t>
      </w:r>
    </w:p>
    <w:p w14:paraId="506B05E1"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C32DD3">
        <w:rPr>
          <w:rFonts w:ascii="Courier New" w:eastAsia="Times New Roman" w:hAnsi="Courier New" w:cs="Courier New"/>
          <w:color w:val="000088"/>
          <w:sz w:val="20"/>
          <w:szCs w:val="20"/>
          <w:lang w:val="en-IN" w:eastAsia="en-IN"/>
        </w:rPr>
        <w:t>Type=</w:t>
      </w:r>
      <w:proofErr w:type="spellStart"/>
      <w:r w:rsidRPr="00C32DD3">
        <w:rPr>
          <w:rFonts w:ascii="Courier New" w:eastAsia="Times New Roman" w:hAnsi="Courier New" w:cs="Courier New"/>
          <w:color w:val="000088"/>
          <w:sz w:val="20"/>
          <w:szCs w:val="20"/>
          <w:lang w:val="en-IN" w:eastAsia="en-IN"/>
        </w:rPr>
        <w:t>oneshot</w:t>
      </w:r>
      <w:proofErr w:type="spellEnd"/>
    </w:p>
    <w:p w14:paraId="34CD5F82"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proofErr w:type="spellStart"/>
      <w:r w:rsidRPr="00C32DD3">
        <w:rPr>
          <w:rFonts w:ascii="Courier New" w:eastAsia="Times New Roman" w:hAnsi="Courier New" w:cs="Courier New"/>
          <w:color w:val="000088"/>
          <w:sz w:val="20"/>
          <w:szCs w:val="20"/>
          <w:lang w:val="en-IN" w:eastAsia="en-IN"/>
        </w:rPr>
        <w:t>RemainAfterExit</w:t>
      </w:r>
      <w:proofErr w:type="spellEnd"/>
      <w:r w:rsidRPr="00C32DD3">
        <w:rPr>
          <w:rFonts w:ascii="Courier New" w:eastAsia="Times New Roman" w:hAnsi="Courier New" w:cs="Courier New"/>
          <w:color w:val="000088"/>
          <w:sz w:val="20"/>
          <w:szCs w:val="20"/>
          <w:lang w:val="en-IN" w:eastAsia="en-IN"/>
        </w:rPr>
        <w:t>=yes</w:t>
      </w:r>
    </w:p>
    <w:p w14:paraId="45D5BEBD"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proofErr w:type="spellStart"/>
      <w:r w:rsidRPr="00C32DD3">
        <w:rPr>
          <w:rFonts w:ascii="Courier New" w:eastAsia="Times New Roman" w:hAnsi="Courier New" w:cs="Courier New"/>
          <w:color w:val="000088"/>
          <w:sz w:val="20"/>
          <w:szCs w:val="20"/>
          <w:lang w:val="en-IN" w:eastAsia="en-IN"/>
        </w:rPr>
        <w:t>StandardError</w:t>
      </w:r>
      <w:proofErr w:type="spellEnd"/>
      <w:r w:rsidRPr="00C32DD3">
        <w:rPr>
          <w:rFonts w:ascii="Courier New" w:eastAsia="Times New Roman" w:hAnsi="Courier New" w:cs="Courier New"/>
          <w:color w:val="000088"/>
          <w:sz w:val="20"/>
          <w:szCs w:val="20"/>
          <w:lang w:val="en-IN" w:eastAsia="en-IN"/>
        </w:rPr>
        <w:t>=null</w:t>
      </w:r>
    </w:p>
    <w:p w14:paraId="34034190"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proofErr w:type="spellStart"/>
      <w:r w:rsidRPr="00C32DD3">
        <w:rPr>
          <w:rFonts w:ascii="Courier New" w:eastAsia="Times New Roman" w:hAnsi="Courier New" w:cs="Courier New"/>
          <w:color w:val="000088"/>
          <w:sz w:val="20"/>
          <w:szCs w:val="20"/>
          <w:lang w:val="en-IN" w:eastAsia="en-IN"/>
        </w:rPr>
        <w:t>StandardOutput</w:t>
      </w:r>
      <w:proofErr w:type="spellEnd"/>
      <w:r w:rsidRPr="00C32DD3">
        <w:rPr>
          <w:rFonts w:ascii="Courier New" w:eastAsia="Times New Roman" w:hAnsi="Courier New" w:cs="Courier New"/>
          <w:color w:val="000088"/>
          <w:sz w:val="20"/>
          <w:szCs w:val="20"/>
          <w:lang w:val="en-IN" w:eastAsia="en-IN"/>
        </w:rPr>
        <w:t>=null</w:t>
      </w:r>
    </w:p>
    <w:p w14:paraId="7BF6F02D"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proofErr w:type="spellStart"/>
      <w:r w:rsidRPr="00C32DD3">
        <w:rPr>
          <w:rFonts w:ascii="Courier New" w:eastAsia="Times New Roman" w:hAnsi="Courier New" w:cs="Courier New"/>
          <w:color w:val="000088"/>
          <w:sz w:val="20"/>
          <w:szCs w:val="20"/>
          <w:lang w:val="en-IN" w:eastAsia="en-IN"/>
        </w:rPr>
        <w:t>WorkingDirectory</w:t>
      </w:r>
      <w:proofErr w:type="spellEnd"/>
      <w:r w:rsidRPr="00C32DD3">
        <w:rPr>
          <w:rFonts w:ascii="Courier New" w:eastAsia="Times New Roman" w:hAnsi="Courier New" w:cs="Courier New"/>
          <w:color w:val="000088"/>
          <w:sz w:val="20"/>
          <w:szCs w:val="20"/>
          <w:lang w:val="en-IN" w:eastAsia="en-IN"/>
        </w:rPr>
        <w:t>=/root/gerrit</w:t>
      </w:r>
    </w:p>
    <w:p w14:paraId="4B68D766"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proofErr w:type="spellStart"/>
      <w:r w:rsidRPr="00C32DD3">
        <w:rPr>
          <w:rFonts w:ascii="Courier New" w:eastAsia="Times New Roman" w:hAnsi="Courier New" w:cs="Courier New"/>
          <w:color w:val="000088"/>
          <w:sz w:val="20"/>
          <w:szCs w:val="20"/>
          <w:lang w:val="en-IN" w:eastAsia="en-IN"/>
        </w:rPr>
        <w:t>ExecStart</w:t>
      </w:r>
      <w:proofErr w:type="spellEnd"/>
      <w:r w:rsidRPr="00C32DD3">
        <w:rPr>
          <w:rFonts w:ascii="Courier New" w:eastAsia="Times New Roman" w:hAnsi="Courier New" w:cs="Courier New"/>
          <w:color w:val="000088"/>
          <w:sz w:val="20"/>
          <w:szCs w:val="20"/>
          <w:lang w:val="en-IN" w:eastAsia="en-IN"/>
        </w:rPr>
        <w:t>=/</w:t>
      </w:r>
      <w:proofErr w:type="spellStart"/>
      <w:r w:rsidRPr="00C32DD3">
        <w:rPr>
          <w:rFonts w:ascii="Courier New" w:eastAsia="Times New Roman" w:hAnsi="Courier New" w:cs="Courier New"/>
          <w:color w:val="000088"/>
          <w:sz w:val="20"/>
          <w:szCs w:val="20"/>
          <w:lang w:val="en-IN" w:eastAsia="en-IN"/>
        </w:rPr>
        <w:t>usr</w:t>
      </w:r>
      <w:proofErr w:type="spellEnd"/>
      <w:r w:rsidRPr="00C32DD3">
        <w:rPr>
          <w:rFonts w:ascii="Courier New" w:eastAsia="Times New Roman" w:hAnsi="Courier New" w:cs="Courier New"/>
          <w:color w:val="000088"/>
          <w:sz w:val="20"/>
          <w:szCs w:val="20"/>
          <w:lang w:val="en-IN" w:eastAsia="en-IN"/>
        </w:rPr>
        <w:t>/local/bin/docker-compose -f docker-</w:t>
      </w:r>
      <w:proofErr w:type="spellStart"/>
      <w:proofErr w:type="gramStart"/>
      <w:r w:rsidRPr="00C32DD3">
        <w:rPr>
          <w:rFonts w:ascii="Courier New" w:eastAsia="Times New Roman" w:hAnsi="Courier New" w:cs="Courier New"/>
          <w:color w:val="000088"/>
          <w:sz w:val="20"/>
          <w:szCs w:val="20"/>
          <w:lang w:val="en-IN" w:eastAsia="en-IN"/>
        </w:rPr>
        <w:t>compose.yaml</w:t>
      </w:r>
      <w:proofErr w:type="spellEnd"/>
      <w:proofErr w:type="gramEnd"/>
      <w:r w:rsidRPr="00C32DD3">
        <w:rPr>
          <w:rFonts w:ascii="Courier New" w:eastAsia="Times New Roman" w:hAnsi="Courier New" w:cs="Courier New"/>
          <w:color w:val="000088"/>
          <w:sz w:val="20"/>
          <w:szCs w:val="20"/>
          <w:lang w:val="en-IN" w:eastAsia="en-IN"/>
        </w:rPr>
        <w:t xml:space="preserve"> start</w:t>
      </w:r>
    </w:p>
    <w:p w14:paraId="101C3102"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proofErr w:type="spellStart"/>
      <w:r w:rsidRPr="00C32DD3">
        <w:rPr>
          <w:rFonts w:ascii="Courier New" w:eastAsia="Times New Roman" w:hAnsi="Courier New" w:cs="Courier New"/>
          <w:color w:val="000088"/>
          <w:sz w:val="20"/>
          <w:szCs w:val="20"/>
          <w:lang w:val="en-IN" w:eastAsia="en-IN"/>
        </w:rPr>
        <w:t>ExecStop</w:t>
      </w:r>
      <w:proofErr w:type="spellEnd"/>
      <w:r w:rsidRPr="00C32DD3">
        <w:rPr>
          <w:rFonts w:ascii="Courier New" w:eastAsia="Times New Roman" w:hAnsi="Courier New" w:cs="Courier New"/>
          <w:color w:val="000088"/>
          <w:sz w:val="20"/>
          <w:szCs w:val="20"/>
          <w:lang w:val="en-IN" w:eastAsia="en-IN"/>
        </w:rPr>
        <w:t>=/</w:t>
      </w:r>
      <w:proofErr w:type="spellStart"/>
      <w:r w:rsidRPr="00C32DD3">
        <w:rPr>
          <w:rFonts w:ascii="Courier New" w:eastAsia="Times New Roman" w:hAnsi="Courier New" w:cs="Courier New"/>
          <w:color w:val="000088"/>
          <w:sz w:val="20"/>
          <w:szCs w:val="20"/>
          <w:lang w:val="en-IN" w:eastAsia="en-IN"/>
        </w:rPr>
        <w:t>usr</w:t>
      </w:r>
      <w:proofErr w:type="spellEnd"/>
      <w:r w:rsidRPr="00C32DD3">
        <w:rPr>
          <w:rFonts w:ascii="Courier New" w:eastAsia="Times New Roman" w:hAnsi="Courier New" w:cs="Courier New"/>
          <w:color w:val="000088"/>
          <w:sz w:val="20"/>
          <w:szCs w:val="20"/>
          <w:lang w:val="en-IN" w:eastAsia="en-IN"/>
        </w:rPr>
        <w:t>/local/bin/docker-compose -f docker-</w:t>
      </w:r>
      <w:proofErr w:type="spellStart"/>
      <w:proofErr w:type="gramStart"/>
      <w:r w:rsidRPr="00C32DD3">
        <w:rPr>
          <w:rFonts w:ascii="Courier New" w:eastAsia="Times New Roman" w:hAnsi="Courier New" w:cs="Courier New"/>
          <w:color w:val="000088"/>
          <w:sz w:val="20"/>
          <w:szCs w:val="20"/>
          <w:lang w:val="en-IN" w:eastAsia="en-IN"/>
        </w:rPr>
        <w:t>compose.yaml</w:t>
      </w:r>
      <w:proofErr w:type="spellEnd"/>
      <w:proofErr w:type="gramEnd"/>
      <w:r w:rsidRPr="00C32DD3">
        <w:rPr>
          <w:rFonts w:ascii="Courier New" w:eastAsia="Times New Roman" w:hAnsi="Courier New" w:cs="Courier New"/>
          <w:color w:val="000088"/>
          <w:sz w:val="20"/>
          <w:szCs w:val="20"/>
          <w:lang w:val="en-IN" w:eastAsia="en-IN"/>
        </w:rPr>
        <w:t xml:space="preserve"> stop</w:t>
      </w:r>
    </w:p>
    <w:p w14:paraId="2490E21C"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p>
    <w:p w14:paraId="653F117B" w14:textId="77777777" w:rsidR="00C32DD3" w:rsidRPr="00C32DD3"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r w:rsidRPr="00C32DD3">
        <w:rPr>
          <w:rFonts w:ascii="Courier New" w:eastAsia="Times New Roman" w:hAnsi="Courier New" w:cs="Courier New"/>
          <w:color w:val="000088"/>
          <w:sz w:val="20"/>
          <w:szCs w:val="20"/>
          <w:lang w:val="en-IN" w:eastAsia="en-IN"/>
        </w:rPr>
        <w:t>[Install]</w:t>
      </w:r>
    </w:p>
    <w:p w14:paraId="29551D5C" w14:textId="3F8E7633" w:rsidR="00C32DD3" w:rsidRPr="000B497A" w:rsidRDefault="00C32DD3" w:rsidP="00C32DD3">
      <w:pPr>
        <w:pBdr>
          <w:top w:val="single" w:sz="6" w:space="9" w:color="CCCCCC"/>
          <w:left w:val="single" w:sz="6" w:space="9" w:color="CCCCCC"/>
          <w:bottom w:val="single" w:sz="6" w:space="9" w:color="CCCCCC"/>
          <w:right w:val="single" w:sz="6" w:space="9" w:color="CCCCCC"/>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rPr>
          <w:rFonts w:ascii="Courier New" w:eastAsia="Times New Roman" w:hAnsi="Courier New" w:cs="Courier New"/>
          <w:color w:val="000088"/>
          <w:sz w:val="20"/>
          <w:szCs w:val="20"/>
          <w:lang w:val="en-IN" w:eastAsia="en-IN"/>
        </w:rPr>
      </w:pPr>
      <w:proofErr w:type="spellStart"/>
      <w:r w:rsidRPr="00C32DD3">
        <w:rPr>
          <w:rFonts w:ascii="Courier New" w:eastAsia="Times New Roman" w:hAnsi="Courier New" w:cs="Courier New"/>
          <w:color w:val="000088"/>
          <w:sz w:val="20"/>
          <w:szCs w:val="20"/>
          <w:lang w:val="en-IN" w:eastAsia="en-IN"/>
        </w:rPr>
        <w:t>WantedBy</w:t>
      </w:r>
      <w:proofErr w:type="spellEnd"/>
      <w:r w:rsidRPr="00C32DD3">
        <w:rPr>
          <w:rFonts w:ascii="Courier New" w:eastAsia="Times New Roman" w:hAnsi="Courier New" w:cs="Courier New"/>
          <w:color w:val="000088"/>
          <w:sz w:val="20"/>
          <w:szCs w:val="20"/>
          <w:lang w:val="en-IN" w:eastAsia="en-IN"/>
        </w:rPr>
        <w:t>=multi-</w:t>
      </w:r>
      <w:proofErr w:type="spellStart"/>
      <w:proofErr w:type="gramStart"/>
      <w:r w:rsidRPr="00C32DD3">
        <w:rPr>
          <w:rFonts w:ascii="Courier New" w:eastAsia="Times New Roman" w:hAnsi="Courier New" w:cs="Courier New"/>
          <w:color w:val="000088"/>
          <w:sz w:val="20"/>
          <w:szCs w:val="20"/>
          <w:lang w:val="en-IN" w:eastAsia="en-IN"/>
        </w:rPr>
        <w:t>user.target</w:t>
      </w:r>
      <w:proofErr w:type="spellEnd"/>
      <w:proofErr w:type="gramEnd"/>
    </w:p>
    <w:p w14:paraId="3573D677" w14:textId="1D196E1B" w:rsidR="00C32DD3" w:rsidRDefault="00C32DD3" w:rsidP="00C32DD3">
      <w:pPr>
        <w:pStyle w:val="HMHeadinglvl2"/>
        <w:numPr>
          <w:ilvl w:val="0"/>
          <w:numId w:val="0"/>
        </w:numPr>
        <w:ind w:left="1440"/>
        <w:rPr>
          <w:rFonts w:ascii="Arial" w:hAnsi="Arial" w:cs="Arial"/>
          <w:b w:val="0"/>
          <w:bCs w:val="0"/>
          <w:caps w:val="0"/>
          <w:color w:val="000000"/>
          <w:sz w:val="21"/>
          <w:szCs w:val="21"/>
          <w:lang w:val="en-IN" w:eastAsia="en-IN"/>
        </w:rPr>
      </w:pPr>
    </w:p>
    <w:p w14:paraId="73A1BD13" w14:textId="05E7F67C" w:rsidR="00C32DD3" w:rsidRPr="00C32DD3" w:rsidRDefault="00C32DD3" w:rsidP="00C32DD3">
      <w:pPr>
        <w:pStyle w:val="HMHeadinglvl2"/>
        <w:numPr>
          <w:ilvl w:val="0"/>
          <w:numId w:val="0"/>
        </w:numPr>
        <w:ind w:left="1440"/>
        <w:rPr>
          <w:rFonts w:ascii="Arial" w:hAnsi="Arial" w:cs="Arial"/>
          <w:b w:val="0"/>
          <w:bCs w:val="0"/>
          <w:caps w:val="0"/>
          <w:color w:val="000000"/>
          <w:sz w:val="21"/>
          <w:szCs w:val="21"/>
          <w:lang w:val="en-IN" w:eastAsia="en-IN"/>
        </w:rPr>
      </w:pPr>
      <w:r>
        <w:rPr>
          <w:rFonts w:ascii="Arial" w:hAnsi="Arial" w:cs="Arial"/>
          <w:b w:val="0"/>
          <w:bCs w:val="0"/>
          <w:caps w:val="0"/>
          <w:color w:val="000000"/>
          <w:sz w:val="21"/>
          <w:szCs w:val="21"/>
          <w:lang w:val="en-IN" w:eastAsia="en-IN"/>
        </w:rPr>
        <w:t xml:space="preserve">We can restart the gerrit container using </w:t>
      </w:r>
      <w:r w:rsidRPr="00C32DD3">
        <w:rPr>
          <w:rFonts w:ascii="Courier New" w:hAnsi="Courier New" w:cs="Courier New"/>
          <w:b w:val="0"/>
          <w:bCs w:val="0"/>
          <w:caps w:val="0"/>
          <w:color w:val="000000"/>
          <w:sz w:val="20"/>
          <w:szCs w:val="20"/>
          <w:shd w:val="clear" w:color="auto" w:fill="F5F5F5"/>
          <w:lang w:val="en-IN" w:eastAsia="en-IN"/>
        </w:rPr>
        <w:t xml:space="preserve">systemctl </w:t>
      </w:r>
      <w:r w:rsidRPr="00C32DD3">
        <w:rPr>
          <w:rFonts w:ascii="Courier New" w:hAnsi="Courier New" w:cs="Courier New"/>
          <w:b w:val="0"/>
          <w:bCs w:val="0"/>
          <w:caps w:val="0"/>
          <w:color w:val="000000"/>
          <w:sz w:val="20"/>
          <w:szCs w:val="20"/>
          <w:shd w:val="clear" w:color="auto" w:fill="F5F5F5"/>
          <w:lang w:val="en-IN" w:eastAsia="en-IN"/>
        </w:rPr>
        <w:t>restart</w:t>
      </w:r>
      <w:r w:rsidRPr="00C32DD3">
        <w:rPr>
          <w:rFonts w:ascii="Courier New" w:hAnsi="Courier New" w:cs="Courier New"/>
          <w:b w:val="0"/>
          <w:bCs w:val="0"/>
          <w:caps w:val="0"/>
          <w:color w:val="000000"/>
          <w:sz w:val="20"/>
          <w:szCs w:val="20"/>
          <w:shd w:val="clear" w:color="auto" w:fill="F5F5F5"/>
          <w:lang w:val="en-IN" w:eastAsia="en-IN"/>
        </w:rPr>
        <w:t xml:space="preserve"> gerrit</w:t>
      </w:r>
    </w:p>
    <w:sectPr w:rsidR="00C32DD3" w:rsidRPr="00C32DD3" w:rsidSect="00B44B4A">
      <w:headerReference w:type="default" r:id="rId15"/>
      <w:footerReference w:type="default" r:id="rId16"/>
      <w:headerReference w:type="first" r:id="rId17"/>
      <w:pgSz w:w="11909" w:h="16834" w:code="9"/>
      <w:pgMar w:top="1241" w:right="1296" w:bottom="1440" w:left="851" w:header="0" w:footer="624"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040AD" w14:textId="77777777" w:rsidR="00E5589F" w:rsidRDefault="00E5589F" w:rsidP="00D81296">
      <w:r>
        <w:separator/>
      </w:r>
    </w:p>
  </w:endnote>
  <w:endnote w:type="continuationSeparator" w:id="0">
    <w:p w14:paraId="62717EA5" w14:textId="77777777" w:rsidR="00E5589F" w:rsidRDefault="00E5589F" w:rsidP="00D81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9208D" w14:textId="00344CCE" w:rsidR="00F630B9" w:rsidRPr="00EE6490" w:rsidRDefault="00F630B9" w:rsidP="0061724D">
    <w:pPr>
      <w:pStyle w:val="Footer"/>
      <w:tabs>
        <w:tab w:val="clear" w:pos="4680"/>
        <w:tab w:val="clear" w:pos="9360"/>
        <w:tab w:val="center" w:pos="4881"/>
        <w:tab w:val="right" w:pos="9762"/>
      </w:tabs>
      <w:ind w:left="0" w:firstLine="0"/>
      <w:rPr>
        <w:szCs w:val="20"/>
      </w:rPr>
    </w:pPr>
    <w:r w:rsidRPr="00EE6490">
      <w:rPr>
        <w:szCs w:val="20"/>
      </w:rPr>
      <w:t xml:space="preserve">© </w:t>
    </w:r>
    <w:r w:rsidR="00BD31FA">
      <w:rPr>
        <w:szCs w:val="20"/>
      </w:rPr>
      <w:t>AI Enterprise</w:t>
    </w:r>
    <w:r w:rsidRPr="00EE6490">
      <w:rPr>
        <w:szCs w:val="20"/>
      </w:rPr>
      <w:t xml:space="preserve">. </w:t>
    </w:r>
    <w:r w:rsidR="0061724D" w:rsidRPr="00EE6490">
      <w:rPr>
        <w:szCs w:val="20"/>
      </w:rPr>
      <w:tab/>
    </w:r>
    <w:r w:rsidRPr="00EE6490">
      <w:rPr>
        <w:szCs w:val="20"/>
      </w:rPr>
      <w:t>Confidential</w:t>
    </w:r>
    <w:r w:rsidR="0061724D" w:rsidRPr="00EE6490">
      <w:rPr>
        <w:szCs w:val="20"/>
      </w:rPr>
      <w:tab/>
    </w:r>
    <w:r w:rsidRPr="00EE6490">
      <w:rPr>
        <w:szCs w:val="20"/>
      </w:rPr>
      <w:t xml:space="preserve">Page </w:t>
    </w:r>
    <w:r w:rsidR="0062436E" w:rsidRPr="00EE6490">
      <w:rPr>
        <w:szCs w:val="20"/>
      </w:rPr>
      <w:fldChar w:fldCharType="begin"/>
    </w:r>
    <w:r w:rsidRPr="00EE6490">
      <w:rPr>
        <w:szCs w:val="20"/>
      </w:rPr>
      <w:instrText xml:space="preserve"> PAGE  \* Arabic  \* MERGEFORMAT </w:instrText>
    </w:r>
    <w:r w:rsidR="0062436E" w:rsidRPr="00EE6490">
      <w:rPr>
        <w:szCs w:val="20"/>
      </w:rPr>
      <w:fldChar w:fldCharType="separate"/>
    </w:r>
    <w:r w:rsidR="006C1D6A">
      <w:rPr>
        <w:noProof/>
        <w:szCs w:val="20"/>
      </w:rPr>
      <w:t>2</w:t>
    </w:r>
    <w:r w:rsidR="0062436E" w:rsidRPr="00EE6490">
      <w:rPr>
        <w:szCs w:val="20"/>
      </w:rPr>
      <w:fldChar w:fldCharType="end"/>
    </w:r>
    <w:r w:rsidRPr="00EE6490">
      <w:rPr>
        <w:szCs w:val="20"/>
      </w:rPr>
      <w:t xml:space="preserve"> of </w:t>
    </w:r>
    <w:r w:rsidR="00EB261C">
      <w:rPr>
        <w:noProof/>
        <w:szCs w:val="20"/>
      </w:rPr>
      <w:fldChar w:fldCharType="begin"/>
    </w:r>
    <w:r w:rsidR="00EB261C">
      <w:rPr>
        <w:noProof/>
        <w:szCs w:val="20"/>
      </w:rPr>
      <w:instrText xml:space="preserve"> NUMPAGES  \* Arabic  \* MERGEFORMAT </w:instrText>
    </w:r>
    <w:r w:rsidR="00EB261C">
      <w:rPr>
        <w:noProof/>
        <w:szCs w:val="20"/>
      </w:rPr>
      <w:fldChar w:fldCharType="separate"/>
    </w:r>
    <w:r w:rsidR="006C1D6A" w:rsidRPr="006C1D6A">
      <w:rPr>
        <w:noProof/>
        <w:szCs w:val="20"/>
      </w:rPr>
      <w:t>9</w:t>
    </w:r>
    <w:r w:rsidR="00EB261C">
      <w:rPr>
        <w:noProof/>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B8FA2" w14:textId="77777777" w:rsidR="00E5589F" w:rsidRDefault="00E5589F" w:rsidP="00D81296">
      <w:r>
        <w:separator/>
      </w:r>
    </w:p>
  </w:footnote>
  <w:footnote w:type="continuationSeparator" w:id="0">
    <w:p w14:paraId="4C3CFFA3" w14:textId="77777777" w:rsidR="00E5589F" w:rsidRDefault="00E5589F" w:rsidP="00D81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7FC54" w14:textId="77777777" w:rsidR="00F630B9" w:rsidRPr="0061724D" w:rsidRDefault="00F630B9" w:rsidP="003718D7">
    <w:pPr>
      <w:pStyle w:val="Header"/>
      <w:framePr w:wrap="auto" w:vAnchor="margin" w:yAlign="inline"/>
      <w:spacing w:before="100" w:beforeAutospacing="1" w:after="100" w:afterAutospacing="1"/>
      <w:ind w:left="0" w:hanging="851"/>
      <w:jc w:val="center"/>
      <w:rPr>
        <w:color w:val="000000"/>
      </w:rPr>
    </w:pPr>
  </w:p>
  <w:p w14:paraId="76581707" w14:textId="3D2781FE" w:rsidR="00F630B9" w:rsidRPr="0061724D" w:rsidRDefault="00BD31FA" w:rsidP="0061724D">
    <w:pPr>
      <w:pStyle w:val="Header"/>
      <w:framePr w:wrap="auto" w:vAnchor="margin" w:yAlign="inline"/>
      <w:tabs>
        <w:tab w:val="center" w:pos="4881"/>
        <w:tab w:val="right" w:pos="9762"/>
      </w:tabs>
      <w:spacing w:before="100" w:beforeAutospacing="1" w:after="100" w:afterAutospacing="1"/>
      <w:ind w:left="0" w:firstLine="0"/>
      <w:rPr>
        <w:color w:val="000000"/>
      </w:rPr>
    </w:pPr>
    <w:r w:rsidRPr="00BD31FA">
      <w:rPr>
        <w:noProof/>
      </w:rPr>
      <w:drawing>
        <wp:inline distT="0" distB="0" distL="0" distR="0" wp14:anchorId="214FA2DE" wp14:editId="33643CB2">
          <wp:extent cx="355600" cy="40079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2121" cy="419412"/>
                  </a:xfrm>
                  <a:prstGeom prst="rect">
                    <a:avLst/>
                  </a:prstGeom>
                </pic:spPr>
              </pic:pic>
            </a:graphicData>
          </a:graphic>
        </wp:inline>
      </w:drawing>
    </w:r>
    <w:r w:rsidR="0061724D">
      <w:tab/>
    </w:r>
    <w:r>
      <w:rPr>
        <w:noProof/>
        <w:color w:val="000000"/>
      </w:rPr>
      <w:t>Release Note</w:t>
    </w:r>
    <w:r w:rsidR="0061724D" w:rsidRPr="008262F4">
      <w:rPr>
        <w:color w:val="000000"/>
      </w:rPr>
      <w:tab/>
    </w:r>
    <w:r w:rsidR="00F630B9" w:rsidRPr="0061724D">
      <w:rPr>
        <w:color w:val="000000"/>
      </w:rPr>
      <w:t>&lt;Client Logo&gt;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A4522" w14:textId="77777777" w:rsidR="00F630B9" w:rsidRPr="003D6003" w:rsidRDefault="00F630B9" w:rsidP="006E5475">
    <w:pPr>
      <w:pStyle w:val="Header"/>
      <w:framePr w:wrap="auto" w:vAnchor="margin" w:yAlign="inline"/>
      <w:ind w:hanging="1080"/>
      <w:rPr>
        <w:b/>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B6E4C9B8"/>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1EC2431A"/>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476107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A726307"/>
    <w:multiLevelType w:val="hybridMultilevel"/>
    <w:tmpl w:val="188E88AE"/>
    <w:lvl w:ilvl="0" w:tplc="17FC88CE">
      <w:start w:val="1"/>
      <w:numFmt w:val="bullet"/>
      <w:pStyle w:val="HMTablecontent-Bulletlvl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F54890"/>
    <w:multiLevelType w:val="multilevel"/>
    <w:tmpl w:val="9BAA731C"/>
    <w:lvl w:ilvl="0">
      <w:start w:val="1"/>
      <w:numFmt w:val="decimal"/>
      <w:pStyle w:val="HMHeadinglvl1"/>
      <w:lvlText w:val="%1.0"/>
      <w:lvlJc w:val="left"/>
      <w:pPr>
        <w:ind w:left="720" w:hanging="720"/>
      </w:pPr>
      <w:rPr>
        <w:rFonts w:hint="default"/>
      </w:rPr>
    </w:lvl>
    <w:lvl w:ilvl="1">
      <w:start w:val="1"/>
      <w:numFmt w:val="decimal"/>
      <w:pStyle w:val="HMHeadinglvl2"/>
      <w:lvlText w:val="%1.%2"/>
      <w:lvlJc w:val="left"/>
      <w:pPr>
        <w:ind w:left="144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MHeadinglvl3"/>
      <w:lvlText w:val="%1.%2.%3"/>
      <w:lvlJc w:val="left"/>
      <w:pPr>
        <w:ind w:left="2520"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MHeadinglvl4"/>
      <w:lvlText w:val="%1.%2.%3.%4"/>
      <w:lvlJc w:val="left"/>
      <w:pPr>
        <w:ind w:left="6326"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MHeadinglvl5"/>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2349638F"/>
    <w:multiLevelType w:val="hybridMultilevel"/>
    <w:tmpl w:val="6F2C60E0"/>
    <w:lvl w:ilvl="0" w:tplc="40090011">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28EA64AA"/>
    <w:multiLevelType w:val="multilevel"/>
    <w:tmpl w:val="74F8EEFA"/>
    <w:lvl w:ilvl="0">
      <w:start w:val="1"/>
      <w:numFmt w:val="decimal"/>
      <w:lvlText w:val="%1."/>
      <w:lvlJc w:val="left"/>
      <w:pPr>
        <w:tabs>
          <w:tab w:val="num" w:pos="1944"/>
        </w:tabs>
        <w:ind w:left="1944" w:hanging="1584"/>
      </w:pPr>
      <w:rPr>
        <w:rFonts w:ascii="Verdana" w:hAnsi="Verdana" w:hint="default"/>
        <w:b/>
        <w:i w:val="0"/>
        <w:sz w:val="28"/>
      </w:rPr>
    </w:lvl>
    <w:lvl w:ilvl="1">
      <w:start w:val="1"/>
      <w:numFmt w:val="decimal"/>
      <w:lvlText w:val="%1.%2."/>
      <w:lvlJc w:val="left"/>
      <w:pPr>
        <w:tabs>
          <w:tab w:val="num" w:pos="1854"/>
        </w:tabs>
        <w:ind w:left="1854" w:hanging="1584"/>
      </w:pPr>
      <w:rPr>
        <w:rFonts w:ascii="Verdana" w:hAnsi="Verdana" w:hint="default"/>
        <w:b/>
        <w:i w:val="0"/>
        <w:sz w:val="24"/>
      </w:rPr>
    </w:lvl>
    <w:lvl w:ilvl="2">
      <w:start w:val="1"/>
      <w:numFmt w:val="decimal"/>
      <w:lvlText w:val="%1.%2.%3."/>
      <w:lvlJc w:val="left"/>
      <w:pPr>
        <w:tabs>
          <w:tab w:val="num" w:pos="4132"/>
        </w:tabs>
        <w:ind w:left="4132" w:hanging="1296"/>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lowerLetter"/>
      <w:pStyle w:val="HMBulletlevel1"/>
      <w:lvlText w:val="%4."/>
      <w:lvlJc w:val="left"/>
      <w:pPr>
        <w:tabs>
          <w:tab w:val="num" w:pos="2562"/>
        </w:tabs>
        <w:ind w:left="2562"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lowerRoman"/>
      <w:pStyle w:val="HMBulletlevel2"/>
      <w:lvlText w:val="%5."/>
      <w:lvlJc w:val="left"/>
      <w:pPr>
        <w:tabs>
          <w:tab w:val="num" w:pos="5889"/>
        </w:tabs>
        <w:ind w:left="5889"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5">
      <w:start w:val="1"/>
      <w:numFmt w:val="none"/>
      <w:lvlText w:val="%6"/>
      <w:lvlJc w:val="right"/>
      <w:pPr>
        <w:ind w:left="2520" w:hanging="360"/>
      </w:pPr>
      <w:rPr>
        <w:rFonts w:hint="default"/>
      </w:rPr>
    </w:lvl>
    <w:lvl w:ilvl="6">
      <w:start w:val="1"/>
      <w:numFmt w:val="none"/>
      <w:lvlText w:val="%7"/>
      <w:lvlJc w:val="left"/>
      <w:pPr>
        <w:ind w:left="2880" w:hanging="360"/>
      </w:pPr>
      <w:rPr>
        <w:rFonts w:hint="default"/>
      </w:rPr>
    </w:lvl>
    <w:lvl w:ilvl="7">
      <w:start w:val="1"/>
      <w:numFmt w:val="none"/>
      <w:lvlText w:val=""/>
      <w:lvlJc w:val="left"/>
      <w:pPr>
        <w:ind w:left="3240" w:hanging="360"/>
      </w:pPr>
      <w:rPr>
        <w:rFonts w:hint="default"/>
      </w:rPr>
    </w:lvl>
    <w:lvl w:ilvl="8">
      <w:start w:val="1"/>
      <w:numFmt w:val="none"/>
      <w:lvlText w:val=""/>
      <w:lvlJc w:val="right"/>
      <w:pPr>
        <w:ind w:left="3600" w:hanging="360"/>
      </w:pPr>
      <w:rPr>
        <w:rFonts w:hint="default"/>
      </w:rPr>
    </w:lvl>
  </w:abstractNum>
  <w:abstractNum w:abstractNumId="7" w15:restartNumberingAfterBreak="0">
    <w:nsid w:val="2FA5172D"/>
    <w:multiLevelType w:val="hybridMultilevel"/>
    <w:tmpl w:val="DBFCE522"/>
    <w:lvl w:ilvl="0" w:tplc="003C5AF0">
      <w:start w:val="1"/>
      <w:numFmt w:val="bullet"/>
      <w:pStyle w:val="HMListBullet3"/>
      <w:lvlText w:val=""/>
      <w:lvlJc w:val="left"/>
      <w:pPr>
        <w:ind w:left="9090" w:hanging="360"/>
      </w:pPr>
      <w:rPr>
        <w:rFonts w:ascii="Wingdings" w:hAnsi="Wingdings" w:hint="default"/>
      </w:rPr>
    </w:lvl>
    <w:lvl w:ilvl="1" w:tplc="04090003">
      <w:start w:val="1"/>
      <w:numFmt w:val="bullet"/>
      <w:lvlText w:val="o"/>
      <w:lvlJc w:val="left"/>
      <w:pPr>
        <w:ind w:left="4248" w:hanging="360"/>
      </w:pPr>
      <w:rPr>
        <w:rFonts w:ascii="Courier New" w:hAnsi="Courier New" w:cs="Courier New" w:hint="default"/>
      </w:rPr>
    </w:lvl>
    <w:lvl w:ilvl="2" w:tplc="04090005">
      <w:start w:val="1"/>
      <w:numFmt w:val="bullet"/>
      <w:lvlText w:val=""/>
      <w:lvlJc w:val="left"/>
      <w:pPr>
        <w:ind w:left="4968" w:hanging="360"/>
      </w:pPr>
      <w:rPr>
        <w:rFonts w:ascii="Wingdings" w:hAnsi="Wingdings" w:hint="default"/>
      </w:rPr>
    </w:lvl>
    <w:lvl w:ilvl="3" w:tplc="04090001">
      <w:start w:val="1"/>
      <w:numFmt w:val="bullet"/>
      <w:lvlText w:val=""/>
      <w:lvlJc w:val="left"/>
      <w:pPr>
        <w:ind w:left="5688" w:hanging="360"/>
      </w:pPr>
      <w:rPr>
        <w:rFonts w:ascii="Symbol" w:hAnsi="Symbol" w:hint="default"/>
      </w:rPr>
    </w:lvl>
    <w:lvl w:ilvl="4" w:tplc="04090003" w:tentative="1">
      <w:start w:val="1"/>
      <w:numFmt w:val="bullet"/>
      <w:lvlText w:val="o"/>
      <w:lvlJc w:val="left"/>
      <w:pPr>
        <w:ind w:left="6408" w:hanging="360"/>
      </w:pPr>
      <w:rPr>
        <w:rFonts w:ascii="Courier New" w:hAnsi="Courier New" w:cs="Courier New" w:hint="default"/>
      </w:rPr>
    </w:lvl>
    <w:lvl w:ilvl="5" w:tplc="04090005" w:tentative="1">
      <w:start w:val="1"/>
      <w:numFmt w:val="bullet"/>
      <w:lvlText w:val=""/>
      <w:lvlJc w:val="left"/>
      <w:pPr>
        <w:ind w:left="7128" w:hanging="360"/>
      </w:pPr>
      <w:rPr>
        <w:rFonts w:ascii="Wingdings" w:hAnsi="Wingdings" w:hint="default"/>
      </w:rPr>
    </w:lvl>
    <w:lvl w:ilvl="6" w:tplc="04090001" w:tentative="1">
      <w:start w:val="1"/>
      <w:numFmt w:val="bullet"/>
      <w:lvlText w:val=""/>
      <w:lvlJc w:val="left"/>
      <w:pPr>
        <w:ind w:left="7848" w:hanging="360"/>
      </w:pPr>
      <w:rPr>
        <w:rFonts w:ascii="Symbol" w:hAnsi="Symbol" w:hint="default"/>
      </w:rPr>
    </w:lvl>
    <w:lvl w:ilvl="7" w:tplc="04090003" w:tentative="1">
      <w:start w:val="1"/>
      <w:numFmt w:val="bullet"/>
      <w:lvlText w:val="o"/>
      <w:lvlJc w:val="left"/>
      <w:pPr>
        <w:ind w:left="8568" w:hanging="360"/>
      </w:pPr>
      <w:rPr>
        <w:rFonts w:ascii="Courier New" w:hAnsi="Courier New" w:cs="Courier New" w:hint="default"/>
      </w:rPr>
    </w:lvl>
    <w:lvl w:ilvl="8" w:tplc="04090005" w:tentative="1">
      <w:start w:val="1"/>
      <w:numFmt w:val="bullet"/>
      <w:lvlText w:val=""/>
      <w:lvlJc w:val="left"/>
      <w:pPr>
        <w:ind w:left="9288" w:hanging="360"/>
      </w:pPr>
      <w:rPr>
        <w:rFonts w:ascii="Wingdings" w:hAnsi="Wingdings" w:hint="default"/>
      </w:rPr>
    </w:lvl>
  </w:abstractNum>
  <w:abstractNum w:abstractNumId="8" w15:restartNumberingAfterBreak="0">
    <w:nsid w:val="38FD74D4"/>
    <w:multiLevelType w:val="multilevel"/>
    <w:tmpl w:val="FBA238E8"/>
    <w:lvl w:ilvl="0">
      <w:start w:val="1"/>
      <w:numFmt w:val="decimal"/>
      <w:lvlText w:val="%1"/>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Heading2"/>
      <w:lvlText w:val="%1.%2"/>
      <w:lvlJc w:val="left"/>
      <w:pPr>
        <w:tabs>
          <w:tab w:val="num" w:pos="1152"/>
        </w:tabs>
        <w:ind w:left="1152" w:hanging="1152"/>
      </w:pPr>
      <w:rPr>
        <w:rFonts w:hint="default"/>
        <w:b w:val="0"/>
      </w:rPr>
    </w:lvl>
    <w:lvl w:ilvl="2">
      <w:start w:val="1"/>
      <w:numFmt w:val="decimal"/>
      <w:pStyle w:val="Heading3"/>
      <w:lvlText w:val="%1.%2.%3"/>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vlJc w:val="left"/>
      <w:pPr>
        <w:tabs>
          <w:tab w:val="num" w:pos="4413"/>
        </w:tabs>
        <w:ind w:left="4413" w:hanging="1152"/>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152"/>
        </w:tabs>
        <w:ind w:left="1152" w:hanging="1152"/>
      </w:pPr>
      <w:rPr>
        <w:rFonts w:hint="default"/>
      </w:rPr>
    </w:lvl>
    <w:lvl w:ilvl="7">
      <w:start w:val="1"/>
      <w:numFmt w:val="decimal"/>
      <w:lvlText w:val="%1.%2.%3.%4.%5.%6.%7.%8"/>
      <w:lvlJc w:val="left"/>
      <w:pPr>
        <w:tabs>
          <w:tab w:val="num" w:pos="1152"/>
        </w:tabs>
        <w:ind w:left="1152" w:hanging="1152"/>
      </w:pPr>
      <w:rPr>
        <w:rFonts w:hint="default"/>
      </w:rPr>
    </w:lvl>
    <w:lvl w:ilvl="8">
      <w:start w:val="1"/>
      <w:numFmt w:val="decimal"/>
      <w:lvlText w:val="%1.%2.%3.%4.%5.%6.%7.%8.%9"/>
      <w:lvlJc w:val="left"/>
      <w:pPr>
        <w:tabs>
          <w:tab w:val="num" w:pos="1152"/>
        </w:tabs>
        <w:ind w:left="1152" w:hanging="1152"/>
      </w:pPr>
      <w:rPr>
        <w:rFonts w:hint="default"/>
      </w:rPr>
    </w:lvl>
  </w:abstractNum>
  <w:abstractNum w:abstractNumId="9" w15:restartNumberingAfterBreak="0">
    <w:nsid w:val="786927D2"/>
    <w:multiLevelType w:val="multilevel"/>
    <w:tmpl w:val="75DCE230"/>
    <w:styleLink w:val="Style1"/>
    <w:lvl w:ilvl="0">
      <w:start w:val="1"/>
      <w:numFmt w:val="decimal"/>
      <w:lvlText w:val="%1."/>
      <w:lvlJc w:val="left"/>
      <w:pPr>
        <w:ind w:left="720" w:hanging="360"/>
      </w:pPr>
      <w:rPr>
        <w:rFonts w:ascii="Verdana" w:hAnsi="Verdana" w:hint="default"/>
        <w:b/>
        <w:i w:val="0"/>
        <w:sz w:val="28"/>
      </w:rPr>
    </w:lvl>
    <w:lvl w:ilvl="1">
      <w:start w:val="1"/>
      <w:numFmt w:val="decimal"/>
      <w:lvlText w:val="%1.%2."/>
      <w:lvlJc w:val="left"/>
      <w:pPr>
        <w:ind w:left="1080" w:hanging="360"/>
      </w:pPr>
      <w:rPr>
        <w:rFonts w:ascii="Verdana" w:hAnsi="Verdana" w:hint="default"/>
        <w:b/>
        <w:i w:val="0"/>
        <w:sz w:val="24"/>
      </w:rPr>
    </w:lvl>
    <w:lvl w:ilvl="2">
      <w:start w:val="1"/>
      <w:numFmt w:val="decimal"/>
      <w:lvlText w:val="1.%3.%2"/>
      <w:lvlJc w:val="right"/>
      <w:pPr>
        <w:ind w:left="1440" w:hanging="360"/>
      </w:pPr>
      <w:rPr>
        <w:rFonts w:ascii="Verdana" w:hAnsi="Verdana" w:cs="Times New Roman" w:hint="default"/>
        <w:b w:val="0"/>
        <w:i w:val="0"/>
        <w:iCs w:val="0"/>
        <w:caps w:val="0"/>
        <w:smallCaps w:val="0"/>
        <w:strike w:val="0"/>
        <w:dstrike w:val="0"/>
        <w:noProof w:val="0"/>
        <w:vanish w:val="0"/>
        <w:color w:val="000000"/>
        <w:spacing w:val="0"/>
        <w:kern w:val="0"/>
        <w:position w:val="0"/>
        <w:sz w:val="20"/>
        <w:u w:val="none"/>
        <w:vertAlign w:val="baseline"/>
        <w:em w:val="none"/>
      </w:rPr>
    </w:lvl>
    <w:lvl w:ilvl="3">
      <w:start w:val="1"/>
      <w:numFmt w:val="decimal"/>
      <w:lvlText w:val="1.1.1.%4.%3"/>
      <w:lvlJc w:val="left"/>
      <w:pPr>
        <w:tabs>
          <w:tab w:val="num" w:pos="2520"/>
        </w:tabs>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righ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right"/>
      <w:pPr>
        <w:ind w:left="3600" w:hanging="360"/>
      </w:pPr>
      <w:rPr>
        <w:rFonts w:hint="default"/>
      </w:rPr>
    </w:lvl>
  </w:abstractNum>
  <w:abstractNum w:abstractNumId="10" w15:restartNumberingAfterBreak="0">
    <w:nsid w:val="7B0678FF"/>
    <w:multiLevelType w:val="hybridMultilevel"/>
    <w:tmpl w:val="3E9C5EC0"/>
    <w:lvl w:ilvl="0" w:tplc="31C4A7EE">
      <w:start w:val="1"/>
      <w:numFmt w:val="bullet"/>
      <w:pStyle w:val="HMListBullet2"/>
      <w:lvlText w:val="o"/>
      <w:lvlJc w:val="left"/>
      <w:pPr>
        <w:ind w:left="2614" w:hanging="360"/>
      </w:pPr>
      <w:rPr>
        <w:rFonts w:ascii="Courier New" w:hAnsi="Courier New" w:cs="Courier New" w:hint="default"/>
      </w:rPr>
    </w:lvl>
    <w:lvl w:ilvl="1" w:tplc="40090003" w:tentative="1">
      <w:start w:val="1"/>
      <w:numFmt w:val="bullet"/>
      <w:lvlText w:val="o"/>
      <w:lvlJc w:val="left"/>
      <w:pPr>
        <w:ind w:left="3334" w:hanging="360"/>
      </w:pPr>
      <w:rPr>
        <w:rFonts w:ascii="Courier New" w:hAnsi="Courier New" w:cs="Courier New" w:hint="default"/>
      </w:rPr>
    </w:lvl>
    <w:lvl w:ilvl="2" w:tplc="40090005" w:tentative="1">
      <w:start w:val="1"/>
      <w:numFmt w:val="bullet"/>
      <w:lvlText w:val=""/>
      <w:lvlJc w:val="left"/>
      <w:pPr>
        <w:ind w:left="4054" w:hanging="360"/>
      </w:pPr>
      <w:rPr>
        <w:rFonts w:ascii="Wingdings" w:hAnsi="Wingdings" w:hint="default"/>
      </w:rPr>
    </w:lvl>
    <w:lvl w:ilvl="3" w:tplc="40090001">
      <w:start w:val="1"/>
      <w:numFmt w:val="bullet"/>
      <w:lvlText w:val=""/>
      <w:lvlJc w:val="left"/>
      <w:pPr>
        <w:ind w:left="4774" w:hanging="360"/>
      </w:pPr>
      <w:rPr>
        <w:rFonts w:ascii="Symbol" w:hAnsi="Symbol" w:hint="default"/>
      </w:rPr>
    </w:lvl>
    <w:lvl w:ilvl="4" w:tplc="40090003" w:tentative="1">
      <w:start w:val="1"/>
      <w:numFmt w:val="bullet"/>
      <w:lvlText w:val="o"/>
      <w:lvlJc w:val="left"/>
      <w:pPr>
        <w:ind w:left="5494" w:hanging="360"/>
      </w:pPr>
      <w:rPr>
        <w:rFonts w:ascii="Courier New" w:hAnsi="Courier New" w:cs="Courier New" w:hint="default"/>
      </w:rPr>
    </w:lvl>
    <w:lvl w:ilvl="5" w:tplc="40090005" w:tentative="1">
      <w:start w:val="1"/>
      <w:numFmt w:val="bullet"/>
      <w:lvlText w:val=""/>
      <w:lvlJc w:val="left"/>
      <w:pPr>
        <w:ind w:left="6214" w:hanging="360"/>
      </w:pPr>
      <w:rPr>
        <w:rFonts w:ascii="Wingdings" w:hAnsi="Wingdings" w:hint="default"/>
      </w:rPr>
    </w:lvl>
    <w:lvl w:ilvl="6" w:tplc="40090001" w:tentative="1">
      <w:start w:val="1"/>
      <w:numFmt w:val="bullet"/>
      <w:lvlText w:val=""/>
      <w:lvlJc w:val="left"/>
      <w:pPr>
        <w:ind w:left="6934" w:hanging="360"/>
      </w:pPr>
      <w:rPr>
        <w:rFonts w:ascii="Symbol" w:hAnsi="Symbol" w:hint="default"/>
      </w:rPr>
    </w:lvl>
    <w:lvl w:ilvl="7" w:tplc="40090003" w:tentative="1">
      <w:start w:val="1"/>
      <w:numFmt w:val="bullet"/>
      <w:lvlText w:val="o"/>
      <w:lvlJc w:val="left"/>
      <w:pPr>
        <w:ind w:left="7654" w:hanging="360"/>
      </w:pPr>
      <w:rPr>
        <w:rFonts w:ascii="Courier New" w:hAnsi="Courier New" w:cs="Courier New" w:hint="default"/>
      </w:rPr>
    </w:lvl>
    <w:lvl w:ilvl="8" w:tplc="40090005" w:tentative="1">
      <w:start w:val="1"/>
      <w:numFmt w:val="bullet"/>
      <w:lvlText w:val=""/>
      <w:lvlJc w:val="left"/>
      <w:pPr>
        <w:ind w:left="8374" w:hanging="360"/>
      </w:pPr>
      <w:rPr>
        <w:rFonts w:ascii="Wingdings" w:hAnsi="Wingdings" w:hint="default"/>
      </w:rPr>
    </w:lvl>
  </w:abstractNum>
  <w:num w:numId="1">
    <w:abstractNumId w:val="0"/>
  </w:num>
  <w:num w:numId="2">
    <w:abstractNumId w:val="8"/>
  </w:num>
  <w:num w:numId="3">
    <w:abstractNumId w:val="9"/>
  </w:num>
  <w:num w:numId="4">
    <w:abstractNumId w:val="1"/>
  </w:num>
  <w:num w:numId="5">
    <w:abstractNumId w:val="7"/>
  </w:num>
  <w:num w:numId="6">
    <w:abstractNumId w:val="2"/>
  </w:num>
  <w:num w:numId="7">
    <w:abstractNumId w:val="3"/>
  </w:num>
  <w:num w:numId="8">
    <w:abstractNumId w:val="10"/>
  </w:num>
  <w:num w:numId="9">
    <w:abstractNumId w:val="4"/>
  </w:num>
  <w:num w:numId="10">
    <w:abstractNumId w:val="6"/>
  </w:num>
  <w:num w:numId="11">
    <w:abstractNumId w:val="5"/>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6E6"/>
    <w:rsid w:val="000010DA"/>
    <w:rsid w:val="0000245C"/>
    <w:rsid w:val="0000253A"/>
    <w:rsid w:val="000028B9"/>
    <w:rsid w:val="00003246"/>
    <w:rsid w:val="0000365F"/>
    <w:rsid w:val="00004A38"/>
    <w:rsid w:val="00004F69"/>
    <w:rsid w:val="000052FF"/>
    <w:rsid w:val="000055C6"/>
    <w:rsid w:val="00005684"/>
    <w:rsid w:val="00005CF6"/>
    <w:rsid w:val="00006BE5"/>
    <w:rsid w:val="00007199"/>
    <w:rsid w:val="00007A2D"/>
    <w:rsid w:val="00010357"/>
    <w:rsid w:val="00011437"/>
    <w:rsid w:val="0001147A"/>
    <w:rsid w:val="000117E6"/>
    <w:rsid w:val="00012D1A"/>
    <w:rsid w:val="000130D4"/>
    <w:rsid w:val="0001484F"/>
    <w:rsid w:val="0001495D"/>
    <w:rsid w:val="00014BC1"/>
    <w:rsid w:val="000152C1"/>
    <w:rsid w:val="000153E5"/>
    <w:rsid w:val="000153F8"/>
    <w:rsid w:val="0001599D"/>
    <w:rsid w:val="00016A96"/>
    <w:rsid w:val="0002130B"/>
    <w:rsid w:val="00021F8A"/>
    <w:rsid w:val="000235ED"/>
    <w:rsid w:val="00025F4B"/>
    <w:rsid w:val="000265CF"/>
    <w:rsid w:val="00026A02"/>
    <w:rsid w:val="00026C13"/>
    <w:rsid w:val="00030D32"/>
    <w:rsid w:val="000328DC"/>
    <w:rsid w:val="00032B4B"/>
    <w:rsid w:val="000346D6"/>
    <w:rsid w:val="00037068"/>
    <w:rsid w:val="00037F09"/>
    <w:rsid w:val="00037F61"/>
    <w:rsid w:val="00040145"/>
    <w:rsid w:val="000405BA"/>
    <w:rsid w:val="0004082E"/>
    <w:rsid w:val="00040BFF"/>
    <w:rsid w:val="00041471"/>
    <w:rsid w:val="00041D77"/>
    <w:rsid w:val="000422BB"/>
    <w:rsid w:val="00043F73"/>
    <w:rsid w:val="00044572"/>
    <w:rsid w:val="0004518B"/>
    <w:rsid w:val="000472D0"/>
    <w:rsid w:val="00051F48"/>
    <w:rsid w:val="000538E8"/>
    <w:rsid w:val="000552DF"/>
    <w:rsid w:val="00056C1D"/>
    <w:rsid w:val="00056F84"/>
    <w:rsid w:val="0006161B"/>
    <w:rsid w:val="00061E28"/>
    <w:rsid w:val="00063203"/>
    <w:rsid w:val="00063CF9"/>
    <w:rsid w:val="00064F32"/>
    <w:rsid w:val="00065E65"/>
    <w:rsid w:val="00067DF3"/>
    <w:rsid w:val="00067E31"/>
    <w:rsid w:val="00070461"/>
    <w:rsid w:val="000708EF"/>
    <w:rsid w:val="000716FD"/>
    <w:rsid w:val="00071D86"/>
    <w:rsid w:val="00072439"/>
    <w:rsid w:val="00072C62"/>
    <w:rsid w:val="0007372C"/>
    <w:rsid w:val="00076536"/>
    <w:rsid w:val="00077AD6"/>
    <w:rsid w:val="00077F53"/>
    <w:rsid w:val="00080DB4"/>
    <w:rsid w:val="000813EB"/>
    <w:rsid w:val="00081B80"/>
    <w:rsid w:val="00083206"/>
    <w:rsid w:val="00083BF4"/>
    <w:rsid w:val="00083CEB"/>
    <w:rsid w:val="00083CF1"/>
    <w:rsid w:val="000844B3"/>
    <w:rsid w:val="00084A62"/>
    <w:rsid w:val="00084C21"/>
    <w:rsid w:val="000854DA"/>
    <w:rsid w:val="00086083"/>
    <w:rsid w:val="00086256"/>
    <w:rsid w:val="00086E4A"/>
    <w:rsid w:val="00087488"/>
    <w:rsid w:val="00090B65"/>
    <w:rsid w:val="0009229E"/>
    <w:rsid w:val="00092670"/>
    <w:rsid w:val="00092D9F"/>
    <w:rsid w:val="00092DBB"/>
    <w:rsid w:val="00092EAE"/>
    <w:rsid w:val="00092F2D"/>
    <w:rsid w:val="00093446"/>
    <w:rsid w:val="000944AD"/>
    <w:rsid w:val="00095E16"/>
    <w:rsid w:val="0009682C"/>
    <w:rsid w:val="00096FD2"/>
    <w:rsid w:val="00097186"/>
    <w:rsid w:val="000A0D4A"/>
    <w:rsid w:val="000A1CD6"/>
    <w:rsid w:val="000A218B"/>
    <w:rsid w:val="000A3C88"/>
    <w:rsid w:val="000A5583"/>
    <w:rsid w:val="000A5E6F"/>
    <w:rsid w:val="000A72D5"/>
    <w:rsid w:val="000B0541"/>
    <w:rsid w:val="000B0A1C"/>
    <w:rsid w:val="000B2FCF"/>
    <w:rsid w:val="000B36E2"/>
    <w:rsid w:val="000B3BE1"/>
    <w:rsid w:val="000B3C40"/>
    <w:rsid w:val="000B497A"/>
    <w:rsid w:val="000B574D"/>
    <w:rsid w:val="000B6C1F"/>
    <w:rsid w:val="000C07E1"/>
    <w:rsid w:val="000C0D7B"/>
    <w:rsid w:val="000C0F6C"/>
    <w:rsid w:val="000C144D"/>
    <w:rsid w:val="000C15AB"/>
    <w:rsid w:val="000C1851"/>
    <w:rsid w:val="000C3943"/>
    <w:rsid w:val="000C3C67"/>
    <w:rsid w:val="000C3E73"/>
    <w:rsid w:val="000C4940"/>
    <w:rsid w:val="000D0067"/>
    <w:rsid w:val="000D0316"/>
    <w:rsid w:val="000D110C"/>
    <w:rsid w:val="000D1587"/>
    <w:rsid w:val="000D2181"/>
    <w:rsid w:val="000D2BA4"/>
    <w:rsid w:val="000D3333"/>
    <w:rsid w:val="000D370D"/>
    <w:rsid w:val="000D5231"/>
    <w:rsid w:val="000D55DE"/>
    <w:rsid w:val="000D64BA"/>
    <w:rsid w:val="000D6C02"/>
    <w:rsid w:val="000E06DE"/>
    <w:rsid w:val="000E0706"/>
    <w:rsid w:val="000E34F1"/>
    <w:rsid w:val="000E360D"/>
    <w:rsid w:val="000E4F6C"/>
    <w:rsid w:val="000E5F54"/>
    <w:rsid w:val="000E60EE"/>
    <w:rsid w:val="000F0408"/>
    <w:rsid w:val="000F04D9"/>
    <w:rsid w:val="000F1A55"/>
    <w:rsid w:val="000F23EE"/>
    <w:rsid w:val="000F37E2"/>
    <w:rsid w:val="000F4C51"/>
    <w:rsid w:val="000F4D1A"/>
    <w:rsid w:val="000F50F4"/>
    <w:rsid w:val="000F6861"/>
    <w:rsid w:val="000F6ACF"/>
    <w:rsid w:val="000F6D68"/>
    <w:rsid w:val="000F6FC2"/>
    <w:rsid w:val="000F73F8"/>
    <w:rsid w:val="000F7E08"/>
    <w:rsid w:val="00101BCE"/>
    <w:rsid w:val="00102230"/>
    <w:rsid w:val="00102B84"/>
    <w:rsid w:val="0010385B"/>
    <w:rsid w:val="00103B48"/>
    <w:rsid w:val="00103B6A"/>
    <w:rsid w:val="001041ED"/>
    <w:rsid w:val="00104C5F"/>
    <w:rsid w:val="00105FEE"/>
    <w:rsid w:val="0010665E"/>
    <w:rsid w:val="00106BC7"/>
    <w:rsid w:val="00106C87"/>
    <w:rsid w:val="001075B8"/>
    <w:rsid w:val="001075CE"/>
    <w:rsid w:val="001077D1"/>
    <w:rsid w:val="00107ABE"/>
    <w:rsid w:val="00111703"/>
    <w:rsid w:val="00113AE4"/>
    <w:rsid w:val="00113B39"/>
    <w:rsid w:val="001148AE"/>
    <w:rsid w:val="00114B1E"/>
    <w:rsid w:val="0011756A"/>
    <w:rsid w:val="001179D6"/>
    <w:rsid w:val="00117C34"/>
    <w:rsid w:val="00120679"/>
    <w:rsid w:val="00120FF8"/>
    <w:rsid w:val="00122387"/>
    <w:rsid w:val="00123588"/>
    <w:rsid w:val="00123F11"/>
    <w:rsid w:val="00124A35"/>
    <w:rsid w:val="00125173"/>
    <w:rsid w:val="0012543F"/>
    <w:rsid w:val="0012657B"/>
    <w:rsid w:val="001306FC"/>
    <w:rsid w:val="001307CC"/>
    <w:rsid w:val="001314C7"/>
    <w:rsid w:val="0013177A"/>
    <w:rsid w:val="001333B7"/>
    <w:rsid w:val="00133728"/>
    <w:rsid w:val="0013440C"/>
    <w:rsid w:val="001344A8"/>
    <w:rsid w:val="001363B5"/>
    <w:rsid w:val="001378F8"/>
    <w:rsid w:val="001401A9"/>
    <w:rsid w:val="00140B1C"/>
    <w:rsid w:val="00140EFC"/>
    <w:rsid w:val="00141739"/>
    <w:rsid w:val="0014363C"/>
    <w:rsid w:val="00143987"/>
    <w:rsid w:val="00144D87"/>
    <w:rsid w:val="00144DFA"/>
    <w:rsid w:val="0014558B"/>
    <w:rsid w:val="00146159"/>
    <w:rsid w:val="0015070A"/>
    <w:rsid w:val="00150C09"/>
    <w:rsid w:val="00151B8C"/>
    <w:rsid w:val="00152381"/>
    <w:rsid w:val="00153545"/>
    <w:rsid w:val="001570A2"/>
    <w:rsid w:val="001575F9"/>
    <w:rsid w:val="00160F84"/>
    <w:rsid w:val="0016166F"/>
    <w:rsid w:val="0016263C"/>
    <w:rsid w:val="00163096"/>
    <w:rsid w:val="0016333D"/>
    <w:rsid w:val="0016382B"/>
    <w:rsid w:val="00163AF6"/>
    <w:rsid w:val="00164A0C"/>
    <w:rsid w:val="001656D7"/>
    <w:rsid w:val="001662F0"/>
    <w:rsid w:val="00166578"/>
    <w:rsid w:val="00167FD1"/>
    <w:rsid w:val="00170F08"/>
    <w:rsid w:val="0017276E"/>
    <w:rsid w:val="0017289E"/>
    <w:rsid w:val="001729E0"/>
    <w:rsid w:val="00173EAB"/>
    <w:rsid w:val="00174C02"/>
    <w:rsid w:val="00176860"/>
    <w:rsid w:val="00176A96"/>
    <w:rsid w:val="00177070"/>
    <w:rsid w:val="00180923"/>
    <w:rsid w:val="00180C32"/>
    <w:rsid w:val="00180E40"/>
    <w:rsid w:val="00181581"/>
    <w:rsid w:val="0018259C"/>
    <w:rsid w:val="001825B1"/>
    <w:rsid w:val="00183449"/>
    <w:rsid w:val="00183DEA"/>
    <w:rsid w:val="00184E42"/>
    <w:rsid w:val="00186DB5"/>
    <w:rsid w:val="00187B8E"/>
    <w:rsid w:val="00190C85"/>
    <w:rsid w:val="00191D90"/>
    <w:rsid w:val="001931DB"/>
    <w:rsid w:val="00193486"/>
    <w:rsid w:val="00194DD5"/>
    <w:rsid w:val="00194E0E"/>
    <w:rsid w:val="0019512F"/>
    <w:rsid w:val="0019571B"/>
    <w:rsid w:val="001958F9"/>
    <w:rsid w:val="00196000"/>
    <w:rsid w:val="0019719F"/>
    <w:rsid w:val="001A02AF"/>
    <w:rsid w:val="001A19C3"/>
    <w:rsid w:val="001A2266"/>
    <w:rsid w:val="001A23B6"/>
    <w:rsid w:val="001A3798"/>
    <w:rsid w:val="001A4577"/>
    <w:rsid w:val="001A5286"/>
    <w:rsid w:val="001A6868"/>
    <w:rsid w:val="001A7C9F"/>
    <w:rsid w:val="001A7E5A"/>
    <w:rsid w:val="001B00CE"/>
    <w:rsid w:val="001B0129"/>
    <w:rsid w:val="001B0415"/>
    <w:rsid w:val="001B0509"/>
    <w:rsid w:val="001B1148"/>
    <w:rsid w:val="001B2A76"/>
    <w:rsid w:val="001B4701"/>
    <w:rsid w:val="001B4A39"/>
    <w:rsid w:val="001B4B07"/>
    <w:rsid w:val="001B6E81"/>
    <w:rsid w:val="001B7560"/>
    <w:rsid w:val="001B7C3D"/>
    <w:rsid w:val="001B7DCB"/>
    <w:rsid w:val="001C0ADE"/>
    <w:rsid w:val="001C0C29"/>
    <w:rsid w:val="001C16A6"/>
    <w:rsid w:val="001C1EC6"/>
    <w:rsid w:val="001C2FA7"/>
    <w:rsid w:val="001D0D22"/>
    <w:rsid w:val="001D13A7"/>
    <w:rsid w:val="001D195A"/>
    <w:rsid w:val="001D1AA5"/>
    <w:rsid w:val="001D360D"/>
    <w:rsid w:val="001D36EC"/>
    <w:rsid w:val="001D4A6B"/>
    <w:rsid w:val="001D577A"/>
    <w:rsid w:val="001D6CF6"/>
    <w:rsid w:val="001D700C"/>
    <w:rsid w:val="001D7FA4"/>
    <w:rsid w:val="001E03E7"/>
    <w:rsid w:val="001E0C9A"/>
    <w:rsid w:val="001E0D83"/>
    <w:rsid w:val="001E0F95"/>
    <w:rsid w:val="001E1147"/>
    <w:rsid w:val="001E226A"/>
    <w:rsid w:val="001E30EE"/>
    <w:rsid w:val="001E3854"/>
    <w:rsid w:val="001E496B"/>
    <w:rsid w:val="001E5527"/>
    <w:rsid w:val="001E5734"/>
    <w:rsid w:val="001E5B39"/>
    <w:rsid w:val="001E6151"/>
    <w:rsid w:val="001E6168"/>
    <w:rsid w:val="001E70E0"/>
    <w:rsid w:val="001F0F5C"/>
    <w:rsid w:val="001F136D"/>
    <w:rsid w:val="001F17C7"/>
    <w:rsid w:val="001F1C1B"/>
    <w:rsid w:val="001F1CEF"/>
    <w:rsid w:val="001F29B2"/>
    <w:rsid w:val="001F36F0"/>
    <w:rsid w:val="001F3CDB"/>
    <w:rsid w:val="001F6C54"/>
    <w:rsid w:val="001F6F26"/>
    <w:rsid w:val="001F7A7C"/>
    <w:rsid w:val="00202155"/>
    <w:rsid w:val="00202192"/>
    <w:rsid w:val="002021E5"/>
    <w:rsid w:val="00204086"/>
    <w:rsid w:val="0020485A"/>
    <w:rsid w:val="00204E95"/>
    <w:rsid w:val="00206C6F"/>
    <w:rsid w:val="00206F36"/>
    <w:rsid w:val="002071F2"/>
    <w:rsid w:val="00210C17"/>
    <w:rsid w:val="00211168"/>
    <w:rsid w:val="00211AF1"/>
    <w:rsid w:val="002129EF"/>
    <w:rsid w:val="00212F25"/>
    <w:rsid w:val="00213980"/>
    <w:rsid w:val="00213A5D"/>
    <w:rsid w:val="002142DC"/>
    <w:rsid w:val="00214787"/>
    <w:rsid w:val="00215A6B"/>
    <w:rsid w:val="00216A12"/>
    <w:rsid w:val="00217AED"/>
    <w:rsid w:val="00220E34"/>
    <w:rsid w:val="0022182C"/>
    <w:rsid w:val="00221DDB"/>
    <w:rsid w:val="00221FB2"/>
    <w:rsid w:val="00222243"/>
    <w:rsid w:val="00222690"/>
    <w:rsid w:val="00222870"/>
    <w:rsid w:val="00222C7B"/>
    <w:rsid w:val="00222E91"/>
    <w:rsid w:val="002234A0"/>
    <w:rsid w:val="002249FD"/>
    <w:rsid w:val="0022693B"/>
    <w:rsid w:val="00230169"/>
    <w:rsid w:val="00230437"/>
    <w:rsid w:val="00230D4F"/>
    <w:rsid w:val="00231C8A"/>
    <w:rsid w:val="0023201C"/>
    <w:rsid w:val="00232DDA"/>
    <w:rsid w:val="00233C0B"/>
    <w:rsid w:val="00233F9B"/>
    <w:rsid w:val="0023438B"/>
    <w:rsid w:val="00234A6B"/>
    <w:rsid w:val="00234C16"/>
    <w:rsid w:val="002350D1"/>
    <w:rsid w:val="00235171"/>
    <w:rsid w:val="0023523E"/>
    <w:rsid w:val="00240C43"/>
    <w:rsid w:val="00241346"/>
    <w:rsid w:val="002419B9"/>
    <w:rsid w:val="002424DC"/>
    <w:rsid w:val="002429A5"/>
    <w:rsid w:val="00243199"/>
    <w:rsid w:val="00243A0D"/>
    <w:rsid w:val="00244DA8"/>
    <w:rsid w:val="002468E0"/>
    <w:rsid w:val="0024734C"/>
    <w:rsid w:val="00250413"/>
    <w:rsid w:val="0025084D"/>
    <w:rsid w:val="0025086E"/>
    <w:rsid w:val="002516A0"/>
    <w:rsid w:val="00252E64"/>
    <w:rsid w:val="0025347B"/>
    <w:rsid w:val="00253884"/>
    <w:rsid w:val="0025399D"/>
    <w:rsid w:val="00255762"/>
    <w:rsid w:val="00257441"/>
    <w:rsid w:val="00257B85"/>
    <w:rsid w:val="00257D05"/>
    <w:rsid w:val="00260440"/>
    <w:rsid w:val="00262157"/>
    <w:rsid w:val="00264466"/>
    <w:rsid w:val="002661DD"/>
    <w:rsid w:val="00266332"/>
    <w:rsid w:val="0026685A"/>
    <w:rsid w:val="0027049E"/>
    <w:rsid w:val="002712C5"/>
    <w:rsid w:val="00272A7F"/>
    <w:rsid w:val="00274056"/>
    <w:rsid w:val="00275B12"/>
    <w:rsid w:val="00276945"/>
    <w:rsid w:val="00276C5D"/>
    <w:rsid w:val="0027752D"/>
    <w:rsid w:val="0028005B"/>
    <w:rsid w:val="00280112"/>
    <w:rsid w:val="002817BA"/>
    <w:rsid w:val="002822C8"/>
    <w:rsid w:val="00283B35"/>
    <w:rsid w:val="002841CA"/>
    <w:rsid w:val="00284693"/>
    <w:rsid w:val="00285395"/>
    <w:rsid w:val="0029089F"/>
    <w:rsid w:val="00290B64"/>
    <w:rsid w:val="0029178F"/>
    <w:rsid w:val="00292EBE"/>
    <w:rsid w:val="00294A0A"/>
    <w:rsid w:val="0029553C"/>
    <w:rsid w:val="002955DF"/>
    <w:rsid w:val="002960FA"/>
    <w:rsid w:val="00296E05"/>
    <w:rsid w:val="002A14C1"/>
    <w:rsid w:val="002A2061"/>
    <w:rsid w:val="002A24DC"/>
    <w:rsid w:val="002A348D"/>
    <w:rsid w:val="002A6FB4"/>
    <w:rsid w:val="002B0354"/>
    <w:rsid w:val="002B1050"/>
    <w:rsid w:val="002B2073"/>
    <w:rsid w:val="002B248F"/>
    <w:rsid w:val="002B2D04"/>
    <w:rsid w:val="002B2E35"/>
    <w:rsid w:val="002B4B36"/>
    <w:rsid w:val="002B5079"/>
    <w:rsid w:val="002B5233"/>
    <w:rsid w:val="002B5573"/>
    <w:rsid w:val="002B757B"/>
    <w:rsid w:val="002C0AC1"/>
    <w:rsid w:val="002C141D"/>
    <w:rsid w:val="002C2030"/>
    <w:rsid w:val="002C24C9"/>
    <w:rsid w:val="002C2944"/>
    <w:rsid w:val="002C29C2"/>
    <w:rsid w:val="002C2A24"/>
    <w:rsid w:val="002C326C"/>
    <w:rsid w:val="002C3463"/>
    <w:rsid w:val="002C3B2C"/>
    <w:rsid w:val="002C3DFC"/>
    <w:rsid w:val="002C42F7"/>
    <w:rsid w:val="002C43C6"/>
    <w:rsid w:val="002C6A06"/>
    <w:rsid w:val="002C6D55"/>
    <w:rsid w:val="002C7444"/>
    <w:rsid w:val="002C750D"/>
    <w:rsid w:val="002D10C2"/>
    <w:rsid w:val="002D2042"/>
    <w:rsid w:val="002D21A4"/>
    <w:rsid w:val="002D371B"/>
    <w:rsid w:val="002D39A6"/>
    <w:rsid w:val="002D45A1"/>
    <w:rsid w:val="002D468F"/>
    <w:rsid w:val="002D5E61"/>
    <w:rsid w:val="002D5E71"/>
    <w:rsid w:val="002D66EF"/>
    <w:rsid w:val="002D7220"/>
    <w:rsid w:val="002E0494"/>
    <w:rsid w:val="002E0A09"/>
    <w:rsid w:val="002E16A1"/>
    <w:rsid w:val="002E3089"/>
    <w:rsid w:val="002E363E"/>
    <w:rsid w:val="002E4485"/>
    <w:rsid w:val="002E5082"/>
    <w:rsid w:val="002E5CFF"/>
    <w:rsid w:val="002E5DAB"/>
    <w:rsid w:val="002E7042"/>
    <w:rsid w:val="002E7BE6"/>
    <w:rsid w:val="002F0001"/>
    <w:rsid w:val="002F0D09"/>
    <w:rsid w:val="002F13F8"/>
    <w:rsid w:val="002F1B56"/>
    <w:rsid w:val="002F30E9"/>
    <w:rsid w:val="002F4773"/>
    <w:rsid w:val="002F682E"/>
    <w:rsid w:val="002F78C1"/>
    <w:rsid w:val="00300331"/>
    <w:rsid w:val="0030076E"/>
    <w:rsid w:val="003033F5"/>
    <w:rsid w:val="0030427D"/>
    <w:rsid w:val="003055EF"/>
    <w:rsid w:val="00306DD3"/>
    <w:rsid w:val="00306E6E"/>
    <w:rsid w:val="003126BA"/>
    <w:rsid w:val="0031346C"/>
    <w:rsid w:val="00313BC6"/>
    <w:rsid w:val="00313DCC"/>
    <w:rsid w:val="0031427C"/>
    <w:rsid w:val="003143BA"/>
    <w:rsid w:val="00314525"/>
    <w:rsid w:val="003146E4"/>
    <w:rsid w:val="003165F2"/>
    <w:rsid w:val="003174BC"/>
    <w:rsid w:val="00317BA9"/>
    <w:rsid w:val="003207E1"/>
    <w:rsid w:val="0032085D"/>
    <w:rsid w:val="0032100B"/>
    <w:rsid w:val="00321353"/>
    <w:rsid w:val="003218D4"/>
    <w:rsid w:val="00321CA0"/>
    <w:rsid w:val="00322CC7"/>
    <w:rsid w:val="0032403B"/>
    <w:rsid w:val="003240CC"/>
    <w:rsid w:val="00324887"/>
    <w:rsid w:val="00324CED"/>
    <w:rsid w:val="00325693"/>
    <w:rsid w:val="00325A29"/>
    <w:rsid w:val="00326717"/>
    <w:rsid w:val="00326757"/>
    <w:rsid w:val="003267F1"/>
    <w:rsid w:val="00327532"/>
    <w:rsid w:val="00327F22"/>
    <w:rsid w:val="0033115C"/>
    <w:rsid w:val="00331171"/>
    <w:rsid w:val="00331C36"/>
    <w:rsid w:val="00334721"/>
    <w:rsid w:val="00335BB2"/>
    <w:rsid w:val="00336ACD"/>
    <w:rsid w:val="00337109"/>
    <w:rsid w:val="003378FD"/>
    <w:rsid w:val="00337953"/>
    <w:rsid w:val="00340535"/>
    <w:rsid w:val="003405B6"/>
    <w:rsid w:val="00340BF1"/>
    <w:rsid w:val="00341469"/>
    <w:rsid w:val="00343877"/>
    <w:rsid w:val="003438AC"/>
    <w:rsid w:val="003458C1"/>
    <w:rsid w:val="00345BF9"/>
    <w:rsid w:val="00345FF8"/>
    <w:rsid w:val="00351AE3"/>
    <w:rsid w:val="00351FB2"/>
    <w:rsid w:val="00352AFF"/>
    <w:rsid w:val="003537B5"/>
    <w:rsid w:val="003547A8"/>
    <w:rsid w:val="00354C38"/>
    <w:rsid w:val="00355462"/>
    <w:rsid w:val="00356347"/>
    <w:rsid w:val="0035796B"/>
    <w:rsid w:val="003604A4"/>
    <w:rsid w:val="00361EEF"/>
    <w:rsid w:val="00362BD3"/>
    <w:rsid w:val="00363386"/>
    <w:rsid w:val="003644EC"/>
    <w:rsid w:val="00364DF0"/>
    <w:rsid w:val="00364FF7"/>
    <w:rsid w:val="00366C90"/>
    <w:rsid w:val="00367B25"/>
    <w:rsid w:val="00371731"/>
    <w:rsid w:val="003718D7"/>
    <w:rsid w:val="003734B0"/>
    <w:rsid w:val="00374335"/>
    <w:rsid w:val="00375C76"/>
    <w:rsid w:val="003772E4"/>
    <w:rsid w:val="003779CA"/>
    <w:rsid w:val="00377D2B"/>
    <w:rsid w:val="0038028D"/>
    <w:rsid w:val="00380C4A"/>
    <w:rsid w:val="003820CD"/>
    <w:rsid w:val="00385C2C"/>
    <w:rsid w:val="00385F1F"/>
    <w:rsid w:val="00386800"/>
    <w:rsid w:val="0038734A"/>
    <w:rsid w:val="0038780D"/>
    <w:rsid w:val="003903E2"/>
    <w:rsid w:val="0039062B"/>
    <w:rsid w:val="00390DE6"/>
    <w:rsid w:val="00391F9D"/>
    <w:rsid w:val="00392218"/>
    <w:rsid w:val="0039286C"/>
    <w:rsid w:val="00393F23"/>
    <w:rsid w:val="00395FF9"/>
    <w:rsid w:val="003A072B"/>
    <w:rsid w:val="003A1797"/>
    <w:rsid w:val="003A182E"/>
    <w:rsid w:val="003A1F18"/>
    <w:rsid w:val="003A3A51"/>
    <w:rsid w:val="003A42FC"/>
    <w:rsid w:val="003A4337"/>
    <w:rsid w:val="003A4D46"/>
    <w:rsid w:val="003A646B"/>
    <w:rsid w:val="003A69B0"/>
    <w:rsid w:val="003A7031"/>
    <w:rsid w:val="003A77C8"/>
    <w:rsid w:val="003B0D7F"/>
    <w:rsid w:val="003B0E9B"/>
    <w:rsid w:val="003B0FE1"/>
    <w:rsid w:val="003B107F"/>
    <w:rsid w:val="003B1671"/>
    <w:rsid w:val="003B2A0A"/>
    <w:rsid w:val="003B2A6A"/>
    <w:rsid w:val="003B2D77"/>
    <w:rsid w:val="003B3134"/>
    <w:rsid w:val="003B32E7"/>
    <w:rsid w:val="003B38B9"/>
    <w:rsid w:val="003B570A"/>
    <w:rsid w:val="003B5C0D"/>
    <w:rsid w:val="003B5CBD"/>
    <w:rsid w:val="003B5ECA"/>
    <w:rsid w:val="003B6BAB"/>
    <w:rsid w:val="003B7705"/>
    <w:rsid w:val="003B7ABC"/>
    <w:rsid w:val="003C0D24"/>
    <w:rsid w:val="003C1C4C"/>
    <w:rsid w:val="003C71DA"/>
    <w:rsid w:val="003D17AB"/>
    <w:rsid w:val="003D262F"/>
    <w:rsid w:val="003D6003"/>
    <w:rsid w:val="003D6795"/>
    <w:rsid w:val="003D6D54"/>
    <w:rsid w:val="003D7EA0"/>
    <w:rsid w:val="003E0250"/>
    <w:rsid w:val="003E1963"/>
    <w:rsid w:val="003E3FA9"/>
    <w:rsid w:val="003E423A"/>
    <w:rsid w:val="003E61F1"/>
    <w:rsid w:val="003F06A1"/>
    <w:rsid w:val="003F0D34"/>
    <w:rsid w:val="003F131E"/>
    <w:rsid w:val="003F33BD"/>
    <w:rsid w:val="003F4497"/>
    <w:rsid w:val="003F4780"/>
    <w:rsid w:val="003F5B53"/>
    <w:rsid w:val="003F6ACA"/>
    <w:rsid w:val="00400E22"/>
    <w:rsid w:val="00403A9C"/>
    <w:rsid w:val="00404600"/>
    <w:rsid w:val="004049C6"/>
    <w:rsid w:val="00405EF3"/>
    <w:rsid w:val="0040799F"/>
    <w:rsid w:val="00410227"/>
    <w:rsid w:val="0041034F"/>
    <w:rsid w:val="0041139A"/>
    <w:rsid w:val="004115AD"/>
    <w:rsid w:val="0041278C"/>
    <w:rsid w:val="0041314A"/>
    <w:rsid w:val="0041341C"/>
    <w:rsid w:val="0041463D"/>
    <w:rsid w:val="00414D24"/>
    <w:rsid w:val="004163C3"/>
    <w:rsid w:val="00417BDE"/>
    <w:rsid w:val="00420746"/>
    <w:rsid w:val="004208E4"/>
    <w:rsid w:val="00420911"/>
    <w:rsid w:val="00421C33"/>
    <w:rsid w:val="00422323"/>
    <w:rsid w:val="00424A9E"/>
    <w:rsid w:val="004254C6"/>
    <w:rsid w:val="00425585"/>
    <w:rsid w:val="00425D60"/>
    <w:rsid w:val="004272C3"/>
    <w:rsid w:val="0043145B"/>
    <w:rsid w:val="00431BA1"/>
    <w:rsid w:val="004322CC"/>
    <w:rsid w:val="00432609"/>
    <w:rsid w:val="00434C2D"/>
    <w:rsid w:val="0043566B"/>
    <w:rsid w:val="004359A1"/>
    <w:rsid w:val="00436C21"/>
    <w:rsid w:val="00436E59"/>
    <w:rsid w:val="0043735C"/>
    <w:rsid w:val="00437CBF"/>
    <w:rsid w:val="00437D53"/>
    <w:rsid w:val="00437E5D"/>
    <w:rsid w:val="00440C04"/>
    <w:rsid w:val="00442911"/>
    <w:rsid w:val="00442BFF"/>
    <w:rsid w:val="0044369B"/>
    <w:rsid w:val="00445F2C"/>
    <w:rsid w:val="0045007C"/>
    <w:rsid w:val="0045062D"/>
    <w:rsid w:val="004506EB"/>
    <w:rsid w:val="00452BB7"/>
    <w:rsid w:val="00453892"/>
    <w:rsid w:val="00453D33"/>
    <w:rsid w:val="00454152"/>
    <w:rsid w:val="0045442B"/>
    <w:rsid w:val="004548B0"/>
    <w:rsid w:val="00454A67"/>
    <w:rsid w:val="0045670A"/>
    <w:rsid w:val="00456C32"/>
    <w:rsid w:val="00457988"/>
    <w:rsid w:val="00460053"/>
    <w:rsid w:val="0046052E"/>
    <w:rsid w:val="0046194C"/>
    <w:rsid w:val="004633BC"/>
    <w:rsid w:val="00463879"/>
    <w:rsid w:val="00463E3F"/>
    <w:rsid w:val="00464901"/>
    <w:rsid w:val="00464AD2"/>
    <w:rsid w:val="00464DCF"/>
    <w:rsid w:val="00466A68"/>
    <w:rsid w:val="0046710D"/>
    <w:rsid w:val="0046784A"/>
    <w:rsid w:val="00470193"/>
    <w:rsid w:val="004701E0"/>
    <w:rsid w:val="00471D91"/>
    <w:rsid w:val="00471DC9"/>
    <w:rsid w:val="00472132"/>
    <w:rsid w:val="00472619"/>
    <w:rsid w:val="00473158"/>
    <w:rsid w:val="00475FB1"/>
    <w:rsid w:val="00480DC6"/>
    <w:rsid w:val="00482790"/>
    <w:rsid w:val="00483C15"/>
    <w:rsid w:val="00483FC2"/>
    <w:rsid w:val="00484B4E"/>
    <w:rsid w:val="00484E49"/>
    <w:rsid w:val="00485886"/>
    <w:rsid w:val="004864D7"/>
    <w:rsid w:val="00486BB7"/>
    <w:rsid w:val="00487112"/>
    <w:rsid w:val="0048752B"/>
    <w:rsid w:val="004876C9"/>
    <w:rsid w:val="00487886"/>
    <w:rsid w:val="00487E77"/>
    <w:rsid w:val="0049044A"/>
    <w:rsid w:val="00490B83"/>
    <w:rsid w:val="00491EE6"/>
    <w:rsid w:val="004929D6"/>
    <w:rsid w:val="00493E79"/>
    <w:rsid w:val="0049625D"/>
    <w:rsid w:val="0049671E"/>
    <w:rsid w:val="004967F3"/>
    <w:rsid w:val="0049744E"/>
    <w:rsid w:val="00497AF1"/>
    <w:rsid w:val="00497FA3"/>
    <w:rsid w:val="004A0D35"/>
    <w:rsid w:val="004A1418"/>
    <w:rsid w:val="004A1477"/>
    <w:rsid w:val="004A32F0"/>
    <w:rsid w:val="004A4FBA"/>
    <w:rsid w:val="004A5934"/>
    <w:rsid w:val="004A6A8F"/>
    <w:rsid w:val="004A71C5"/>
    <w:rsid w:val="004A7CFD"/>
    <w:rsid w:val="004B1652"/>
    <w:rsid w:val="004B1E02"/>
    <w:rsid w:val="004B66AA"/>
    <w:rsid w:val="004B7035"/>
    <w:rsid w:val="004B743F"/>
    <w:rsid w:val="004C14AA"/>
    <w:rsid w:val="004C1CE6"/>
    <w:rsid w:val="004C1F7F"/>
    <w:rsid w:val="004C2790"/>
    <w:rsid w:val="004C33D5"/>
    <w:rsid w:val="004C529F"/>
    <w:rsid w:val="004C5A22"/>
    <w:rsid w:val="004D009E"/>
    <w:rsid w:val="004D1342"/>
    <w:rsid w:val="004D13F7"/>
    <w:rsid w:val="004D1704"/>
    <w:rsid w:val="004D5AAD"/>
    <w:rsid w:val="004D62FF"/>
    <w:rsid w:val="004D7B58"/>
    <w:rsid w:val="004E2E2D"/>
    <w:rsid w:val="004E4EC5"/>
    <w:rsid w:val="004E5516"/>
    <w:rsid w:val="004E6417"/>
    <w:rsid w:val="004E7896"/>
    <w:rsid w:val="004E7B9F"/>
    <w:rsid w:val="004F0C69"/>
    <w:rsid w:val="004F131C"/>
    <w:rsid w:val="004F2210"/>
    <w:rsid w:val="004F2DCF"/>
    <w:rsid w:val="004F5282"/>
    <w:rsid w:val="004F5715"/>
    <w:rsid w:val="0050036B"/>
    <w:rsid w:val="005008D2"/>
    <w:rsid w:val="005010AA"/>
    <w:rsid w:val="00501DCF"/>
    <w:rsid w:val="00504EFB"/>
    <w:rsid w:val="00505569"/>
    <w:rsid w:val="00506795"/>
    <w:rsid w:val="00507B2D"/>
    <w:rsid w:val="00507D00"/>
    <w:rsid w:val="0051068F"/>
    <w:rsid w:val="00510E41"/>
    <w:rsid w:val="005113CC"/>
    <w:rsid w:val="00512074"/>
    <w:rsid w:val="00513A30"/>
    <w:rsid w:val="005140CC"/>
    <w:rsid w:val="00515BF5"/>
    <w:rsid w:val="0051646C"/>
    <w:rsid w:val="0051657C"/>
    <w:rsid w:val="00520836"/>
    <w:rsid w:val="00520A64"/>
    <w:rsid w:val="00520DC3"/>
    <w:rsid w:val="00522584"/>
    <w:rsid w:val="00522C01"/>
    <w:rsid w:val="00523A07"/>
    <w:rsid w:val="005246F7"/>
    <w:rsid w:val="005248C6"/>
    <w:rsid w:val="00524A09"/>
    <w:rsid w:val="00524D48"/>
    <w:rsid w:val="0052566E"/>
    <w:rsid w:val="00525909"/>
    <w:rsid w:val="005262CC"/>
    <w:rsid w:val="005302CF"/>
    <w:rsid w:val="00530F73"/>
    <w:rsid w:val="00531B31"/>
    <w:rsid w:val="00532694"/>
    <w:rsid w:val="00532B66"/>
    <w:rsid w:val="00533602"/>
    <w:rsid w:val="0053418C"/>
    <w:rsid w:val="005342FD"/>
    <w:rsid w:val="00534C36"/>
    <w:rsid w:val="0053559E"/>
    <w:rsid w:val="00535817"/>
    <w:rsid w:val="00535D4C"/>
    <w:rsid w:val="00536A49"/>
    <w:rsid w:val="0053797D"/>
    <w:rsid w:val="00537FB4"/>
    <w:rsid w:val="0054003E"/>
    <w:rsid w:val="0054008B"/>
    <w:rsid w:val="0054146E"/>
    <w:rsid w:val="00542651"/>
    <w:rsid w:val="00545AD9"/>
    <w:rsid w:val="00546120"/>
    <w:rsid w:val="0054637D"/>
    <w:rsid w:val="00547163"/>
    <w:rsid w:val="005471AE"/>
    <w:rsid w:val="00547C64"/>
    <w:rsid w:val="005505F6"/>
    <w:rsid w:val="0055098F"/>
    <w:rsid w:val="00553512"/>
    <w:rsid w:val="005535C4"/>
    <w:rsid w:val="00554023"/>
    <w:rsid w:val="00554537"/>
    <w:rsid w:val="00554ADB"/>
    <w:rsid w:val="00555060"/>
    <w:rsid w:val="005550F4"/>
    <w:rsid w:val="00555F90"/>
    <w:rsid w:val="005618C7"/>
    <w:rsid w:val="005632FC"/>
    <w:rsid w:val="0056343B"/>
    <w:rsid w:val="00565B28"/>
    <w:rsid w:val="0056652B"/>
    <w:rsid w:val="00566AC5"/>
    <w:rsid w:val="00567857"/>
    <w:rsid w:val="0057081B"/>
    <w:rsid w:val="00571B03"/>
    <w:rsid w:val="00571D92"/>
    <w:rsid w:val="00572812"/>
    <w:rsid w:val="00574714"/>
    <w:rsid w:val="00574C2F"/>
    <w:rsid w:val="00575E68"/>
    <w:rsid w:val="005767CD"/>
    <w:rsid w:val="005779B9"/>
    <w:rsid w:val="00577A16"/>
    <w:rsid w:val="0058072F"/>
    <w:rsid w:val="00580A45"/>
    <w:rsid w:val="00580C8B"/>
    <w:rsid w:val="005813E8"/>
    <w:rsid w:val="00581B72"/>
    <w:rsid w:val="005827CB"/>
    <w:rsid w:val="00583AAD"/>
    <w:rsid w:val="00583DB0"/>
    <w:rsid w:val="00584DFE"/>
    <w:rsid w:val="00586301"/>
    <w:rsid w:val="00586DB7"/>
    <w:rsid w:val="00587429"/>
    <w:rsid w:val="005908BC"/>
    <w:rsid w:val="005918E5"/>
    <w:rsid w:val="005934EC"/>
    <w:rsid w:val="005944EA"/>
    <w:rsid w:val="00594CA9"/>
    <w:rsid w:val="00594DAF"/>
    <w:rsid w:val="00595512"/>
    <w:rsid w:val="00595C65"/>
    <w:rsid w:val="00596118"/>
    <w:rsid w:val="00596452"/>
    <w:rsid w:val="00597AFA"/>
    <w:rsid w:val="00597C4C"/>
    <w:rsid w:val="005A0157"/>
    <w:rsid w:val="005A09C1"/>
    <w:rsid w:val="005A16E0"/>
    <w:rsid w:val="005A1BBF"/>
    <w:rsid w:val="005A26EE"/>
    <w:rsid w:val="005A37BF"/>
    <w:rsid w:val="005A3ED2"/>
    <w:rsid w:val="005A4984"/>
    <w:rsid w:val="005A4C0F"/>
    <w:rsid w:val="005A4FAC"/>
    <w:rsid w:val="005A596E"/>
    <w:rsid w:val="005A637B"/>
    <w:rsid w:val="005A6535"/>
    <w:rsid w:val="005A77E9"/>
    <w:rsid w:val="005B0141"/>
    <w:rsid w:val="005B0B53"/>
    <w:rsid w:val="005B27CC"/>
    <w:rsid w:val="005B29EC"/>
    <w:rsid w:val="005B38DE"/>
    <w:rsid w:val="005B3EBA"/>
    <w:rsid w:val="005B4423"/>
    <w:rsid w:val="005B4EB9"/>
    <w:rsid w:val="005B59E2"/>
    <w:rsid w:val="005B5EEE"/>
    <w:rsid w:val="005B61B2"/>
    <w:rsid w:val="005B6B9B"/>
    <w:rsid w:val="005B763C"/>
    <w:rsid w:val="005B7689"/>
    <w:rsid w:val="005C01A9"/>
    <w:rsid w:val="005C128B"/>
    <w:rsid w:val="005C1907"/>
    <w:rsid w:val="005C41A1"/>
    <w:rsid w:val="005C519B"/>
    <w:rsid w:val="005C5805"/>
    <w:rsid w:val="005C5BD8"/>
    <w:rsid w:val="005C6C86"/>
    <w:rsid w:val="005C7DDD"/>
    <w:rsid w:val="005D0DFC"/>
    <w:rsid w:val="005D3D8C"/>
    <w:rsid w:val="005D3FB6"/>
    <w:rsid w:val="005D5A1C"/>
    <w:rsid w:val="005D709B"/>
    <w:rsid w:val="005D7745"/>
    <w:rsid w:val="005E0D48"/>
    <w:rsid w:val="005E0D56"/>
    <w:rsid w:val="005E15D7"/>
    <w:rsid w:val="005E1CB6"/>
    <w:rsid w:val="005E263B"/>
    <w:rsid w:val="005E75E3"/>
    <w:rsid w:val="005F17AF"/>
    <w:rsid w:val="005F2BF1"/>
    <w:rsid w:val="005F3F7A"/>
    <w:rsid w:val="005F40B5"/>
    <w:rsid w:val="005F4A92"/>
    <w:rsid w:val="005F4CDC"/>
    <w:rsid w:val="005F5D6F"/>
    <w:rsid w:val="00600D58"/>
    <w:rsid w:val="00600DDD"/>
    <w:rsid w:val="006014DB"/>
    <w:rsid w:val="00602702"/>
    <w:rsid w:val="006029C7"/>
    <w:rsid w:val="00603ED9"/>
    <w:rsid w:val="006041D5"/>
    <w:rsid w:val="00604CFB"/>
    <w:rsid w:val="00605BFF"/>
    <w:rsid w:val="00606B28"/>
    <w:rsid w:val="00607342"/>
    <w:rsid w:val="0060768C"/>
    <w:rsid w:val="006076B3"/>
    <w:rsid w:val="00607E0F"/>
    <w:rsid w:val="00610088"/>
    <w:rsid w:val="006109AD"/>
    <w:rsid w:val="00610FCA"/>
    <w:rsid w:val="00613338"/>
    <w:rsid w:val="006148A8"/>
    <w:rsid w:val="0061540A"/>
    <w:rsid w:val="00615B82"/>
    <w:rsid w:val="00616B5B"/>
    <w:rsid w:val="0061724D"/>
    <w:rsid w:val="00617F52"/>
    <w:rsid w:val="00620CDA"/>
    <w:rsid w:val="00620EF2"/>
    <w:rsid w:val="00620F58"/>
    <w:rsid w:val="006213F8"/>
    <w:rsid w:val="00621FBC"/>
    <w:rsid w:val="00622866"/>
    <w:rsid w:val="0062436E"/>
    <w:rsid w:val="00625A45"/>
    <w:rsid w:val="006267A5"/>
    <w:rsid w:val="00630272"/>
    <w:rsid w:val="00630CE0"/>
    <w:rsid w:val="0063418D"/>
    <w:rsid w:val="00640339"/>
    <w:rsid w:val="006428AD"/>
    <w:rsid w:val="006439A3"/>
    <w:rsid w:val="00645261"/>
    <w:rsid w:val="006453F3"/>
    <w:rsid w:val="00646877"/>
    <w:rsid w:val="00646A4A"/>
    <w:rsid w:val="00646D8D"/>
    <w:rsid w:val="00646EBE"/>
    <w:rsid w:val="006474A6"/>
    <w:rsid w:val="0064777D"/>
    <w:rsid w:val="006506FB"/>
    <w:rsid w:val="00650B15"/>
    <w:rsid w:val="00652753"/>
    <w:rsid w:val="00652B78"/>
    <w:rsid w:val="00653851"/>
    <w:rsid w:val="00653901"/>
    <w:rsid w:val="0065559C"/>
    <w:rsid w:val="0065626D"/>
    <w:rsid w:val="0066041E"/>
    <w:rsid w:val="0066285F"/>
    <w:rsid w:val="00662E9C"/>
    <w:rsid w:val="006634D0"/>
    <w:rsid w:val="00664374"/>
    <w:rsid w:val="00664DBD"/>
    <w:rsid w:val="006662AB"/>
    <w:rsid w:val="00666ADD"/>
    <w:rsid w:val="00667368"/>
    <w:rsid w:val="006724ED"/>
    <w:rsid w:val="0067416D"/>
    <w:rsid w:val="00674372"/>
    <w:rsid w:val="0067476A"/>
    <w:rsid w:val="00674987"/>
    <w:rsid w:val="0067539A"/>
    <w:rsid w:val="00676A84"/>
    <w:rsid w:val="0068027B"/>
    <w:rsid w:val="0068159D"/>
    <w:rsid w:val="00681D94"/>
    <w:rsid w:val="00681E4C"/>
    <w:rsid w:val="00681F22"/>
    <w:rsid w:val="006820B5"/>
    <w:rsid w:val="00682166"/>
    <w:rsid w:val="0068259C"/>
    <w:rsid w:val="00685317"/>
    <w:rsid w:val="0068561B"/>
    <w:rsid w:val="00685AB6"/>
    <w:rsid w:val="00686E30"/>
    <w:rsid w:val="00687677"/>
    <w:rsid w:val="00687E6E"/>
    <w:rsid w:val="0069058C"/>
    <w:rsid w:val="006905BF"/>
    <w:rsid w:val="006915B3"/>
    <w:rsid w:val="00691607"/>
    <w:rsid w:val="006941E3"/>
    <w:rsid w:val="00694691"/>
    <w:rsid w:val="00697E8B"/>
    <w:rsid w:val="006A10E3"/>
    <w:rsid w:val="006A21CB"/>
    <w:rsid w:val="006A31D4"/>
    <w:rsid w:val="006A32C4"/>
    <w:rsid w:val="006A35D2"/>
    <w:rsid w:val="006A3B7E"/>
    <w:rsid w:val="006A58B4"/>
    <w:rsid w:val="006A62C6"/>
    <w:rsid w:val="006A6DC1"/>
    <w:rsid w:val="006A71B8"/>
    <w:rsid w:val="006A744C"/>
    <w:rsid w:val="006A7932"/>
    <w:rsid w:val="006A7D01"/>
    <w:rsid w:val="006B0BC5"/>
    <w:rsid w:val="006B16EC"/>
    <w:rsid w:val="006B2AD5"/>
    <w:rsid w:val="006B2D5A"/>
    <w:rsid w:val="006B34F7"/>
    <w:rsid w:val="006B4825"/>
    <w:rsid w:val="006B4BA8"/>
    <w:rsid w:val="006B55EF"/>
    <w:rsid w:val="006B6408"/>
    <w:rsid w:val="006B65E2"/>
    <w:rsid w:val="006C10ED"/>
    <w:rsid w:val="006C1D6A"/>
    <w:rsid w:val="006C22A9"/>
    <w:rsid w:val="006C2930"/>
    <w:rsid w:val="006C3438"/>
    <w:rsid w:val="006C34C9"/>
    <w:rsid w:val="006C35CA"/>
    <w:rsid w:val="006C4AD9"/>
    <w:rsid w:val="006C59A1"/>
    <w:rsid w:val="006D0DC5"/>
    <w:rsid w:val="006D1614"/>
    <w:rsid w:val="006D3A94"/>
    <w:rsid w:val="006D5970"/>
    <w:rsid w:val="006D5AD4"/>
    <w:rsid w:val="006D5E8F"/>
    <w:rsid w:val="006D6F1A"/>
    <w:rsid w:val="006D79AB"/>
    <w:rsid w:val="006E147A"/>
    <w:rsid w:val="006E3424"/>
    <w:rsid w:val="006E3982"/>
    <w:rsid w:val="006E4547"/>
    <w:rsid w:val="006E4E7E"/>
    <w:rsid w:val="006E5475"/>
    <w:rsid w:val="006E5633"/>
    <w:rsid w:val="006E5AB9"/>
    <w:rsid w:val="006E625C"/>
    <w:rsid w:val="006E6387"/>
    <w:rsid w:val="006E6D71"/>
    <w:rsid w:val="006E6FE7"/>
    <w:rsid w:val="006E78DA"/>
    <w:rsid w:val="006F1305"/>
    <w:rsid w:val="006F20D7"/>
    <w:rsid w:val="006F35C4"/>
    <w:rsid w:val="006F4238"/>
    <w:rsid w:val="006F45EF"/>
    <w:rsid w:val="006F656D"/>
    <w:rsid w:val="006F7645"/>
    <w:rsid w:val="00700786"/>
    <w:rsid w:val="0070080E"/>
    <w:rsid w:val="00700A3D"/>
    <w:rsid w:val="00701392"/>
    <w:rsid w:val="00701E8B"/>
    <w:rsid w:val="00702A91"/>
    <w:rsid w:val="00703A28"/>
    <w:rsid w:val="00703D16"/>
    <w:rsid w:val="0070749C"/>
    <w:rsid w:val="0071091F"/>
    <w:rsid w:val="00714839"/>
    <w:rsid w:val="00714B0F"/>
    <w:rsid w:val="00714D39"/>
    <w:rsid w:val="00716FA5"/>
    <w:rsid w:val="0072167B"/>
    <w:rsid w:val="007227C0"/>
    <w:rsid w:val="00724FE5"/>
    <w:rsid w:val="00726120"/>
    <w:rsid w:val="0073031C"/>
    <w:rsid w:val="0073043B"/>
    <w:rsid w:val="00730845"/>
    <w:rsid w:val="00731F40"/>
    <w:rsid w:val="00732235"/>
    <w:rsid w:val="00732F35"/>
    <w:rsid w:val="007330D7"/>
    <w:rsid w:val="00733796"/>
    <w:rsid w:val="00734045"/>
    <w:rsid w:val="0073456A"/>
    <w:rsid w:val="007346C3"/>
    <w:rsid w:val="00736E3E"/>
    <w:rsid w:val="00736E58"/>
    <w:rsid w:val="00737611"/>
    <w:rsid w:val="0074003C"/>
    <w:rsid w:val="00740DBB"/>
    <w:rsid w:val="00741038"/>
    <w:rsid w:val="007414A7"/>
    <w:rsid w:val="00742B6C"/>
    <w:rsid w:val="00743B16"/>
    <w:rsid w:val="007443CC"/>
    <w:rsid w:val="0074475B"/>
    <w:rsid w:val="007451D1"/>
    <w:rsid w:val="00745CDB"/>
    <w:rsid w:val="00745CEA"/>
    <w:rsid w:val="007464FE"/>
    <w:rsid w:val="00750ADD"/>
    <w:rsid w:val="00750C0B"/>
    <w:rsid w:val="0075153D"/>
    <w:rsid w:val="00753099"/>
    <w:rsid w:val="0075393D"/>
    <w:rsid w:val="00753FAC"/>
    <w:rsid w:val="00756583"/>
    <w:rsid w:val="0075669C"/>
    <w:rsid w:val="00760C51"/>
    <w:rsid w:val="00761836"/>
    <w:rsid w:val="007632B9"/>
    <w:rsid w:val="00764EF2"/>
    <w:rsid w:val="00765A39"/>
    <w:rsid w:val="00767452"/>
    <w:rsid w:val="00767F9F"/>
    <w:rsid w:val="00770305"/>
    <w:rsid w:val="00770335"/>
    <w:rsid w:val="007703FA"/>
    <w:rsid w:val="00771906"/>
    <w:rsid w:val="00771ABF"/>
    <w:rsid w:val="00772D5D"/>
    <w:rsid w:val="0077631A"/>
    <w:rsid w:val="00777B97"/>
    <w:rsid w:val="00777C07"/>
    <w:rsid w:val="0078268C"/>
    <w:rsid w:val="007845E5"/>
    <w:rsid w:val="00784F1C"/>
    <w:rsid w:val="00785143"/>
    <w:rsid w:val="00785435"/>
    <w:rsid w:val="00786006"/>
    <w:rsid w:val="007862E8"/>
    <w:rsid w:val="00786866"/>
    <w:rsid w:val="00786E2C"/>
    <w:rsid w:val="00790ADC"/>
    <w:rsid w:val="00791132"/>
    <w:rsid w:val="00791A69"/>
    <w:rsid w:val="00791BB0"/>
    <w:rsid w:val="00793311"/>
    <w:rsid w:val="007939BF"/>
    <w:rsid w:val="007944CF"/>
    <w:rsid w:val="00794B70"/>
    <w:rsid w:val="007953D4"/>
    <w:rsid w:val="00795E7C"/>
    <w:rsid w:val="007964DF"/>
    <w:rsid w:val="00796FAD"/>
    <w:rsid w:val="00797C28"/>
    <w:rsid w:val="007A1DE9"/>
    <w:rsid w:val="007A25FA"/>
    <w:rsid w:val="007A2AD4"/>
    <w:rsid w:val="007A2BD1"/>
    <w:rsid w:val="007A31DA"/>
    <w:rsid w:val="007A3662"/>
    <w:rsid w:val="007A396A"/>
    <w:rsid w:val="007A4778"/>
    <w:rsid w:val="007A4EC0"/>
    <w:rsid w:val="007A596B"/>
    <w:rsid w:val="007A6089"/>
    <w:rsid w:val="007A60B5"/>
    <w:rsid w:val="007B231B"/>
    <w:rsid w:val="007B2A02"/>
    <w:rsid w:val="007B4422"/>
    <w:rsid w:val="007B54F2"/>
    <w:rsid w:val="007B5F27"/>
    <w:rsid w:val="007B6406"/>
    <w:rsid w:val="007B6B2D"/>
    <w:rsid w:val="007B748D"/>
    <w:rsid w:val="007C1156"/>
    <w:rsid w:val="007C193D"/>
    <w:rsid w:val="007C30BA"/>
    <w:rsid w:val="007C326E"/>
    <w:rsid w:val="007C66AD"/>
    <w:rsid w:val="007C6D20"/>
    <w:rsid w:val="007C6E48"/>
    <w:rsid w:val="007C7DE1"/>
    <w:rsid w:val="007D109C"/>
    <w:rsid w:val="007D2810"/>
    <w:rsid w:val="007D2A23"/>
    <w:rsid w:val="007D2E72"/>
    <w:rsid w:val="007D46E7"/>
    <w:rsid w:val="007D4E29"/>
    <w:rsid w:val="007D5F85"/>
    <w:rsid w:val="007D68A6"/>
    <w:rsid w:val="007D6D52"/>
    <w:rsid w:val="007D7526"/>
    <w:rsid w:val="007E00E8"/>
    <w:rsid w:val="007E13C6"/>
    <w:rsid w:val="007E2F75"/>
    <w:rsid w:val="007E4336"/>
    <w:rsid w:val="007E4937"/>
    <w:rsid w:val="007E4A77"/>
    <w:rsid w:val="007E50AA"/>
    <w:rsid w:val="007E7692"/>
    <w:rsid w:val="007F02D4"/>
    <w:rsid w:val="007F06B9"/>
    <w:rsid w:val="007F0A5A"/>
    <w:rsid w:val="007F2687"/>
    <w:rsid w:val="007F2C33"/>
    <w:rsid w:val="007F3C5D"/>
    <w:rsid w:val="007F4A46"/>
    <w:rsid w:val="007F4F87"/>
    <w:rsid w:val="007F57F6"/>
    <w:rsid w:val="007F639A"/>
    <w:rsid w:val="007F6756"/>
    <w:rsid w:val="007F7654"/>
    <w:rsid w:val="0080183F"/>
    <w:rsid w:val="00802B2E"/>
    <w:rsid w:val="0080396F"/>
    <w:rsid w:val="00803E1D"/>
    <w:rsid w:val="008043CE"/>
    <w:rsid w:val="0080645A"/>
    <w:rsid w:val="0080679F"/>
    <w:rsid w:val="00807C2C"/>
    <w:rsid w:val="00810770"/>
    <w:rsid w:val="00812B81"/>
    <w:rsid w:val="0081369F"/>
    <w:rsid w:val="00814042"/>
    <w:rsid w:val="00814208"/>
    <w:rsid w:val="008143E0"/>
    <w:rsid w:val="008144CA"/>
    <w:rsid w:val="0081624E"/>
    <w:rsid w:val="008166A7"/>
    <w:rsid w:val="0081757F"/>
    <w:rsid w:val="00820201"/>
    <w:rsid w:val="008262F4"/>
    <w:rsid w:val="00826536"/>
    <w:rsid w:val="008277F5"/>
    <w:rsid w:val="00832376"/>
    <w:rsid w:val="008324D8"/>
    <w:rsid w:val="00832C6A"/>
    <w:rsid w:val="00833077"/>
    <w:rsid w:val="00833110"/>
    <w:rsid w:val="008332D0"/>
    <w:rsid w:val="00835131"/>
    <w:rsid w:val="00835508"/>
    <w:rsid w:val="0083616F"/>
    <w:rsid w:val="00840135"/>
    <w:rsid w:val="008412F1"/>
    <w:rsid w:val="00842179"/>
    <w:rsid w:val="00843E18"/>
    <w:rsid w:val="00846C2A"/>
    <w:rsid w:val="00847B4A"/>
    <w:rsid w:val="00852A93"/>
    <w:rsid w:val="00853AAB"/>
    <w:rsid w:val="008542CE"/>
    <w:rsid w:val="008545EF"/>
    <w:rsid w:val="00854C8B"/>
    <w:rsid w:val="00855EC9"/>
    <w:rsid w:val="0085635B"/>
    <w:rsid w:val="00857A0D"/>
    <w:rsid w:val="00857CA6"/>
    <w:rsid w:val="0086351E"/>
    <w:rsid w:val="008636D0"/>
    <w:rsid w:val="008638BF"/>
    <w:rsid w:val="00864447"/>
    <w:rsid w:val="008646FA"/>
    <w:rsid w:val="00865C79"/>
    <w:rsid w:val="00865DCC"/>
    <w:rsid w:val="0086628C"/>
    <w:rsid w:val="00866DDC"/>
    <w:rsid w:val="00866FF0"/>
    <w:rsid w:val="0087067A"/>
    <w:rsid w:val="00870832"/>
    <w:rsid w:val="00870945"/>
    <w:rsid w:val="00870F3B"/>
    <w:rsid w:val="00871436"/>
    <w:rsid w:val="00871CC0"/>
    <w:rsid w:val="008721B7"/>
    <w:rsid w:val="00872DF9"/>
    <w:rsid w:val="00873ED8"/>
    <w:rsid w:val="00874AAF"/>
    <w:rsid w:val="00875BCD"/>
    <w:rsid w:val="0087685C"/>
    <w:rsid w:val="00876AC7"/>
    <w:rsid w:val="008800FF"/>
    <w:rsid w:val="0088084E"/>
    <w:rsid w:val="008819D3"/>
    <w:rsid w:val="0088201F"/>
    <w:rsid w:val="00882A0D"/>
    <w:rsid w:val="00883D57"/>
    <w:rsid w:val="00884BFB"/>
    <w:rsid w:val="00885B72"/>
    <w:rsid w:val="0088715F"/>
    <w:rsid w:val="00890B46"/>
    <w:rsid w:val="00890EEE"/>
    <w:rsid w:val="00890F48"/>
    <w:rsid w:val="00891449"/>
    <w:rsid w:val="008917BD"/>
    <w:rsid w:val="008920F4"/>
    <w:rsid w:val="0089314A"/>
    <w:rsid w:val="00895941"/>
    <w:rsid w:val="008A232D"/>
    <w:rsid w:val="008A5B29"/>
    <w:rsid w:val="008A7724"/>
    <w:rsid w:val="008B080D"/>
    <w:rsid w:val="008B1401"/>
    <w:rsid w:val="008B1C20"/>
    <w:rsid w:val="008B252D"/>
    <w:rsid w:val="008B4056"/>
    <w:rsid w:val="008B5936"/>
    <w:rsid w:val="008C0122"/>
    <w:rsid w:val="008C0783"/>
    <w:rsid w:val="008C1F92"/>
    <w:rsid w:val="008C2A1A"/>
    <w:rsid w:val="008C2F1B"/>
    <w:rsid w:val="008C3213"/>
    <w:rsid w:val="008C40C2"/>
    <w:rsid w:val="008C586A"/>
    <w:rsid w:val="008C61DB"/>
    <w:rsid w:val="008C75AD"/>
    <w:rsid w:val="008D14D3"/>
    <w:rsid w:val="008D1980"/>
    <w:rsid w:val="008D28E7"/>
    <w:rsid w:val="008D303E"/>
    <w:rsid w:val="008D4454"/>
    <w:rsid w:val="008D4A8B"/>
    <w:rsid w:val="008D53D1"/>
    <w:rsid w:val="008D600B"/>
    <w:rsid w:val="008D62F6"/>
    <w:rsid w:val="008D6F1C"/>
    <w:rsid w:val="008E1496"/>
    <w:rsid w:val="008E1AA6"/>
    <w:rsid w:val="008E1DE6"/>
    <w:rsid w:val="008E2C7A"/>
    <w:rsid w:val="008E2DB0"/>
    <w:rsid w:val="008E3595"/>
    <w:rsid w:val="008E37B8"/>
    <w:rsid w:val="008E3FAF"/>
    <w:rsid w:val="008E3FBB"/>
    <w:rsid w:val="008E4D45"/>
    <w:rsid w:val="008E4EA9"/>
    <w:rsid w:val="008E507A"/>
    <w:rsid w:val="008E5823"/>
    <w:rsid w:val="008E711C"/>
    <w:rsid w:val="008E7970"/>
    <w:rsid w:val="008F0AC2"/>
    <w:rsid w:val="008F0C36"/>
    <w:rsid w:val="008F0F49"/>
    <w:rsid w:val="008F1517"/>
    <w:rsid w:val="008F3066"/>
    <w:rsid w:val="008F3208"/>
    <w:rsid w:val="008F42F8"/>
    <w:rsid w:val="008F5388"/>
    <w:rsid w:val="008F5EAD"/>
    <w:rsid w:val="008F69DE"/>
    <w:rsid w:val="008F7074"/>
    <w:rsid w:val="008F7DC1"/>
    <w:rsid w:val="00901B58"/>
    <w:rsid w:val="00902BE1"/>
    <w:rsid w:val="00902CA7"/>
    <w:rsid w:val="00903D78"/>
    <w:rsid w:val="009049C3"/>
    <w:rsid w:val="00904B1C"/>
    <w:rsid w:val="00906192"/>
    <w:rsid w:val="009065DF"/>
    <w:rsid w:val="00907497"/>
    <w:rsid w:val="00907B4A"/>
    <w:rsid w:val="009117FD"/>
    <w:rsid w:val="00911DB7"/>
    <w:rsid w:val="00911EFE"/>
    <w:rsid w:val="009124E0"/>
    <w:rsid w:val="00912A40"/>
    <w:rsid w:val="00912DA0"/>
    <w:rsid w:val="00913481"/>
    <w:rsid w:val="00913A4D"/>
    <w:rsid w:val="0091561E"/>
    <w:rsid w:val="00917353"/>
    <w:rsid w:val="009174A0"/>
    <w:rsid w:val="00920843"/>
    <w:rsid w:val="00920D10"/>
    <w:rsid w:val="0092156D"/>
    <w:rsid w:val="00922B1A"/>
    <w:rsid w:val="00922CAF"/>
    <w:rsid w:val="00924682"/>
    <w:rsid w:val="00925AB6"/>
    <w:rsid w:val="00931C49"/>
    <w:rsid w:val="009320B0"/>
    <w:rsid w:val="00932374"/>
    <w:rsid w:val="00933F36"/>
    <w:rsid w:val="009352A5"/>
    <w:rsid w:val="009352E0"/>
    <w:rsid w:val="009416CA"/>
    <w:rsid w:val="009417C4"/>
    <w:rsid w:val="0094223C"/>
    <w:rsid w:val="00942AA8"/>
    <w:rsid w:val="00943241"/>
    <w:rsid w:val="0094357E"/>
    <w:rsid w:val="00943F0F"/>
    <w:rsid w:val="00943F34"/>
    <w:rsid w:val="0094470C"/>
    <w:rsid w:val="00945532"/>
    <w:rsid w:val="00946AAC"/>
    <w:rsid w:val="00947CD5"/>
    <w:rsid w:val="00947FD0"/>
    <w:rsid w:val="009504FD"/>
    <w:rsid w:val="00951207"/>
    <w:rsid w:val="009515C1"/>
    <w:rsid w:val="009516E6"/>
    <w:rsid w:val="00951725"/>
    <w:rsid w:val="0095197B"/>
    <w:rsid w:val="00952516"/>
    <w:rsid w:val="00952A48"/>
    <w:rsid w:val="00953CD9"/>
    <w:rsid w:val="00953FD8"/>
    <w:rsid w:val="0095411D"/>
    <w:rsid w:val="00954165"/>
    <w:rsid w:val="0095457C"/>
    <w:rsid w:val="00956649"/>
    <w:rsid w:val="009603B7"/>
    <w:rsid w:val="009608AA"/>
    <w:rsid w:val="00960DD4"/>
    <w:rsid w:val="009624E6"/>
    <w:rsid w:val="00962524"/>
    <w:rsid w:val="00964816"/>
    <w:rsid w:val="00964F18"/>
    <w:rsid w:val="0096698E"/>
    <w:rsid w:val="00966B03"/>
    <w:rsid w:val="0096748F"/>
    <w:rsid w:val="0097033F"/>
    <w:rsid w:val="0097145F"/>
    <w:rsid w:val="00971FF0"/>
    <w:rsid w:val="00973C91"/>
    <w:rsid w:val="0097457F"/>
    <w:rsid w:val="00974B93"/>
    <w:rsid w:val="0097655A"/>
    <w:rsid w:val="00976575"/>
    <w:rsid w:val="0097675C"/>
    <w:rsid w:val="00980526"/>
    <w:rsid w:val="00981006"/>
    <w:rsid w:val="0098187B"/>
    <w:rsid w:val="00981E6C"/>
    <w:rsid w:val="00984793"/>
    <w:rsid w:val="00985D36"/>
    <w:rsid w:val="009876DC"/>
    <w:rsid w:val="0099317D"/>
    <w:rsid w:val="0099326E"/>
    <w:rsid w:val="00995D3D"/>
    <w:rsid w:val="00996820"/>
    <w:rsid w:val="00996F59"/>
    <w:rsid w:val="00997637"/>
    <w:rsid w:val="009A0B3E"/>
    <w:rsid w:val="009A37A2"/>
    <w:rsid w:val="009A3BE3"/>
    <w:rsid w:val="009A43D2"/>
    <w:rsid w:val="009A5549"/>
    <w:rsid w:val="009A6295"/>
    <w:rsid w:val="009A65AD"/>
    <w:rsid w:val="009A67BB"/>
    <w:rsid w:val="009A6BC3"/>
    <w:rsid w:val="009B1E73"/>
    <w:rsid w:val="009B3DC7"/>
    <w:rsid w:val="009B4DD6"/>
    <w:rsid w:val="009C0521"/>
    <w:rsid w:val="009C0D2B"/>
    <w:rsid w:val="009C13F8"/>
    <w:rsid w:val="009C2BDE"/>
    <w:rsid w:val="009C3FCB"/>
    <w:rsid w:val="009C4250"/>
    <w:rsid w:val="009C4667"/>
    <w:rsid w:val="009C4DCE"/>
    <w:rsid w:val="009C4F1E"/>
    <w:rsid w:val="009C532E"/>
    <w:rsid w:val="009C5426"/>
    <w:rsid w:val="009C6453"/>
    <w:rsid w:val="009C6D85"/>
    <w:rsid w:val="009D1AD7"/>
    <w:rsid w:val="009D1C5D"/>
    <w:rsid w:val="009D4631"/>
    <w:rsid w:val="009D4C9F"/>
    <w:rsid w:val="009D4CEE"/>
    <w:rsid w:val="009D5F6C"/>
    <w:rsid w:val="009D6DB3"/>
    <w:rsid w:val="009D70C8"/>
    <w:rsid w:val="009D7CE5"/>
    <w:rsid w:val="009D7D50"/>
    <w:rsid w:val="009E0F7E"/>
    <w:rsid w:val="009E1CD9"/>
    <w:rsid w:val="009E29BB"/>
    <w:rsid w:val="009E3ABE"/>
    <w:rsid w:val="009E4F68"/>
    <w:rsid w:val="009E5390"/>
    <w:rsid w:val="009E5EAC"/>
    <w:rsid w:val="009E6AC4"/>
    <w:rsid w:val="009E73C0"/>
    <w:rsid w:val="009F09A9"/>
    <w:rsid w:val="009F0EEE"/>
    <w:rsid w:val="009F1106"/>
    <w:rsid w:val="009F21AD"/>
    <w:rsid w:val="009F2EAF"/>
    <w:rsid w:val="009F3252"/>
    <w:rsid w:val="009F35BF"/>
    <w:rsid w:val="009F3D0A"/>
    <w:rsid w:val="009F3D93"/>
    <w:rsid w:val="009F43D3"/>
    <w:rsid w:val="009F443B"/>
    <w:rsid w:val="009F4C7E"/>
    <w:rsid w:val="009F5CB3"/>
    <w:rsid w:val="009F6427"/>
    <w:rsid w:val="009F650D"/>
    <w:rsid w:val="009F6EA3"/>
    <w:rsid w:val="009F7402"/>
    <w:rsid w:val="009F74DA"/>
    <w:rsid w:val="009F7B6A"/>
    <w:rsid w:val="009F7D61"/>
    <w:rsid w:val="00A001EE"/>
    <w:rsid w:val="00A003EC"/>
    <w:rsid w:val="00A05103"/>
    <w:rsid w:val="00A05713"/>
    <w:rsid w:val="00A05F7F"/>
    <w:rsid w:val="00A06DA4"/>
    <w:rsid w:val="00A07BF9"/>
    <w:rsid w:val="00A10B0F"/>
    <w:rsid w:val="00A11321"/>
    <w:rsid w:val="00A121B4"/>
    <w:rsid w:val="00A126A6"/>
    <w:rsid w:val="00A156E0"/>
    <w:rsid w:val="00A159AC"/>
    <w:rsid w:val="00A167FD"/>
    <w:rsid w:val="00A16F15"/>
    <w:rsid w:val="00A20110"/>
    <w:rsid w:val="00A211A8"/>
    <w:rsid w:val="00A21281"/>
    <w:rsid w:val="00A22321"/>
    <w:rsid w:val="00A2286E"/>
    <w:rsid w:val="00A228C9"/>
    <w:rsid w:val="00A234B2"/>
    <w:rsid w:val="00A2540B"/>
    <w:rsid w:val="00A25A75"/>
    <w:rsid w:val="00A26817"/>
    <w:rsid w:val="00A309B0"/>
    <w:rsid w:val="00A32CB6"/>
    <w:rsid w:val="00A3383C"/>
    <w:rsid w:val="00A33DDB"/>
    <w:rsid w:val="00A33EAB"/>
    <w:rsid w:val="00A33F6F"/>
    <w:rsid w:val="00A34F69"/>
    <w:rsid w:val="00A35BDC"/>
    <w:rsid w:val="00A35D0B"/>
    <w:rsid w:val="00A360AE"/>
    <w:rsid w:val="00A3691C"/>
    <w:rsid w:val="00A375AD"/>
    <w:rsid w:val="00A3766D"/>
    <w:rsid w:val="00A40DBC"/>
    <w:rsid w:val="00A4150C"/>
    <w:rsid w:val="00A415FC"/>
    <w:rsid w:val="00A417B2"/>
    <w:rsid w:val="00A44645"/>
    <w:rsid w:val="00A4579F"/>
    <w:rsid w:val="00A45BB8"/>
    <w:rsid w:val="00A45D70"/>
    <w:rsid w:val="00A45F72"/>
    <w:rsid w:val="00A4628A"/>
    <w:rsid w:val="00A46613"/>
    <w:rsid w:val="00A4670C"/>
    <w:rsid w:val="00A46E87"/>
    <w:rsid w:val="00A4735A"/>
    <w:rsid w:val="00A500C2"/>
    <w:rsid w:val="00A51916"/>
    <w:rsid w:val="00A538B5"/>
    <w:rsid w:val="00A53B32"/>
    <w:rsid w:val="00A54AAD"/>
    <w:rsid w:val="00A56A8E"/>
    <w:rsid w:val="00A612E2"/>
    <w:rsid w:val="00A613D0"/>
    <w:rsid w:val="00A61DA5"/>
    <w:rsid w:val="00A62582"/>
    <w:rsid w:val="00A62DF6"/>
    <w:rsid w:val="00A63383"/>
    <w:rsid w:val="00A635DC"/>
    <w:rsid w:val="00A67AAE"/>
    <w:rsid w:val="00A70CA1"/>
    <w:rsid w:val="00A70E19"/>
    <w:rsid w:val="00A72C74"/>
    <w:rsid w:val="00A75354"/>
    <w:rsid w:val="00A754F1"/>
    <w:rsid w:val="00A75E2D"/>
    <w:rsid w:val="00A764E8"/>
    <w:rsid w:val="00A800AE"/>
    <w:rsid w:val="00A814EF"/>
    <w:rsid w:val="00A819D7"/>
    <w:rsid w:val="00A8353B"/>
    <w:rsid w:val="00A8433B"/>
    <w:rsid w:val="00A87946"/>
    <w:rsid w:val="00A87DC5"/>
    <w:rsid w:val="00A90939"/>
    <w:rsid w:val="00A90EBD"/>
    <w:rsid w:val="00A91409"/>
    <w:rsid w:val="00A91768"/>
    <w:rsid w:val="00A91BB8"/>
    <w:rsid w:val="00A92DCF"/>
    <w:rsid w:val="00A92DF6"/>
    <w:rsid w:val="00A951DE"/>
    <w:rsid w:val="00A959C6"/>
    <w:rsid w:val="00A97302"/>
    <w:rsid w:val="00A97F3D"/>
    <w:rsid w:val="00AA06A2"/>
    <w:rsid w:val="00AA08CE"/>
    <w:rsid w:val="00AA093C"/>
    <w:rsid w:val="00AA0C33"/>
    <w:rsid w:val="00AA104B"/>
    <w:rsid w:val="00AA1EA5"/>
    <w:rsid w:val="00AA2EDA"/>
    <w:rsid w:val="00AA31E3"/>
    <w:rsid w:val="00AA5CFB"/>
    <w:rsid w:val="00AA6223"/>
    <w:rsid w:val="00AA780B"/>
    <w:rsid w:val="00AA79CA"/>
    <w:rsid w:val="00AA7B8A"/>
    <w:rsid w:val="00AB04CB"/>
    <w:rsid w:val="00AB06AD"/>
    <w:rsid w:val="00AB4323"/>
    <w:rsid w:val="00AC0C19"/>
    <w:rsid w:val="00AC5005"/>
    <w:rsid w:val="00AC55EC"/>
    <w:rsid w:val="00AC56AD"/>
    <w:rsid w:val="00AC5C87"/>
    <w:rsid w:val="00AC5F66"/>
    <w:rsid w:val="00AC6DEE"/>
    <w:rsid w:val="00AC70E0"/>
    <w:rsid w:val="00AC7567"/>
    <w:rsid w:val="00AC78DF"/>
    <w:rsid w:val="00AC7ADA"/>
    <w:rsid w:val="00AC7AF2"/>
    <w:rsid w:val="00AD2EC0"/>
    <w:rsid w:val="00AD3C1C"/>
    <w:rsid w:val="00AD48B0"/>
    <w:rsid w:val="00AD598C"/>
    <w:rsid w:val="00AD64B1"/>
    <w:rsid w:val="00AE00D3"/>
    <w:rsid w:val="00AE08CD"/>
    <w:rsid w:val="00AE0AE0"/>
    <w:rsid w:val="00AE1939"/>
    <w:rsid w:val="00AE1EF3"/>
    <w:rsid w:val="00AE5E62"/>
    <w:rsid w:val="00AF0A57"/>
    <w:rsid w:val="00AF0E51"/>
    <w:rsid w:val="00AF1311"/>
    <w:rsid w:val="00AF25F0"/>
    <w:rsid w:val="00AF3C68"/>
    <w:rsid w:val="00AF43B2"/>
    <w:rsid w:val="00AF5F68"/>
    <w:rsid w:val="00AF7A11"/>
    <w:rsid w:val="00B0062D"/>
    <w:rsid w:val="00B00F35"/>
    <w:rsid w:val="00B0100E"/>
    <w:rsid w:val="00B019AB"/>
    <w:rsid w:val="00B02B66"/>
    <w:rsid w:val="00B03185"/>
    <w:rsid w:val="00B04442"/>
    <w:rsid w:val="00B0633C"/>
    <w:rsid w:val="00B10DC8"/>
    <w:rsid w:val="00B14937"/>
    <w:rsid w:val="00B171ED"/>
    <w:rsid w:val="00B21202"/>
    <w:rsid w:val="00B22666"/>
    <w:rsid w:val="00B228D6"/>
    <w:rsid w:val="00B23686"/>
    <w:rsid w:val="00B23BDB"/>
    <w:rsid w:val="00B2524D"/>
    <w:rsid w:val="00B25AB7"/>
    <w:rsid w:val="00B25D92"/>
    <w:rsid w:val="00B264F2"/>
    <w:rsid w:val="00B26618"/>
    <w:rsid w:val="00B268D2"/>
    <w:rsid w:val="00B30938"/>
    <w:rsid w:val="00B30AD8"/>
    <w:rsid w:val="00B33629"/>
    <w:rsid w:val="00B339BF"/>
    <w:rsid w:val="00B341D3"/>
    <w:rsid w:val="00B344FE"/>
    <w:rsid w:val="00B34F80"/>
    <w:rsid w:val="00B35F17"/>
    <w:rsid w:val="00B36EA3"/>
    <w:rsid w:val="00B3738B"/>
    <w:rsid w:val="00B37683"/>
    <w:rsid w:val="00B37D19"/>
    <w:rsid w:val="00B40993"/>
    <w:rsid w:val="00B412AE"/>
    <w:rsid w:val="00B41435"/>
    <w:rsid w:val="00B41694"/>
    <w:rsid w:val="00B424C5"/>
    <w:rsid w:val="00B44B4A"/>
    <w:rsid w:val="00B45EAD"/>
    <w:rsid w:val="00B4717D"/>
    <w:rsid w:val="00B47B1E"/>
    <w:rsid w:val="00B50763"/>
    <w:rsid w:val="00B50AA3"/>
    <w:rsid w:val="00B51AB2"/>
    <w:rsid w:val="00B529D9"/>
    <w:rsid w:val="00B52AEF"/>
    <w:rsid w:val="00B541CD"/>
    <w:rsid w:val="00B56CDC"/>
    <w:rsid w:val="00B57005"/>
    <w:rsid w:val="00B57894"/>
    <w:rsid w:val="00B6077B"/>
    <w:rsid w:val="00B60E88"/>
    <w:rsid w:val="00B628DE"/>
    <w:rsid w:val="00B62ECD"/>
    <w:rsid w:val="00B63257"/>
    <w:rsid w:val="00B638D5"/>
    <w:rsid w:val="00B63C2F"/>
    <w:rsid w:val="00B6426C"/>
    <w:rsid w:val="00B6519E"/>
    <w:rsid w:val="00B65AA8"/>
    <w:rsid w:val="00B67032"/>
    <w:rsid w:val="00B7047E"/>
    <w:rsid w:val="00B70741"/>
    <w:rsid w:val="00B70CBD"/>
    <w:rsid w:val="00B7252D"/>
    <w:rsid w:val="00B72E88"/>
    <w:rsid w:val="00B72FCA"/>
    <w:rsid w:val="00B7453F"/>
    <w:rsid w:val="00B74AA9"/>
    <w:rsid w:val="00B74EC4"/>
    <w:rsid w:val="00B757DF"/>
    <w:rsid w:val="00B764D2"/>
    <w:rsid w:val="00B76B05"/>
    <w:rsid w:val="00B77CFC"/>
    <w:rsid w:val="00B813E2"/>
    <w:rsid w:val="00B8167F"/>
    <w:rsid w:val="00B819A2"/>
    <w:rsid w:val="00B820E9"/>
    <w:rsid w:val="00B82313"/>
    <w:rsid w:val="00B82DE1"/>
    <w:rsid w:val="00B83F97"/>
    <w:rsid w:val="00B845DA"/>
    <w:rsid w:val="00B849B6"/>
    <w:rsid w:val="00B849C9"/>
    <w:rsid w:val="00B9227D"/>
    <w:rsid w:val="00B925CF"/>
    <w:rsid w:val="00B92646"/>
    <w:rsid w:val="00B92ACF"/>
    <w:rsid w:val="00B93A85"/>
    <w:rsid w:val="00B940E1"/>
    <w:rsid w:val="00B957DA"/>
    <w:rsid w:val="00B978B5"/>
    <w:rsid w:val="00BA063B"/>
    <w:rsid w:val="00BA34A2"/>
    <w:rsid w:val="00BA47EE"/>
    <w:rsid w:val="00BA5112"/>
    <w:rsid w:val="00BA5203"/>
    <w:rsid w:val="00BA581B"/>
    <w:rsid w:val="00BA5D2E"/>
    <w:rsid w:val="00BA68BA"/>
    <w:rsid w:val="00BA7A00"/>
    <w:rsid w:val="00BA7F9D"/>
    <w:rsid w:val="00BB0735"/>
    <w:rsid w:val="00BB08C2"/>
    <w:rsid w:val="00BB13AC"/>
    <w:rsid w:val="00BB2EA3"/>
    <w:rsid w:val="00BB375E"/>
    <w:rsid w:val="00BB5096"/>
    <w:rsid w:val="00BB5FB9"/>
    <w:rsid w:val="00BB71D6"/>
    <w:rsid w:val="00BB7DB6"/>
    <w:rsid w:val="00BB7F83"/>
    <w:rsid w:val="00BC0687"/>
    <w:rsid w:val="00BC0DE3"/>
    <w:rsid w:val="00BC1002"/>
    <w:rsid w:val="00BC1C14"/>
    <w:rsid w:val="00BC1D03"/>
    <w:rsid w:val="00BC1F32"/>
    <w:rsid w:val="00BC4029"/>
    <w:rsid w:val="00BC4A3A"/>
    <w:rsid w:val="00BC5FDF"/>
    <w:rsid w:val="00BC652D"/>
    <w:rsid w:val="00BC67F8"/>
    <w:rsid w:val="00BC792F"/>
    <w:rsid w:val="00BD0E3A"/>
    <w:rsid w:val="00BD11CD"/>
    <w:rsid w:val="00BD1DA6"/>
    <w:rsid w:val="00BD31FA"/>
    <w:rsid w:val="00BD3839"/>
    <w:rsid w:val="00BD3C93"/>
    <w:rsid w:val="00BD5850"/>
    <w:rsid w:val="00BD59B2"/>
    <w:rsid w:val="00BD5C3D"/>
    <w:rsid w:val="00BD5F7B"/>
    <w:rsid w:val="00BD6493"/>
    <w:rsid w:val="00BD6E7C"/>
    <w:rsid w:val="00BD7019"/>
    <w:rsid w:val="00BD7AD6"/>
    <w:rsid w:val="00BD7C04"/>
    <w:rsid w:val="00BE1B09"/>
    <w:rsid w:val="00BE1E71"/>
    <w:rsid w:val="00BE211A"/>
    <w:rsid w:val="00BE21BA"/>
    <w:rsid w:val="00BE2AD4"/>
    <w:rsid w:val="00BE4A4A"/>
    <w:rsid w:val="00BE5967"/>
    <w:rsid w:val="00BE5DA5"/>
    <w:rsid w:val="00BE636F"/>
    <w:rsid w:val="00BE774D"/>
    <w:rsid w:val="00BF01F4"/>
    <w:rsid w:val="00BF0BE8"/>
    <w:rsid w:val="00BF0E25"/>
    <w:rsid w:val="00BF0F8C"/>
    <w:rsid w:val="00BF246A"/>
    <w:rsid w:val="00BF2500"/>
    <w:rsid w:val="00BF2ED3"/>
    <w:rsid w:val="00BF2F59"/>
    <w:rsid w:val="00BF3FDA"/>
    <w:rsid w:val="00BF45CB"/>
    <w:rsid w:val="00BF701D"/>
    <w:rsid w:val="00BF7232"/>
    <w:rsid w:val="00C009B5"/>
    <w:rsid w:val="00C01CAC"/>
    <w:rsid w:val="00C0215A"/>
    <w:rsid w:val="00C022F6"/>
    <w:rsid w:val="00C03690"/>
    <w:rsid w:val="00C046B1"/>
    <w:rsid w:val="00C04C35"/>
    <w:rsid w:val="00C05003"/>
    <w:rsid w:val="00C053FE"/>
    <w:rsid w:val="00C05765"/>
    <w:rsid w:val="00C07D20"/>
    <w:rsid w:val="00C07EF3"/>
    <w:rsid w:val="00C10470"/>
    <w:rsid w:val="00C1145C"/>
    <w:rsid w:val="00C1149D"/>
    <w:rsid w:val="00C115BB"/>
    <w:rsid w:val="00C11D8D"/>
    <w:rsid w:val="00C121A1"/>
    <w:rsid w:val="00C131FC"/>
    <w:rsid w:val="00C1321C"/>
    <w:rsid w:val="00C1473A"/>
    <w:rsid w:val="00C14920"/>
    <w:rsid w:val="00C15556"/>
    <w:rsid w:val="00C1617A"/>
    <w:rsid w:val="00C16C0E"/>
    <w:rsid w:val="00C16EEA"/>
    <w:rsid w:val="00C17584"/>
    <w:rsid w:val="00C17E28"/>
    <w:rsid w:val="00C207E4"/>
    <w:rsid w:val="00C21015"/>
    <w:rsid w:val="00C225C3"/>
    <w:rsid w:val="00C22AA3"/>
    <w:rsid w:val="00C235FE"/>
    <w:rsid w:val="00C23AC0"/>
    <w:rsid w:val="00C23F25"/>
    <w:rsid w:val="00C247E7"/>
    <w:rsid w:val="00C24F81"/>
    <w:rsid w:val="00C262F5"/>
    <w:rsid w:val="00C26CD1"/>
    <w:rsid w:val="00C30A0D"/>
    <w:rsid w:val="00C30A95"/>
    <w:rsid w:val="00C30FD6"/>
    <w:rsid w:val="00C3218B"/>
    <w:rsid w:val="00C3275E"/>
    <w:rsid w:val="00C32A3F"/>
    <w:rsid w:val="00C32DD3"/>
    <w:rsid w:val="00C337CC"/>
    <w:rsid w:val="00C3430A"/>
    <w:rsid w:val="00C3487C"/>
    <w:rsid w:val="00C35558"/>
    <w:rsid w:val="00C368F8"/>
    <w:rsid w:val="00C41352"/>
    <w:rsid w:val="00C41C30"/>
    <w:rsid w:val="00C41E28"/>
    <w:rsid w:val="00C423D0"/>
    <w:rsid w:val="00C42740"/>
    <w:rsid w:val="00C454E2"/>
    <w:rsid w:val="00C45CD5"/>
    <w:rsid w:val="00C45FA1"/>
    <w:rsid w:val="00C4624C"/>
    <w:rsid w:val="00C46D62"/>
    <w:rsid w:val="00C46D7A"/>
    <w:rsid w:val="00C47D05"/>
    <w:rsid w:val="00C47F0A"/>
    <w:rsid w:val="00C50B08"/>
    <w:rsid w:val="00C513E8"/>
    <w:rsid w:val="00C52443"/>
    <w:rsid w:val="00C52DF7"/>
    <w:rsid w:val="00C5365F"/>
    <w:rsid w:val="00C54177"/>
    <w:rsid w:val="00C5533B"/>
    <w:rsid w:val="00C556EA"/>
    <w:rsid w:val="00C558E2"/>
    <w:rsid w:val="00C55EE5"/>
    <w:rsid w:val="00C562CF"/>
    <w:rsid w:val="00C56921"/>
    <w:rsid w:val="00C578AE"/>
    <w:rsid w:val="00C60326"/>
    <w:rsid w:val="00C604E7"/>
    <w:rsid w:val="00C6227D"/>
    <w:rsid w:val="00C62415"/>
    <w:rsid w:val="00C6324C"/>
    <w:rsid w:val="00C6499F"/>
    <w:rsid w:val="00C6500E"/>
    <w:rsid w:val="00C65D54"/>
    <w:rsid w:val="00C66150"/>
    <w:rsid w:val="00C671FE"/>
    <w:rsid w:val="00C672FE"/>
    <w:rsid w:val="00C70CAF"/>
    <w:rsid w:val="00C72679"/>
    <w:rsid w:val="00C72D4A"/>
    <w:rsid w:val="00C7305F"/>
    <w:rsid w:val="00C73301"/>
    <w:rsid w:val="00C73774"/>
    <w:rsid w:val="00C73D97"/>
    <w:rsid w:val="00C76479"/>
    <w:rsid w:val="00C765CF"/>
    <w:rsid w:val="00C7756D"/>
    <w:rsid w:val="00C776F6"/>
    <w:rsid w:val="00C81835"/>
    <w:rsid w:val="00C8189B"/>
    <w:rsid w:val="00C81D0F"/>
    <w:rsid w:val="00C81EC6"/>
    <w:rsid w:val="00C82852"/>
    <w:rsid w:val="00C839A9"/>
    <w:rsid w:val="00C83F32"/>
    <w:rsid w:val="00C851B0"/>
    <w:rsid w:val="00C861BF"/>
    <w:rsid w:val="00C904A6"/>
    <w:rsid w:val="00C90D8A"/>
    <w:rsid w:val="00C91948"/>
    <w:rsid w:val="00C91AFA"/>
    <w:rsid w:val="00C94BE1"/>
    <w:rsid w:val="00C977DA"/>
    <w:rsid w:val="00C979F9"/>
    <w:rsid w:val="00CA099C"/>
    <w:rsid w:val="00CA195D"/>
    <w:rsid w:val="00CA2402"/>
    <w:rsid w:val="00CA276C"/>
    <w:rsid w:val="00CA36CB"/>
    <w:rsid w:val="00CA4966"/>
    <w:rsid w:val="00CA6863"/>
    <w:rsid w:val="00CB0956"/>
    <w:rsid w:val="00CB0AA0"/>
    <w:rsid w:val="00CB2362"/>
    <w:rsid w:val="00CB2892"/>
    <w:rsid w:val="00CB2B34"/>
    <w:rsid w:val="00CB3061"/>
    <w:rsid w:val="00CB3EA0"/>
    <w:rsid w:val="00CB472C"/>
    <w:rsid w:val="00CB50AB"/>
    <w:rsid w:val="00CB5C5F"/>
    <w:rsid w:val="00CB6734"/>
    <w:rsid w:val="00CC02A4"/>
    <w:rsid w:val="00CC03BB"/>
    <w:rsid w:val="00CC0BB0"/>
    <w:rsid w:val="00CC0CCE"/>
    <w:rsid w:val="00CC15F8"/>
    <w:rsid w:val="00CC2940"/>
    <w:rsid w:val="00CC3376"/>
    <w:rsid w:val="00CC47F3"/>
    <w:rsid w:val="00CC4B22"/>
    <w:rsid w:val="00CC581D"/>
    <w:rsid w:val="00CC62CF"/>
    <w:rsid w:val="00CC6B08"/>
    <w:rsid w:val="00CC70E8"/>
    <w:rsid w:val="00CD151E"/>
    <w:rsid w:val="00CD17F6"/>
    <w:rsid w:val="00CD1C29"/>
    <w:rsid w:val="00CD2C7D"/>
    <w:rsid w:val="00CD3348"/>
    <w:rsid w:val="00CD37AC"/>
    <w:rsid w:val="00CD3DEE"/>
    <w:rsid w:val="00CD4BE9"/>
    <w:rsid w:val="00CD5017"/>
    <w:rsid w:val="00CD62F3"/>
    <w:rsid w:val="00CD77B7"/>
    <w:rsid w:val="00CE06A7"/>
    <w:rsid w:val="00CE204C"/>
    <w:rsid w:val="00CE226E"/>
    <w:rsid w:val="00CE3A9C"/>
    <w:rsid w:val="00CE4555"/>
    <w:rsid w:val="00CE5442"/>
    <w:rsid w:val="00CE5646"/>
    <w:rsid w:val="00CE5E64"/>
    <w:rsid w:val="00CE6131"/>
    <w:rsid w:val="00CE665D"/>
    <w:rsid w:val="00CE6937"/>
    <w:rsid w:val="00CE6D1A"/>
    <w:rsid w:val="00CF01D8"/>
    <w:rsid w:val="00CF0862"/>
    <w:rsid w:val="00CF1302"/>
    <w:rsid w:val="00CF2137"/>
    <w:rsid w:val="00CF22A7"/>
    <w:rsid w:val="00CF3474"/>
    <w:rsid w:val="00CF3EBE"/>
    <w:rsid w:val="00CF4E32"/>
    <w:rsid w:val="00CF4E97"/>
    <w:rsid w:val="00CF640A"/>
    <w:rsid w:val="00CF7A82"/>
    <w:rsid w:val="00D00783"/>
    <w:rsid w:val="00D012E4"/>
    <w:rsid w:val="00D017F8"/>
    <w:rsid w:val="00D0280A"/>
    <w:rsid w:val="00D043D0"/>
    <w:rsid w:val="00D04E01"/>
    <w:rsid w:val="00D052E8"/>
    <w:rsid w:val="00D05F19"/>
    <w:rsid w:val="00D06050"/>
    <w:rsid w:val="00D06071"/>
    <w:rsid w:val="00D065C4"/>
    <w:rsid w:val="00D07014"/>
    <w:rsid w:val="00D07172"/>
    <w:rsid w:val="00D1130B"/>
    <w:rsid w:val="00D121FD"/>
    <w:rsid w:val="00D12202"/>
    <w:rsid w:val="00D124A1"/>
    <w:rsid w:val="00D134D2"/>
    <w:rsid w:val="00D1371C"/>
    <w:rsid w:val="00D151E0"/>
    <w:rsid w:val="00D16A15"/>
    <w:rsid w:val="00D20281"/>
    <w:rsid w:val="00D2087E"/>
    <w:rsid w:val="00D20C74"/>
    <w:rsid w:val="00D21001"/>
    <w:rsid w:val="00D21A75"/>
    <w:rsid w:val="00D21EE2"/>
    <w:rsid w:val="00D220DB"/>
    <w:rsid w:val="00D22D9E"/>
    <w:rsid w:val="00D22F6F"/>
    <w:rsid w:val="00D23F2A"/>
    <w:rsid w:val="00D27213"/>
    <w:rsid w:val="00D301FF"/>
    <w:rsid w:val="00D3083C"/>
    <w:rsid w:val="00D32A42"/>
    <w:rsid w:val="00D33B40"/>
    <w:rsid w:val="00D34909"/>
    <w:rsid w:val="00D3583B"/>
    <w:rsid w:val="00D36F6C"/>
    <w:rsid w:val="00D37431"/>
    <w:rsid w:val="00D37BF1"/>
    <w:rsid w:val="00D4074A"/>
    <w:rsid w:val="00D423D5"/>
    <w:rsid w:val="00D42F92"/>
    <w:rsid w:val="00D45F89"/>
    <w:rsid w:val="00D4634B"/>
    <w:rsid w:val="00D464D4"/>
    <w:rsid w:val="00D465FE"/>
    <w:rsid w:val="00D47D56"/>
    <w:rsid w:val="00D5023D"/>
    <w:rsid w:val="00D54759"/>
    <w:rsid w:val="00D56018"/>
    <w:rsid w:val="00D63BEC"/>
    <w:rsid w:val="00D643B9"/>
    <w:rsid w:val="00D64F93"/>
    <w:rsid w:val="00D65D25"/>
    <w:rsid w:val="00D66AEA"/>
    <w:rsid w:val="00D705BD"/>
    <w:rsid w:val="00D7284C"/>
    <w:rsid w:val="00D73CDA"/>
    <w:rsid w:val="00D7507F"/>
    <w:rsid w:val="00D752B6"/>
    <w:rsid w:val="00D75972"/>
    <w:rsid w:val="00D75D83"/>
    <w:rsid w:val="00D7616A"/>
    <w:rsid w:val="00D76A66"/>
    <w:rsid w:val="00D77F96"/>
    <w:rsid w:val="00D809CF"/>
    <w:rsid w:val="00D81291"/>
    <w:rsid w:val="00D81296"/>
    <w:rsid w:val="00D8159E"/>
    <w:rsid w:val="00D822BE"/>
    <w:rsid w:val="00D82D9E"/>
    <w:rsid w:val="00D84D55"/>
    <w:rsid w:val="00D85C60"/>
    <w:rsid w:val="00D87B35"/>
    <w:rsid w:val="00D87ED7"/>
    <w:rsid w:val="00D908FB"/>
    <w:rsid w:val="00D90FDD"/>
    <w:rsid w:val="00D9164E"/>
    <w:rsid w:val="00D9168D"/>
    <w:rsid w:val="00D93046"/>
    <w:rsid w:val="00D93261"/>
    <w:rsid w:val="00D93AB1"/>
    <w:rsid w:val="00D9458B"/>
    <w:rsid w:val="00D94754"/>
    <w:rsid w:val="00D94B92"/>
    <w:rsid w:val="00D94EBA"/>
    <w:rsid w:val="00D96850"/>
    <w:rsid w:val="00DA144F"/>
    <w:rsid w:val="00DA1C82"/>
    <w:rsid w:val="00DA2A67"/>
    <w:rsid w:val="00DA3FE7"/>
    <w:rsid w:val="00DA670C"/>
    <w:rsid w:val="00DB0BD1"/>
    <w:rsid w:val="00DB19C0"/>
    <w:rsid w:val="00DB1A37"/>
    <w:rsid w:val="00DB1C11"/>
    <w:rsid w:val="00DB2CB5"/>
    <w:rsid w:val="00DB30DC"/>
    <w:rsid w:val="00DB31A1"/>
    <w:rsid w:val="00DB33D3"/>
    <w:rsid w:val="00DB380D"/>
    <w:rsid w:val="00DB44D7"/>
    <w:rsid w:val="00DB48AE"/>
    <w:rsid w:val="00DB509C"/>
    <w:rsid w:val="00DB5451"/>
    <w:rsid w:val="00DB5C96"/>
    <w:rsid w:val="00DB6E65"/>
    <w:rsid w:val="00DB7B49"/>
    <w:rsid w:val="00DC0084"/>
    <w:rsid w:val="00DC00F7"/>
    <w:rsid w:val="00DC0594"/>
    <w:rsid w:val="00DC3269"/>
    <w:rsid w:val="00DC3938"/>
    <w:rsid w:val="00DC3FAD"/>
    <w:rsid w:val="00DC5A7F"/>
    <w:rsid w:val="00DC609C"/>
    <w:rsid w:val="00DC646E"/>
    <w:rsid w:val="00DC65F7"/>
    <w:rsid w:val="00DC739A"/>
    <w:rsid w:val="00DC7A97"/>
    <w:rsid w:val="00DC7AF1"/>
    <w:rsid w:val="00DD0A56"/>
    <w:rsid w:val="00DD28D2"/>
    <w:rsid w:val="00DD39FF"/>
    <w:rsid w:val="00DD66AB"/>
    <w:rsid w:val="00DE193D"/>
    <w:rsid w:val="00DE2BEE"/>
    <w:rsid w:val="00DE383A"/>
    <w:rsid w:val="00DE4F53"/>
    <w:rsid w:val="00DE51AF"/>
    <w:rsid w:val="00DE73FC"/>
    <w:rsid w:val="00DE7A49"/>
    <w:rsid w:val="00DF09DD"/>
    <w:rsid w:val="00DF2E6E"/>
    <w:rsid w:val="00DF42A9"/>
    <w:rsid w:val="00DF47A8"/>
    <w:rsid w:val="00DF535B"/>
    <w:rsid w:val="00DF5501"/>
    <w:rsid w:val="00DF5630"/>
    <w:rsid w:val="00DF633D"/>
    <w:rsid w:val="00E0036F"/>
    <w:rsid w:val="00E003C8"/>
    <w:rsid w:val="00E01C39"/>
    <w:rsid w:val="00E0308F"/>
    <w:rsid w:val="00E0624E"/>
    <w:rsid w:val="00E06BCB"/>
    <w:rsid w:val="00E06F98"/>
    <w:rsid w:val="00E071E4"/>
    <w:rsid w:val="00E10559"/>
    <w:rsid w:val="00E11634"/>
    <w:rsid w:val="00E12AEA"/>
    <w:rsid w:val="00E13CE4"/>
    <w:rsid w:val="00E1522E"/>
    <w:rsid w:val="00E16722"/>
    <w:rsid w:val="00E16F7B"/>
    <w:rsid w:val="00E17E9C"/>
    <w:rsid w:val="00E17FA3"/>
    <w:rsid w:val="00E20D9D"/>
    <w:rsid w:val="00E21744"/>
    <w:rsid w:val="00E21AF7"/>
    <w:rsid w:val="00E22825"/>
    <w:rsid w:val="00E22A56"/>
    <w:rsid w:val="00E22B08"/>
    <w:rsid w:val="00E22B82"/>
    <w:rsid w:val="00E239DA"/>
    <w:rsid w:val="00E24284"/>
    <w:rsid w:val="00E24710"/>
    <w:rsid w:val="00E26A80"/>
    <w:rsid w:val="00E273A7"/>
    <w:rsid w:val="00E27510"/>
    <w:rsid w:val="00E308FD"/>
    <w:rsid w:val="00E30D19"/>
    <w:rsid w:val="00E30D3E"/>
    <w:rsid w:val="00E322A9"/>
    <w:rsid w:val="00E3248A"/>
    <w:rsid w:val="00E33C1E"/>
    <w:rsid w:val="00E345CD"/>
    <w:rsid w:val="00E34762"/>
    <w:rsid w:val="00E34B96"/>
    <w:rsid w:val="00E34EF6"/>
    <w:rsid w:val="00E3540E"/>
    <w:rsid w:val="00E3680F"/>
    <w:rsid w:val="00E40EBE"/>
    <w:rsid w:val="00E4196C"/>
    <w:rsid w:val="00E4284F"/>
    <w:rsid w:val="00E43022"/>
    <w:rsid w:val="00E468BD"/>
    <w:rsid w:val="00E500DB"/>
    <w:rsid w:val="00E51BB2"/>
    <w:rsid w:val="00E52C50"/>
    <w:rsid w:val="00E5338D"/>
    <w:rsid w:val="00E54B73"/>
    <w:rsid w:val="00E5589F"/>
    <w:rsid w:val="00E55F2E"/>
    <w:rsid w:val="00E5635A"/>
    <w:rsid w:val="00E566D4"/>
    <w:rsid w:val="00E56ABB"/>
    <w:rsid w:val="00E60012"/>
    <w:rsid w:val="00E61211"/>
    <w:rsid w:val="00E6123A"/>
    <w:rsid w:val="00E61F51"/>
    <w:rsid w:val="00E627BB"/>
    <w:rsid w:val="00E63F8C"/>
    <w:rsid w:val="00E65657"/>
    <w:rsid w:val="00E6565F"/>
    <w:rsid w:val="00E712DE"/>
    <w:rsid w:val="00E715D9"/>
    <w:rsid w:val="00E72525"/>
    <w:rsid w:val="00E73238"/>
    <w:rsid w:val="00E75E8D"/>
    <w:rsid w:val="00E769AB"/>
    <w:rsid w:val="00E84397"/>
    <w:rsid w:val="00E85359"/>
    <w:rsid w:val="00E8708E"/>
    <w:rsid w:val="00E9071D"/>
    <w:rsid w:val="00E912FB"/>
    <w:rsid w:val="00E917BE"/>
    <w:rsid w:val="00E91BF6"/>
    <w:rsid w:val="00E920F1"/>
    <w:rsid w:val="00E93154"/>
    <w:rsid w:val="00E93234"/>
    <w:rsid w:val="00E95F46"/>
    <w:rsid w:val="00E978EA"/>
    <w:rsid w:val="00EA060F"/>
    <w:rsid w:val="00EA172C"/>
    <w:rsid w:val="00EA19BF"/>
    <w:rsid w:val="00EA2A9A"/>
    <w:rsid w:val="00EA3419"/>
    <w:rsid w:val="00EA45AB"/>
    <w:rsid w:val="00EA6E6B"/>
    <w:rsid w:val="00EA7199"/>
    <w:rsid w:val="00EA7987"/>
    <w:rsid w:val="00EA7BE4"/>
    <w:rsid w:val="00EB021E"/>
    <w:rsid w:val="00EB1D56"/>
    <w:rsid w:val="00EB261C"/>
    <w:rsid w:val="00EB384E"/>
    <w:rsid w:val="00EB417B"/>
    <w:rsid w:val="00EB49A1"/>
    <w:rsid w:val="00EB6D5E"/>
    <w:rsid w:val="00EB74DD"/>
    <w:rsid w:val="00EB76B7"/>
    <w:rsid w:val="00EC351C"/>
    <w:rsid w:val="00EC59A2"/>
    <w:rsid w:val="00EC5EEF"/>
    <w:rsid w:val="00EC7024"/>
    <w:rsid w:val="00ED025E"/>
    <w:rsid w:val="00ED0EBB"/>
    <w:rsid w:val="00ED4465"/>
    <w:rsid w:val="00ED55F8"/>
    <w:rsid w:val="00ED5EF5"/>
    <w:rsid w:val="00ED5FA7"/>
    <w:rsid w:val="00ED663F"/>
    <w:rsid w:val="00EE052E"/>
    <w:rsid w:val="00EE07B8"/>
    <w:rsid w:val="00EE0D3F"/>
    <w:rsid w:val="00EE3934"/>
    <w:rsid w:val="00EE3C91"/>
    <w:rsid w:val="00EE3FA1"/>
    <w:rsid w:val="00EE469B"/>
    <w:rsid w:val="00EE5A35"/>
    <w:rsid w:val="00EE6490"/>
    <w:rsid w:val="00EE7004"/>
    <w:rsid w:val="00EE7FA2"/>
    <w:rsid w:val="00EF01C1"/>
    <w:rsid w:val="00EF0755"/>
    <w:rsid w:val="00EF27E2"/>
    <w:rsid w:val="00EF2F22"/>
    <w:rsid w:val="00EF30BB"/>
    <w:rsid w:val="00EF4B73"/>
    <w:rsid w:val="00EF4BD5"/>
    <w:rsid w:val="00EF5B87"/>
    <w:rsid w:val="00EF72EB"/>
    <w:rsid w:val="00EF74B2"/>
    <w:rsid w:val="00F0118A"/>
    <w:rsid w:val="00F01711"/>
    <w:rsid w:val="00F024F2"/>
    <w:rsid w:val="00F03B0D"/>
    <w:rsid w:val="00F0537E"/>
    <w:rsid w:val="00F05607"/>
    <w:rsid w:val="00F05DF0"/>
    <w:rsid w:val="00F07127"/>
    <w:rsid w:val="00F077B7"/>
    <w:rsid w:val="00F10224"/>
    <w:rsid w:val="00F110C0"/>
    <w:rsid w:val="00F11201"/>
    <w:rsid w:val="00F159A4"/>
    <w:rsid w:val="00F166FA"/>
    <w:rsid w:val="00F204BA"/>
    <w:rsid w:val="00F21D39"/>
    <w:rsid w:val="00F21DA5"/>
    <w:rsid w:val="00F21DEA"/>
    <w:rsid w:val="00F225D7"/>
    <w:rsid w:val="00F22A82"/>
    <w:rsid w:val="00F2334D"/>
    <w:rsid w:val="00F254FE"/>
    <w:rsid w:val="00F260F0"/>
    <w:rsid w:val="00F264D1"/>
    <w:rsid w:val="00F304D2"/>
    <w:rsid w:val="00F3140A"/>
    <w:rsid w:val="00F317BD"/>
    <w:rsid w:val="00F31CEA"/>
    <w:rsid w:val="00F3268D"/>
    <w:rsid w:val="00F32C97"/>
    <w:rsid w:val="00F33038"/>
    <w:rsid w:val="00F336BB"/>
    <w:rsid w:val="00F34060"/>
    <w:rsid w:val="00F341E0"/>
    <w:rsid w:val="00F342FA"/>
    <w:rsid w:val="00F34EE8"/>
    <w:rsid w:val="00F350F9"/>
    <w:rsid w:val="00F362E7"/>
    <w:rsid w:val="00F367B0"/>
    <w:rsid w:val="00F37123"/>
    <w:rsid w:val="00F40099"/>
    <w:rsid w:val="00F43100"/>
    <w:rsid w:val="00F4421D"/>
    <w:rsid w:val="00F45C92"/>
    <w:rsid w:val="00F46A2C"/>
    <w:rsid w:val="00F46E8A"/>
    <w:rsid w:val="00F47563"/>
    <w:rsid w:val="00F515A3"/>
    <w:rsid w:val="00F5330C"/>
    <w:rsid w:val="00F5532C"/>
    <w:rsid w:val="00F56478"/>
    <w:rsid w:val="00F57FE2"/>
    <w:rsid w:val="00F606E4"/>
    <w:rsid w:val="00F60AC5"/>
    <w:rsid w:val="00F60BAC"/>
    <w:rsid w:val="00F60CBC"/>
    <w:rsid w:val="00F630B9"/>
    <w:rsid w:val="00F63CB9"/>
    <w:rsid w:val="00F645FD"/>
    <w:rsid w:val="00F64DA7"/>
    <w:rsid w:val="00F656C9"/>
    <w:rsid w:val="00F65D84"/>
    <w:rsid w:val="00F670B2"/>
    <w:rsid w:val="00F72159"/>
    <w:rsid w:val="00F72C94"/>
    <w:rsid w:val="00F73274"/>
    <w:rsid w:val="00F758B2"/>
    <w:rsid w:val="00F75AD1"/>
    <w:rsid w:val="00F775A1"/>
    <w:rsid w:val="00F77894"/>
    <w:rsid w:val="00F826DD"/>
    <w:rsid w:val="00F82E0B"/>
    <w:rsid w:val="00F83134"/>
    <w:rsid w:val="00F8398B"/>
    <w:rsid w:val="00F85BE8"/>
    <w:rsid w:val="00F86EA5"/>
    <w:rsid w:val="00F90161"/>
    <w:rsid w:val="00F90D56"/>
    <w:rsid w:val="00F915CB"/>
    <w:rsid w:val="00F91C6A"/>
    <w:rsid w:val="00F94181"/>
    <w:rsid w:val="00F942D0"/>
    <w:rsid w:val="00F9514C"/>
    <w:rsid w:val="00F9631F"/>
    <w:rsid w:val="00FA152F"/>
    <w:rsid w:val="00FA15F8"/>
    <w:rsid w:val="00FA2183"/>
    <w:rsid w:val="00FA2852"/>
    <w:rsid w:val="00FA289B"/>
    <w:rsid w:val="00FA2D54"/>
    <w:rsid w:val="00FA445A"/>
    <w:rsid w:val="00FA4D9A"/>
    <w:rsid w:val="00FA69F9"/>
    <w:rsid w:val="00FA6BBD"/>
    <w:rsid w:val="00FA7044"/>
    <w:rsid w:val="00FA761D"/>
    <w:rsid w:val="00FA7BD4"/>
    <w:rsid w:val="00FB14AC"/>
    <w:rsid w:val="00FB199A"/>
    <w:rsid w:val="00FB434F"/>
    <w:rsid w:val="00FB47BE"/>
    <w:rsid w:val="00FB526D"/>
    <w:rsid w:val="00FB602E"/>
    <w:rsid w:val="00FB70EB"/>
    <w:rsid w:val="00FB7A3B"/>
    <w:rsid w:val="00FB7CC4"/>
    <w:rsid w:val="00FC167A"/>
    <w:rsid w:val="00FC46CF"/>
    <w:rsid w:val="00FC68A0"/>
    <w:rsid w:val="00FC7235"/>
    <w:rsid w:val="00FC750F"/>
    <w:rsid w:val="00FD60B3"/>
    <w:rsid w:val="00FD6709"/>
    <w:rsid w:val="00FD6C27"/>
    <w:rsid w:val="00FD79E6"/>
    <w:rsid w:val="00FE05F3"/>
    <w:rsid w:val="00FE0731"/>
    <w:rsid w:val="00FE0A55"/>
    <w:rsid w:val="00FE119E"/>
    <w:rsid w:val="00FE1B70"/>
    <w:rsid w:val="00FE32B4"/>
    <w:rsid w:val="00FE3BAB"/>
    <w:rsid w:val="00FE3BD6"/>
    <w:rsid w:val="00FE3D1B"/>
    <w:rsid w:val="00FE43CF"/>
    <w:rsid w:val="00FE4BCE"/>
    <w:rsid w:val="00FE538F"/>
    <w:rsid w:val="00FE54DF"/>
    <w:rsid w:val="00FE5D39"/>
    <w:rsid w:val="00FE6335"/>
    <w:rsid w:val="00FE770E"/>
    <w:rsid w:val="00FE78E2"/>
    <w:rsid w:val="00FF059F"/>
    <w:rsid w:val="00FF1655"/>
    <w:rsid w:val="00FF1CF4"/>
    <w:rsid w:val="00FF2563"/>
    <w:rsid w:val="00FF36E6"/>
    <w:rsid w:val="00FF41B4"/>
    <w:rsid w:val="00FF54E0"/>
    <w:rsid w:val="00FF5D0B"/>
    <w:rsid w:val="00FF7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DBEF2"/>
  <w15:docId w15:val="{63E79AA6-7B6A-5D46-8D87-EDEA1F0BE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c Normal"/>
    <w:qFormat/>
    <w:rsid w:val="002A24DC"/>
    <w:pPr>
      <w:spacing w:before="60" w:after="60"/>
      <w:ind w:left="2909" w:hanging="357"/>
    </w:pPr>
    <w:rPr>
      <w:sz w:val="22"/>
      <w:szCs w:val="22"/>
      <w:lang w:val="en-GB"/>
    </w:rPr>
  </w:style>
  <w:style w:type="paragraph" w:styleId="Heading1">
    <w:name w:val="heading 1"/>
    <w:basedOn w:val="Normal"/>
    <w:next w:val="Normal"/>
    <w:link w:val="Heading1Char"/>
    <w:uiPriority w:val="9"/>
    <w:qFormat/>
    <w:rsid w:val="009603B7"/>
    <w:pPr>
      <w:outlineLvl w:val="0"/>
    </w:pPr>
  </w:style>
  <w:style w:type="paragraph" w:styleId="Heading2">
    <w:name w:val="heading 2"/>
    <w:aliases w:val="2 headline,h"/>
    <w:basedOn w:val="Normal"/>
    <w:next w:val="Normal"/>
    <w:link w:val="Heading2Char"/>
    <w:uiPriority w:val="9"/>
    <w:qFormat/>
    <w:rsid w:val="00C05765"/>
    <w:pPr>
      <w:keepNext/>
      <w:keepLines/>
      <w:numPr>
        <w:ilvl w:val="1"/>
        <w:numId w:val="2"/>
      </w:numPr>
      <w:spacing w:before="200"/>
      <w:outlineLvl w:val="1"/>
    </w:pPr>
    <w:rPr>
      <w:rFonts w:ascii="Cambria" w:eastAsia="Times New Roman" w:hAnsi="Cambria"/>
      <w:b/>
      <w:bCs/>
      <w:color w:val="4F81BD"/>
      <w:sz w:val="26"/>
      <w:szCs w:val="26"/>
    </w:rPr>
  </w:style>
  <w:style w:type="paragraph" w:styleId="Heading3">
    <w:name w:val="heading 3"/>
    <w:aliases w:val="3 bullet,b"/>
    <w:basedOn w:val="Normal"/>
    <w:next w:val="Normal"/>
    <w:link w:val="Heading3Char"/>
    <w:uiPriority w:val="9"/>
    <w:qFormat/>
    <w:rsid w:val="00C05765"/>
    <w:pPr>
      <w:keepNext/>
      <w:keepLines/>
      <w:numPr>
        <w:ilvl w:val="2"/>
        <w:numId w:val="2"/>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506795"/>
    <w:pPr>
      <w:keepNext/>
      <w:numPr>
        <w:ilvl w:val="3"/>
        <w:numId w:val="2"/>
      </w:numPr>
      <w:spacing w:before="240"/>
      <w:outlineLvl w:val="3"/>
    </w:pPr>
    <w:rPr>
      <w:rFonts w:eastAsia="Times New Roman"/>
      <w:b/>
      <w:bCs/>
      <w:sz w:val="28"/>
      <w:szCs w:val="28"/>
    </w:rPr>
  </w:style>
  <w:style w:type="paragraph" w:styleId="Heading5">
    <w:name w:val="heading 5"/>
    <w:basedOn w:val="Normal"/>
    <w:next w:val="Normal"/>
    <w:link w:val="Heading5Char"/>
    <w:uiPriority w:val="9"/>
    <w:qFormat/>
    <w:rsid w:val="00C16C0E"/>
    <w:pPr>
      <w:spacing w:before="240"/>
      <w:outlineLvl w:val="4"/>
    </w:pPr>
    <w:rPr>
      <w:rFonts w:eastAsia="Times New Roman"/>
      <w:b/>
      <w:bCs/>
      <w:i/>
      <w:iCs/>
      <w:sz w:val="26"/>
      <w:szCs w:val="26"/>
    </w:rPr>
  </w:style>
  <w:style w:type="paragraph" w:styleId="Heading6">
    <w:name w:val="heading 6"/>
    <w:aliases w:val="sub-dash,sd,5"/>
    <w:basedOn w:val="Normal"/>
    <w:next w:val="Normal"/>
    <w:qFormat/>
    <w:rsid w:val="00A46E87"/>
    <w:pPr>
      <w:tabs>
        <w:tab w:val="num" w:pos="1152"/>
      </w:tabs>
      <w:spacing w:before="240"/>
      <w:ind w:left="1152" w:hanging="1152"/>
      <w:outlineLvl w:val="5"/>
    </w:pPr>
    <w:rPr>
      <w:rFonts w:eastAsia="Times New Roman"/>
      <w:bCs/>
      <w:sz w:val="20"/>
      <w:lang w:val="en-US"/>
    </w:rPr>
  </w:style>
  <w:style w:type="paragraph" w:styleId="Heading7">
    <w:name w:val="heading 7"/>
    <w:basedOn w:val="Normal"/>
    <w:next w:val="Normal"/>
    <w:qFormat/>
    <w:rsid w:val="00A46E87"/>
    <w:pPr>
      <w:tabs>
        <w:tab w:val="num" w:pos="1152"/>
      </w:tabs>
      <w:spacing w:before="240"/>
      <w:ind w:left="1152" w:hanging="1152"/>
      <w:outlineLvl w:val="6"/>
    </w:pPr>
    <w:rPr>
      <w:rFonts w:eastAsia="Times New Roman"/>
      <w:i/>
      <w:sz w:val="20"/>
      <w:szCs w:val="24"/>
      <w:lang w:val="en-US"/>
    </w:rPr>
  </w:style>
  <w:style w:type="paragraph" w:styleId="Heading8">
    <w:name w:val="heading 8"/>
    <w:basedOn w:val="Normal"/>
    <w:next w:val="Normal"/>
    <w:qFormat/>
    <w:rsid w:val="00A46E87"/>
    <w:pPr>
      <w:tabs>
        <w:tab w:val="num" w:pos="1152"/>
      </w:tabs>
      <w:spacing w:before="240"/>
      <w:ind w:left="1152" w:hanging="1152"/>
      <w:outlineLvl w:val="7"/>
    </w:pPr>
    <w:rPr>
      <w:rFonts w:ascii="Times New Roman" w:eastAsia="Times New Roman" w:hAnsi="Times New Roman"/>
      <w:i/>
      <w:iCs/>
      <w:sz w:val="24"/>
      <w:szCs w:val="24"/>
      <w:lang w:val="en-US"/>
    </w:rPr>
  </w:style>
  <w:style w:type="paragraph" w:styleId="Heading9">
    <w:name w:val="heading 9"/>
    <w:basedOn w:val="Normal"/>
    <w:next w:val="Normal"/>
    <w:qFormat/>
    <w:rsid w:val="00A46E87"/>
    <w:pPr>
      <w:tabs>
        <w:tab w:val="num" w:pos="1152"/>
      </w:tabs>
      <w:spacing w:before="240"/>
      <w:ind w:left="1152" w:hanging="1152"/>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603B7"/>
    <w:rPr>
      <w:rFonts w:ascii="Verdana" w:hAnsi="Verdana"/>
      <w:sz w:val="22"/>
      <w:szCs w:val="22"/>
      <w:lang w:val="en-GB"/>
    </w:rPr>
  </w:style>
  <w:style w:type="character" w:customStyle="1" w:styleId="Heading2Char">
    <w:name w:val="Heading 2 Char"/>
    <w:aliases w:val="2 headline Char,h Char"/>
    <w:link w:val="Heading2"/>
    <w:uiPriority w:val="9"/>
    <w:rsid w:val="00C05765"/>
    <w:rPr>
      <w:rFonts w:ascii="Cambria" w:eastAsia="Times New Roman" w:hAnsi="Cambria"/>
      <w:b/>
      <w:bCs/>
      <w:color w:val="4F81BD"/>
      <w:sz w:val="26"/>
      <w:szCs w:val="26"/>
      <w:lang w:val="en-GB"/>
    </w:rPr>
  </w:style>
  <w:style w:type="character" w:customStyle="1" w:styleId="Heading3Char">
    <w:name w:val="Heading 3 Char"/>
    <w:aliases w:val="3 bullet Char,b Char"/>
    <w:link w:val="Heading3"/>
    <w:uiPriority w:val="9"/>
    <w:rsid w:val="00C05765"/>
    <w:rPr>
      <w:rFonts w:ascii="Cambria" w:eastAsia="Times New Roman" w:hAnsi="Cambria"/>
      <w:b/>
      <w:bCs/>
      <w:color w:val="4F81BD"/>
      <w:sz w:val="22"/>
      <w:szCs w:val="22"/>
      <w:lang w:val="en-GB"/>
    </w:rPr>
  </w:style>
  <w:style w:type="paragraph" w:customStyle="1" w:styleId="HMListBullet1">
    <w:name w:val="HM ListBullet1"/>
    <w:basedOn w:val="ListBullet"/>
    <w:link w:val="HMListBullet1Char"/>
    <w:rsid w:val="00DC0594"/>
    <w:pPr>
      <w:tabs>
        <w:tab w:val="clear" w:pos="360"/>
        <w:tab w:val="left" w:pos="2358"/>
      </w:tabs>
      <w:ind w:left="2342" w:hanging="357"/>
    </w:pPr>
  </w:style>
  <w:style w:type="character" w:customStyle="1" w:styleId="HMListBullet1Char">
    <w:name w:val="HM ListBullet1 Char"/>
    <w:link w:val="HMListBullet1"/>
    <w:rsid w:val="00DC0594"/>
    <w:rPr>
      <w:sz w:val="22"/>
      <w:szCs w:val="22"/>
      <w:lang w:val="en-GB"/>
    </w:rPr>
  </w:style>
  <w:style w:type="character" w:customStyle="1" w:styleId="ListBulletChar">
    <w:name w:val="List Bullet Char"/>
    <w:link w:val="ListBullet"/>
    <w:uiPriority w:val="99"/>
    <w:semiHidden/>
    <w:rsid w:val="00CF2137"/>
    <w:rPr>
      <w:sz w:val="22"/>
      <w:szCs w:val="22"/>
      <w:lang w:val="en-GB"/>
    </w:rPr>
  </w:style>
  <w:style w:type="character" w:customStyle="1" w:styleId="RFPListBullet2Char">
    <w:name w:val="RFP ListBullet2 Char"/>
    <w:rsid w:val="00CF2137"/>
    <w:rPr>
      <w:rFonts w:ascii="Verdana" w:hAnsi="Verdana"/>
      <w:sz w:val="22"/>
      <w:szCs w:val="22"/>
      <w:lang w:val="en-GB" w:eastAsia="en-US"/>
    </w:rPr>
  </w:style>
  <w:style w:type="character" w:customStyle="1" w:styleId="HMListBullet3Char">
    <w:name w:val="HM ListBullet3 Char"/>
    <w:link w:val="HMListBullet3"/>
    <w:rsid w:val="00A45BB8"/>
    <w:rPr>
      <w:rFonts w:cs="Arial"/>
      <w:sz w:val="22"/>
      <w:szCs w:val="22"/>
      <w:lang w:val="en-GB"/>
    </w:rPr>
  </w:style>
  <w:style w:type="paragraph" w:styleId="TOC1">
    <w:name w:val="toc 1"/>
    <w:basedOn w:val="Caption"/>
    <w:next w:val="Normal"/>
    <w:uiPriority w:val="39"/>
    <w:unhideWhenUsed/>
    <w:qFormat/>
    <w:rsid w:val="00565B28"/>
    <w:pPr>
      <w:tabs>
        <w:tab w:val="left" w:pos="1123"/>
        <w:tab w:val="right" w:leader="dot" w:pos="9461"/>
      </w:tabs>
      <w:ind w:left="720" w:hanging="720"/>
    </w:pPr>
    <w:rPr>
      <w:caps/>
      <w:sz w:val="24"/>
    </w:rPr>
  </w:style>
  <w:style w:type="paragraph" w:styleId="TOC2">
    <w:name w:val="toc 2"/>
    <w:basedOn w:val="Normal"/>
    <w:next w:val="Normal"/>
    <w:uiPriority w:val="39"/>
    <w:unhideWhenUsed/>
    <w:qFormat/>
    <w:rsid w:val="00565B28"/>
    <w:pPr>
      <w:tabs>
        <w:tab w:val="left" w:pos="1100"/>
        <w:tab w:val="right" w:leader="dot" w:pos="9461"/>
      </w:tabs>
      <w:ind w:left="720" w:hanging="720"/>
    </w:pPr>
    <w:rPr>
      <w:caps/>
    </w:rPr>
  </w:style>
  <w:style w:type="paragraph" w:styleId="TOC3">
    <w:name w:val="toc 3"/>
    <w:basedOn w:val="Normal"/>
    <w:next w:val="Normal"/>
    <w:uiPriority w:val="39"/>
    <w:unhideWhenUsed/>
    <w:qFormat/>
    <w:rsid w:val="00086083"/>
    <w:pPr>
      <w:tabs>
        <w:tab w:val="left" w:pos="1540"/>
        <w:tab w:val="right" w:leader="dot" w:pos="9350"/>
      </w:tabs>
      <w:ind w:left="1457" w:hanging="1009"/>
    </w:pPr>
    <w:rPr>
      <w:smallCaps/>
      <w:noProof/>
      <w:sz w:val="20"/>
      <w:lang w:val="en-US"/>
    </w:rPr>
  </w:style>
  <w:style w:type="paragraph" w:styleId="TOC4">
    <w:name w:val="toc 4"/>
    <w:basedOn w:val="Normal"/>
    <w:next w:val="Normal"/>
    <w:autoRedefine/>
    <w:uiPriority w:val="39"/>
    <w:unhideWhenUsed/>
    <w:rsid w:val="00DB6E65"/>
    <w:pPr>
      <w:spacing w:before="0" w:after="100" w:line="276" w:lineRule="auto"/>
      <w:ind w:left="660"/>
    </w:pPr>
    <w:rPr>
      <w:rFonts w:eastAsia="Times New Roman"/>
      <w:lang w:val="en-US"/>
    </w:rPr>
  </w:style>
  <w:style w:type="paragraph" w:styleId="TOC5">
    <w:name w:val="toc 5"/>
    <w:basedOn w:val="Normal"/>
    <w:next w:val="Normal"/>
    <w:autoRedefine/>
    <w:uiPriority w:val="39"/>
    <w:unhideWhenUsed/>
    <w:rsid w:val="00DB6E65"/>
    <w:pPr>
      <w:spacing w:before="0" w:after="100" w:line="276" w:lineRule="auto"/>
      <w:ind w:left="880"/>
    </w:pPr>
    <w:rPr>
      <w:rFonts w:eastAsia="Times New Roman"/>
      <w:lang w:val="en-US"/>
    </w:rPr>
  </w:style>
  <w:style w:type="paragraph" w:styleId="TOC6">
    <w:name w:val="toc 6"/>
    <w:basedOn w:val="Normal"/>
    <w:next w:val="Normal"/>
    <w:autoRedefine/>
    <w:uiPriority w:val="39"/>
    <w:unhideWhenUsed/>
    <w:rsid w:val="00DB6E65"/>
    <w:pPr>
      <w:spacing w:before="0" w:after="100" w:line="276" w:lineRule="auto"/>
      <w:ind w:left="1100"/>
    </w:pPr>
    <w:rPr>
      <w:rFonts w:eastAsia="Times New Roman"/>
      <w:lang w:val="en-US"/>
    </w:rPr>
  </w:style>
  <w:style w:type="paragraph" w:styleId="TOC7">
    <w:name w:val="toc 7"/>
    <w:basedOn w:val="Normal"/>
    <w:next w:val="Normal"/>
    <w:autoRedefine/>
    <w:uiPriority w:val="39"/>
    <w:unhideWhenUsed/>
    <w:rsid w:val="00DB6E65"/>
    <w:pPr>
      <w:spacing w:before="0" w:after="100" w:line="276" w:lineRule="auto"/>
      <w:ind w:left="1320"/>
    </w:pPr>
    <w:rPr>
      <w:rFonts w:eastAsia="Times New Roman"/>
      <w:lang w:val="en-US"/>
    </w:rPr>
  </w:style>
  <w:style w:type="paragraph" w:styleId="TOC8">
    <w:name w:val="toc 8"/>
    <w:basedOn w:val="Normal"/>
    <w:next w:val="Normal"/>
    <w:autoRedefine/>
    <w:uiPriority w:val="39"/>
    <w:unhideWhenUsed/>
    <w:rsid w:val="00DB6E65"/>
    <w:pPr>
      <w:spacing w:before="0" w:after="100" w:line="276" w:lineRule="auto"/>
      <w:ind w:left="1540"/>
    </w:pPr>
    <w:rPr>
      <w:rFonts w:eastAsia="Times New Roman"/>
      <w:lang w:val="en-US"/>
    </w:rPr>
  </w:style>
  <w:style w:type="paragraph" w:styleId="TOC9">
    <w:name w:val="toc 9"/>
    <w:basedOn w:val="Normal"/>
    <w:next w:val="Normal"/>
    <w:autoRedefine/>
    <w:uiPriority w:val="39"/>
    <w:unhideWhenUsed/>
    <w:rsid w:val="00DB6E65"/>
    <w:pPr>
      <w:spacing w:before="0" w:after="100" w:line="276" w:lineRule="auto"/>
      <w:ind w:left="1760"/>
    </w:pPr>
    <w:rPr>
      <w:rFonts w:eastAsia="Times New Roman"/>
      <w:lang w:val="en-US"/>
    </w:rPr>
  </w:style>
  <w:style w:type="paragraph" w:customStyle="1" w:styleId="TOC30">
    <w:name w:val="TOC3"/>
    <w:basedOn w:val="TOC3"/>
    <w:rsid w:val="000D0067"/>
    <w:pPr>
      <w:ind w:left="1567" w:hanging="1127"/>
    </w:pPr>
    <w:rPr>
      <w:rFonts w:eastAsia="Times New Roman"/>
      <w:szCs w:val="20"/>
    </w:rPr>
  </w:style>
  <w:style w:type="paragraph" w:customStyle="1" w:styleId="HMNormallvl2">
    <w:name w:val="HM Normal lvl 2"/>
    <w:basedOn w:val="Normal"/>
    <w:link w:val="HMNormallvl2Char"/>
    <w:rsid w:val="00580A45"/>
    <w:pPr>
      <w:ind w:left="1327" w:firstLine="0"/>
    </w:pPr>
    <w:rPr>
      <w:rFonts w:eastAsia="Times New Roman"/>
      <w:szCs w:val="24"/>
      <w:lang w:val="en-US"/>
    </w:rPr>
  </w:style>
  <w:style w:type="paragraph" w:customStyle="1" w:styleId="HMTableHeading">
    <w:name w:val="HM Table Heading"/>
    <w:basedOn w:val="Normal"/>
    <w:link w:val="HMTableHeadingChar"/>
    <w:rsid w:val="000C144D"/>
    <w:pPr>
      <w:spacing w:before="0"/>
      <w:ind w:left="0" w:firstLine="0"/>
      <w:jc w:val="center"/>
    </w:pPr>
    <w:rPr>
      <w:rFonts w:eastAsia="Times New Roman"/>
      <w:b/>
      <w:lang w:val="en-US"/>
    </w:rPr>
  </w:style>
  <w:style w:type="table" w:customStyle="1" w:styleId="TableRow">
    <w:name w:val="Table_Row"/>
    <w:basedOn w:val="TableNormal"/>
    <w:uiPriority w:val="99"/>
    <w:rsid w:val="00C11D8D"/>
    <w:pPr>
      <w:tabs>
        <w:tab w:val="left" w:pos="1418"/>
      </w:tabs>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 w:type="dxa"/>
        <w:bottom w:w="11" w:type="dxa"/>
      </w:tblCellMar>
    </w:tblPr>
    <w:tcPr>
      <w:vAlign w:val="center"/>
    </w:tcPr>
    <w:tblStylePr w:type="firstRow">
      <w:pPr>
        <w:jc w:val="center"/>
      </w:pPr>
      <w:rPr>
        <w:b w:val="0"/>
        <w:color w:val="FFFF00"/>
      </w:rPr>
      <w:tblPr/>
      <w:tcPr>
        <w:shd w:val="clear" w:color="auto" w:fill="000080"/>
      </w:tcPr>
    </w:tblStylePr>
    <w:tblStylePr w:type="firstCol">
      <w:pPr>
        <w:jc w:val="left"/>
      </w:pPr>
    </w:tblStylePr>
  </w:style>
  <w:style w:type="paragraph" w:customStyle="1" w:styleId="HMTablelabel-row">
    <w:name w:val="HM Table label - row"/>
    <w:basedOn w:val="Normal"/>
    <w:link w:val="HMTablelabel-rowChar"/>
    <w:autoRedefine/>
    <w:rsid w:val="00C513E8"/>
    <w:pPr>
      <w:tabs>
        <w:tab w:val="left" w:pos="1418"/>
      </w:tabs>
      <w:spacing w:before="20" w:after="20"/>
      <w:ind w:left="402"/>
      <w:jc w:val="center"/>
    </w:pPr>
    <w:rPr>
      <w:rFonts w:eastAsia="Times New Roman"/>
      <w:b/>
      <w:sz w:val="20"/>
      <w:szCs w:val="24"/>
      <w:lang w:val="en-US"/>
    </w:rPr>
  </w:style>
  <w:style w:type="character" w:styleId="Hyperlink">
    <w:name w:val="Hyperlink"/>
    <w:uiPriority w:val="99"/>
    <w:unhideWhenUsed/>
    <w:rsid w:val="002A24DC"/>
    <w:rPr>
      <w:rFonts w:ascii="Calibri" w:hAnsi="Calibri"/>
      <w:color w:val="0000FF"/>
      <w:u w:val="single"/>
    </w:rPr>
  </w:style>
  <w:style w:type="paragraph" w:styleId="Header">
    <w:name w:val="header"/>
    <w:basedOn w:val="Normal"/>
    <w:link w:val="HeaderChar"/>
    <w:uiPriority w:val="99"/>
    <w:unhideWhenUsed/>
    <w:rsid w:val="002C3DFC"/>
    <w:pPr>
      <w:framePr w:wrap="around" w:vAnchor="text" w:hAnchor="text" w:y="1"/>
      <w:ind w:left="1440"/>
    </w:pPr>
  </w:style>
  <w:style w:type="character" w:customStyle="1" w:styleId="HeaderChar">
    <w:name w:val="Header Char"/>
    <w:link w:val="Header"/>
    <w:uiPriority w:val="99"/>
    <w:rsid w:val="002C3DFC"/>
    <w:rPr>
      <w:rFonts w:ascii="Verdana" w:eastAsia="Calibri" w:hAnsi="Verdana"/>
      <w:sz w:val="22"/>
      <w:szCs w:val="22"/>
      <w:lang w:val="en-GB" w:eastAsia="en-US" w:bidi="ar-SA"/>
    </w:rPr>
  </w:style>
  <w:style w:type="paragraph" w:styleId="Footer">
    <w:name w:val="footer"/>
    <w:basedOn w:val="Normal"/>
    <w:link w:val="FooterChar"/>
    <w:uiPriority w:val="99"/>
    <w:unhideWhenUsed/>
    <w:rsid w:val="00CD17F6"/>
    <w:pPr>
      <w:tabs>
        <w:tab w:val="center" w:pos="4680"/>
        <w:tab w:val="right" w:pos="9360"/>
      </w:tabs>
    </w:pPr>
    <w:rPr>
      <w:sz w:val="20"/>
    </w:rPr>
  </w:style>
  <w:style w:type="character" w:customStyle="1" w:styleId="FooterChar">
    <w:name w:val="Footer Char"/>
    <w:link w:val="Footer"/>
    <w:uiPriority w:val="99"/>
    <w:rsid w:val="00CD17F6"/>
    <w:rPr>
      <w:rFonts w:ascii="Verdana" w:hAnsi="Verdana"/>
      <w:szCs w:val="22"/>
      <w:lang w:val="en-GB"/>
    </w:rPr>
  </w:style>
  <w:style w:type="character" w:customStyle="1" w:styleId="HMTableHeadingChar">
    <w:name w:val="HM Table Heading Char"/>
    <w:link w:val="HMTableHeading"/>
    <w:rsid w:val="000C144D"/>
    <w:rPr>
      <w:rFonts w:ascii="Verdana" w:eastAsia="Times New Roman" w:hAnsi="Verdana"/>
      <w:b/>
      <w:sz w:val="22"/>
      <w:szCs w:val="22"/>
    </w:rPr>
  </w:style>
  <w:style w:type="paragraph" w:customStyle="1" w:styleId="HMTablecontent-Bulletlvl1">
    <w:name w:val="HM Table content - Bullet lvl 1"/>
    <w:basedOn w:val="Normal"/>
    <w:link w:val="HMTablecontent-Bulletlvl1Char"/>
    <w:rsid w:val="00180E40"/>
    <w:pPr>
      <w:numPr>
        <w:numId w:val="7"/>
      </w:numPr>
      <w:spacing w:before="0"/>
    </w:pPr>
    <w:rPr>
      <w:rFonts w:eastAsia="Times New Roman"/>
      <w:sz w:val="24"/>
      <w:szCs w:val="18"/>
      <w:lang w:val="en-US"/>
    </w:rPr>
  </w:style>
  <w:style w:type="paragraph" w:styleId="NoSpacing">
    <w:name w:val="No Spacing"/>
    <w:link w:val="NoSpacingChar"/>
    <w:uiPriority w:val="1"/>
    <w:qFormat/>
    <w:rsid w:val="00C05765"/>
    <w:pPr>
      <w:spacing w:before="60" w:after="120"/>
      <w:ind w:left="216" w:hanging="432"/>
      <w:jc w:val="both"/>
    </w:pPr>
    <w:rPr>
      <w:rFonts w:eastAsia="Times New Roman"/>
      <w:sz w:val="22"/>
      <w:szCs w:val="22"/>
    </w:rPr>
  </w:style>
  <w:style w:type="character" w:customStyle="1" w:styleId="NoSpacingChar">
    <w:name w:val="No Spacing Char"/>
    <w:link w:val="NoSpacing"/>
    <w:uiPriority w:val="1"/>
    <w:rsid w:val="00C05765"/>
    <w:rPr>
      <w:rFonts w:eastAsia="Times New Roman"/>
      <w:sz w:val="22"/>
      <w:szCs w:val="22"/>
      <w:lang w:val="en-US" w:eastAsia="en-US" w:bidi="ar-SA"/>
    </w:rPr>
  </w:style>
  <w:style w:type="character" w:customStyle="1" w:styleId="HMTablelabel-rowChar">
    <w:name w:val="HM Table label - row Char"/>
    <w:link w:val="HMTablelabel-row"/>
    <w:rsid w:val="00C513E8"/>
    <w:rPr>
      <w:rFonts w:eastAsia="Times New Roman"/>
      <w:b/>
      <w:szCs w:val="24"/>
      <w:lang w:val="en-US" w:eastAsia="en-US"/>
    </w:rPr>
  </w:style>
  <w:style w:type="paragraph" w:styleId="BalloonText">
    <w:name w:val="Balloon Text"/>
    <w:basedOn w:val="Normal"/>
    <w:link w:val="BalloonTextChar"/>
    <w:uiPriority w:val="99"/>
    <w:semiHidden/>
    <w:unhideWhenUsed/>
    <w:rsid w:val="00C05765"/>
    <w:rPr>
      <w:rFonts w:ascii="Tahoma" w:hAnsi="Tahoma" w:cs="Tahoma"/>
      <w:sz w:val="16"/>
      <w:szCs w:val="16"/>
    </w:rPr>
  </w:style>
  <w:style w:type="character" w:customStyle="1" w:styleId="BalloonTextChar">
    <w:name w:val="Balloon Text Char"/>
    <w:link w:val="BalloonText"/>
    <w:uiPriority w:val="99"/>
    <w:semiHidden/>
    <w:rsid w:val="00C05765"/>
    <w:rPr>
      <w:rFonts w:ascii="Tahoma" w:hAnsi="Tahoma" w:cs="Tahoma"/>
      <w:sz w:val="16"/>
      <w:szCs w:val="16"/>
      <w:lang w:val="en-GB"/>
    </w:rPr>
  </w:style>
  <w:style w:type="paragraph" w:customStyle="1" w:styleId="HMTablecontent">
    <w:name w:val="HM Table content"/>
    <w:basedOn w:val="Normal"/>
    <w:link w:val="HMTablecontentChar"/>
    <w:rsid w:val="00040BFF"/>
    <w:pPr>
      <w:spacing w:before="20" w:after="20"/>
      <w:ind w:left="113" w:right="113" w:firstLine="0"/>
    </w:pPr>
    <w:rPr>
      <w:rFonts w:eastAsia="Times New Roman"/>
      <w:sz w:val="18"/>
      <w:szCs w:val="16"/>
      <w:lang w:val="en-US"/>
    </w:rPr>
  </w:style>
  <w:style w:type="paragraph" w:styleId="ListParagraph">
    <w:name w:val="List Paragraph"/>
    <w:basedOn w:val="Normal"/>
    <w:uiPriority w:val="34"/>
    <w:qFormat/>
    <w:rsid w:val="002B2E35"/>
    <w:pPr>
      <w:ind w:left="720"/>
    </w:pPr>
  </w:style>
  <w:style w:type="character" w:customStyle="1" w:styleId="HMTablecontent-Bulletlvl1Char">
    <w:name w:val="HM Table content - Bullet lvl 1 Char"/>
    <w:link w:val="HMTablecontent-Bulletlvl1"/>
    <w:rsid w:val="00180E40"/>
    <w:rPr>
      <w:rFonts w:eastAsia="Times New Roman"/>
      <w:sz w:val="24"/>
      <w:szCs w:val="18"/>
    </w:rPr>
  </w:style>
  <w:style w:type="character" w:customStyle="1" w:styleId="Heading4Char">
    <w:name w:val="Heading 4 Char"/>
    <w:link w:val="Heading4"/>
    <w:uiPriority w:val="9"/>
    <w:rsid w:val="00506795"/>
    <w:rPr>
      <w:rFonts w:eastAsia="Times New Roman"/>
      <w:b/>
      <w:bCs/>
      <w:sz w:val="28"/>
      <w:szCs w:val="28"/>
      <w:lang w:val="en-GB"/>
    </w:rPr>
  </w:style>
  <w:style w:type="paragraph" w:customStyle="1" w:styleId="HMBulletlevel1">
    <w:name w:val="HM Bullet level 1"/>
    <w:basedOn w:val="Heading4"/>
    <w:link w:val="HMBulletlevel1Char"/>
    <w:rsid w:val="00580A45"/>
    <w:pPr>
      <w:keepNext w:val="0"/>
      <w:numPr>
        <w:numId w:val="10"/>
      </w:numPr>
      <w:tabs>
        <w:tab w:val="left" w:pos="2520"/>
      </w:tabs>
      <w:spacing w:before="60"/>
      <w:ind w:left="1384" w:hanging="533"/>
    </w:pPr>
    <w:rPr>
      <w:rFonts w:eastAsia="Corbel"/>
      <w:b w:val="0"/>
      <w:sz w:val="22"/>
      <w:szCs w:val="22"/>
      <w:lang w:val="en-US"/>
    </w:rPr>
  </w:style>
  <w:style w:type="paragraph" w:customStyle="1" w:styleId="HMListBullet3">
    <w:name w:val="HM ListBullet3"/>
    <w:basedOn w:val="ListBullet"/>
    <w:link w:val="HMListBullet3Char"/>
    <w:rsid w:val="00A45BB8"/>
    <w:pPr>
      <w:numPr>
        <w:numId w:val="5"/>
      </w:numPr>
      <w:tabs>
        <w:tab w:val="left" w:pos="3420"/>
      </w:tabs>
      <w:ind w:left="3408" w:hanging="397"/>
    </w:pPr>
    <w:rPr>
      <w:rFonts w:cs="Arial"/>
    </w:rPr>
  </w:style>
  <w:style w:type="paragraph" w:customStyle="1" w:styleId="HMBulletlevel2">
    <w:name w:val="HM Bullet level 2"/>
    <w:basedOn w:val="Heading5"/>
    <w:next w:val="Normal"/>
    <w:rsid w:val="00580A45"/>
    <w:pPr>
      <w:numPr>
        <w:ilvl w:val="4"/>
        <w:numId w:val="10"/>
      </w:numPr>
      <w:tabs>
        <w:tab w:val="left" w:pos="3060"/>
      </w:tabs>
      <w:spacing w:before="60"/>
      <w:ind w:left="1877" w:hanging="459"/>
    </w:pPr>
    <w:rPr>
      <w:rFonts w:eastAsia="Corbel"/>
      <w:b w:val="0"/>
      <w:i w:val="0"/>
      <w:sz w:val="22"/>
      <w:szCs w:val="24"/>
      <w:lang w:val="en-US"/>
    </w:rPr>
  </w:style>
  <w:style w:type="character" w:customStyle="1" w:styleId="HMTablecontentChar">
    <w:name w:val="HM Table content Char"/>
    <w:link w:val="HMTablecontent"/>
    <w:rsid w:val="00040BFF"/>
    <w:rPr>
      <w:rFonts w:ascii="Verdana" w:eastAsia="Times New Roman" w:hAnsi="Verdana"/>
      <w:sz w:val="18"/>
      <w:szCs w:val="16"/>
      <w:lang w:val="en-US" w:eastAsia="en-US"/>
    </w:rPr>
  </w:style>
  <w:style w:type="paragraph" w:styleId="ListBullet3">
    <w:name w:val="List Bullet 3"/>
    <w:basedOn w:val="Normal"/>
    <w:uiPriority w:val="99"/>
    <w:semiHidden/>
    <w:unhideWhenUsed/>
    <w:rsid w:val="00DF633D"/>
    <w:pPr>
      <w:numPr>
        <w:numId w:val="1"/>
      </w:numPr>
    </w:pPr>
  </w:style>
  <w:style w:type="character" w:styleId="PageNumber">
    <w:name w:val="page number"/>
    <w:basedOn w:val="DefaultParagraphFont"/>
    <w:rsid w:val="008B4056"/>
  </w:style>
  <w:style w:type="paragraph" w:styleId="FootnoteText">
    <w:name w:val="footnote text"/>
    <w:basedOn w:val="Normal"/>
    <w:semiHidden/>
    <w:rsid w:val="008B4056"/>
    <w:pPr>
      <w:spacing w:before="240"/>
      <w:ind w:left="1080" w:hanging="1080"/>
    </w:pPr>
    <w:rPr>
      <w:rFonts w:ascii="Times New Roman" w:eastAsia="Times New Roman" w:hAnsi="Times New Roman"/>
      <w:sz w:val="20"/>
      <w:szCs w:val="20"/>
      <w:lang w:val="en-US"/>
    </w:rPr>
  </w:style>
  <w:style w:type="character" w:styleId="FootnoteReference">
    <w:name w:val="footnote reference"/>
    <w:semiHidden/>
    <w:rsid w:val="008B4056"/>
    <w:rPr>
      <w:vertAlign w:val="superscript"/>
    </w:rPr>
  </w:style>
  <w:style w:type="character" w:styleId="FollowedHyperlink">
    <w:name w:val="FollowedHyperlink"/>
    <w:rsid w:val="00313BC6"/>
    <w:rPr>
      <w:color w:val="800080"/>
      <w:u w:val="single"/>
    </w:rPr>
  </w:style>
  <w:style w:type="paragraph" w:customStyle="1" w:styleId="HMNormallvl1">
    <w:name w:val="HM Normal lvl 1"/>
    <w:basedOn w:val="BodyText"/>
    <w:link w:val="HMNormallvl1Char"/>
    <w:rsid w:val="003734B0"/>
    <w:pPr>
      <w:spacing w:after="0"/>
      <w:ind w:left="737" w:firstLine="0"/>
    </w:pPr>
    <w:rPr>
      <w:rFonts w:eastAsia="Times New Roman"/>
      <w:szCs w:val="24"/>
      <w:lang w:val="en-US"/>
    </w:rPr>
  </w:style>
  <w:style w:type="paragraph" w:styleId="BodyText">
    <w:name w:val="Body Text"/>
    <w:basedOn w:val="Normal"/>
    <w:link w:val="BodyTextChar"/>
    <w:uiPriority w:val="99"/>
    <w:semiHidden/>
    <w:unhideWhenUsed/>
    <w:rsid w:val="00DF633D"/>
  </w:style>
  <w:style w:type="character" w:customStyle="1" w:styleId="BodyTextChar">
    <w:name w:val="Body Text Char"/>
    <w:link w:val="BodyText"/>
    <w:uiPriority w:val="99"/>
    <w:semiHidden/>
    <w:rsid w:val="00DF633D"/>
    <w:rPr>
      <w:sz w:val="24"/>
      <w:szCs w:val="22"/>
      <w:lang w:val="en-GB"/>
    </w:rPr>
  </w:style>
  <w:style w:type="paragraph" w:customStyle="1" w:styleId="Text4">
    <w:name w:val="Text 4"/>
    <w:basedOn w:val="Normal"/>
    <w:rsid w:val="00366C90"/>
    <w:pPr>
      <w:spacing w:before="0" w:after="240" w:line="240" w:lineRule="atLeast"/>
      <w:ind w:left="1728"/>
    </w:pPr>
    <w:rPr>
      <w:rFonts w:ascii="Times New Roman" w:eastAsia="Times New Roman" w:hAnsi="Times New Roman"/>
      <w:szCs w:val="20"/>
      <w:lang w:val="en-US"/>
    </w:rPr>
  </w:style>
  <w:style w:type="table" w:styleId="TableGrid">
    <w:name w:val="Table Grid"/>
    <w:basedOn w:val="TableNormal"/>
    <w:uiPriority w:val="59"/>
    <w:rsid w:val="00DF633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aliases w:val="Doc Table Caption"/>
    <w:basedOn w:val="Normal"/>
    <w:next w:val="Normal"/>
    <w:qFormat/>
    <w:rsid w:val="00DF633D"/>
    <w:rPr>
      <w:b/>
      <w:bCs/>
      <w:sz w:val="20"/>
      <w:szCs w:val="20"/>
    </w:rPr>
  </w:style>
  <w:style w:type="numbering" w:customStyle="1" w:styleId="Style1">
    <w:name w:val="Style1"/>
    <w:uiPriority w:val="99"/>
    <w:rsid w:val="00567857"/>
    <w:pPr>
      <w:numPr>
        <w:numId w:val="3"/>
      </w:numPr>
    </w:pPr>
  </w:style>
  <w:style w:type="paragraph" w:styleId="BlockText">
    <w:name w:val="Block Text"/>
    <w:basedOn w:val="Normal"/>
    <w:uiPriority w:val="99"/>
    <w:unhideWhenUsed/>
    <w:rsid w:val="00D07172"/>
    <w:pPr>
      <w:ind w:left="1440" w:right="1440"/>
    </w:pPr>
  </w:style>
  <w:style w:type="character" w:customStyle="1" w:styleId="Heading5Char">
    <w:name w:val="Heading 5 Char"/>
    <w:link w:val="Heading5"/>
    <w:uiPriority w:val="9"/>
    <w:semiHidden/>
    <w:rsid w:val="00C16C0E"/>
    <w:rPr>
      <w:rFonts w:ascii="Calibri" w:eastAsia="Times New Roman" w:hAnsi="Calibri" w:cs="Times New Roman"/>
      <w:b/>
      <w:bCs/>
      <w:i/>
      <w:iCs/>
      <w:sz w:val="26"/>
      <w:szCs w:val="26"/>
      <w:lang w:val="en-GB"/>
    </w:rPr>
  </w:style>
  <w:style w:type="paragraph" w:styleId="ListBullet2">
    <w:name w:val="List Bullet 2"/>
    <w:basedOn w:val="Normal"/>
    <w:uiPriority w:val="99"/>
    <w:semiHidden/>
    <w:unhideWhenUsed/>
    <w:rsid w:val="00EA2A9A"/>
    <w:pPr>
      <w:numPr>
        <w:numId w:val="4"/>
      </w:numPr>
    </w:pPr>
  </w:style>
  <w:style w:type="paragraph" w:styleId="ListBullet">
    <w:name w:val="List Bullet"/>
    <w:basedOn w:val="Normal"/>
    <w:link w:val="ListBulletChar"/>
    <w:uiPriority w:val="99"/>
    <w:semiHidden/>
    <w:unhideWhenUsed/>
    <w:rsid w:val="001041ED"/>
    <w:pPr>
      <w:numPr>
        <w:numId w:val="6"/>
      </w:numPr>
    </w:pPr>
  </w:style>
  <w:style w:type="character" w:styleId="CommentReference">
    <w:name w:val="annotation reference"/>
    <w:semiHidden/>
    <w:rsid w:val="00981006"/>
    <w:rPr>
      <w:sz w:val="16"/>
      <w:szCs w:val="16"/>
    </w:rPr>
  </w:style>
  <w:style w:type="paragraph" w:styleId="CommentText">
    <w:name w:val="annotation text"/>
    <w:basedOn w:val="Normal"/>
    <w:semiHidden/>
    <w:rsid w:val="00981006"/>
    <w:rPr>
      <w:sz w:val="20"/>
      <w:szCs w:val="20"/>
    </w:rPr>
  </w:style>
  <w:style w:type="paragraph" w:styleId="CommentSubject">
    <w:name w:val="annotation subject"/>
    <w:basedOn w:val="CommentText"/>
    <w:next w:val="CommentText"/>
    <w:semiHidden/>
    <w:rsid w:val="00981006"/>
    <w:rPr>
      <w:b/>
      <w:bCs/>
    </w:rPr>
  </w:style>
  <w:style w:type="paragraph" w:styleId="NormalWeb">
    <w:name w:val="Normal (Web)"/>
    <w:basedOn w:val="Normal"/>
    <w:uiPriority w:val="99"/>
    <w:rsid w:val="00BC4A3A"/>
    <w:pPr>
      <w:spacing w:before="100" w:beforeAutospacing="1" w:after="100" w:afterAutospacing="1"/>
      <w:ind w:left="0"/>
    </w:pPr>
    <w:rPr>
      <w:rFonts w:ascii="Times New Roman" w:eastAsia="Times New Roman" w:hAnsi="Times New Roman"/>
      <w:sz w:val="24"/>
      <w:szCs w:val="24"/>
      <w:lang w:val="en-US"/>
    </w:rPr>
  </w:style>
  <w:style w:type="table" w:customStyle="1" w:styleId="TableColumn">
    <w:name w:val="Table_Column"/>
    <w:basedOn w:val="TableNormal"/>
    <w:uiPriority w:val="99"/>
    <w:qFormat/>
    <w:rsid w:val="00F77894"/>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Col">
      <w:rPr>
        <w:color w:val="FFFF00"/>
      </w:rPr>
      <w:tblPr/>
      <w:tcPr>
        <w:shd w:val="clear" w:color="auto" w:fill="000080"/>
      </w:tcPr>
    </w:tblStylePr>
  </w:style>
  <w:style w:type="paragraph" w:customStyle="1" w:styleId="HMListBullet2">
    <w:name w:val="HM ListBullet2"/>
    <w:basedOn w:val="HMListBullet1"/>
    <w:link w:val="HMListBullet2Char"/>
    <w:qFormat/>
    <w:rsid w:val="00E65657"/>
    <w:pPr>
      <w:numPr>
        <w:numId w:val="8"/>
      </w:numPr>
      <w:ind w:left="2949" w:hanging="454"/>
    </w:pPr>
  </w:style>
  <w:style w:type="paragraph" w:customStyle="1" w:styleId="HMTablecontentBold">
    <w:name w:val="HM Table content Bold"/>
    <w:basedOn w:val="HMTablecontent"/>
    <w:link w:val="HMTablecontentBoldChar"/>
    <w:rsid w:val="00866DDC"/>
    <w:pPr>
      <w:ind w:left="0"/>
    </w:pPr>
    <w:rPr>
      <w:b/>
      <w:bCs/>
      <w:szCs w:val="20"/>
    </w:rPr>
  </w:style>
  <w:style w:type="character" w:customStyle="1" w:styleId="HMTablecontentBoldChar">
    <w:name w:val="HM Table content Bold Char"/>
    <w:link w:val="HMTablecontentBold"/>
    <w:rsid w:val="00D423D5"/>
    <w:rPr>
      <w:rFonts w:ascii="Verdana" w:eastAsia="Times New Roman" w:hAnsi="Verdana"/>
      <w:b/>
      <w:bCs/>
      <w:sz w:val="18"/>
      <w:szCs w:val="16"/>
      <w:lang w:val="en-US" w:eastAsia="en-US"/>
    </w:rPr>
  </w:style>
  <w:style w:type="character" w:customStyle="1" w:styleId="HMNormallvl1Char">
    <w:name w:val="HM Normal lvl 1 Char"/>
    <w:link w:val="HMNormallvl1"/>
    <w:rsid w:val="003734B0"/>
    <w:rPr>
      <w:rFonts w:eastAsia="Times New Roman"/>
      <w:sz w:val="22"/>
      <w:szCs w:val="24"/>
      <w:lang w:val="en-US" w:eastAsia="en-US"/>
    </w:rPr>
  </w:style>
  <w:style w:type="paragraph" w:styleId="Index3">
    <w:name w:val="index 3"/>
    <w:basedOn w:val="Normal"/>
    <w:next w:val="Normal"/>
    <w:semiHidden/>
    <w:rsid w:val="00FA152F"/>
    <w:pPr>
      <w:tabs>
        <w:tab w:val="right" w:pos="8640"/>
      </w:tabs>
      <w:spacing w:before="0" w:after="240"/>
      <w:ind w:left="1296"/>
    </w:pPr>
    <w:rPr>
      <w:rFonts w:ascii="Times New Roman" w:eastAsia="Times New Roman" w:hAnsi="Times New Roman"/>
      <w:szCs w:val="20"/>
      <w:lang w:val="en-US"/>
    </w:rPr>
  </w:style>
  <w:style w:type="character" w:customStyle="1" w:styleId="HMBulletlevel1Char">
    <w:name w:val="HM Bullet level 1 Char"/>
    <w:link w:val="HMBulletlevel1"/>
    <w:rsid w:val="00580A45"/>
    <w:rPr>
      <w:rFonts w:eastAsia="Corbel"/>
      <w:bCs/>
      <w:sz w:val="22"/>
      <w:szCs w:val="22"/>
    </w:rPr>
  </w:style>
  <w:style w:type="character" w:customStyle="1" w:styleId="HMListBullet2Char">
    <w:name w:val="HM ListBullet2 Char"/>
    <w:link w:val="HMListBullet2"/>
    <w:rsid w:val="00E65657"/>
    <w:rPr>
      <w:sz w:val="22"/>
      <w:szCs w:val="22"/>
      <w:lang w:val="en-GB"/>
    </w:rPr>
  </w:style>
  <w:style w:type="paragraph" w:styleId="TableofFigures">
    <w:name w:val="table of figures"/>
    <w:basedOn w:val="Normal"/>
    <w:next w:val="Normal"/>
    <w:uiPriority w:val="99"/>
    <w:unhideWhenUsed/>
    <w:rsid w:val="008D14D3"/>
    <w:pPr>
      <w:ind w:left="432"/>
    </w:pPr>
  </w:style>
  <w:style w:type="paragraph" w:styleId="Revision">
    <w:name w:val="Revision"/>
    <w:hidden/>
    <w:uiPriority w:val="99"/>
    <w:semiHidden/>
    <w:rsid w:val="0074475B"/>
    <w:pPr>
      <w:spacing w:before="60" w:after="120"/>
      <w:ind w:left="2952" w:hanging="432"/>
      <w:jc w:val="both"/>
    </w:pPr>
    <w:rPr>
      <w:rFonts w:ascii="Verdana" w:hAnsi="Verdana"/>
      <w:sz w:val="22"/>
      <w:szCs w:val="22"/>
      <w:lang w:val="en-GB"/>
    </w:rPr>
  </w:style>
  <w:style w:type="paragraph" w:customStyle="1" w:styleId="HMNormallvl3">
    <w:name w:val="HM Normal lvl 3"/>
    <w:basedOn w:val="HMNormallvl2"/>
    <w:link w:val="HMNormallvl3Char"/>
    <w:rsid w:val="00580A45"/>
    <w:pPr>
      <w:ind w:left="1894"/>
    </w:pPr>
  </w:style>
  <w:style w:type="paragraph" w:styleId="TOCHeading">
    <w:name w:val="TOC Heading"/>
    <w:basedOn w:val="Heading1"/>
    <w:next w:val="Normal"/>
    <w:uiPriority w:val="39"/>
    <w:qFormat/>
    <w:rsid w:val="00490B83"/>
    <w:pPr>
      <w:keepNext/>
      <w:keepLines/>
      <w:spacing w:before="480" w:line="276" w:lineRule="auto"/>
      <w:ind w:left="0"/>
      <w:jc w:val="center"/>
      <w:outlineLvl w:val="9"/>
    </w:pPr>
    <w:rPr>
      <w:rFonts w:eastAsia="Times New Roman"/>
      <w:b/>
      <w:bCs/>
      <w:sz w:val="32"/>
      <w:szCs w:val="28"/>
      <w:lang w:val="en-US"/>
    </w:rPr>
  </w:style>
  <w:style w:type="paragraph" w:styleId="DocumentMap">
    <w:name w:val="Document Map"/>
    <w:basedOn w:val="Normal"/>
    <w:link w:val="DocumentMapChar"/>
    <w:uiPriority w:val="99"/>
    <w:semiHidden/>
    <w:unhideWhenUsed/>
    <w:rsid w:val="00B50AA3"/>
    <w:rPr>
      <w:rFonts w:ascii="Tahoma" w:hAnsi="Tahoma" w:cs="Tahoma"/>
      <w:sz w:val="16"/>
      <w:szCs w:val="16"/>
    </w:rPr>
  </w:style>
  <w:style w:type="character" w:customStyle="1" w:styleId="DocumentMapChar">
    <w:name w:val="Document Map Char"/>
    <w:link w:val="DocumentMap"/>
    <w:uiPriority w:val="99"/>
    <w:semiHidden/>
    <w:rsid w:val="00B50AA3"/>
    <w:rPr>
      <w:rFonts w:ascii="Tahoma" w:hAnsi="Tahoma" w:cs="Tahoma"/>
      <w:sz w:val="16"/>
      <w:szCs w:val="16"/>
      <w:lang w:val="en-GB"/>
    </w:rPr>
  </w:style>
  <w:style w:type="paragraph" w:styleId="Index4">
    <w:name w:val="index 4"/>
    <w:basedOn w:val="Normal"/>
    <w:next w:val="Normal"/>
    <w:autoRedefine/>
    <w:uiPriority w:val="99"/>
    <w:semiHidden/>
    <w:unhideWhenUsed/>
    <w:rsid w:val="001D13A7"/>
    <w:pPr>
      <w:ind w:left="880" w:hanging="220"/>
    </w:pPr>
  </w:style>
  <w:style w:type="paragraph" w:customStyle="1" w:styleId="Text3">
    <w:name w:val="Text 3"/>
    <w:basedOn w:val="Heading3"/>
    <w:rsid w:val="002A24DC"/>
    <w:pPr>
      <w:keepNext w:val="0"/>
      <w:keepLines w:val="0"/>
      <w:numPr>
        <w:ilvl w:val="0"/>
        <w:numId w:val="0"/>
      </w:numPr>
      <w:spacing w:before="0" w:after="240"/>
      <w:ind w:left="1296"/>
      <w:outlineLvl w:val="9"/>
    </w:pPr>
    <w:rPr>
      <w:rFonts w:ascii="Calibri" w:hAnsi="Calibri"/>
      <w:b w:val="0"/>
      <w:bCs w:val="0"/>
      <w:color w:val="auto"/>
      <w:szCs w:val="20"/>
      <w:lang w:val="en-US"/>
    </w:rPr>
  </w:style>
  <w:style w:type="paragraph" w:customStyle="1" w:styleId="HMHeadinglvl1">
    <w:name w:val="HM Heading lvl1"/>
    <w:basedOn w:val="Normal"/>
    <w:qFormat/>
    <w:rsid w:val="001179D6"/>
    <w:pPr>
      <w:keepLines/>
      <w:numPr>
        <w:numId w:val="9"/>
      </w:numPr>
      <w:pBdr>
        <w:top w:val="single" w:sz="6" w:space="1" w:color="auto"/>
        <w:left w:val="single" w:sz="6" w:space="4" w:color="auto"/>
        <w:bottom w:val="single" w:sz="6" w:space="1" w:color="auto"/>
        <w:right w:val="single" w:sz="6" w:space="4" w:color="auto"/>
      </w:pBdr>
      <w:tabs>
        <w:tab w:val="left" w:pos="760"/>
        <w:tab w:val="left" w:pos="1894"/>
      </w:tabs>
      <w:outlineLvl w:val="0"/>
    </w:pPr>
    <w:rPr>
      <w:b/>
      <w:caps/>
      <w:sz w:val="28"/>
    </w:rPr>
  </w:style>
  <w:style w:type="paragraph" w:customStyle="1" w:styleId="HMHeadinglvl2">
    <w:name w:val="HM Heading lvl2"/>
    <w:basedOn w:val="Normal"/>
    <w:qFormat/>
    <w:rsid w:val="00243199"/>
    <w:pPr>
      <w:keepLines/>
      <w:numPr>
        <w:ilvl w:val="1"/>
        <w:numId w:val="9"/>
      </w:numPr>
      <w:tabs>
        <w:tab w:val="left" w:pos="760"/>
        <w:tab w:val="left" w:pos="1894"/>
      </w:tabs>
      <w:outlineLvl w:val="1"/>
    </w:pPr>
    <w:rPr>
      <w:rFonts w:eastAsia="Times New Roman"/>
      <w:b/>
      <w:bCs/>
      <w:caps/>
      <w:sz w:val="24"/>
    </w:rPr>
  </w:style>
  <w:style w:type="paragraph" w:customStyle="1" w:styleId="HMHeadinglvl3">
    <w:name w:val="HM Heading lvl3"/>
    <w:basedOn w:val="Normal"/>
    <w:qFormat/>
    <w:rsid w:val="00243199"/>
    <w:pPr>
      <w:keepLines/>
      <w:numPr>
        <w:ilvl w:val="2"/>
        <w:numId w:val="9"/>
      </w:numPr>
      <w:tabs>
        <w:tab w:val="left" w:pos="760"/>
        <w:tab w:val="left" w:pos="1894"/>
      </w:tabs>
      <w:ind w:left="1886" w:hanging="1886"/>
      <w:outlineLvl w:val="2"/>
    </w:pPr>
    <w:rPr>
      <w:rFonts w:eastAsia="Times New Roman"/>
      <w:bCs/>
      <w:caps/>
      <w:sz w:val="24"/>
    </w:rPr>
  </w:style>
  <w:style w:type="paragraph" w:customStyle="1" w:styleId="Default">
    <w:name w:val="Default"/>
    <w:rsid w:val="00A228C9"/>
    <w:pPr>
      <w:widowControl w:val="0"/>
      <w:autoSpaceDE w:val="0"/>
      <w:autoSpaceDN w:val="0"/>
      <w:adjustRightInd w:val="0"/>
      <w:spacing w:before="120" w:after="120"/>
      <w:ind w:left="2495" w:hanging="1588"/>
      <w:jc w:val="both"/>
    </w:pPr>
    <w:rPr>
      <w:rFonts w:eastAsia="Times New Roman" w:cs="TimesNewRoman,Bold"/>
    </w:rPr>
  </w:style>
  <w:style w:type="paragraph" w:customStyle="1" w:styleId="HMHeadinglvl4">
    <w:name w:val="HM Heading lvl4"/>
    <w:basedOn w:val="Normal"/>
    <w:link w:val="HMHeadinglvl4Char"/>
    <w:qFormat/>
    <w:rsid w:val="00300331"/>
    <w:pPr>
      <w:keepLines/>
      <w:numPr>
        <w:ilvl w:val="3"/>
        <w:numId w:val="9"/>
      </w:numPr>
      <w:tabs>
        <w:tab w:val="left" w:pos="760"/>
        <w:tab w:val="left" w:pos="1894"/>
      </w:tabs>
      <w:ind w:left="1162" w:hanging="1162"/>
      <w:outlineLvl w:val="3"/>
    </w:pPr>
    <w:rPr>
      <w:rFonts w:eastAsia="Times New Roman"/>
      <w:bCs/>
      <w:sz w:val="24"/>
    </w:rPr>
  </w:style>
  <w:style w:type="paragraph" w:customStyle="1" w:styleId="HMNormalUnderline">
    <w:name w:val="HM Normal Underline"/>
    <w:basedOn w:val="HMNormallvl1"/>
    <w:qFormat/>
    <w:rsid w:val="00580A45"/>
    <w:pPr>
      <w:spacing w:before="120" w:after="120"/>
      <w:ind w:left="760" w:firstLine="11"/>
    </w:pPr>
    <w:rPr>
      <w:u w:val="single"/>
    </w:rPr>
  </w:style>
  <w:style w:type="paragraph" w:customStyle="1" w:styleId="HMHeadinglvl5">
    <w:name w:val="HM Heading lvl5"/>
    <w:basedOn w:val="HMHeadinglvl4"/>
    <w:link w:val="HMHeadinglvl5Char"/>
    <w:qFormat/>
    <w:rsid w:val="008F5EAD"/>
    <w:pPr>
      <w:numPr>
        <w:ilvl w:val="4"/>
      </w:numPr>
      <w:ind w:left="0" w:firstLine="1882"/>
    </w:pPr>
  </w:style>
  <w:style w:type="table" w:customStyle="1" w:styleId="TableRowColumn">
    <w:name w:val="Table_Row_Column"/>
    <w:basedOn w:val="TableNormal"/>
    <w:uiPriority w:val="99"/>
    <w:qFormat/>
    <w:rsid w:val="00A33DDB"/>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val="0"/>
        <w:color w:val="FFFF00"/>
      </w:rPr>
      <w:tblPr/>
      <w:tcPr>
        <w:shd w:val="clear" w:color="auto" w:fill="000080"/>
      </w:tcPr>
    </w:tblStylePr>
    <w:tblStylePr w:type="firstCol">
      <w:rPr>
        <w:b w:val="0"/>
        <w:color w:val="FFFF00"/>
      </w:rPr>
      <w:tblPr/>
      <w:tcPr>
        <w:shd w:val="clear" w:color="auto" w:fill="000080"/>
      </w:tcPr>
    </w:tblStylePr>
  </w:style>
  <w:style w:type="character" w:customStyle="1" w:styleId="HMNormallvl2Char">
    <w:name w:val="HM Normal lvl 2 Char"/>
    <w:link w:val="HMNormallvl2"/>
    <w:rsid w:val="00580A45"/>
    <w:rPr>
      <w:rFonts w:eastAsia="Times New Roman"/>
      <w:sz w:val="22"/>
      <w:szCs w:val="24"/>
      <w:lang w:val="en-US" w:eastAsia="en-US"/>
    </w:rPr>
  </w:style>
  <w:style w:type="character" w:customStyle="1" w:styleId="HMNormallvl3Char">
    <w:name w:val="HM Normal lvl 3 Char"/>
    <w:link w:val="HMNormallvl3"/>
    <w:rsid w:val="00580A45"/>
    <w:rPr>
      <w:rFonts w:eastAsia="Times New Roman"/>
      <w:sz w:val="22"/>
      <w:szCs w:val="24"/>
      <w:lang w:val="en-US" w:eastAsia="en-US"/>
    </w:rPr>
  </w:style>
  <w:style w:type="character" w:customStyle="1" w:styleId="HMHeadinglvl4Char">
    <w:name w:val="HM Heading lvl4 Char"/>
    <w:link w:val="HMHeadinglvl4"/>
    <w:rsid w:val="00300331"/>
    <w:rPr>
      <w:rFonts w:eastAsia="Times New Roman"/>
      <w:bCs/>
      <w:sz w:val="24"/>
      <w:szCs w:val="22"/>
      <w:lang w:val="en-GB"/>
    </w:rPr>
  </w:style>
  <w:style w:type="character" w:customStyle="1" w:styleId="HMHeadinglvl5Char">
    <w:name w:val="HM Heading lvl5 Char"/>
    <w:link w:val="HMHeadinglvl5"/>
    <w:rsid w:val="008F5EAD"/>
    <w:rPr>
      <w:rFonts w:eastAsia="Times New Roman"/>
      <w:bCs/>
      <w:sz w:val="24"/>
      <w:szCs w:val="22"/>
      <w:lang w:val="en-GB"/>
    </w:rPr>
  </w:style>
  <w:style w:type="paragraph" w:styleId="Title">
    <w:name w:val="Title"/>
    <w:basedOn w:val="Normal"/>
    <w:next w:val="Normal"/>
    <w:link w:val="TitleChar"/>
    <w:uiPriority w:val="10"/>
    <w:qFormat/>
    <w:rsid w:val="0061724D"/>
    <w:pPr>
      <w:pBdr>
        <w:bottom w:val="single" w:sz="8" w:space="4" w:color="4F81BD"/>
      </w:pBdr>
      <w:spacing w:before="0" w:after="300"/>
      <w:ind w:left="0" w:firstLine="0"/>
      <w:contextualSpacing/>
    </w:pPr>
    <w:rPr>
      <w:rFonts w:ascii="Cambria" w:eastAsia="Times New Roman" w:hAnsi="Cambria"/>
      <w:color w:val="17365D"/>
      <w:spacing w:val="5"/>
      <w:kern w:val="28"/>
      <w:sz w:val="52"/>
      <w:szCs w:val="52"/>
      <w:lang w:val="en-IN"/>
    </w:rPr>
  </w:style>
  <w:style w:type="character" w:customStyle="1" w:styleId="TitleChar">
    <w:name w:val="Title Char"/>
    <w:link w:val="Title"/>
    <w:uiPriority w:val="10"/>
    <w:rsid w:val="0061724D"/>
    <w:rPr>
      <w:rFonts w:ascii="Cambria" w:eastAsia="Times New Roman" w:hAnsi="Cambria" w:cs="Times New Roman"/>
      <w:color w:val="17365D"/>
      <w:spacing w:val="5"/>
      <w:kern w:val="28"/>
      <w:sz w:val="52"/>
      <w:szCs w:val="52"/>
      <w:lang w:eastAsia="en-US"/>
    </w:rPr>
  </w:style>
  <w:style w:type="character" w:styleId="UnresolvedMention">
    <w:name w:val="Unresolved Mention"/>
    <w:basedOn w:val="DefaultParagraphFont"/>
    <w:uiPriority w:val="99"/>
    <w:semiHidden/>
    <w:unhideWhenUsed/>
    <w:rsid w:val="005D3D8C"/>
    <w:rPr>
      <w:color w:val="605E5C"/>
      <w:shd w:val="clear" w:color="auto" w:fill="E1DFDD"/>
    </w:rPr>
  </w:style>
  <w:style w:type="character" w:customStyle="1" w:styleId="pl-k">
    <w:name w:val="pl-k"/>
    <w:basedOn w:val="DefaultParagraphFont"/>
    <w:rsid w:val="00F82E0B"/>
  </w:style>
  <w:style w:type="character" w:customStyle="1" w:styleId="pl-c">
    <w:name w:val="pl-c"/>
    <w:basedOn w:val="DefaultParagraphFont"/>
    <w:rsid w:val="00F82E0B"/>
  </w:style>
  <w:style w:type="character" w:customStyle="1" w:styleId="pl-s">
    <w:name w:val="pl-s"/>
    <w:basedOn w:val="DefaultParagraphFont"/>
    <w:rsid w:val="00F82E0B"/>
  </w:style>
  <w:style w:type="character" w:customStyle="1" w:styleId="typ">
    <w:name w:val="typ"/>
    <w:basedOn w:val="DefaultParagraphFont"/>
    <w:rsid w:val="00F82E0B"/>
  </w:style>
  <w:style w:type="character" w:customStyle="1" w:styleId="pln">
    <w:name w:val="pln"/>
    <w:basedOn w:val="DefaultParagraphFont"/>
    <w:rsid w:val="00F82E0B"/>
  </w:style>
  <w:style w:type="character" w:customStyle="1" w:styleId="pun">
    <w:name w:val="pun"/>
    <w:basedOn w:val="DefaultParagraphFont"/>
    <w:rsid w:val="00F82E0B"/>
  </w:style>
  <w:style w:type="character" w:customStyle="1" w:styleId="lit">
    <w:name w:val="lit"/>
    <w:basedOn w:val="DefaultParagraphFont"/>
    <w:rsid w:val="00F82E0B"/>
  </w:style>
  <w:style w:type="character" w:customStyle="1" w:styleId="com">
    <w:name w:val="com"/>
    <w:basedOn w:val="DefaultParagraphFont"/>
    <w:rsid w:val="00F82E0B"/>
  </w:style>
  <w:style w:type="character" w:customStyle="1" w:styleId="str">
    <w:name w:val="str"/>
    <w:basedOn w:val="DefaultParagraphFont"/>
    <w:rsid w:val="00F82E0B"/>
  </w:style>
  <w:style w:type="character" w:customStyle="1" w:styleId="kwd">
    <w:name w:val="kwd"/>
    <w:basedOn w:val="DefaultParagraphFont"/>
    <w:rsid w:val="00F82E0B"/>
  </w:style>
  <w:style w:type="paragraph" w:styleId="HTMLPreformatted">
    <w:name w:val="HTML Preformatted"/>
    <w:basedOn w:val="Normal"/>
    <w:link w:val="HTMLPreformattedChar"/>
    <w:uiPriority w:val="99"/>
    <w:semiHidden/>
    <w:unhideWhenUsed/>
    <w:rsid w:val="000B4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B497A"/>
    <w:rPr>
      <w:rFonts w:ascii="Courier New" w:eastAsia="Times New Roman" w:hAnsi="Courier New" w:cs="Courier New"/>
      <w:lang w:val="en-IN" w:eastAsia="en-IN"/>
    </w:rPr>
  </w:style>
  <w:style w:type="character" w:styleId="HTMLCode">
    <w:name w:val="HTML Code"/>
    <w:basedOn w:val="DefaultParagraphFont"/>
    <w:uiPriority w:val="99"/>
    <w:semiHidden/>
    <w:unhideWhenUsed/>
    <w:rsid w:val="000B497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9004">
      <w:bodyDiv w:val="1"/>
      <w:marLeft w:val="0"/>
      <w:marRight w:val="0"/>
      <w:marTop w:val="0"/>
      <w:marBottom w:val="0"/>
      <w:divBdr>
        <w:top w:val="none" w:sz="0" w:space="0" w:color="auto"/>
        <w:left w:val="none" w:sz="0" w:space="0" w:color="auto"/>
        <w:bottom w:val="none" w:sz="0" w:space="0" w:color="auto"/>
        <w:right w:val="none" w:sz="0" w:space="0" w:color="auto"/>
      </w:divBdr>
    </w:div>
    <w:div w:id="43873965">
      <w:bodyDiv w:val="1"/>
      <w:marLeft w:val="0"/>
      <w:marRight w:val="0"/>
      <w:marTop w:val="0"/>
      <w:marBottom w:val="0"/>
      <w:divBdr>
        <w:top w:val="none" w:sz="0" w:space="0" w:color="auto"/>
        <w:left w:val="none" w:sz="0" w:space="0" w:color="auto"/>
        <w:bottom w:val="none" w:sz="0" w:space="0" w:color="auto"/>
        <w:right w:val="none" w:sz="0" w:space="0" w:color="auto"/>
      </w:divBdr>
    </w:div>
    <w:div w:id="169758788">
      <w:bodyDiv w:val="1"/>
      <w:marLeft w:val="0"/>
      <w:marRight w:val="0"/>
      <w:marTop w:val="0"/>
      <w:marBottom w:val="0"/>
      <w:divBdr>
        <w:top w:val="none" w:sz="0" w:space="0" w:color="auto"/>
        <w:left w:val="none" w:sz="0" w:space="0" w:color="auto"/>
        <w:bottom w:val="none" w:sz="0" w:space="0" w:color="auto"/>
        <w:right w:val="none" w:sz="0" w:space="0" w:color="auto"/>
      </w:divBdr>
    </w:div>
    <w:div w:id="185675066">
      <w:bodyDiv w:val="1"/>
      <w:marLeft w:val="0"/>
      <w:marRight w:val="0"/>
      <w:marTop w:val="0"/>
      <w:marBottom w:val="0"/>
      <w:divBdr>
        <w:top w:val="none" w:sz="0" w:space="0" w:color="auto"/>
        <w:left w:val="none" w:sz="0" w:space="0" w:color="auto"/>
        <w:bottom w:val="none" w:sz="0" w:space="0" w:color="auto"/>
        <w:right w:val="none" w:sz="0" w:space="0" w:color="auto"/>
      </w:divBdr>
      <w:divsChild>
        <w:div w:id="2032535079">
          <w:marLeft w:val="0"/>
          <w:marRight w:val="0"/>
          <w:marTop w:val="0"/>
          <w:marBottom w:val="0"/>
          <w:divBdr>
            <w:top w:val="none" w:sz="0" w:space="0" w:color="auto"/>
            <w:left w:val="none" w:sz="0" w:space="0" w:color="auto"/>
            <w:bottom w:val="none" w:sz="0" w:space="0" w:color="auto"/>
            <w:right w:val="none" w:sz="0" w:space="0" w:color="auto"/>
          </w:divBdr>
          <w:divsChild>
            <w:div w:id="188633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8612">
      <w:bodyDiv w:val="1"/>
      <w:marLeft w:val="0"/>
      <w:marRight w:val="0"/>
      <w:marTop w:val="0"/>
      <w:marBottom w:val="0"/>
      <w:divBdr>
        <w:top w:val="none" w:sz="0" w:space="0" w:color="auto"/>
        <w:left w:val="none" w:sz="0" w:space="0" w:color="auto"/>
        <w:bottom w:val="none" w:sz="0" w:space="0" w:color="auto"/>
        <w:right w:val="none" w:sz="0" w:space="0" w:color="auto"/>
      </w:divBdr>
    </w:div>
    <w:div w:id="281765544">
      <w:bodyDiv w:val="1"/>
      <w:marLeft w:val="0"/>
      <w:marRight w:val="0"/>
      <w:marTop w:val="0"/>
      <w:marBottom w:val="0"/>
      <w:divBdr>
        <w:top w:val="none" w:sz="0" w:space="0" w:color="auto"/>
        <w:left w:val="none" w:sz="0" w:space="0" w:color="auto"/>
        <w:bottom w:val="none" w:sz="0" w:space="0" w:color="auto"/>
        <w:right w:val="none" w:sz="0" w:space="0" w:color="auto"/>
      </w:divBdr>
    </w:div>
    <w:div w:id="311523077">
      <w:bodyDiv w:val="1"/>
      <w:marLeft w:val="0"/>
      <w:marRight w:val="0"/>
      <w:marTop w:val="0"/>
      <w:marBottom w:val="0"/>
      <w:divBdr>
        <w:top w:val="none" w:sz="0" w:space="0" w:color="auto"/>
        <w:left w:val="none" w:sz="0" w:space="0" w:color="auto"/>
        <w:bottom w:val="none" w:sz="0" w:space="0" w:color="auto"/>
        <w:right w:val="none" w:sz="0" w:space="0" w:color="auto"/>
      </w:divBdr>
      <w:divsChild>
        <w:div w:id="164788279">
          <w:marLeft w:val="0"/>
          <w:marRight w:val="0"/>
          <w:marTop w:val="0"/>
          <w:marBottom w:val="0"/>
          <w:divBdr>
            <w:top w:val="none" w:sz="0" w:space="0" w:color="auto"/>
            <w:left w:val="none" w:sz="0" w:space="0" w:color="auto"/>
            <w:bottom w:val="none" w:sz="0" w:space="0" w:color="auto"/>
            <w:right w:val="none" w:sz="0" w:space="0" w:color="auto"/>
          </w:divBdr>
          <w:divsChild>
            <w:div w:id="15917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684">
      <w:bodyDiv w:val="1"/>
      <w:marLeft w:val="0"/>
      <w:marRight w:val="0"/>
      <w:marTop w:val="0"/>
      <w:marBottom w:val="0"/>
      <w:divBdr>
        <w:top w:val="none" w:sz="0" w:space="0" w:color="auto"/>
        <w:left w:val="none" w:sz="0" w:space="0" w:color="auto"/>
        <w:bottom w:val="none" w:sz="0" w:space="0" w:color="auto"/>
        <w:right w:val="none" w:sz="0" w:space="0" w:color="auto"/>
      </w:divBdr>
    </w:div>
    <w:div w:id="378211779">
      <w:bodyDiv w:val="1"/>
      <w:marLeft w:val="0"/>
      <w:marRight w:val="0"/>
      <w:marTop w:val="0"/>
      <w:marBottom w:val="0"/>
      <w:divBdr>
        <w:top w:val="none" w:sz="0" w:space="0" w:color="auto"/>
        <w:left w:val="none" w:sz="0" w:space="0" w:color="auto"/>
        <w:bottom w:val="none" w:sz="0" w:space="0" w:color="auto"/>
        <w:right w:val="none" w:sz="0" w:space="0" w:color="auto"/>
      </w:divBdr>
      <w:divsChild>
        <w:div w:id="2126078800">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3039">
      <w:bodyDiv w:val="1"/>
      <w:marLeft w:val="0"/>
      <w:marRight w:val="0"/>
      <w:marTop w:val="0"/>
      <w:marBottom w:val="0"/>
      <w:divBdr>
        <w:top w:val="none" w:sz="0" w:space="0" w:color="auto"/>
        <w:left w:val="none" w:sz="0" w:space="0" w:color="auto"/>
        <w:bottom w:val="none" w:sz="0" w:space="0" w:color="auto"/>
        <w:right w:val="none" w:sz="0" w:space="0" w:color="auto"/>
      </w:divBdr>
    </w:div>
    <w:div w:id="450321105">
      <w:bodyDiv w:val="1"/>
      <w:marLeft w:val="0"/>
      <w:marRight w:val="0"/>
      <w:marTop w:val="0"/>
      <w:marBottom w:val="0"/>
      <w:divBdr>
        <w:top w:val="none" w:sz="0" w:space="0" w:color="auto"/>
        <w:left w:val="none" w:sz="0" w:space="0" w:color="auto"/>
        <w:bottom w:val="none" w:sz="0" w:space="0" w:color="auto"/>
        <w:right w:val="none" w:sz="0" w:space="0" w:color="auto"/>
      </w:divBdr>
    </w:div>
    <w:div w:id="480194801">
      <w:bodyDiv w:val="1"/>
      <w:marLeft w:val="0"/>
      <w:marRight w:val="0"/>
      <w:marTop w:val="0"/>
      <w:marBottom w:val="0"/>
      <w:divBdr>
        <w:top w:val="none" w:sz="0" w:space="0" w:color="auto"/>
        <w:left w:val="none" w:sz="0" w:space="0" w:color="auto"/>
        <w:bottom w:val="none" w:sz="0" w:space="0" w:color="auto"/>
        <w:right w:val="none" w:sz="0" w:space="0" w:color="auto"/>
      </w:divBdr>
    </w:div>
    <w:div w:id="493032154">
      <w:bodyDiv w:val="1"/>
      <w:marLeft w:val="0"/>
      <w:marRight w:val="0"/>
      <w:marTop w:val="0"/>
      <w:marBottom w:val="0"/>
      <w:divBdr>
        <w:top w:val="none" w:sz="0" w:space="0" w:color="auto"/>
        <w:left w:val="none" w:sz="0" w:space="0" w:color="auto"/>
        <w:bottom w:val="none" w:sz="0" w:space="0" w:color="auto"/>
        <w:right w:val="none" w:sz="0" w:space="0" w:color="auto"/>
      </w:divBdr>
    </w:div>
    <w:div w:id="536089079">
      <w:bodyDiv w:val="1"/>
      <w:marLeft w:val="0"/>
      <w:marRight w:val="0"/>
      <w:marTop w:val="0"/>
      <w:marBottom w:val="0"/>
      <w:divBdr>
        <w:top w:val="none" w:sz="0" w:space="0" w:color="auto"/>
        <w:left w:val="none" w:sz="0" w:space="0" w:color="auto"/>
        <w:bottom w:val="none" w:sz="0" w:space="0" w:color="auto"/>
        <w:right w:val="none" w:sz="0" w:space="0" w:color="auto"/>
      </w:divBdr>
    </w:div>
    <w:div w:id="618074832">
      <w:bodyDiv w:val="1"/>
      <w:marLeft w:val="0"/>
      <w:marRight w:val="0"/>
      <w:marTop w:val="0"/>
      <w:marBottom w:val="0"/>
      <w:divBdr>
        <w:top w:val="none" w:sz="0" w:space="0" w:color="auto"/>
        <w:left w:val="none" w:sz="0" w:space="0" w:color="auto"/>
        <w:bottom w:val="none" w:sz="0" w:space="0" w:color="auto"/>
        <w:right w:val="none" w:sz="0" w:space="0" w:color="auto"/>
      </w:divBdr>
    </w:div>
    <w:div w:id="732586005">
      <w:bodyDiv w:val="1"/>
      <w:marLeft w:val="0"/>
      <w:marRight w:val="0"/>
      <w:marTop w:val="0"/>
      <w:marBottom w:val="0"/>
      <w:divBdr>
        <w:top w:val="none" w:sz="0" w:space="0" w:color="auto"/>
        <w:left w:val="none" w:sz="0" w:space="0" w:color="auto"/>
        <w:bottom w:val="none" w:sz="0" w:space="0" w:color="auto"/>
        <w:right w:val="none" w:sz="0" w:space="0" w:color="auto"/>
      </w:divBdr>
    </w:div>
    <w:div w:id="767236509">
      <w:bodyDiv w:val="1"/>
      <w:marLeft w:val="0"/>
      <w:marRight w:val="0"/>
      <w:marTop w:val="0"/>
      <w:marBottom w:val="0"/>
      <w:divBdr>
        <w:top w:val="none" w:sz="0" w:space="0" w:color="auto"/>
        <w:left w:val="none" w:sz="0" w:space="0" w:color="auto"/>
        <w:bottom w:val="none" w:sz="0" w:space="0" w:color="auto"/>
        <w:right w:val="none" w:sz="0" w:space="0" w:color="auto"/>
      </w:divBdr>
    </w:div>
    <w:div w:id="781999953">
      <w:bodyDiv w:val="1"/>
      <w:marLeft w:val="0"/>
      <w:marRight w:val="0"/>
      <w:marTop w:val="0"/>
      <w:marBottom w:val="0"/>
      <w:divBdr>
        <w:top w:val="none" w:sz="0" w:space="0" w:color="auto"/>
        <w:left w:val="none" w:sz="0" w:space="0" w:color="auto"/>
        <w:bottom w:val="none" w:sz="0" w:space="0" w:color="auto"/>
        <w:right w:val="none" w:sz="0" w:space="0" w:color="auto"/>
      </w:divBdr>
    </w:div>
    <w:div w:id="827668712">
      <w:bodyDiv w:val="1"/>
      <w:marLeft w:val="0"/>
      <w:marRight w:val="0"/>
      <w:marTop w:val="0"/>
      <w:marBottom w:val="0"/>
      <w:divBdr>
        <w:top w:val="none" w:sz="0" w:space="0" w:color="auto"/>
        <w:left w:val="none" w:sz="0" w:space="0" w:color="auto"/>
        <w:bottom w:val="none" w:sz="0" w:space="0" w:color="auto"/>
        <w:right w:val="none" w:sz="0" w:space="0" w:color="auto"/>
      </w:divBdr>
    </w:div>
    <w:div w:id="847065868">
      <w:bodyDiv w:val="1"/>
      <w:marLeft w:val="0"/>
      <w:marRight w:val="0"/>
      <w:marTop w:val="0"/>
      <w:marBottom w:val="0"/>
      <w:divBdr>
        <w:top w:val="none" w:sz="0" w:space="0" w:color="auto"/>
        <w:left w:val="none" w:sz="0" w:space="0" w:color="auto"/>
        <w:bottom w:val="none" w:sz="0" w:space="0" w:color="auto"/>
        <w:right w:val="none" w:sz="0" w:space="0" w:color="auto"/>
      </w:divBdr>
      <w:divsChild>
        <w:div w:id="1006206035">
          <w:marLeft w:val="0"/>
          <w:marRight w:val="0"/>
          <w:marTop w:val="0"/>
          <w:marBottom w:val="0"/>
          <w:divBdr>
            <w:top w:val="none" w:sz="0" w:space="0" w:color="auto"/>
            <w:left w:val="none" w:sz="0" w:space="0" w:color="auto"/>
            <w:bottom w:val="none" w:sz="0" w:space="0" w:color="auto"/>
            <w:right w:val="none" w:sz="0" w:space="0" w:color="auto"/>
          </w:divBdr>
        </w:div>
      </w:divsChild>
    </w:div>
    <w:div w:id="876742178">
      <w:bodyDiv w:val="1"/>
      <w:marLeft w:val="0"/>
      <w:marRight w:val="0"/>
      <w:marTop w:val="0"/>
      <w:marBottom w:val="0"/>
      <w:divBdr>
        <w:top w:val="none" w:sz="0" w:space="0" w:color="auto"/>
        <w:left w:val="none" w:sz="0" w:space="0" w:color="auto"/>
        <w:bottom w:val="none" w:sz="0" w:space="0" w:color="auto"/>
        <w:right w:val="none" w:sz="0" w:space="0" w:color="auto"/>
      </w:divBdr>
      <w:divsChild>
        <w:div w:id="306251748">
          <w:marLeft w:val="0"/>
          <w:marRight w:val="0"/>
          <w:marTop w:val="0"/>
          <w:marBottom w:val="0"/>
          <w:divBdr>
            <w:top w:val="none" w:sz="0" w:space="0" w:color="auto"/>
            <w:left w:val="none" w:sz="0" w:space="0" w:color="auto"/>
            <w:bottom w:val="none" w:sz="0" w:space="0" w:color="auto"/>
            <w:right w:val="none" w:sz="0" w:space="0" w:color="auto"/>
          </w:divBdr>
        </w:div>
      </w:divsChild>
    </w:div>
    <w:div w:id="946814325">
      <w:bodyDiv w:val="1"/>
      <w:marLeft w:val="0"/>
      <w:marRight w:val="0"/>
      <w:marTop w:val="0"/>
      <w:marBottom w:val="0"/>
      <w:divBdr>
        <w:top w:val="none" w:sz="0" w:space="0" w:color="auto"/>
        <w:left w:val="none" w:sz="0" w:space="0" w:color="auto"/>
        <w:bottom w:val="none" w:sz="0" w:space="0" w:color="auto"/>
        <w:right w:val="none" w:sz="0" w:space="0" w:color="auto"/>
      </w:divBdr>
    </w:div>
    <w:div w:id="948243686">
      <w:bodyDiv w:val="1"/>
      <w:marLeft w:val="0"/>
      <w:marRight w:val="0"/>
      <w:marTop w:val="0"/>
      <w:marBottom w:val="0"/>
      <w:divBdr>
        <w:top w:val="none" w:sz="0" w:space="0" w:color="auto"/>
        <w:left w:val="none" w:sz="0" w:space="0" w:color="auto"/>
        <w:bottom w:val="none" w:sz="0" w:space="0" w:color="auto"/>
        <w:right w:val="none" w:sz="0" w:space="0" w:color="auto"/>
      </w:divBdr>
    </w:div>
    <w:div w:id="1034504759">
      <w:bodyDiv w:val="1"/>
      <w:marLeft w:val="0"/>
      <w:marRight w:val="0"/>
      <w:marTop w:val="0"/>
      <w:marBottom w:val="0"/>
      <w:divBdr>
        <w:top w:val="none" w:sz="0" w:space="0" w:color="auto"/>
        <w:left w:val="none" w:sz="0" w:space="0" w:color="auto"/>
        <w:bottom w:val="none" w:sz="0" w:space="0" w:color="auto"/>
        <w:right w:val="none" w:sz="0" w:space="0" w:color="auto"/>
      </w:divBdr>
    </w:div>
    <w:div w:id="105508507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97">
          <w:marLeft w:val="0"/>
          <w:marRight w:val="0"/>
          <w:marTop w:val="0"/>
          <w:marBottom w:val="0"/>
          <w:divBdr>
            <w:top w:val="none" w:sz="0" w:space="0" w:color="auto"/>
            <w:left w:val="none" w:sz="0" w:space="0" w:color="auto"/>
            <w:bottom w:val="none" w:sz="0" w:space="0" w:color="auto"/>
            <w:right w:val="none" w:sz="0" w:space="0" w:color="auto"/>
          </w:divBdr>
        </w:div>
      </w:divsChild>
    </w:div>
    <w:div w:id="1066882108">
      <w:bodyDiv w:val="1"/>
      <w:marLeft w:val="0"/>
      <w:marRight w:val="0"/>
      <w:marTop w:val="0"/>
      <w:marBottom w:val="0"/>
      <w:divBdr>
        <w:top w:val="none" w:sz="0" w:space="0" w:color="auto"/>
        <w:left w:val="none" w:sz="0" w:space="0" w:color="auto"/>
        <w:bottom w:val="none" w:sz="0" w:space="0" w:color="auto"/>
        <w:right w:val="none" w:sz="0" w:space="0" w:color="auto"/>
      </w:divBdr>
    </w:div>
    <w:div w:id="1106846731">
      <w:bodyDiv w:val="1"/>
      <w:marLeft w:val="0"/>
      <w:marRight w:val="0"/>
      <w:marTop w:val="0"/>
      <w:marBottom w:val="0"/>
      <w:divBdr>
        <w:top w:val="none" w:sz="0" w:space="0" w:color="auto"/>
        <w:left w:val="none" w:sz="0" w:space="0" w:color="auto"/>
        <w:bottom w:val="none" w:sz="0" w:space="0" w:color="auto"/>
        <w:right w:val="none" w:sz="0" w:space="0" w:color="auto"/>
      </w:divBdr>
      <w:divsChild>
        <w:div w:id="830100678">
          <w:marLeft w:val="0"/>
          <w:marRight w:val="0"/>
          <w:marTop w:val="0"/>
          <w:marBottom w:val="0"/>
          <w:divBdr>
            <w:top w:val="none" w:sz="0" w:space="0" w:color="auto"/>
            <w:left w:val="none" w:sz="0" w:space="0" w:color="auto"/>
            <w:bottom w:val="none" w:sz="0" w:space="0" w:color="auto"/>
            <w:right w:val="none" w:sz="0" w:space="0" w:color="auto"/>
          </w:divBdr>
          <w:divsChild>
            <w:div w:id="3879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4709">
      <w:bodyDiv w:val="1"/>
      <w:marLeft w:val="0"/>
      <w:marRight w:val="0"/>
      <w:marTop w:val="0"/>
      <w:marBottom w:val="0"/>
      <w:divBdr>
        <w:top w:val="none" w:sz="0" w:space="0" w:color="auto"/>
        <w:left w:val="none" w:sz="0" w:space="0" w:color="auto"/>
        <w:bottom w:val="none" w:sz="0" w:space="0" w:color="auto"/>
        <w:right w:val="none" w:sz="0" w:space="0" w:color="auto"/>
      </w:divBdr>
    </w:div>
    <w:div w:id="1162889312">
      <w:bodyDiv w:val="1"/>
      <w:marLeft w:val="0"/>
      <w:marRight w:val="0"/>
      <w:marTop w:val="0"/>
      <w:marBottom w:val="0"/>
      <w:divBdr>
        <w:top w:val="none" w:sz="0" w:space="0" w:color="auto"/>
        <w:left w:val="none" w:sz="0" w:space="0" w:color="auto"/>
        <w:bottom w:val="none" w:sz="0" w:space="0" w:color="auto"/>
        <w:right w:val="none" w:sz="0" w:space="0" w:color="auto"/>
      </w:divBdr>
    </w:div>
    <w:div w:id="1206023481">
      <w:bodyDiv w:val="1"/>
      <w:marLeft w:val="0"/>
      <w:marRight w:val="0"/>
      <w:marTop w:val="0"/>
      <w:marBottom w:val="0"/>
      <w:divBdr>
        <w:top w:val="none" w:sz="0" w:space="0" w:color="auto"/>
        <w:left w:val="none" w:sz="0" w:space="0" w:color="auto"/>
        <w:bottom w:val="none" w:sz="0" w:space="0" w:color="auto"/>
        <w:right w:val="none" w:sz="0" w:space="0" w:color="auto"/>
      </w:divBdr>
    </w:div>
    <w:div w:id="1239900659">
      <w:bodyDiv w:val="1"/>
      <w:marLeft w:val="0"/>
      <w:marRight w:val="0"/>
      <w:marTop w:val="0"/>
      <w:marBottom w:val="0"/>
      <w:divBdr>
        <w:top w:val="none" w:sz="0" w:space="0" w:color="auto"/>
        <w:left w:val="none" w:sz="0" w:space="0" w:color="auto"/>
        <w:bottom w:val="none" w:sz="0" w:space="0" w:color="auto"/>
        <w:right w:val="none" w:sz="0" w:space="0" w:color="auto"/>
      </w:divBdr>
      <w:divsChild>
        <w:div w:id="1935892468">
          <w:marLeft w:val="0"/>
          <w:marRight w:val="0"/>
          <w:marTop w:val="0"/>
          <w:marBottom w:val="0"/>
          <w:divBdr>
            <w:top w:val="none" w:sz="0" w:space="0" w:color="auto"/>
            <w:left w:val="none" w:sz="0" w:space="0" w:color="auto"/>
            <w:bottom w:val="none" w:sz="0" w:space="0" w:color="auto"/>
            <w:right w:val="none" w:sz="0" w:space="0" w:color="auto"/>
          </w:divBdr>
          <w:divsChild>
            <w:div w:id="20514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6216">
      <w:bodyDiv w:val="1"/>
      <w:marLeft w:val="0"/>
      <w:marRight w:val="0"/>
      <w:marTop w:val="0"/>
      <w:marBottom w:val="0"/>
      <w:divBdr>
        <w:top w:val="none" w:sz="0" w:space="0" w:color="auto"/>
        <w:left w:val="none" w:sz="0" w:space="0" w:color="auto"/>
        <w:bottom w:val="none" w:sz="0" w:space="0" w:color="auto"/>
        <w:right w:val="none" w:sz="0" w:space="0" w:color="auto"/>
      </w:divBdr>
    </w:div>
    <w:div w:id="1368334375">
      <w:bodyDiv w:val="1"/>
      <w:marLeft w:val="0"/>
      <w:marRight w:val="0"/>
      <w:marTop w:val="0"/>
      <w:marBottom w:val="0"/>
      <w:divBdr>
        <w:top w:val="none" w:sz="0" w:space="0" w:color="auto"/>
        <w:left w:val="none" w:sz="0" w:space="0" w:color="auto"/>
        <w:bottom w:val="none" w:sz="0" w:space="0" w:color="auto"/>
        <w:right w:val="none" w:sz="0" w:space="0" w:color="auto"/>
      </w:divBdr>
      <w:divsChild>
        <w:div w:id="2142531597">
          <w:marLeft w:val="0"/>
          <w:marRight w:val="0"/>
          <w:marTop w:val="0"/>
          <w:marBottom w:val="0"/>
          <w:divBdr>
            <w:top w:val="none" w:sz="0" w:space="0" w:color="auto"/>
            <w:left w:val="none" w:sz="0" w:space="0" w:color="auto"/>
            <w:bottom w:val="none" w:sz="0" w:space="0" w:color="auto"/>
            <w:right w:val="none" w:sz="0" w:space="0" w:color="auto"/>
          </w:divBdr>
          <w:divsChild>
            <w:div w:id="32816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53679">
      <w:bodyDiv w:val="1"/>
      <w:marLeft w:val="0"/>
      <w:marRight w:val="0"/>
      <w:marTop w:val="0"/>
      <w:marBottom w:val="0"/>
      <w:divBdr>
        <w:top w:val="none" w:sz="0" w:space="0" w:color="auto"/>
        <w:left w:val="none" w:sz="0" w:space="0" w:color="auto"/>
        <w:bottom w:val="none" w:sz="0" w:space="0" w:color="auto"/>
        <w:right w:val="none" w:sz="0" w:space="0" w:color="auto"/>
      </w:divBdr>
    </w:div>
    <w:div w:id="1500147877">
      <w:bodyDiv w:val="1"/>
      <w:marLeft w:val="0"/>
      <w:marRight w:val="0"/>
      <w:marTop w:val="0"/>
      <w:marBottom w:val="0"/>
      <w:divBdr>
        <w:top w:val="none" w:sz="0" w:space="0" w:color="auto"/>
        <w:left w:val="none" w:sz="0" w:space="0" w:color="auto"/>
        <w:bottom w:val="none" w:sz="0" w:space="0" w:color="auto"/>
        <w:right w:val="none" w:sz="0" w:space="0" w:color="auto"/>
      </w:divBdr>
    </w:div>
    <w:div w:id="1552498876">
      <w:bodyDiv w:val="1"/>
      <w:marLeft w:val="0"/>
      <w:marRight w:val="0"/>
      <w:marTop w:val="0"/>
      <w:marBottom w:val="0"/>
      <w:divBdr>
        <w:top w:val="none" w:sz="0" w:space="0" w:color="auto"/>
        <w:left w:val="none" w:sz="0" w:space="0" w:color="auto"/>
        <w:bottom w:val="none" w:sz="0" w:space="0" w:color="auto"/>
        <w:right w:val="none" w:sz="0" w:space="0" w:color="auto"/>
      </w:divBdr>
    </w:div>
    <w:div w:id="1561557500">
      <w:bodyDiv w:val="1"/>
      <w:marLeft w:val="0"/>
      <w:marRight w:val="0"/>
      <w:marTop w:val="0"/>
      <w:marBottom w:val="0"/>
      <w:divBdr>
        <w:top w:val="none" w:sz="0" w:space="0" w:color="auto"/>
        <w:left w:val="none" w:sz="0" w:space="0" w:color="auto"/>
        <w:bottom w:val="none" w:sz="0" w:space="0" w:color="auto"/>
        <w:right w:val="none" w:sz="0" w:space="0" w:color="auto"/>
      </w:divBdr>
    </w:div>
    <w:div w:id="1615405755">
      <w:bodyDiv w:val="1"/>
      <w:marLeft w:val="0"/>
      <w:marRight w:val="0"/>
      <w:marTop w:val="0"/>
      <w:marBottom w:val="0"/>
      <w:divBdr>
        <w:top w:val="none" w:sz="0" w:space="0" w:color="auto"/>
        <w:left w:val="none" w:sz="0" w:space="0" w:color="auto"/>
        <w:bottom w:val="none" w:sz="0" w:space="0" w:color="auto"/>
        <w:right w:val="none" w:sz="0" w:space="0" w:color="auto"/>
      </w:divBdr>
    </w:div>
    <w:div w:id="1686901467">
      <w:bodyDiv w:val="1"/>
      <w:marLeft w:val="0"/>
      <w:marRight w:val="0"/>
      <w:marTop w:val="0"/>
      <w:marBottom w:val="0"/>
      <w:divBdr>
        <w:top w:val="none" w:sz="0" w:space="0" w:color="auto"/>
        <w:left w:val="none" w:sz="0" w:space="0" w:color="auto"/>
        <w:bottom w:val="none" w:sz="0" w:space="0" w:color="auto"/>
        <w:right w:val="none" w:sz="0" w:space="0" w:color="auto"/>
      </w:divBdr>
    </w:div>
    <w:div w:id="1722247800">
      <w:bodyDiv w:val="1"/>
      <w:marLeft w:val="0"/>
      <w:marRight w:val="0"/>
      <w:marTop w:val="0"/>
      <w:marBottom w:val="0"/>
      <w:divBdr>
        <w:top w:val="none" w:sz="0" w:space="0" w:color="auto"/>
        <w:left w:val="none" w:sz="0" w:space="0" w:color="auto"/>
        <w:bottom w:val="none" w:sz="0" w:space="0" w:color="auto"/>
        <w:right w:val="none" w:sz="0" w:space="0" w:color="auto"/>
      </w:divBdr>
    </w:div>
    <w:div w:id="1730424054">
      <w:bodyDiv w:val="1"/>
      <w:marLeft w:val="0"/>
      <w:marRight w:val="0"/>
      <w:marTop w:val="0"/>
      <w:marBottom w:val="0"/>
      <w:divBdr>
        <w:top w:val="none" w:sz="0" w:space="0" w:color="auto"/>
        <w:left w:val="none" w:sz="0" w:space="0" w:color="auto"/>
        <w:bottom w:val="none" w:sz="0" w:space="0" w:color="auto"/>
        <w:right w:val="none" w:sz="0" w:space="0" w:color="auto"/>
      </w:divBdr>
    </w:div>
    <w:div w:id="1734039705">
      <w:bodyDiv w:val="1"/>
      <w:marLeft w:val="0"/>
      <w:marRight w:val="0"/>
      <w:marTop w:val="0"/>
      <w:marBottom w:val="0"/>
      <w:divBdr>
        <w:top w:val="none" w:sz="0" w:space="0" w:color="auto"/>
        <w:left w:val="none" w:sz="0" w:space="0" w:color="auto"/>
        <w:bottom w:val="none" w:sz="0" w:space="0" w:color="auto"/>
        <w:right w:val="none" w:sz="0" w:space="0" w:color="auto"/>
      </w:divBdr>
    </w:div>
    <w:div w:id="1878006290">
      <w:bodyDiv w:val="1"/>
      <w:marLeft w:val="0"/>
      <w:marRight w:val="0"/>
      <w:marTop w:val="0"/>
      <w:marBottom w:val="0"/>
      <w:divBdr>
        <w:top w:val="none" w:sz="0" w:space="0" w:color="auto"/>
        <w:left w:val="none" w:sz="0" w:space="0" w:color="auto"/>
        <w:bottom w:val="none" w:sz="0" w:space="0" w:color="auto"/>
        <w:right w:val="none" w:sz="0" w:space="0" w:color="auto"/>
      </w:divBdr>
    </w:div>
    <w:div w:id="1909999303">
      <w:bodyDiv w:val="1"/>
      <w:marLeft w:val="0"/>
      <w:marRight w:val="0"/>
      <w:marTop w:val="0"/>
      <w:marBottom w:val="0"/>
      <w:divBdr>
        <w:top w:val="none" w:sz="0" w:space="0" w:color="auto"/>
        <w:left w:val="none" w:sz="0" w:space="0" w:color="auto"/>
        <w:bottom w:val="none" w:sz="0" w:space="0" w:color="auto"/>
        <w:right w:val="none" w:sz="0" w:space="0" w:color="auto"/>
      </w:divBdr>
    </w:div>
    <w:div w:id="1940678115">
      <w:bodyDiv w:val="1"/>
      <w:marLeft w:val="0"/>
      <w:marRight w:val="0"/>
      <w:marTop w:val="0"/>
      <w:marBottom w:val="0"/>
      <w:divBdr>
        <w:top w:val="none" w:sz="0" w:space="0" w:color="auto"/>
        <w:left w:val="none" w:sz="0" w:space="0" w:color="auto"/>
        <w:bottom w:val="none" w:sz="0" w:space="0" w:color="auto"/>
        <w:right w:val="none" w:sz="0" w:space="0" w:color="auto"/>
      </w:divBdr>
    </w:div>
    <w:div w:id="1958368533">
      <w:bodyDiv w:val="1"/>
      <w:marLeft w:val="0"/>
      <w:marRight w:val="0"/>
      <w:marTop w:val="0"/>
      <w:marBottom w:val="0"/>
      <w:divBdr>
        <w:top w:val="none" w:sz="0" w:space="0" w:color="auto"/>
        <w:left w:val="none" w:sz="0" w:space="0" w:color="auto"/>
        <w:bottom w:val="none" w:sz="0" w:space="0" w:color="auto"/>
        <w:right w:val="none" w:sz="0" w:space="0" w:color="auto"/>
      </w:divBdr>
    </w:div>
    <w:div w:id="1999309373">
      <w:bodyDiv w:val="1"/>
      <w:marLeft w:val="0"/>
      <w:marRight w:val="0"/>
      <w:marTop w:val="0"/>
      <w:marBottom w:val="0"/>
      <w:divBdr>
        <w:top w:val="none" w:sz="0" w:space="0" w:color="auto"/>
        <w:left w:val="none" w:sz="0" w:space="0" w:color="auto"/>
        <w:bottom w:val="none" w:sz="0" w:space="0" w:color="auto"/>
        <w:right w:val="none" w:sz="0" w:space="0" w:color="auto"/>
      </w:divBdr>
      <w:divsChild>
        <w:div w:id="34233080">
          <w:marLeft w:val="0"/>
          <w:marRight w:val="0"/>
          <w:marTop w:val="0"/>
          <w:marBottom w:val="0"/>
          <w:divBdr>
            <w:top w:val="none" w:sz="0" w:space="0" w:color="auto"/>
            <w:left w:val="none" w:sz="0" w:space="0" w:color="auto"/>
            <w:bottom w:val="none" w:sz="0" w:space="0" w:color="auto"/>
            <w:right w:val="none" w:sz="0" w:space="0" w:color="auto"/>
          </w:divBdr>
          <w:divsChild>
            <w:div w:id="59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4305">
      <w:bodyDiv w:val="1"/>
      <w:marLeft w:val="0"/>
      <w:marRight w:val="0"/>
      <w:marTop w:val="0"/>
      <w:marBottom w:val="0"/>
      <w:divBdr>
        <w:top w:val="none" w:sz="0" w:space="0" w:color="auto"/>
        <w:left w:val="none" w:sz="0" w:space="0" w:color="auto"/>
        <w:bottom w:val="none" w:sz="0" w:space="0" w:color="auto"/>
        <w:right w:val="none" w:sz="0" w:space="0" w:color="auto"/>
      </w:divBdr>
    </w:div>
    <w:div w:id="20662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eclipse.org/r/Documentation/access-control.html"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Templates\DCR_%7bPROJECT_NAME%7d_%7bRELEASE_NOTE_VERSION%7d_%7bAPP_VERSION%7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FBC24-1E83-4264-9E78-D136BB28F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DCR_{PROJECT_NAME}_{RELEASE_NOTE_VERSION}_{APP_VERSION}</Template>
  <TotalTime>26</TotalTime>
  <Pages>10</Pages>
  <Words>1240</Words>
  <Characters>7070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MS Word Template</vt:lpstr>
    </vt:vector>
  </TitlesOfParts>
  <Company>Happiest Minds</Company>
  <LinksUpToDate>false</LinksUpToDate>
  <CharactersWithSpaces>8294</CharactersWithSpaces>
  <SharedDoc>false</SharedDoc>
  <HLinks>
    <vt:vector size="24" baseType="variant">
      <vt:variant>
        <vt:i4>1900597</vt:i4>
      </vt:variant>
      <vt:variant>
        <vt:i4>20</vt:i4>
      </vt:variant>
      <vt:variant>
        <vt:i4>0</vt:i4>
      </vt:variant>
      <vt:variant>
        <vt:i4>5</vt:i4>
      </vt:variant>
      <vt:variant>
        <vt:lpwstr/>
      </vt:variant>
      <vt:variant>
        <vt:lpwstr>_Toc321913626</vt:lpwstr>
      </vt:variant>
      <vt:variant>
        <vt:i4>1900597</vt:i4>
      </vt:variant>
      <vt:variant>
        <vt:i4>14</vt:i4>
      </vt:variant>
      <vt:variant>
        <vt:i4>0</vt:i4>
      </vt:variant>
      <vt:variant>
        <vt:i4>5</vt:i4>
      </vt:variant>
      <vt:variant>
        <vt:lpwstr/>
      </vt:variant>
      <vt:variant>
        <vt:lpwstr>_Toc321913625</vt:lpwstr>
      </vt:variant>
      <vt:variant>
        <vt:i4>1900597</vt:i4>
      </vt:variant>
      <vt:variant>
        <vt:i4>8</vt:i4>
      </vt:variant>
      <vt:variant>
        <vt:i4>0</vt:i4>
      </vt:variant>
      <vt:variant>
        <vt:i4>5</vt:i4>
      </vt:variant>
      <vt:variant>
        <vt:lpwstr/>
      </vt:variant>
      <vt:variant>
        <vt:lpwstr>_Toc321913624</vt:lpwstr>
      </vt:variant>
      <vt:variant>
        <vt:i4>1900597</vt:i4>
      </vt:variant>
      <vt:variant>
        <vt:i4>2</vt:i4>
      </vt:variant>
      <vt:variant>
        <vt:i4>0</vt:i4>
      </vt:variant>
      <vt:variant>
        <vt:i4>5</vt:i4>
      </vt:variant>
      <vt:variant>
        <vt:lpwstr/>
      </vt:variant>
      <vt:variant>
        <vt:lpwstr>_Toc321913623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 Word Template</dc:title>
  <dc:subject>MS Word Template</dc:subject>
  <dc:creator>ppalanisamy@AIENTERPRISE.COM</dc:creator>
  <cp:lastModifiedBy>Perumal Palanisamy</cp:lastModifiedBy>
  <cp:revision>5</cp:revision>
  <cp:lastPrinted>2011-12-23T03:19:00Z</cp:lastPrinted>
  <dcterms:created xsi:type="dcterms:W3CDTF">2019-05-30T11:16:00Z</dcterms:created>
  <dcterms:modified xsi:type="dcterms:W3CDTF">2019-05-30T13:19:00Z</dcterms:modified>
</cp:coreProperties>
</file>