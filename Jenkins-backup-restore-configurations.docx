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5AEA7" w14:textId="73ED8F0E" w:rsidR="0061724D" w:rsidRDefault="0061724D" w:rsidP="0061724D">
      <w:pPr>
        <w:ind w:left="0" w:firstLine="0"/>
      </w:pPr>
      <w:r>
        <w:tab/>
      </w:r>
      <w:r>
        <w:tab/>
      </w:r>
      <w:r>
        <w:tab/>
      </w:r>
      <w:r>
        <w:tab/>
      </w:r>
      <w:r>
        <w:tab/>
      </w:r>
      <w:r>
        <w:tab/>
      </w:r>
      <w:r>
        <w:tab/>
      </w:r>
      <w:r>
        <w:tab/>
      </w:r>
      <w:r w:rsidR="00BD31FA" w:rsidRPr="00BD31FA">
        <w:rPr>
          <w:noProof/>
        </w:rPr>
        <w:drawing>
          <wp:inline distT="0" distB="0" distL="0" distR="0" wp14:anchorId="4CD338C4" wp14:editId="5E35A426">
            <wp:extent cx="772986" cy="87122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3707" cy="894574"/>
                    </a:xfrm>
                    <a:prstGeom prst="rect">
                      <a:avLst/>
                    </a:prstGeom>
                  </pic:spPr>
                </pic:pic>
              </a:graphicData>
            </a:graphic>
          </wp:inline>
        </w:drawing>
      </w:r>
    </w:p>
    <w:p w14:paraId="01FA02E1" w14:textId="77777777" w:rsidR="0061724D" w:rsidRDefault="0061724D" w:rsidP="0061724D">
      <w:pPr>
        <w:ind w:left="0" w:firstLine="0"/>
      </w:pPr>
    </w:p>
    <w:p w14:paraId="6F4D2CC7" w14:textId="77777777" w:rsidR="0061724D" w:rsidRDefault="0061724D" w:rsidP="0061724D">
      <w:pPr>
        <w:ind w:left="0" w:firstLine="0"/>
      </w:pPr>
    </w:p>
    <w:p w14:paraId="7EBBD397" w14:textId="77777777" w:rsidR="0061724D" w:rsidRDefault="0061724D" w:rsidP="0061724D">
      <w:pPr>
        <w:ind w:left="0" w:firstLine="0"/>
      </w:pPr>
    </w:p>
    <w:p w14:paraId="06B13E05" w14:textId="77777777" w:rsidR="0061724D" w:rsidRDefault="0061724D" w:rsidP="0061724D">
      <w:pPr>
        <w:ind w:left="0" w:firstLine="0"/>
      </w:pPr>
    </w:p>
    <w:p w14:paraId="58A50A86" w14:textId="77777777" w:rsidR="0061724D" w:rsidRDefault="0061724D" w:rsidP="0061724D">
      <w:pPr>
        <w:ind w:left="0" w:firstLine="0"/>
      </w:pPr>
    </w:p>
    <w:p w14:paraId="4E91A62C" w14:textId="77777777" w:rsidR="0061724D" w:rsidRDefault="0061724D" w:rsidP="0061724D">
      <w:pPr>
        <w:ind w:left="0" w:firstLine="0"/>
      </w:pPr>
    </w:p>
    <w:p w14:paraId="44A0CA9D" w14:textId="77777777" w:rsidR="0061724D" w:rsidRDefault="0061724D" w:rsidP="0061724D">
      <w:pPr>
        <w:ind w:left="0" w:firstLine="0"/>
      </w:pPr>
    </w:p>
    <w:p w14:paraId="6789C0B3" w14:textId="77777777" w:rsidR="0061724D" w:rsidRDefault="0061724D" w:rsidP="0061724D">
      <w:pPr>
        <w:ind w:left="0" w:firstLine="0"/>
      </w:pPr>
    </w:p>
    <w:p w14:paraId="2AB280CD" w14:textId="77777777" w:rsidR="0061724D" w:rsidRDefault="0061724D" w:rsidP="0061724D">
      <w:pPr>
        <w:ind w:left="0" w:firstLine="0"/>
      </w:pPr>
    </w:p>
    <w:p w14:paraId="1D03EFEC" w14:textId="77777777" w:rsidR="0061724D" w:rsidRDefault="0061724D" w:rsidP="0061724D">
      <w:pPr>
        <w:ind w:left="0" w:firstLine="0"/>
      </w:pPr>
    </w:p>
    <w:p w14:paraId="3B17F418" w14:textId="77777777" w:rsidR="0061724D" w:rsidRDefault="0061724D" w:rsidP="0061724D">
      <w:pPr>
        <w:ind w:left="0" w:firstLine="0"/>
      </w:pPr>
    </w:p>
    <w:p w14:paraId="20FC21E0" w14:textId="5878BE06" w:rsidR="0061724D" w:rsidRDefault="000D3909" w:rsidP="0061724D">
      <w:pPr>
        <w:pStyle w:val="Title"/>
        <w:jc w:val="both"/>
        <w:rPr>
          <w:noProof/>
          <w:lang w:eastAsia="en-IN"/>
        </w:rPr>
      </w:pPr>
      <w:r>
        <w:rPr>
          <w:noProof/>
          <w:lang w:eastAsia="en-IN"/>
        </w:rPr>
        <w:t>Jenkins Backup/Restore</w:t>
      </w:r>
    </w:p>
    <w:p w14:paraId="03AC4A19" w14:textId="77777777" w:rsidR="0061724D" w:rsidRDefault="0061724D" w:rsidP="0061724D">
      <w:pPr>
        <w:jc w:val="center"/>
      </w:pPr>
    </w:p>
    <w:p w14:paraId="03A34BA5" w14:textId="77777777" w:rsidR="0061724D" w:rsidRDefault="0061724D" w:rsidP="0061724D">
      <w:pPr>
        <w:jc w:val="both"/>
      </w:pPr>
    </w:p>
    <w:tbl>
      <w:tblPr>
        <w:tblW w:w="8520" w:type="dxa"/>
        <w:tblInd w:w="93" w:type="dxa"/>
        <w:tblLook w:val="04A0" w:firstRow="1" w:lastRow="0" w:firstColumn="1" w:lastColumn="0" w:noHBand="0" w:noVBand="1"/>
      </w:tblPr>
      <w:tblGrid>
        <w:gridCol w:w="3943"/>
        <w:gridCol w:w="5535"/>
      </w:tblGrid>
      <w:tr w:rsidR="0061724D" w:rsidRPr="00667BF4" w14:paraId="5FD15243" w14:textId="77777777" w:rsidTr="00F60AC5">
        <w:trPr>
          <w:trHeight w:val="454"/>
        </w:trPr>
        <w:tc>
          <w:tcPr>
            <w:tcW w:w="2985" w:type="dxa"/>
            <w:tcBorders>
              <w:top w:val="single" w:sz="8" w:space="0" w:color="auto"/>
              <w:left w:val="single" w:sz="8" w:space="0" w:color="auto"/>
              <w:bottom w:val="single" w:sz="4" w:space="0" w:color="auto"/>
              <w:right w:val="single" w:sz="4" w:space="0" w:color="auto"/>
            </w:tcBorders>
            <w:shd w:val="clear" w:color="000000" w:fill="D8D8D8"/>
            <w:noWrap/>
            <w:vAlign w:val="center"/>
            <w:hideMark/>
          </w:tcPr>
          <w:p w14:paraId="2A99B303" w14:textId="77777777" w:rsidR="0061724D" w:rsidRPr="003A4F4D" w:rsidRDefault="0061724D" w:rsidP="0061724D">
            <w:pPr>
              <w:spacing w:after="0"/>
              <w:ind w:left="0" w:firstLine="0"/>
              <w:rPr>
                <w:rFonts w:eastAsia="Times New Roman" w:cs="Calibri"/>
                <w:b/>
                <w:color w:val="000000"/>
                <w:sz w:val="24"/>
                <w:szCs w:val="24"/>
                <w:lang w:eastAsia="en-IN"/>
              </w:rPr>
            </w:pPr>
            <w:r w:rsidRPr="003A4F4D">
              <w:rPr>
                <w:rFonts w:eastAsia="Times New Roman" w:cs="Calibri"/>
                <w:b/>
                <w:color w:val="000000"/>
                <w:sz w:val="24"/>
                <w:szCs w:val="24"/>
                <w:lang w:eastAsia="en-IN"/>
              </w:rPr>
              <w:t>Author</w:t>
            </w:r>
          </w:p>
        </w:tc>
        <w:tc>
          <w:tcPr>
            <w:tcW w:w="5535" w:type="dxa"/>
            <w:tcBorders>
              <w:top w:val="single" w:sz="8" w:space="0" w:color="auto"/>
              <w:left w:val="nil"/>
              <w:bottom w:val="single" w:sz="4" w:space="0" w:color="auto"/>
              <w:right w:val="single" w:sz="8" w:space="0" w:color="auto"/>
            </w:tcBorders>
            <w:shd w:val="clear" w:color="auto" w:fill="auto"/>
            <w:noWrap/>
            <w:vAlign w:val="center"/>
            <w:hideMark/>
          </w:tcPr>
          <w:p w14:paraId="65754B29" w14:textId="77777777" w:rsidR="0061724D" w:rsidRPr="00667BF4" w:rsidRDefault="0061724D" w:rsidP="00AC7ADA">
            <w:pPr>
              <w:spacing w:after="0"/>
              <w:ind w:hanging="2875"/>
              <w:rPr>
                <w:rFonts w:eastAsia="Times New Roman" w:cs="Calibri"/>
                <w:color w:val="000000"/>
                <w:lang w:eastAsia="en-IN"/>
              </w:rPr>
            </w:pPr>
          </w:p>
        </w:tc>
      </w:tr>
      <w:tr w:rsidR="0061724D" w:rsidRPr="00667BF4" w14:paraId="672027E7" w14:textId="77777777" w:rsidTr="00F60AC5">
        <w:trPr>
          <w:trHeight w:val="454"/>
        </w:trPr>
        <w:tc>
          <w:tcPr>
            <w:tcW w:w="2985" w:type="dxa"/>
            <w:tcBorders>
              <w:top w:val="nil"/>
              <w:left w:val="single" w:sz="8" w:space="0" w:color="auto"/>
              <w:bottom w:val="single" w:sz="4" w:space="0" w:color="auto"/>
              <w:right w:val="single" w:sz="4" w:space="0" w:color="auto"/>
            </w:tcBorders>
            <w:shd w:val="clear" w:color="000000" w:fill="D8D8D8"/>
            <w:noWrap/>
            <w:vAlign w:val="center"/>
            <w:hideMark/>
          </w:tcPr>
          <w:p w14:paraId="7C4DC388" w14:textId="77777777" w:rsidR="0061724D" w:rsidRPr="003A4F4D" w:rsidRDefault="0061724D" w:rsidP="0061724D">
            <w:pPr>
              <w:spacing w:after="0"/>
              <w:ind w:hanging="2909"/>
              <w:jc w:val="both"/>
              <w:rPr>
                <w:rFonts w:eastAsia="Times New Roman" w:cs="Calibri"/>
                <w:b/>
                <w:color w:val="000000"/>
                <w:sz w:val="24"/>
                <w:szCs w:val="24"/>
                <w:lang w:eastAsia="en-IN"/>
              </w:rPr>
            </w:pPr>
            <w:r w:rsidRPr="003A4F4D">
              <w:rPr>
                <w:rFonts w:eastAsia="Times New Roman" w:cs="Calibri"/>
                <w:b/>
                <w:color w:val="000000"/>
                <w:sz w:val="24"/>
                <w:szCs w:val="24"/>
                <w:lang w:eastAsia="en-IN"/>
              </w:rPr>
              <w:t>Approved By</w:t>
            </w:r>
          </w:p>
        </w:tc>
        <w:tc>
          <w:tcPr>
            <w:tcW w:w="5535" w:type="dxa"/>
            <w:tcBorders>
              <w:top w:val="nil"/>
              <w:left w:val="nil"/>
              <w:bottom w:val="single" w:sz="4" w:space="0" w:color="auto"/>
              <w:right w:val="single" w:sz="8" w:space="0" w:color="auto"/>
            </w:tcBorders>
            <w:shd w:val="clear" w:color="auto" w:fill="auto"/>
            <w:noWrap/>
            <w:vAlign w:val="center"/>
            <w:hideMark/>
          </w:tcPr>
          <w:p w14:paraId="4E532786" w14:textId="77777777" w:rsidR="0061724D" w:rsidRPr="00667BF4" w:rsidRDefault="0061724D" w:rsidP="00AC7ADA">
            <w:pPr>
              <w:spacing w:after="0"/>
              <w:ind w:hanging="2875"/>
              <w:rPr>
                <w:rFonts w:eastAsia="Times New Roman" w:cs="Calibri"/>
                <w:color w:val="000000"/>
                <w:lang w:eastAsia="en-IN"/>
              </w:rPr>
            </w:pPr>
          </w:p>
        </w:tc>
      </w:tr>
      <w:tr w:rsidR="0061724D" w:rsidRPr="00667BF4" w14:paraId="2B98CA21" w14:textId="77777777" w:rsidTr="00F60AC5">
        <w:trPr>
          <w:trHeight w:val="454"/>
        </w:trPr>
        <w:tc>
          <w:tcPr>
            <w:tcW w:w="29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14:paraId="57A7BC28" w14:textId="77777777" w:rsidR="0061724D" w:rsidRPr="003A4F4D" w:rsidRDefault="00F60AC5" w:rsidP="0061724D">
            <w:pPr>
              <w:spacing w:after="0"/>
              <w:ind w:hanging="2909"/>
              <w:rPr>
                <w:rFonts w:eastAsia="Times New Roman" w:cs="Calibri"/>
                <w:b/>
                <w:color w:val="000000"/>
                <w:sz w:val="24"/>
                <w:szCs w:val="24"/>
                <w:lang w:eastAsia="en-IN"/>
              </w:rPr>
            </w:pPr>
            <w:r>
              <w:rPr>
                <w:rFonts w:eastAsia="Times New Roman" w:cs="Calibri"/>
                <w:b/>
                <w:color w:val="000000"/>
                <w:sz w:val="24"/>
                <w:szCs w:val="24"/>
                <w:lang w:eastAsia="en-IN"/>
              </w:rPr>
              <w:t xml:space="preserve">Application </w:t>
            </w:r>
            <w:r w:rsidR="0061724D" w:rsidRPr="003A4F4D">
              <w:rPr>
                <w:rFonts w:eastAsia="Times New Roman" w:cs="Calibri"/>
                <w:b/>
                <w:color w:val="000000"/>
                <w:sz w:val="24"/>
                <w:szCs w:val="24"/>
                <w:lang w:eastAsia="en-IN"/>
              </w:rPr>
              <w:t>Version</w:t>
            </w:r>
          </w:p>
        </w:tc>
        <w:tc>
          <w:tcPr>
            <w:tcW w:w="55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EA324E" w14:textId="77777777" w:rsidR="0061724D" w:rsidRPr="00667BF4" w:rsidRDefault="0061724D" w:rsidP="00AC7ADA">
            <w:pPr>
              <w:spacing w:after="0"/>
              <w:ind w:hanging="2875"/>
              <w:rPr>
                <w:rFonts w:eastAsia="Times New Roman" w:cs="Calibri"/>
                <w:color w:val="000000"/>
                <w:lang w:eastAsia="en-IN"/>
              </w:rPr>
            </w:pPr>
          </w:p>
        </w:tc>
      </w:tr>
      <w:tr w:rsidR="00AC7ADA" w:rsidRPr="00667BF4" w14:paraId="605AB3E3" w14:textId="77777777" w:rsidTr="00F60AC5">
        <w:trPr>
          <w:trHeight w:val="454"/>
        </w:trPr>
        <w:tc>
          <w:tcPr>
            <w:tcW w:w="2985" w:type="dxa"/>
            <w:tcBorders>
              <w:top w:val="single" w:sz="4" w:space="0" w:color="auto"/>
              <w:left w:val="single" w:sz="4" w:space="0" w:color="auto"/>
              <w:bottom w:val="single" w:sz="4" w:space="0" w:color="auto"/>
              <w:right w:val="single" w:sz="4" w:space="0" w:color="auto"/>
            </w:tcBorders>
            <w:shd w:val="clear" w:color="000000" w:fill="D8D8D8"/>
            <w:noWrap/>
            <w:vAlign w:val="center"/>
          </w:tcPr>
          <w:p w14:paraId="1F8F2E21" w14:textId="77777777" w:rsidR="00AC7ADA" w:rsidRPr="003A4F4D" w:rsidRDefault="00AC7ADA" w:rsidP="0061724D">
            <w:pPr>
              <w:spacing w:after="0"/>
              <w:ind w:hanging="2909"/>
              <w:rPr>
                <w:rFonts w:eastAsia="Times New Roman" w:cs="Calibri"/>
                <w:b/>
                <w:color w:val="000000"/>
                <w:sz w:val="24"/>
                <w:szCs w:val="24"/>
                <w:lang w:eastAsia="en-IN"/>
              </w:rPr>
            </w:pPr>
            <w:r>
              <w:rPr>
                <w:rFonts w:eastAsia="Times New Roman" w:cs="Calibri"/>
                <w:b/>
                <w:color w:val="000000"/>
                <w:sz w:val="24"/>
                <w:szCs w:val="24"/>
                <w:lang w:eastAsia="en-IN"/>
              </w:rPr>
              <w:t>Date of Issue</w:t>
            </w:r>
          </w:p>
        </w:tc>
        <w:tc>
          <w:tcPr>
            <w:tcW w:w="55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E96F2B" w14:textId="77777777" w:rsidR="00AC7ADA" w:rsidRPr="00667BF4" w:rsidRDefault="00AC7ADA" w:rsidP="00AC7ADA">
            <w:pPr>
              <w:spacing w:after="0"/>
              <w:ind w:hanging="2875"/>
              <w:rPr>
                <w:rFonts w:eastAsia="Times New Roman" w:cs="Calibri"/>
                <w:color w:val="000000"/>
                <w:lang w:eastAsia="en-IN"/>
              </w:rPr>
            </w:pPr>
          </w:p>
        </w:tc>
      </w:tr>
      <w:tr w:rsidR="00F60AC5" w:rsidRPr="00667BF4" w14:paraId="56421DE5" w14:textId="77777777" w:rsidTr="00F60AC5">
        <w:trPr>
          <w:trHeight w:val="454"/>
        </w:trPr>
        <w:tc>
          <w:tcPr>
            <w:tcW w:w="2985" w:type="dxa"/>
            <w:tcBorders>
              <w:top w:val="single" w:sz="4" w:space="0" w:color="auto"/>
              <w:left w:val="single" w:sz="4" w:space="0" w:color="auto"/>
              <w:bottom w:val="single" w:sz="4" w:space="0" w:color="auto"/>
              <w:right w:val="single" w:sz="4" w:space="0" w:color="auto"/>
            </w:tcBorders>
            <w:shd w:val="clear" w:color="000000" w:fill="D8D8D8"/>
            <w:noWrap/>
            <w:vAlign w:val="center"/>
          </w:tcPr>
          <w:p w14:paraId="12B4018E" w14:textId="77777777" w:rsidR="00F60AC5" w:rsidRDefault="00F60AC5" w:rsidP="0061724D">
            <w:pPr>
              <w:spacing w:after="0"/>
              <w:ind w:hanging="2909"/>
              <w:rPr>
                <w:rFonts w:eastAsia="Times New Roman" w:cs="Calibri"/>
                <w:b/>
                <w:color w:val="000000"/>
                <w:sz w:val="24"/>
                <w:szCs w:val="24"/>
                <w:lang w:eastAsia="en-IN"/>
              </w:rPr>
            </w:pPr>
            <w:r>
              <w:rPr>
                <w:rFonts w:eastAsia="Times New Roman" w:cs="Calibri"/>
                <w:b/>
                <w:color w:val="000000"/>
                <w:sz w:val="24"/>
                <w:szCs w:val="24"/>
                <w:lang w:eastAsia="en-IN"/>
              </w:rPr>
              <w:t>Release Note Number</w:t>
            </w:r>
          </w:p>
        </w:tc>
        <w:tc>
          <w:tcPr>
            <w:tcW w:w="55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AC6241" w14:textId="77777777" w:rsidR="00F60AC5" w:rsidRPr="00667BF4" w:rsidRDefault="00F60AC5" w:rsidP="00AC7ADA">
            <w:pPr>
              <w:spacing w:after="0"/>
              <w:ind w:hanging="2875"/>
              <w:rPr>
                <w:rFonts w:eastAsia="Times New Roman" w:cs="Calibri"/>
                <w:color w:val="000000"/>
                <w:lang w:eastAsia="en-IN"/>
              </w:rPr>
            </w:pPr>
          </w:p>
        </w:tc>
      </w:tr>
    </w:tbl>
    <w:p w14:paraId="4181C291" w14:textId="77777777" w:rsidR="0061724D" w:rsidRDefault="0061724D" w:rsidP="0061724D">
      <w:pPr>
        <w:jc w:val="both"/>
      </w:pPr>
    </w:p>
    <w:p w14:paraId="2A120F7E" w14:textId="77777777" w:rsidR="00AC7ADA" w:rsidRDefault="00AC7ADA"/>
    <w:p w14:paraId="11E90DF2" w14:textId="77777777" w:rsidR="00AC7ADA" w:rsidRPr="00AC7ADA" w:rsidRDefault="00AC7ADA" w:rsidP="00AC7ADA"/>
    <w:p w14:paraId="34C8C718" w14:textId="77777777" w:rsidR="00AC7ADA" w:rsidRPr="00AC7ADA" w:rsidRDefault="00AC7ADA" w:rsidP="00AC7ADA"/>
    <w:p w14:paraId="158AB6D1" w14:textId="77777777" w:rsidR="00AC7ADA" w:rsidRPr="00AC7ADA" w:rsidRDefault="00AC7ADA" w:rsidP="00F60AC5">
      <w:pPr>
        <w:ind w:left="0" w:firstLine="0"/>
      </w:pPr>
    </w:p>
    <w:p w14:paraId="05943444" w14:textId="77777777" w:rsidR="00AC7ADA" w:rsidRPr="00AC7ADA" w:rsidRDefault="00AC7ADA" w:rsidP="00AC7ADA"/>
    <w:p w14:paraId="21A5BAFE" w14:textId="77777777" w:rsidR="00AC7ADA" w:rsidRDefault="00AC7ADA" w:rsidP="00AC7ADA">
      <w:pPr>
        <w:tabs>
          <w:tab w:val="left" w:pos="4538"/>
        </w:tabs>
      </w:pPr>
      <w:r>
        <w:tab/>
      </w:r>
      <w:r>
        <w:tab/>
      </w:r>
    </w:p>
    <w:p w14:paraId="6E037524" w14:textId="77777777" w:rsidR="0061724D" w:rsidRDefault="0061724D">
      <w:r w:rsidRPr="00AC7ADA">
        <w:br w:type="page"/>
      </w:r>
    </w:p>
    <w:p w14:paraId="15B1E23D" w14:textId="77777777" w:rsidR="001A5286" w:rsidRDefault="001A5286">
      <w:pPr>
        <w:spacing w:before="0" w:after="0"/>
        <w:ind w:left="0" w:firstLine="0"/>
      </w:pPr>
    </w:p>
    <w:p w14:paraId="6440F0E2" w14:textId="77777777" w:rsidR="00086256" w:rsidRDefault="00086256" w:rsidP="007F7654"/>
    <w:tbl>
      <w:tblPr>
        <w:tblW w:w="9585" w:type="dxa"/>
        <w:tblInd w:w="93" w:type="dxa"/>
        <w:tblLook w:val="04A0" w:firstRow="1" w:lastRow="0" w:firstColumn="1" w:lastColumn="0" w:noHBand="0" w:noVBand="1"/>
      </w:tblPr>
      <w:tblGrid>
        <w:gridCol w:w="2518"/>
        <w:gridCol w:w="833"/>
        <w:gridCol w:w="3043"/>
        <w:gridCol w:w="1418"/>
        <w:gridCol w:w="1773"/>
      </w:tblGrid>
      <w:tr w:rsidR="00A91BB8" w:rsidRPr="00A91BB8" w14:paraId="281479F3" w14:textId="77777777" w:rsidTr="00A91BB8">
        <w:trPr>
          <w:trHeight w:val="435"/>
        </w:trPr>
        <w:tc>
          <w:tcPr>
            <w:tcW w:w="9585" w:type="dxa"/>
            <w:gridSpan w:val="5"/>
            <w:tcBorders>
              <w:top w:val="single" w:sz="8" w:space="0" w:color="auto"/>
              <w:left w:val="single" w:sz="8" w:space="0" w:color="auto"/>
              <w:bottom w:val="single" w:sz="8" w:space="0" w:color="auto"/>
              <w:right w:val="single" w:sz="8" w:space="0" w:color="000000"/>
            </w:tcBorders>
            <w:shd w:val="clear" w:color="000000" w:fill="7F7F7F"/>
            <w:noWrap/>
            <w:vAlign w:val="bottom"/>
            <w:hideMark/>
          </w:tcPr>
          <w:p w14:paraId="2A660D2E" w14:textId="77777777" w:rsidR="00A91BB8" w:rsidRPr="00A91BB8" w:rsidRDefault="00A91BB8" w:rsidP="00A91BB8">
            <w:pPr>
              <w:spacing w:before="0" w:after="0"/>
              <w:ind w:left="0" w:firstLine="0"/>
              <w:rPr>
                <w:rFonts w:eastAsia="Times New Roman" w:cs="Calibri"/>
                <w:b/>
                <w:bCs/>
                <w:sz w:val="32"/>
                <w:szCs w:val="32"/>
                <w:lang w:val="en-IN" w:eastAsia="en-IN"/>
              </w:rPr>
            </w:pPr>
            <w:r w:rsidRPr="0061724D">
              <w:rPr>
                <w:rFonts w:eastAsia="Times New Roman" w:cs="Calibri"/>
                <w:b/>
                <w:bCs/>
                <w:color w:val="FFFFFF"/>
                <w:sz w:val="32"/>
                <w:szCs w:val="32"/>
                <w:lang w:val="en-IN" w:eastAsia="en-IN"/>
              </w:rPr>
              <w:t>Document Control Section</w:t>
            </w:r>
          </w:p>
        </w:tc>
      </w:tr>
      <w:tr w:rsidR="00A91BB8" w:rsidRPr="00A91BB8" w14:paraId="2629C015" w14:textId="77777777" w:rsidTr="00A91BB8">
        <w:trPr>
          <w:trHeight w:val="315"/>
        </w:trPr>
        <w:tc>
          <w:tcPr>
            <w:tcW w:w="9585" w:type="dxa"/>
            <w:gridSpan w:val="5"/>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49729C2" w14:textId="77777777" w:rsidR="00A91BB8" w:rsidRPr="00A91BB8" w:rsidRDefault="00A91BB8" w:rsidP="00A91BB8">
            <w:pPr>
              <w:spacing w:before="0" w:after="0"/>
              <w:ind w:left="0" w:firstLine="0"/>
              <w:jc w:val="center"/>
              <w:rPr>
                <w:rFonts w:eastAsia="Times New Roman" w:cs="Calibri"/>
                <w:color w:val="000000"/>
                <w:lang w:val="en-IN" w:eastAsia="en-IN"/>
              </w:rPr>
            </w:pPr>
            <w:r w:rsidRPr="00A91BB8">
              <w:rPr>
                <w:rFonts w:eastAsia="Times New Roman" w:cs="Calibri"/>
                <w:color w:val="000000"/>
                <w:lang w:val="en-IN" w:eastAsia="en-IN"/>
              </w:rPr>
              <w:t> </w:t>
            </w:r>
          </w:p>
        </w:tc>
      </w:tr>
      <w:tr w:rsidR="00A91BB8" w:rsidRPr="00A91BB8" w14:paraId="595E8F9E" w14:textId="77777777" w:rsidTr="00A91BB8">
        <w:trPr>
          <w:trHeight w:val="330"/>
        </w:trPr>
        <w:tc>
          <w:tcPr>
            <w:tcW w:w="9585" w:type="dxa"/>
            <w:gridSpan w:val="5"/>
            <w:tcBorders>
              <w:top w:val="single" w:sz="8" w:space="0" w:color="auto"/>
              <w:left w:val="single" w:sz="8" w:space="0" w:color="auto"/>
              <w:bottom w:val="single" w:sz="8" w:space="0" w:color="auto"/>
              <w:right w:val="single" w:sz="8" w:space="0" w:color="000000"/>
            </w:tcBorders>
            <w:shd w:val="clear" w:color="000000" w:fill="BFBFBF"/>
            <w:noWrap/>
            <w:vAlign w:val="bottom"/>
            <w:hideMark/>
          </w:tcPr>
          <w:p w14:paraId="2ABABFD8" w14:textId="77777777" w:rsidR="00A91BB8" w:rsidRPr="00A91BB8" w:rsidRDefault="00A91BB8" w:rsidP="000F6D68">
            <w:pPr>
              <w:spacing w:before="0" w:after="0"/>
              <w:ind w:left="0" w:firstLine="0"/>
              <w:rPr>
                <w:rFonts w:eastAsia="Times New Roman" w:cs="Calibri"/>
                <w:b/>
                <w:bCs/>
                <w:sz w:val="24"/>
                <w:szCs w:val="24"/>
                <w:lang w:val="en-IN" w:eastAsia="en-IN"/>
              </w:rPr>
            </w:pPr>
            <w:r w:rsidRPr="00A91BB8">
              <w:rPr>
                <w:rFonts w:eastAsia="Times New Roman" w:cs="Calibri"/>
                <w:b/>
                <w:bCs/>
                <w:sz w:val="24"/>
                <w:szCs w:val="24"/>
                <w:lang w:val="en-IN" w:eastAsia="en-IN"/>
              </w:rPr>
              <w:t>Revision</w:t>
            </w:r>
            <w:r w:rsidR="000F6D68">
              <w:rPr>
                <w:rFonts w:eastAsia="Times New Roman" w:cs="Calibri"/>
                <w:b/>
                <w:bCs/>
                <w:sz w:val="24"/>
                <w:szCs w:val="24"/>
                <w:lang w:val="en-IN" w:eastAsia="en-IN"/>
              </w:rPr>
              <w:t xml:space="preserve"> History</w:t>
            </w:r>
            <w:r w:rsidRPr="00A91BB8">
              <w:rPr>
                <w:rFonts w:eastAsia="Times New Roman" w:cs="Calibri"/>
                <w:b/>
                <w:bCs/>
                <w:sz w:val="24"/>
                <w:szCs w:val="24"/>
                <w:lang w:val="en-IN" w:eastAsia="en-IN"/>
              </w:rPr>
              <w:t>:</w:t>
            </w:r>
          </w:p>
        </w:tc>
      </w:tr>
      <w:tr w:rsidR="00A91BB8" w:rsidRPr="00A91BB8" w14:paraId="67A64ADD" w14:textId="77777777" w:rsidTr="00A91BB8">
        <w:trPr>
          <w:trHeight w:val="315"/>
        </w:trPr>
        <w:tc>
          <w:tcPr>
            <w:tcW w:w="2518" w:type="dxa"/>
            <w:tcBorders>
              <w:top w:val="nil"/>
              <w:left w:val="single" w:sz="8" w:space="0" w:color="auto"/>
              <w:bottom w:val="single" w:sz="8" w:space="0" w:color="auto"/>
              <w:right w:val="single" w:sz="8" w:space="0" w:color="auto"/>
            </w:tcBorders>
            <w:shd w:val="clear" w:color="000000" w:fill="7F7F7F"/>
            <w:noWrap/>
            <w:vAlign w:val="bottom"/>
            <w:hideMark/>
          </w:tcPr>
          <w:p w14:paraId="1BB88B8C"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Document version</w:t>
            </w:r>
          </w:p>
        </w:tc>
        <w:tc>
          <w:tcPr>
            <w:tcW w:w="833" w:type="dxa"/>
            <w:tcBorders>
              <w:top w:val="nil"/>
              <w:left w:val="nil"/>
              <w:bottom w:val="single" w:sz="8" w:space="0" w:color="auto"/>
              <w:right w:val="single" w:sz="8" w:space="0" w:color="auto"/>
            </w:tcBorders>
            <w:shd w:val="clear" w:color="000000" w:fill="7F7F7F"/>
            <w:noWrap/>
            <w:vAlign w:val="bottom"/>
            <w:hideMark/>
          </w:tcPr>
          <w:p w14:paraId="11CE49F6"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Pages</w:t>
            </w:r>
          </w:p>
        </w:tc>
        <w:tc>
          <w:tcPr>
            <w:tcW w:w="3043" w:type="dxa"/>
            <w:tcBorders>
              <w:top w:val="single" w:sz="8" w:space="0" w:color="auto"/>
              <w:left w:val="nil"/>
              <w:bottom w:val="single" w:sz="8" w:space="0" w:color="auto"/>
              <w:right w:val="single" w:sz="8" w:space="0" w:color="000000"/>
            </w:tcBorders>
            <w:shd w:val="clear" w:color="000000" w:fill="7F7F7F"/>
            <w:noWrap/>
            <w:vAlign w:val="bottom"/>
            <w:hideMark/>
          </w:tcPr>
          <w:p w14:paraId="31F81C83"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Action</w:t>
            </w:r>
          </w:p>
        </w:tc>
        <w:tc>
          <w:tcPr>
            <w:tcW w:w="1418" w:type="dxa"/>
            <w:tcBorders>
              <w:top w:val="nil"/>
              <w:left w:val="nil"/>
              <w:bottom w:val="single" w:sz="8" w:space="0" w:color="auto"/>
              <w:right w:val="single" w:sz="8" w:space="0" w:color="auto"/>
            </w:tcBorders>
            <w:shd w:val="clear" w:color="000000" w:fill="7F7F7F"/>
            <w:noWrap/>
            <w:vAlign w:val="bottom"/>
            <w:hideMark/>
          </w:tcPr>
          <w:p w14:paraId="166AA5A2"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Date of revision</w:t>
            </w:r>
          </w:p>
        </w:tc>
        <w:tc>
          <w:tcPr>
            <w:tcW w:w="1773" w:type="dxa"/>
            <w:tcBorders>
              <w:top w:val="nil"/>
              <w:left w:val="nil"/>
              <w:bottom w:val="single" w:sz="8" w:space="0" w:color="auto"/>
              <w:right w:val="single" w:sz="8" w:space="0" w:color="auto"/>
            </w:tcBorders>
            <w:shd w:val="clear" w:color="000000" w:fill="7F7F7F"/>
            <w:noWrap/>
            <w:vAlign w:val="bottom"/>
            <w:hideMark/>
          </w:tcPr>
          <w:p w14:paraId="1460FBBD"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By</w:t>
            </w:r>
          </w:p>
        </w:tc>
      </w:tr>
      <w:tr w:rsidR="00A91BB8" w:rsidRPr="00A91BB8" w14:paraId="4637A5A9"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7192EBE1"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833" w:type="dxa"/>
            <w:tcBorders>
              <w:top w:val="nil"/>
              <w:left w:val="nil"/>
              <w:bottom w:val="single" w:sz="8" w:space="0" w:color="auto"/>
              <w:right w:val="single" w:sz="8" w:space="0" w:color="auto"/>
            </w:tcBorders>
            <w:shd w:val="clear" w:color="auto" w:fill="auto"/>
            <w:noWrap/>
            <w:vAlign w:val="bottom"/>
            <w:hideMark/>
          </w:tcPr>
          <w:p w14:paraId="2C7010A6"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623B7829"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418" w:type="dxa"/>
            <w:tcBorders>
              <w:top w:val="nil"/>
              <w:left w:val="nil"/>
              <w:bottom w:val="single" w:sz="8" w:space="0" w:color="auto"/>
              <w:right w:val="single" w:sz="8" w:space="0" w:color="auto"/>
            </w:tcBorders>
            <w:shd w:val="clear" w:color="auto" w:fill="auto"/>
            <w:noWrap/>
            <w:vAlign w:val="bottom"/>
            <w:hideMark/>
          </w:tcPr>
          <w:p w14:paraId="1E7D9E27"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773" w:type="dxa"/>
            <w:tcBorders>
              <w:top w:val="nil"/>
              <w:left w:val="nil"/>
              <w:bottom w:val="single" w:sz="8" w:space="0" w:color="auto"/>
              <w:right w:val="single" w:sz="8" w:space="0" w:color="auto"/>
            </w:tcBorders>
            <w:shd w:val="clear" w:color="auto" w:fill="auto"/>
            <w:noWrap/>
            <w:vAlign w:val="bottom"/>
            <w:hideMark/>
          </w:tcPr>
          <w:p w14:paraId="54290F2A"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r>
      <w:tr w:rsidR="00A91BB8" w:rsidRPr="00A91BB8" w14:paraId="17C48400"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5FDB1158"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833" w:type="dxa"/>
            <w:tcBorders>
              <w:top w:val="nil"/>
              <w:left w:val="nil"/>
              <w:bottom w:val="single" w:sz="8" w:space="0" w:color="auto"/>
              <w:right w:val="single" w:sz="8" w:space="0" w:color="auto"/>
            </w:tcBorders>
            <w:shd w:val="clear" w:color="auto" w:fill="auto"/>
            <w:noWrap/>
            <w:vAlign w:val="bottom"/>
            <w:hideMark/>
          </w:tcPr>
          <w:p w14:paraId="72354BB6"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01A670CB"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418" w:type="dxa"/>
            <w:tcBorders>
              <w:top w:val="nil"/>
              <w:left w:val="nil"/>
              <w:bottom w:val="single" w:sz="8" w:space="0" w:color="auto"/>
              <w:right w:val="single" w:sz="8" w:space="0" w:color="auto"/>
            </w:tcBorders>
            <w:shd w:val="clear" w:color="auto" w:fill="auto"/>
            <w:noWrap/>
            <w:vAlign w:val="bottom"/>
            <w:hideMark/>
          </w:tcPr>
          <w:p w14:paraId="6941CFF8"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773" w:type="dxa"/>
            <w:tcBorders>
              <w:top w:val="nil"/>
              <w:left w:val="nil"/>
              <w:bottom w:val="single" w:sz="8" w:space="0" w:color="auto"/>
              <w:right w:val="single" w:sz="8" w:space="0" w:color="auto"/>
            </w:tcBorders>
            <w:shd w:val="clear" w:color="auto" w:fill="auto"/>
            <w:noWrap/>
            <w:vAlign w:val="bottom"/>
            <w:hideMark/>
          </w:tcPr>
          <w:p w14:paraId="1CD44E17"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r>
      <w:tr w:rsidR="000F6D68" w:rsidRPr="00A91BB8" w14:paraId="1C1F00E2"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6908BDF4" w14:textId="77777777" w:rsidR="000F6D68" w:rsidRPr="00A91BB8" w:rsidRDefault="000F6D68" w:rsidP="00A91BB8">
            <w:pPr>
              <w:spacing w:before="0" w:after="0"/>
              <w:ind w:left="0" w:firstLine="0"/>
              <w:rPr>
                <w:rFonts w:eastAsia="Times New Roman" w:cs="Calibri"/>
                <w:lang w:val="en-IN" w:eastAsia="en-IN"/>
              </w:rPr>
            </w:pPr>
          </w:p>
        </w:tc>
        <w:tc>
          <w:tcPr>
            <w:tcW w:w="833" w:type="dxa"/>
            <w:tcBorders>
              <w:top w:val="nil"/>
              <w:left w:val="nil"/>
              <w:bottom w:val="single" w:sz="8" w:space="0" w:color="auto"/>
              <w:right w:val="single" w:sz="8" w:space="0" w:color="auto"/>
            </w:tcBorders>
            <w:shd w:val="clear" w:color="auto" w:fill="auto"/>
            <w:noWrap/>
            <w:vAlign w:val="bottom"/>
            <w:hideMark/>
          </w:tcPr>
          <w:p w14:paraId="0F6C1E33" w14:textId="77777777" w:rsidR="000F6D68" w:rsidRPr="00A91BB8" w:rsidRDefault="000F6D68" w:rsidP="00A91BB8">
            <w:pPr>
              <w:spacing w:before="0" w:after="0"/>
              <w:ind w:left="0" w:firstLine="0"/>
              <w:rPr>
                <w:rFonts w:eastAsia="Times New Roman" w:cs="Calibri"/>
                <w:lang w:val="en-IN" w:eastAsia="en-IN"/>
              </w:rPr>
            </w:pP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41CF34DD" w14:textId="77777777" w:rsidR="000F6D68" w:rsidRPr="00A91BB8" w:rsidRDefault="000F6D68" w:rsidP="00A91BB8">
            <w:pPr>
              <w:spacing w:before="0" w:after="0"/>
              <w:ind w:left="0" w:firstLine="0"/>
              <w:rPr>
                <w:rFonts w:eastAsia="Times New Roman" w:cs="Calibri"/>
                <w:lang w:val="en-IN" w:eastAsia="en-IN"/>
              </w:rPr>
            </w:pPr>
          </w:p>
        </w:tc>
        <w:tc>
          <w:tcPr>
            <w:tcW w:w="1418" w:type="dxa"/>
            <w:tcBorders>
              <w:top w:val="nil"/>
              <w:left w:val="nil"/>
              <w:bottom w:val="single" w:sz="8" w:space="0" w:color="auto"/>
              <w:right w:val="single" w:sz="8" w:space="0" w:color="auto"/>
            </w:tcBorders>
            <w:shd w:val="clear" w:color="auto" w:fill="auto"/>
            <w:noWrap/>
            <w:vAlign w:val="bottom"/>
            <w:hideMark/>
          </w:tcPr>
          <w:p w14:paraId="452BCDD0" w14:textId="77777777" w:rsidR="000F6D68" w:rsidRPr="00A91BB8" w:rsidRDefault="000F6D68" w:rsidP="00A91BB8">
            <w:pPr>
              <w:spacing w:before="0" w:after="0"/>
              <w:ind w:left="0" w:firstLine="0"/>
              <w:rPr>
                <w:rFonts w:eastAsia="Times New Roman" w:cs="Calibri"/>
                <w:lang w:val="en-IN" w:eastAsia="en-IN"/>
              </w:rPr>
            </w:pPr>
          </w:p>
        </w:tc>
        <w:tc>
          <w:tcPr>
            <w:tcW w:w="1773" w:type="dxa"/>
            <w:tcBorders>
              <w:top w:val="nil"/>
              <w:left w:val="nil"/>
              <w:bottom w:val="single" w:sz="8" w:space="0" w:color="auto"/>
              <w:right w:val="single" w:sz="8" w:space="0" w:color="auto"/>
            </w:tcBorders>
            <w:shd w:val="clear" w:color="auto" w:fill="auto"/>
            <w:noWrap/>
            <w:vAlign w:val="bottom"/>
            <w:hideMark/>
          </w:tcPr>
          <w:p w14:paraId="3C838200" w14:textId="77777777" w:rsidR="000F6D68" w:rsidRPr="00A91BB8" w:rsidRDefault="000F6D68" w:rsidP="00A91BB8">
            <w:pPr>
              <w:spacing w:before="0" w:after="0"/>
              <w:ind w:left="0" w:firstLine="0"/>
              <w:rPr>
                <w:rFonts w:eastAsia="Times New Roman" w:cs="Calibri"/>
                <w:lang w:val="en-IN" w:eastAsia="en-IN"/>
              </w:rPr>
            </w:pPr>
          </w:p>
        </w:tc>
      </w:tr>
      <w:tr w:rsidR="000F6D68" w:rsidRPr="00A91BB8" w14:paraId="2A2BC12A"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6C71B17F" w14:textId="77777777" w:rsidR="000F6D68" w:rsidRPr="00A91BB8" w:rsidRDefault="000F6D68" w:rsidP="00A91BB8">
            <w:pPr>
              <w:spacing w:before="0" w:after="0"/>
              <w:ind w:left="0" w:firstLine="0"/>
              <w:rPr>
                <w:rFonts w:eastAsia="Times New Roman" w:cs="Calibri"/>
                <w:lang w:val="en-IN" w:eastAsia="en-IN"/>
              </w:rPr>
            </w:pPr>
          </w:p>
        </w:tc>
        <w:tc>
          <w:tcPr>
            <w:tcW w:w="833" w:type="dxa"/>
            <w:tcBorders>
              <w:top w:val="nil"/>
              <w:left w:val="nil"/>
              <w:bottom w:val="single" w:sz="8" w:space="0" w:color="auto"/>
              <w:right w:val="single" w:sz="8" w:space="0" w:color="auto"/>
            </w:tcBorders>
            <w:shd w:val="clear" w:color="auto" w:fill="auto"/>
            <w:noWrap/>
            <w:vAlign w:val="bottom"/>
            <w:hideMark/>
          </w:tcPr>
          <w:p w14:paraId="60B33558" w14:textId="77777777" w:rsidR="000F6D68" w:rsidRPr="00A91BB8" w:rsidRDefault="000F6D68" w:rsidP="00A91BB8">
            <w:pPr>
              <w:spacing w:before="0" w:after="0"/>
              <w:ind w:left="0" w:firstLine="0"/>
              <w:rPr>
                <w:rFonts w:eastAsia="Times New Roman" w:cs="Calibri"/>
                <w:lang w:val="en-IN" w:eastAsia="en-IN"/>
              </w:rPr>
            </w:pP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56125380" w14:textId="77777777" w:rsidR="000F6D68" w:rsidRPr="00A91BB8" w:rsidRDefault="000F6D68" w:rsidP="00A91BB8">
            <w:pPr>
              <w:spacing w:before="0" w:after="0"/>
              <w:ind w:left="0" w:firstLine="0"/>
              <w:rPr>
                <w:rFonts w:eastAsia="Times New Roman" w:cs="Calibri"/>
                <w:lang w:val="en-IN" w:eastAsia="en-IN"/>
              </w:rPr>
            </w:pPr>
          </w:p>
        </w:tc>
        <w:tc>
          <w:tcPr>
            <w:tcW w:w="1418" w:type="dxa"/>
            <w:tcBorders>
              <w:top w:val="nil"/>
              <w:left w:val="nil"/>
              <w:bottom w:val="single" w:sz="8" w:space="0" w:color="auto"/>
              <w:right w:val="single" w:sz="8" w:space="0" w:color="auto"/>
            </w:tcBorders>
            <w:shd w:val="clear" w:color="auto" w:fill="auto"/>
            <w:noWrap/>
            <w:vAlign w:val="bottom"/>
            <w:hideMark/>
          </w:tcPr>
          <w:p w14:paraId="181A29DF" w14:textId="77777777" w:rsidR="000F6D68" w:rsidRPr="00A91BB8" w:rsidRDefault="000F6D68" w:rsidP="00A91BB8">
            <w:pPr>
              <w:spacing w:before="0" w:after="0"/>
              <w:ind w:left="0" w:firstLine="0"/>
              <w:rPr>
                <w:rFonts w:eastAsia="Times New Roman" w:cs="Calibri"/>
                <w:lang w:val="en-IN" w:eastAsia="en-IN"/>
              </w:rPr>
            </w:pPr>
          </w:p>
        </w:tc>
        <w:tc>
          <w:tcPr>
            <w:tcW w:w="1773" w:type="dxa"/>
            <w:tcBorders>
              <w:top w:val="nil"/>
              <w:left w:val="nil"/>
              <w:bottom w:val="single" w:sz="8" w:space="0" w:color="auto"/>
              <w:right w:val="single" w:sz="8" w:space="0" w:color="auto"/>
            </w:tcBorders>
            <w:shd w:val="clear" w:color="auto" w:fill="auto"/>
            <w:noWrap/>
            <w:vAlign w:val="bottom"/>
            <w:hideMark/>
          </w:tcPr>
          <w:p w14:paraId="3EC517B8" w14:textId="77777777" w:rsidR="000F6D68" w:rsidRPr="00A91BB8" w:rsidRDefault="000F6D68" w:rsidP="00A91BB8">
            <w:pPr>
              <w:spacing w:before="0" w:after="0"/>
              <w:ind w:left="0" w:firstLine="0"/>
              <w:rPr>
                <w:rFonts w:eastAsia="Times New Roman" w:cs="Calibri"/>
                <w:lang w:val="en-IN" w:eastAsia="en-IN"/>
              </w:rPr>
            </w:pPr>
          </w:p>
        </w:tc>
      </w:tr>
      <w:tr w:rsidR="00A91BB8" w:rsidRPr="00A91BB8" w14:paraId="40CE0B4E"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6B9E417F"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833" w:type="dxa"/>
            <w:tcBorders>
              <w:top w:val="nil"/>
              <w:left w:val="nil"/>
              <w:bottom w:val="single" w:sz="8" w:space="0" w:color="auto"/>
              <w:right w:val="single" w:sz="8" w:space="0" w:color="auto"/>
            </w:tcBorders>
            <w:shd w:val="clear" w:color="auto" w:fill="auto"/>
            <w:noWrap/>
            <w:vAlign w:val="bottom"/>
            <w:hideMark/>
          </w:tcPr>
          <w:p w14:paraId="31438BCA"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07569888"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418" w:type="dxa"/>
            <w:tcBorders>
              <w:top w:val="nil"/>
              <w:left w:val="nil"/>
              <w:bottom w:val="single" w:sz="8" w:space="0" w:color="auto"/>
              <w:right w:val="single" w:sz="8" w:space="0" w:color="auto"/>
            </w:tcBorders>
            <w:shd w:val="clear" w:color="auto" w:fill="auto"/>
            <w:noWrap/>
            <w:vAlign w:val="bottom"/>
            <w:hideMark/>
          </w:tcPr>
          <w:p w14:paraId="20264C36"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773" w:type="dxa"/>
            <w:tcBorders>
              <w:top w:val="nil"/>
              <w:left w:val="nil"/>
              <w:bottom w:val="single" w:sz="8" w:space="0" w:color="auto"/>
              <w:right w:val="single" w:sz="8" w:space="0" w:color="auto"/>
            </w:tcBorders>
            <w:shd w:val="clear" w:color="auto" w:fill="auto"/>
            <w:noWrap/>
            <w:vAlign w:val="bottom"/>
            <w:hideMark/>
          </w:tcPr>
          <w:p w14:paraId="78466CEF"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r>
      <w:tr w:rsidR="00A91BB8" w:rsidRPr="00A91BB8" w14:paraId="4A206EE2" w14:textId="77777777" w:rsidTr="00A91BB8">
        <w:trPr>
          <w:trHeight w:val="315"/>
        </w:trPr>
        <w:tc>
          <w:tcPr>
            <w:tcW w:w="9585" w:type="dxa"/>
            <w:gridSpan w:val="5"/>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B947A31" w14:textId="77777777" w:rsidR="00A91BB8" w:rsidRPr="00A91BB8" w:rsidRDefault="00A91BB8" w:rsidP="00A91BB8">
            <w:pPr>
              <w:spacing w:before="0" w:after="0"/>
              <w:ind w:left="0" w:firstLine="0"/>
              <w:jc w:val="center"/>
              <w:rPr>
                <w:rFonts w:eastAsia="Times New Roman" w:cs="Calibri"/>
                <w:lang w:val="en-IN" w:eastAsia="en-IN"/>
              </w:rPr>
            </w:pPr>
            <w:r w:rsidRPr="00A91BB8">
              <w:rPr>
                <w:rFonts w:eastAsia="Times New Roman" w:cs="Calibri"/>
                <w:lang w:val="en-IN" w:eastAsia="en-IN"/>
              </w:rPr>
              <w:t> </w:t>
            </w:r>
          </w:p>
        </w:tc>
      </w:tr>
    </w:tbl>
    <w:p w14:paraId="594AC012" w14:textId="77777777" w:rsidR="00A91BB8" w:rsidRDefault="00A91BB8" w:rsidP="007F7654"/>
    <w:p w14:paraId="23B768EE" w14:textId="77777777" w:rsidR="00D93046" w:rsidRDefault="00D93046" w:rsidP="00F5330C">
      <w:pPr>
        <w:pStyle w:val="Text3"/>
        <w:ind w:left="2736" w:firstLine="144"/>
        <w:rPr>
          <w:rFonts w:ascii="Verdana" w:hAnsi="Verdana"/>
          <w:b/>
          <w:sz w:val="32"/>
        </w:rPr>
      </w:pPr>
    </w:p>
    <w:p w14:paraId="4E4125A3" w14:textId="77777777" w:rsidR="00FE54DF" w:rsidRPr="008D600B" w:rsidRDefault="00D93046" w:rsidP="00490B83">
      <w:pPr>
        <w:pStyle w:val="TOCHeading"/>
      </w:pPr>
      <w:r>
        <w:br w:type="page"/>
      </w:r>
      <w:r w:rsidR="00490B83">
        <w:lastRenderedPageBreak/>
        <w:t xml:space="preserve">Table of </w:t>
      </w:r>
      <w:r w:rsidR="00FE54DF" w:rsidRPr="00FE54DF">
        <w:t>Content</w:t>
      </w:r>
    </w:p>
    <w:p w14:paraId="344DBA61" w14:textId="77777777" w:rsidR="00FE54DF" w:rsidRDefault="00FE54DF" w:rsidP="00F5330C">
      <w:pPr>
        <w:pStyle w:val="TOC1"/>
        <w:ind w:firstLine="0"/>
      </w:pPr>
    </w:p>
    <w:p w14:paraId="24F3DEC0" w14:textId="6AE81E21" w:rsidR="006C1D6A" w:rsidRDefault="0062436E">
      <w:pPr>
        <w:pStyle w:val="TOC1"/>
        <w:rPr>
          <w:rFonts w:asciiTheme="minorHAnsi" w:eastAsiaTheme="minorEastAsia" w:hAnsiTheme="minorHAnsi" w:cstheme="minorBidi"/>
          <w:b w:val="0"/>
          <w:bCs w:val="0"/>
          <w:caps w:val="0"/>
          <w:noProof/>
          <w:sz w:val="22"/>
          <w:szCs w:val="22"/>
          <w:lang w:val="en-US"/>
        </w:rPr>
      </w:pPr>
      <w:r>
        <w:fldChar w:fldCharType="begin"/>
      </w:r>
      <w:r w:rsidR="00086256">
        <w:instrText xml:space="preserve"> TOC \o "1-2" \h \z \u </w:instrText>
      </w:r>
      <w:r>
        <w:fldChar w:fldCharType="separate"/>
      </w:r>
      <w:hyperlink w:anchor="_Toc331583772" w:history="1">
        <w:r w:rsidR="006C1D6A" w:rsidRPr="00861D94">
          <w:rPr>
            <w:rStyle w:val="Hyperlink"/>
            <w:noProof/>
          </w:rPr>
          <w:t>1.0</w:t>
        </w:r>
        <w:r w:rsidR="006C1D6A">
          <w:rPr>
            <w:rFonts w:asciiTheme="minorHAnsi" w:eastAsiaTheme="minorEastAsia" w:hAnsiTheme="minorHAnsi" w:cstheme="minorBidi"/>
            <w:b w:val="0"/>
            <w:bCs w:val="0"/>
            <w:caps w:val="0"/>
            <w:noProof/>
            <w:sz w:val="22"/>
            <w:szCs w:val="22"/>
            <w:lang w:val="en-US"/>
          </w:rPr>
          <w:tab/>
        </w:r>
        <w:r w:rsidR="006C1D6A" w:rsidRPr="00861D94">
          <w:rPr>
            <w:rStyle w:val="Hyperlink"/>
            <w:noProof/>
          </w:rPr>
          <w:t>Confidentiality / Legal notification</w:t>
        </w:r>
        <w:r w:rsidR="006C1D6A">
          <w:rPr>
            <w:noProof/>
            <w:webHidden/>
          </w:rPr>
          <w:tab/>
        </w:r>
        <w:r w:rsidR="006C1D6A">
          <w:rPr>
            <w:noProof/>
            <w:webHidden/>
          </w:rPr>
          <w:fldChar w:fldCharType="begin"/>
        </w:r>
        <w:r w:rsidR="006C1D6A">
          <w:rPr>
            <w:noProof/>
            <w:webHidden/>
          </w:rPr>
          <w:instrText xml:space="preserve"> PAGEREF _Toc331583772 \h </w:instrText>
        </w:r>
        <w:r w:rsidR="006C1D6A">
          <w:rPr>
            <w:noProof/>
            <w:webHidden/>
          </w:rPr>
        </w:r>
        <w:r w:rsidR="006C1D6A">
          <w:rPr>
            <w:noProof/>
            <w:webHidden/>
          </w:rPr>
          <w:fldChar w:fldCharType="separate"/>
        </w:r>
        <w:r w:rsidR="003951CD">
          <w:rPr>
            <w:noProof/>
            <w:webHidden/>
          </w:rPr>
          <w:t>3</w:t>
        </w:r>
        <w:r w:rsidR="006C1D6A">
          <w:rPr>
            <w:noProof/>
            <w:webHidden/>
          </w:rPr>
          <w:fldChar w:fldCharType="end"/>
        </w:r>
      </w:hyperlink>
    </w:p>
    <w:p w14:paraId="3AB5387A" w14:textId="4907B746" w:rsidR="006C1D6A" w:rsidRDefault="000B5038">
      <w:pPr>
        <w:pStyle w:val="TOC1"/>
        <w:rPr>
          <w:rFonts w:asciiTheme="minorHAnsi" w:eastAsiaTheme="minorEastAsia" w:hAnsiTheme="minorHAnsi" w:cstheme="minorBidi"/>
          <w:b w:val="0"/>
          <w:bCs w:val="0"/>
          <w:caps w:val="0"/>
          <w:noProof/>
          <w:sz w:val="22"/>
          <w:szCs w:val="22"/>
          <w:lang w:val="en-US"/>
        </w:rPr>
      </w:pPr>
      <w:hyperlink w:anchor="_Toc331583773" w:history="1">
        <w:r w:rsidR="006C1D6A" w:rsidRPr="00861D94">
          <w:rPr>
            <w:rStyle w:val="Hyperlink"/>
            <w:noProof/>
          </w:rPr>
          <w:t>2.0</w:t>
        </w:r>
        <w:r w:rsidR="006C1D6A">
          <w:rPr>
            <w:rFonts w:asciiTheme="minorHAnsi" w:eastAsiaTheme="minorEastAsia" w:hAnsiTheme="minorHAnsi" w:cstheme="minorBidi"/>
            <w:b w:val="0"/>
            <w:bCs w:val="0"/>
            <w:caps w:val="0"/>
            <w:noProof/>
            <w:sz w:val="22"/>
            <w:szCs w:val="22"/>
            <w:lang w:val="en-US"/>
          </w:rPr>
          <w:tab/>
        </w:r>
        <w:r w:rsidR="006C1D6A" w:rsidRPr="00861D94">
          <w:rPr>
            <w:rStyle w:val="Hyperlink"/>
            <w:noProof/>
          </w:rPr>
          <w:t>Introduction</w:t>
        </w:r>
        <w:r w:rsidR="006C1D6A">
          <w:rPr>
            <w:noProof/>
            <w:webHidden/>
          </w:rPr>
          <w:tab/>
        </w:r>
        <w:r w:rsidR="006C1D6A">
          <w:rPr>
            <w:noProof/>
            <w:webHidden/>
          </w:rPr>
          <w:fldChar w:fldCharType="begin"/>
        </w:r>
        <w:r w:rsidR="006C1D6A">
          <w:rPr>
            <w:noProof/>
            <w:webHidden/>
          </w:rPr>
          <w:instrText xml:space="preserve"> PAGEREF _Toc331583773 \h </w:instrText>
        </w:r>
        <w:r w:rsidR="006C1D6A">
          <w:rPr>
            <w:noProof/>
            <w:webHidden/>
          </w:rPr>
        </w:r>
        <w:r w:rsidR="006C1D6A">
          <w:rPr>
            <w:noProof/>
            <w:webHidden/>
          </w:rPr>
          <w:fldChar w:fldCharType="separate"/>
        </w:r>
        <w:r w:rsidR="003951CD">
          <w:rPr>
            <w:noProof/>
            <w:webHidden/>
          </w:rPr>
          <w:t>4</w:t>
        </w:r>
        <w:r w:rsidR="006C1D6A">
          <w:rPr>
            <w:noProof/>
            <w:webHidden/>
          </w:rPr>
          <w:fldChar w:fldCharType="end"/>
        </w:r>
      </w:hyperlink>
    </w:p>
    <w:p w14:paraId="10ED395A" w14:textId="7CE48461" w:rsidR="000D3909" w:rsidRDefault="000B5038" w:rsidP="000D3909">
      <w:pPr>
        <w:pStyle w:val="TOC1"/>
        <w:rPr>
          <w:noProof/>
        </w:rPr>
      </w:pPr>
      <w:hyperlink w:anchor="_Toc331583772" w:history="1">
        <w:r w:rsidR="000D3909">
          <w:rPr>
            <w:rStyle w:val="Hyperlink"/>
            <w:noProof/>
          </w:rPr>
          <w:t>3</w:t>
        </w:r>
        <w:r w:rsidR="000D3909" w:rsidRPr="00861D94">
          <w:rPr>
            <w:rStyle w:val="Hyperlink"/>
            <w:noProof/>
          </w:rPr>
          <w:t>.0</w:t>
        </w:r>
        <w:r w:rsidR="000D3909">
          <w:rPr>
            <w:rFonts w:asciiTheme="minorHAnsi" w:eastAsiaTheme="minorEastAsia" w:hAnsiTheme="minorHAnsi" w:cstheme="minorBidi"/>
            <w:b w:val="0"/>
            <w:bCs w:val="0"/>
            <w:caps w:val="0"/>
            <w:noProof/>
            <w:sz w:val="22"/>
            <w:szCs w:val="22"/>
            <w:lang w:val="en-US"/>
          </w:rPr>
          <w:tab/>
        </w:r>
        <w:r w:rsidR="000D3909">
          <w:rPr>
            <w:rStyle w:val="Hyperlink"/>
            <w:noProof/>
          </w:rPr>
          <w:t>Je</w:t>
        </w:r>
        <w:r w:rsidR="000A4D7D">
          <w:rPr>
            <w:rStyle w:val="Hyperlink"/>
            <w:noProof/>
          </w:rPr>
          <w:t>N</w:t>
        </w:r>
        <w:r w:rsidR="000D3909">
          <w:rPr>
            <w:rStyle w:val="Hyperlink"/>
            <w:noProof/>
          </w:rPr>
          <w:t>kins backup</w:t>
        </w:r>
        <w:r w:rsidR="000D3909" w:rsidRPr="00861D94">
          <w:rPr>
            <w:rStyle w:val="Hyperlink"/>
            <w:noProof/>
          </w:rPr>
          <w:t xml:space="preserve"> </w:t>
        </w:r>
        <w:r w:rsidR="000D3909">
          <w:rPr>
            <w:rStyle w:val="Hyperlink"/>
            <w:noProof/>
          </w:rPr>
          <w:t>procedure</w:t>
        </w:r>
        <w:r w:rsidR="000D3909">
          <w:rPr>
            <w:noProof/>
            <w:webHidden/>
          </w:rPr>
          <w:tab/>
        </w:r>
        <w:r w:rsidR="000D3909">
          <w:rPr>
            <w:noProof/>
            <w:webHidden/>
          </w:rPr>
          <w:fldChar w:fldCharType="begin"/>
        </w:r>
        <w:r w:rsidR="000D3909">
          <w:rPr>
            <w:noProof/>
            <w:webHidden/>
          </w:rPr>
          <w:instrText xml:space="preserve"> PAGEREF _Toc331583772 \h </w:instrText>
        </w:r>
        <w:r w:rsidR="000D3909">
          <w:rPr>
            <w:noProof/>
            <w:webHidden/>
          </w:rPr>
        </w:r>
        <w:r w:rsidR="000D3909">
          <w:rPr>
            <w:noProof/>
            <w:webHidden/>
          </w:rPr>
          <w:fldChar w:fldCharType="separate"/>
        </w:r>
        <w:r w:rsidR="003951CD">
          <w:rPr>
            <w:noProof/>
            <w:webHidden/>
          </w:rPr>
          <w:t>3</w:t>
        </w:r>
        <w:r w:rsidR="000D3909">
          <w:rPr>
            <w:noProof/>
            <w:webHidden/>
          </w:rPr>
          <w:fldChar w:fldCharType="end"/>
        </w:r>
      </w:hyperlink>
    </w:p>
    <w:p w14:paraId="68DE65D3" w14:textId="4BB30574" w:rsidR="000A4D7D" w:rsidRDefault="000A4D7D" w:rsidP="000A4D7D">
      <w:pPr>
        <w:pStyle w:val="TOC1"/>
        <w:rPr>
          <w:rFonts w:asciiTheme="minorHAnsi" w:eastAsiaTheme="minorEastAsia" w:hAnsiTheme="minorHAnsi" w:cstheme="minorBidi"/>
          <w:b w:val="0"/>
          <w:bCs w:val="0"/>
          <w:caps w:val="0"/>
          <w:noProof/>
          <w:sz w:val="22"/>
          <w:szCs w:val="22"/>
          <w:lang w:val="en-US"/>
        </w:rPr>
      </w:pPr>
      <w:hyperlink w:anchor="_Toc331583773" w:history="1">
        <w:r>
          <w:rPr>
            <w:rStyle w:val="Hyperlink"/>
            <w:noProof/>
          </w:rPr>
          <w:t>4</w:t>
        </w:r>
        <w:r w:rsidRPr="00861D94">
          <w:rPr>
            <w:rStyle w:val="Hyperlink"/>
            <w:noProof/>
          </w:rPr>
          <w:t>.0</w:t>
        </w:r>
        <w:r>
          <w:rPr>
            <w:rFonts w:asciiTheme="minorHAnsi" w:eastAsiaTheme="minorEastAsia" w:hAnsiTheme="minorHAnsi" w:cstheme="minorBidi"/>
            <w:b w:val="0"/>
            <w:bCs w:val="0"/>
            <w:caps w:val="0"/>
            <w:noProof/>
            <w:sz w:val="22"/>
            <w:szCs w:val="22"/>
            <w:lang w:val="en-US"/>
          </w:rPr>
          <w:tab/>
        </w:r>
        <w:r>
          <w:rPr>
            <w:rStyle w:val="Hyperlink"/>
            <w:noProof/>
          </w:rPr>
          <w:t>JENKINS Restore procedure</w:t>
        </w:r>
        <w:r>
          <w:rPr>
            <w:noProof/>
            <w:webHidden/>
          </w:rPr>
          <w:tab/>
        </w:r>
        <w:r>
          <w:rPr>
            <w:noProof/>
            <w:webHidden/>
          </w:rPr>
          <w:fldChar w:fldCharType="begin"/>
        </w:r>
        <w:r>
          <w:rPr>
            <w:noProof/>
            <w:webHidden/>
          </w:rPr>
          <w:instrText xml:space="preserve"> PAGEREF _Toc331583773 \h </w:instrText>
        </w:r>
        <w:r>
          <w:rPr>
            <w:noProof/>
            <w:webHidden/>
          </w:rPr>
        </w:r>
        <w:r>
          <w:rPr>
            <w:noProof/>
            <w:webHidden/>
          </w:rPr>
          <w:fldChar w:fldCharType="separate"/>
        </w:r>
        <w:r w:rsidR="003951CD">
          <w:rPr>
            <w:noProof/>
            <w:webHidden/>
          </w:rPr>
          <w:t>4</w:t>
        </w:r>
        <w:r>
          <w:rPr>
            <w:noProof/>
            <w:webHidden/>
          </w:rPr>
          <w:fldChar w:fldCharType="end"/>
        </w:r>
      </w:hyperlink>
    </w:p>
    <w:p w14:paraId="1FC1CCE6" w14:textId="77777777" w:rsidR="000A4D7D" w:rsidRPr="000A4D7D" w:rsidRDefault="000A4D7D" w:rsidP="000A4D7D">
      <w:pPr>
        <w:rPr>
          <w:noProof/>
        </w:rPr>
      </w:pPr>
    </w:p>
    <w:p w14:paraId="771D7C29" w14:textId="7A877E1E" w:rsidR="004E5516" w:rsidRDefault="0062436E" w:rsidP="00CD3348">
      <w:pPr>
        <w:pStyle w:val="HMNormallvl1"/>
        <w:ind w:left="0"/>
        <w:rPr>
          <w:rFonts w:eastAsia="Calibri"/>
        </w:rPr>
      </w:pPr>
      <w:r>
        <w:rPr>
          <w:rFonts w:eastAsia="Calibri"/>
        </w:rPr>
        <w:fldChar w:fldCharType="end"/>
      </w:r>
      <w:bookmarkStart w:id="0" w:name="_Toc200259146"/>
      <w:bookmarkStart w:id="1" w:name="_Toc200858264"/>
    </w:p>
    <w:p w14:paraId="4131331F" w14:textId="77777777" w:rsidR="004E5516" w:rsidRDefault="004E5516" w:rsidP="004E5516">
      <w:pPr>
        <w:pStyle w:val="HMNormallvl1"/>
        <w:rPr>
          <w:rFonts w:eastAsia="Calibri"/>
        </w:rPr>
      </w:pPr>
    </w:p>
    <w:p w14:paraId="1782FA6A" w14:textId="77777777" w:rsidR="00440C04" w:rsidRDefault="00440C04" w:rsidP="004E5516">
      <w:pPr>
        <w:pStyle w:val="HMNormallvl1"/>
        <w:rPr>
          <w:rFonts w:eastAsia="Calibri"/>
        </w:rPr>
      </w:pPr>
    </w:p>
    <w:p w14:paraId="16CD794B" w14:textId="77777777" w:rsidR="00440C04" w:rsidRDefault="00440C04" w:rsidP="004E5516">
      <w:pPr>
        <w:pStyle w:val="HMNormallvl1"/>
        <w:rPr>
          <w:rFonts w:eastAsia="Calibri"/>
        </w:rPr>
      </w:pPr>
    </w:p>
    <w:p w14:paraId="63B30258" w14:textId="77777777" w:rsidR="00440C04" w:rsidRDefault="00440C04" w:rsidP="004E5516">
      <w:pPr>
        <w:pStyle w:val="HMNormallvl1"/>
        <w:rPr>
          <w:rFonts w:eastAsia="Calibri"/>
        </w:rPr>
      </w:pPr>
    </w:p>
    <w:p w14:paraId="656DCA79" w14:textId="77777777" w:rsidR="00440C04" w:rsidRDefault="00440C04" w:rsidP="004E5516">
      <w:pPr>
        <w:pStyle w:val="HMNormallvl1"/>
        <w:rPr>
          <w:rFonts w:eastAsia="Calibri"/>
        </w:rPr>
      </w:pPr>
    </w:p>
    <w:p w14:paraId="3FFD825D" w14:textId="77777777" w:rsidR="00440C04" w:rsidRDefault="00440C04" w:rsidP="004E5516">
      <w:pPr>
        <w:pStyle w:val="HMNormallvl1"/>
        <w:rPr>
          <w:rFonts w:eastAsia="Calibri"/>
        </w:rPr>
      </w:pPr>
    </w:p>
    <w:p w14:paraId="7B7EEDAB" w14:textId="77777777" w:rsidR="00114B1E" w:rsidRDefault="00114B1E" w:rsidP="004E5516">
      <w:pPr>
        <w:pStyle w:val="HMNormallvl1"/>
        <w:rPr>
          <w:rFonts w:eastAsia="Calibri"/>
        </w:rPr>
      </w:pPr>
    </w:p>
    <w:p w14:paraId="3004539C" w14:textId="77777777" w:rsidR="00114B1E" w:rsidRDefault="00114B1E" w:rsidP="004E5516">
      <w:pPr>
        <w:pStyle w:val="HMNormallvl1"/>
        <w:rPr>
          <w:rFonts w:eastAsia="Calibri"/>
        </w:rPr>
      </w:pPr>
    </w:p>
    <w:p w14:paraId="31086230" w14:textId="77777777" w:rsidR="00114B1E" w:rsidRDefault="00114B1E" w:rsidP="004E5516">
      <w:pPr>
        <w:pStyle w:val="HMNormallvl1"/>
        <w:rPr>
          <w:rFonts w:eastAsia="Calibri"/>
        </w:rPr>
      </w:pPr>
    </w:p>
    <w:p w14:paraId="29AB8F19" w14:textId="77777777" w:rsidR="00114B1E" w:rsidRDefault="00114B1E" w:rsidP="004E5516">
      <w:pPr>
        <w:pStyle w:val="HMNormallvl1"/>
        <w:rPr>
          <w:rFonts w:eastAsia="Calibri"/>
        </w:rPr>
      </w:pPr>
    </w:p>
    <w:p w14:paraId="359D8CBF" w14:textId="77777777" w:rsidR="00114B1E" w:rsidRDefault="00114B1E" w:rsidP="004E5516">
      <w:pPr>
        <w:pStyle w:val="HMNormallvl1"/>
        <w:rPr>
          <w:rFonts w:eastAsia="Calibri"/>
        </w:rPr>
      </w:pPr>
    </w:p>
    <w:p w14:paraId="782D4CFB" w14:textId="77777777" w:rsidR="00114B1E" w:rsidRDefault="00114B1E" w:rsidP="004E5516">
      <w:pPr>
        <w:pStyle w:val="HMNormallvl1"/>
        <w:rPr>
          <w:rFonts w:eastAsia="Calibri"/>
        </w:rPr>
      </w:pPr>
    </w:p>
    <w:p w14:paraId="7CEF31F7" w14:textId="77777777" w:rsidR="00114B1E" w:rsidRDefault="00114B1E" w:rsidP="004E5516">
      <w:pPr>
        <w:pStyle w:val="HMNormallvl1"/>
        <w:rPr>
          <w:rFonts w:eastAsia="Calibri"/>
        </w:rPr>
      </w:pPr>
    </w:p>
    <w:p w14:paraId="7F5CC970" w14:textId="77777777" w:rsidR="00114B1E" w:rsidRDefault="00114B1E" w:rsidP="004E5516">
      <w:pPr>
        <w:pStyle w:val="HMNormallvl1"/>
        <w:rPr>
          <w:rFonts w:eastAsia="Calibri"/>
        </w:rPr>
      </w:pPr>
    </w:p>
    <w:p w14:paraId="25A8BF81" w14:textId="77777777" w:rsidR="00114B1E" w:rsidRDefault="00114B1E" w:rsidP="004E5516">
      <w:pPr>
        <w:pStyle w:val="HMNormallvl1"/>
        <w:rPr>
          <w:rFonts w:eastAsia="Calibri"/>
        </w:rPr>
      </w:pPr>
    </w:p>
    <w:p w14:paraId="55C78E68" w14:textId="77777777" w:rsidR="00114B1E" w:rsidRDefault="00114B1E" w:rsidP="004E5516">
      <w:pPr>
        <w:pStyle w:val="HMNormallvl1"/>
        <w:rPr>
          <w:rFonts w:eastAsia="Calibri"/>
        </w:rPr>
      </w:pPr>
    </w:p>
    <w:p w14:paraId="63AEFDC0" w14:textId="77777777" w:rsidR="00114B1E" w:rsidRDefault="00114B1E" w:rsidP="004E5516">
      <w:pPr>
        <w:pStyle w:val="HMNormallvl1"/>
        <w:rPr>
          <w:rFonts w:eastAsia="Calibri"/>
        </w:rPr>
      </w:pPr>
    </w:p>
    <w:p w14:paraId="4B49A403" w14:textId="77777777" w:rsidR="00114B1E" w:rsidRDefault="00114B1E" w:rsidP="004E5516">
      <w:pPr>
        <w:pStyle w:val="HMNormallvl1"/>
        <w:rPr>
          <w:rFonts w:eastAsia="Calibri"/>
        </w:rPr>
      </w:pPr>
    </w:p>
    <w:p w14:paraId="6325EB31" w14:textId="36497D4E" w:rsidR="00114B1E" w:rsidRDefault="00114B1E" w:rsidP="004E5516">
      <w:pPr>
        <w:pStyle w:val="HMNormallvl1"/>
        <w:rPr>
          <w:rFonts w:eastAsia="Calibri"/>
        </w:rPr>
      </w:pPr>
    </w:p>
    <w:p w14:paraId="3C58DBA6" w14:textId="37EF56A2" w:rsidR="00410227" w:rsidRDefault="00410227" w:rsidP="004E5516">
      <w:pPr>
        <w:pStyle w:val="HMNormallvl1"/>
        <w:rPr>
          <w:rFonts w:eastAsia="Calibri"/>
        </w:rPr>
      </w:pPr>
    </w:p>
    <w:p w14:paraId="73DB4AD5" w14:textId="3ED2C03F" w:rsidR="00410227" w:rsidRDefault="00410227" w:rsidP="004E5516">
      <w:pPr>
        <w:pStyle w:val="HMNormallvl1"/>
        <w:rPr>
          <w:rFonts w:eastAsia="Calibri"/>
        </w:rPr>
      </w:pPr>
    </w:p>
    <w:p w14:paraId="3625F5E6" w14:textId="77777777" w:rsidR="00410227" w:rsidRDefault="00410227" w:rsidP="004E5516">
      <w:pPr>
        <w:pStyle w:val="HMNormallvl1"/>
        <w:rPr>
          <w:rFonts w:eastAsia="Calibri"/>
        </w:rPr>
      </w:pPr>
    </w:p>
    <w:p w14:paraId="40BCAA6A" w14:textId="77777777" w:rsidR="00114B1E" w:rsidRDefault="00114B1E" w:rsidP="004E5516">
      <w:pPr>
        <w:pStyle w:val="HMNormallvl1"/>
        <w:rPr>
          <w:rFonts w:eastAsia="Calibri"/>
        </w:rPr>
      </w:pPr>
    </w:p>
    <w:p w14:paraId="20E288C4" w14:textId="0F857F87" w:rsidR="00114B1E" w:rsidRDefault="00114B1E" w:rsidP="004E5516">
      <w:pPr>
        <w:pStyle w:val="HMNormallvl1"/>
        <w:rPr>
          <w:rFonts w:eastAsia="Calibri"/>
        </w:rPr>
      </w:pPr>
    </w:p>
    <w:p w14:paraId="0F7A180A" w14:textId="4CCDBCD7" w:rsidR="00CD3348" w:rsidRDefault="00CD3348" w:rsidP="004E5516">
      <w:pPr>
        <w:pStyle w:val="HMNormallvl1"/>
        <w:rPr>
          <w:rFonts w:eastAsia="Calibri"/>
        </w:rPr>
      </w:pPr>
    </w:p>
    <w:p w14:paraId="0BD25063" w14:textId="77777777" w:rsidR="00CD3348" w:rsidRDefault="00CD3348" w:rsidP="004E5516">
      <w:pPr>
        <w:pStyle w:val="HMNormallvl1"/>
        <w:rPr>
          <w:rFonts w:eastAsia="Calibri"/>
        </w:rPr>
      </w:pPr>
    </w:p>
    <w:p w14:paraId="2DA57C07" w14:textId="65F58F79" w:rsidR="00EE5A35" w:rsidRPr="00021F8A" w:rsidRDefault="00EE5A35" w:rsidP="008C2F1B">
      <w:pPr>
        <w:pStyle w:val="HMHeadinglvl1"/>
      </w:pPr>
      <w:bookmarkStart w:id="2" w:name="_Toc331583772"/>
      <w:r w:rsidRPr="00021F8A">
        <w:t xml:space="preserve">Confidentiality </w:t>
      </w:r>
      <w:r w:rsidR="000117E6">
        <w:t xml:space="preserve">/ Legal </w:t>
      </w:r>
      <w:bookmarkEnd w:id="0"/>
      <w:bookmarkEnd w:id="1"/>
      <w:r w:rsidR="000117E6">
        <w:t>notification</w:t>
      </w:r>
      <w:bookmarkEnd w:id="2"/>
    </w:p>
    <w:p w14:paraId="7D3FE79A" w14:textId="77777777" w:rsidR="00410227" w:rsidRDefault="00410227" w:rsidP="001E496B">
      <w:pPr>
        <w:pStyle w:val="HMNormallvl1"/>
      </w:pPr>
    </w:p>
    <w:p w14:paraId="01E01BBC" w14:textId="77777777" w:rsidR="00410227" w:rsidRDefault="00410227" w:rsidP="00410227">
      <w:pPr>
        <w:ind w:left="357"/>
        <w:rPr>
          <w:rFonts w:eastAsia="Arial Unicode MS" w:cs="Arial"/>
          <w:noProof/>
          <w:sz w:val="20"/>
          <w:szCs w:val="20"/>
        </w:rPr>
      </w:pPr>
      <w:r w:rsidRPr="00410227">
        <w:rPr>
          <w:sz w:val="20"/>
          <w:szCs w:val="20"/>
          <w:lang w:bidi="hi-IN"/>
        </w:rPr>
        <w:t xml:space="preserve">Confidential. Copyright © AI Enterprise., 2018. All rights reserved. </w:t>
      </w:r>
      <w:r w:rsidRPr="00410227">
        <w:rPr>
          <w:rFonts w:eastAsia="Arial Unicode MS" w:cs="Arial"/>
          <w:noProof/>
          <w:sz w:val="20"/>
          <w:szCs w:val="20"/>
        </w:rPr>
        <w:t xml:space="preserve">This document, including the information contained </w:t>
      </w:r>
    </w:p>
    <w:p w14:paraId="196F7139" w14:textId="77777777" w:rsidR="00410227" w:rsidRDefault="00410227" w:rsidP="00410227">
      <w:pPr>
        <w:ind w:left="357"/>
        <w:rPr>
          <w:rFonts w:eastAsia="Arial Unicode MS" w:cs="Arial"/>
          <w:noProof/>
          <w:sz w:val="20"/>
          <w:szCs w:val="20"/>
        </w:rPr>
      </w:pPr>
      <w:r w:rsidRPr="00410227">
        <w:rPr>
          <w:rFonts w:eastAsia="Arial Unicode MS" w:cs="Arial"/>
          <w:noProof/>
          <w:sz w:val="20"/>
          <w:szCs w:val="20"/>
        </w:rPr>
        <w:t xml:space="preserve">herein, is restricted, confidential and proprietary to AI Enterprise, and is to be used only by and disclosed only to those </w:t>
      </w:r>
    </w:p>
    <w:p w14:paraId="28000F55" w14:textId="77777777" w:rsidR="00410227" w:rsidRDefault="00410227" w:rsidP="00410227">
      <w:pPr>
        <w:ind w:left="357"/>
        <w:rPr>
          <w:rFonts w:eastAsia="Arial Unicode MS" w:cs="Arial"/>
          <w:noProof/>
          <w:sz w:val="20"/>
          <w:szCs w:val="20"/>
        </w:rPr>
      </w:pPr>
      <w:r w:rsidRPr="00410227">
        <w:rPr>
          <w:rFonts w:eastAsia="Arial Unicode MS" w:cs="Arial"/>
          <w:noProof/>
          <w:sz w:val="20"/>
          <w:szCs w:val="20"/>
        </w:rPr>
        <w:t xml:space="preserve">within AI Enterprise with a need-to-know.  DO NOT COPY OR FORWARD INTERNALLY OR RELEASE outside AI Enterprise </w:t>
      </w:r>
    </w:p>
    <w:p w14:paraId="61F97EFB" w14:textId="0BAD8AA5" w:rsidR="00410227" w:rsidRDefault="00410227" w:rsidP="00410227">
      <w:pPr>
        <w:ind w:left="357"/>
        <w:rPr>
          <w:rFonts w:eastAsia="Arial Unicode MS" w:cs="Arial"/>
          <w:noProof/>
          <w:sz w:val="20"/>
          <w:szCs w:val="20"/>
        </w:rPr>
      </w:pPr>
      <w:r w:rsidRPr="00410227">
        <w:rPr>
          <w:rFonts w:eastAsia="Arial Unicode MS" w:cs="Arial"/>
          <w:noProof/>
          <w:sz w:val="20"/>
          <w:szCs w:val="20"/>
        </w:rPr>
        <w:t xml:space="preserve">without authorization in writing by a Sr. Vice President,  Principal, or Director-level manager or a  direct </w:t>
      </w:r>
      <w:r w:rsidR="001D7FA4">
        <w:rPr>
          <w:rFonts w:eastAsia="Arial Unicode MS" w:cs="Arial"/>
          <w:noProof/>
          <w:sz w:val="20"/>
          <w:szCs w:val="20"/>
        </w:rPr>
        <w:t>d</w:t>
      </w:r>
      <w:r w:rsidRPr="00410227">
        <w:rPr>
          <w:rFonts w:eastAsia="Arial Unicode MS" w:cs="Arial"/>
          <w:noProof/>
          <w:sz w:val="20"/>
          <w:szCs w:val="20"/>
        </w:rPr>
        <w:t xml:space="preserve">esignee  </w:t>
      </w:r>
    </w:p>
    <w:p w14:paraId="17A50452" w14:textId="2558FD48" w:rsidR="00410227" w:rsidRPr="00410227" w:rsidRDefault="00410227" w:rsidP="00410227">
      <w:pPr>
        <w:ind w:left="357"/>
        <w:rPr>
          <w:rFonts w:eastAsia="Arial Unicode MS" w:cs="Arial"/>
          <w:noProof/>
          <w:sz w:val="20"/>
          <w:szCs w:val="20"/>
        </w:rPr>
      </w:pPr>
      <w:r w:rsidRPr="00410227">
        <w:rPr>
          <w:rFonts w:eastAsia="Arial Unicode MS" w:cs="Arial"/>
          <w:noProof/>
          <w:sz w:val="20"/>
          <w:szCs w:val="20"/>
        </w:rPr>
        <w:t>thereof who has responsibility for the information contained herein.</w:t>
      </w:r>
    </w:p>
    <w:p w14:paraId="4093F48E" w14:textId="262BE6BF" w:rsidR="00440C04" w:rsidRDefault="004F5282" w:rsidP="00410227">
      <w:pPr>
        <w:pStyle w:val="HMNormallvl1"/>
        <w:ind w:left="374"/>
      </w:pPr>
      <w:r w:rsidRPr="006E3424">
        <w:lastRenderedPageBreak/>
        <w:t xml:space="preserve"> </w:t>
      </w:r>
    </w:p>
    <w:p w14:paraId="7585815B" w14:textId="77777777" w:rsidR="00843E18" w:rsidRDefault="00F60AC5" w:rsidP="008C2F1B">
      <w:pPr>
        <w:pStyle w:val="HMHeadinglvl1"/>
      </w:pPr>
      <w:bookmarkStart w:id="3" w:name="_Toc331583773"/>
      <w:r>
        <w:t>Introduction</w:t>
      </w:r>
      <w:bookmarkEnd w:id="3"/>
    </w:p>
    <w:p w14:paraId="04892D0D" w14:textId="77777777" w:rsidR="005D3D8C" w:rsidRDefault="005D3D8C" w:rsidP="005D3D8C">
      <w:pPr>
        <w:ind w:left="0" w:firstLine="720"/>
      </w:pPr>
      <w:bookmarkStart w:id="4" w:name="_Toc198458032"/>
    </w:p>
    <w:p w14:paraId="1DC086EF" w14:textId="72ECD342" w:rsidR="00483FC2" w:rsidRDefault="005D3D8C" w:rsidP="00466A68">
      <w:pPr>
        <w:ind w:left="357"/>
        <w:rPr>
          <w:sz w:val="20"/>
          <w:szCs w:val="20"/>
          <w:lang w:bidi="hi-IN"/>
        </w:rPr>
      </w:pPr>
      <w:r w:rsidRPr="00466A68">
        <w:rPr>
          <w:sz w:val="20"/>
          <w:szCs w:val="20"/>
          <w:lang w:bidi="hi-IN"/>
        </w:rPr>
        <w:t xml:space="preserve">This document describes about </w:t>
      </w:r>
      <w:r w:rsidR="000D3909">
        <w:rPr>
          <w:sz w:val="20"/>
          <w:szCs w:val="20"/>
          <w:lang w:bidi="hi-IN"/>
        </w:rPr>
        <w:t>How to configure Jenkins backup and restore procedure the same backup in the new Jenkins server</w:t>
      </w:r>
      <w:r w:rsidR="00C207E4" w:rsidRPr="00466A68">
        <w:rPr>
          <w:sz w:val="20"/>
          <w:szCs w:val="20"/>
          <w:lang w:bidi="hi-IN"/>
        </w:rPr>
        <w:t>.</w:t>
      </w:r>
    </w:p>
    <w:p w14:paraId="272A0205" w14:textId="77777777" w:rsidR="000D2BA4" w:rsidRDefault="000D2BA4" w:rsidP="00DB380D">
      <w:pPr>
        <w:ind w:left="357"/>
        <w:rPr>
          <w:sz w:val="20"/>
          <w:szCs w:val="20"/>
          <w:lang w:bidi="hi-IN"/>
        </w:rPr>
      </w:pPr>
    </w:p>
    <w:p w14:paraId="2DCCF2A0" w14:textId="029B7498" w:rsidR="000D3909" w:rsidRPr="000D3909" w:rsidRDefault="000D3909" w:rsidP="000D3909">
      <w:pPr>
        <w:autoSpaceDE w:val="0"/>
        <w:autoSpaceDN w:val="0"/>
        <w:adjustRightInd w:val="0"/>
        <w:spacing w:before="0" w:after="200" w:line="276" w:lineRule="auto"/>
        <w:ind w:left="0" w:firstLine="0"/>
        <w:rPr>
          <w:sz w:val="20"/>
          <w:szCs w:val="20"/>
          <w:lang w:bidi="hi-IN"/>
        </w:rPr>
      </w:pPr>
      <w:r w:rsidRPr="000D3909">
        <w:rPr>
          <w:sz w:val="20"/>
          <w:szCs w:val="20"/>
          <w:lang w:bidi="hi-IN"/>
        </w:rPr>
        <w:t>Jenkins is an open source automation tool written in Java with plugins built for Continuous Integration purpose. Jenkins is used to build and test your software projects continuously making it easier for developers to integrate changes to the project and making it easier for users to obtain a fresh build. It also allows you to continuously deliver your software by integrating with many testing and deployment technologies.</w:t>
      </w:r>
    </w:p>
    <w:p w14:paraId="3EEEDBA1" w14:textId="77777777" w:rsidR="000D3909" w:rsidRPr="000D3909" w:rsidRDefault="000D3909" w:rsidP="000D3909">
      <w:pPr>
        <w:autoSpaceDE w:val="0"/>
        <w:autoSpaceDN w:val="0"/>
        <w:adjustRightInd w:val="0"/>
        <w:spacing w:before="0" w:after="200" w:line="276" w:lineRule="auto"/>
        <w:ind w:left="0" w:firstLine="0"/>
        <w:rPr>
          <w:sz w:val="20"/>
          <w:szCs w:val="20"/>
          <w:lang w:bidi="hi-IN"/>
        </w:rPr>
      </w:pPr>
      <w:r w:rsidRPr="000D3909">
        <w:rPr>
          <w:sz w:val="20"/>
          <w:szCs w:val="20"/>
          <w:lang w:bidi="hi-IN"/>
        </w:rPr>
        <w:t>With Jenkins, organizations can accelerate the software development process through automation. Jenkins integrates development life-cycle processes of all kinds, including build, document, test, package, stage, deploy, static analysis and much more.</w:t>
      </w:r>
    </w:p>
    <w:p w14:paraId="1C641B9A" w14:textId="77777777" w:rsidR="000D3909" w:rsidRPr="000D3909" w:rsidRDefault="000D3909" w:rsidP="000D3909">
      <w:pPr>
        <w:autoSpaceDE w:val="0"/>
        <w:autoSpaceDN w:val="0"/>
        <w:adjustRightInd w:val="0"/>
        <w:spacing w:before="0" w:after="200" w:line="276" w:lineRule="auto"/>
        <w:ind w:left="0" w:firstLine="0"/>
        <w:rPr>
          <w:sz w:val="20"/>
          <w:szCs w:val="20"/>
          <w:lang w:bidi="hi-IN"/>
        </w:rPr>
      </w:pPr>
      <w:r w:rsidRPr="000D3909">
        <w:rPr>
          <w:sz w:val="20"/>
          <w:szCs w:val="20"/>
          <w:lang w:bidi="hi-IN"/>
        </w:rPr>
        <w:t>Jenkins achieves Continuous Integration with the help of plugins. Plugins allows the integration of Various DevOps stages.</w:t>
      </w:r>
    </w:p>
    <w:p w14:paraId="15119056" w14:textId="2DF6A51B" w:rsidR="00DB380D" w:rsidRPr="00DB380D" w:rsidRDefault="00DB380D" w:rsidP="00DB380D">
      <w:pPr>
        <w:ind w:left="357"/>
        <w:rPr>
          <w:sz w:val="20"/>
          <w:szCs w:val="20"/>
          <w:lang w:bidi="hi-IN"/>
        </w:rPr>
      </w:pPr>
    </w:p>
    <w:p w14:paraId="6B748DC3" w14:textId="77777777" w:rsidR="000D3909" w:rsidRPr="000D3909" w:rsidRDefault="000D3909" w:rsidP="000D3909">
      <w:pPr>
        <w:spacing w:before="0" w:after="100" w:afterAutospacing="1"/>
        <w:ind w:left="0" w:firstLine="0"/>
        <w:jc w:val="both"/>
        <w:rPr>
          <w:sz w:val="20"/>
          <w:szCs w:val="20"/>
          <w:lang w:bidi="hi-IN"/>
        </w:rPr>
      </w:pPr>
      <w:r w:rsidRPr="000D3909">
        <w:rPr>
          <w:sz w:val="20"/>
          <w:szCs w:val="20"/>
          <w:lang w:bidi="hi-IN"/>
        </w:rPr>
        <w:t>The image below depicts that Jenkins is integrating various DevOps stages:</w:t>
      </w:r>
    </w:p>
    <w:p w14:paraId="5DDAF7A6" w14:textId="3F240145" w:rsidR="00DB380D" w:rsidRPr="00DB380D" w:rsidRDefault="000D3909" w:rsidP="00DB380D">
      <w:pPr>
        <w:ind w:left="357"/>
        <w:rPr>
          <w:sz w:val="20"/>
          <w:szCs w:val="20"/>
          <w:lang w:bidi="hi-IN"/>
        </w:rPr>
      </w:pPr>
      <w:r>
        <w:rPr>
          <w:noProof/>
        </w:rPr>
        <w:drawing>
          <wp:inline distT="0" distB="0" distL="0" distR="0" wp14:anchorId="1A572497" wp14:editId="08A9F7EF">
            <wp:extent cx="6198870" cy="4523740"/>
            <wp:effectExtent l="0" t="0" r="0" b="0"/>
            <wp:docPr id="2" name="Picture 2" descr="https://d1jnx9ba8s6j9r.cloudfront.net/blog/wp-content/uploads/2016/10/Jenkins-integration-jenkins-tutorial-Edure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jnx9ba8s6j9r.cloudfront.net/blog/wp-content/uploads/2016/10/Jenkins-integration-jenkins-tutorial-Edurek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8870" cy="4523740"/>
                    </a:xfrm>
                    <a:prstGeom prst="rect">
                      <a:avLst/>
                    </a:prstGeom>
                    <a:noFill/>
                    <a:ln>
                      <a:noFill/>
                    </a:ln>
                  </pic:spPr>
                </pic:pic>
              </a:graphicData>
            </a:graphic>
          </wp:inline>
        </w:drawing>
      </w:r>
    </w:p>
    <w:p w14:paraId="387B06A2" w14:textId="77777777" w:rsidR="00DB380D" w:rsidRPr="00DB380D" w:rsidRDefault="00DB380D" w:rsidP="00DB380D">
      <w:pPr>
        <w:ind w:left="357"/>
        <w:rPr>
          <w:sz w:val="20"/>
          <w:szCs w:val="20"/>
          <w:lang w:bidi="hi-IN"/>
        </w:rPr>
      </w:pPr>
    </w:p>
    <w:p w14:paraId="4C393E67" w14:textId="7B993C39" w:rsidR="005D3D8C" w:rsidRDefault="005D3D8C" w:rsidP="005D3D8C">
      <w:pPr>
        <w:ind w:left="0" w:firstLine="720"/>
      </w:pPr>
    </w:p>
    <w:p w14:paraId="40A863F2" w14:textId="77777777" w:rsidR="000D3909" w:rsidRPr="005D3D8C" w:rsidRDefault="000D3909" w:rsidP="005D3D8C">
      <w:pPr>
        <w:ind w:left="0" w:firstLine="720"/>
      </w:pPr>
    </w:p>
    <w:p w14:paraId="282288C0" w14:textId="4F3B7EA2" w:rsidR="00F60AC5" w:rsidRDefault="000D3909" w:rsidP="00F16DA3">
      <w:pPr>
        <w:pStyle w:val="HMHeadinglvl1"/>
      </w:pPr>
      <w:r>
        <w:t>JENKINS BACKUP JOB</w:t>
      </w:r>
      <w:r w:rsidR="00DB380D">
        <w:t xml:space="preserve"> </w:t>
      </w:r>
      <w:r w:rsidR="009417C4">
        <w:t>Configuration</w:t>
      </w:r>
    </w:p>
    <w:p w14:paraId="63FF8FCC" w14:textId="5E3C611F" w:rsidR="000D2BA4" w:rsidRDefault="000D2BA4" w:rsidP="00DB380D">
      <w:pPr>
        <w:pStyle w:val="HMHeadinglvl2"/>
        <w:numPr>
          <w:ilvl w:val="0"/>
          <w:numId w:val="0"/>
        </w:numPr>
        <w:ind w:left="1440"/>
        <w:rPr>
          <w:rFonts w:eastAsia="Calibri"/>
          <w:bCs w:val="0"/>
          <w:caps w:val="0"/>
          <w:sz w:val="22"/>
        </w:rPr>
      </w:pPr>
    </w:p>
    <w:p w14:paraId="4D66BE33" w14:textId="145DBFCB" w:rsidR="000D2BA4" w:rsidRPr="000D2BA4" w:rsidRDefault="000D3909" w:rsidP="00DB380D">
      <w:pPr>
        <w:pStyle w:val="HMHeadinglvl2"/>
        <w:numPr>
          <w:ilvl w:val="0"/>
          <w:numId w:val="0"/>
        </w:numPr>
        <w:ind w:left="1440"/>
        <w:rPr>
          <w:rFonts w:eastAsia="Calibri"/>
          <w:b w:val="0"/>
          <w:bCs w:val="0"/>
          <w:caps w:val="0"/>
          <w:sz w:val="22"/>
        </w:rPr>
      </w:pPr>
      <w:r w:rsidRPr="000D3909">
        <w:rPr>
          <w:rFonts w:eastAsia="Calibri"/>
          <w:b w:val="0"/>
          <w:bCs w:val="0"/>
          <w:caps w:val="0"/>
          <w:sz w:val="22"/>
        </w:rPr>
        <w:t>It is very important to have Jenkins backup with its data and configurations. It includes, job configs, Sectrs, plugins, plugin configuration etc.</w:t>
      </w:r>
    </w:p>
    <w:p w14:paraId="587DE17A" w14:textId="04FB3249" w:rsidR="005D3D8C" w:rsidRDefault="000D3909" w:rsidP="00F60AC5">
      <w:pPr>
        <w:pStyle w:val="HMHeadinglvl2"/>
        <w:numPr>
          <w:ilvl w:val="0"/>
          <w:numId w:val="0"/>
        </w:numPr>
        <w:ind w:left="1440"/>
        <w:rPr>
          <w:rFonts w:eastAsia="Calibri"/>
          <w:b w:val="0"/>
          <w:bCs w:val="0"/>
          <w:caps w:val="0"/>
          <w:sz w:val="22"/>
        </w:rPr>
      </w:pPr>
      <w:r>
        <w:rPr>
          <w:rFonts w:eastAsia="Calibri"/>
          <w:b w:val="0"/>
          <w:bCs w:val="0"/>
          <w:caps w:val="0"/>
          <w:sz w:val="22"/>
        </w:rPr>
        <w:t>You can download the complete</w:t>
      </w:r>
      <w:r w:rsidR="00361700">
        <w:rPr>
          <w:rFonts w:eastAsia="Calibri"/>
          <w:b w:val="0"/>
          <w:bCs w:val="0"/>
          <w:caps w:val="0"/>
          <w:sz w:val="22"/>
        </w:rPr>
        <w:t xml:space="preserve"> code from AIE Gerrit repository as specified in below repository.</w:t>
      </w:r>
    </w:p>
    <w:p w14:paraId="33C4BCC3" w14:textId="3CFBFC31" w:rsidR="00361700" w:rsidRDefault="00361700" w:rsidP="00F60AC5">
      <w:pPr>
        <w:pStyle w:val="HMHeadinglvl2"/>
        <w:numPr>
          <w:ilvl w:val="0"/>
          <w:numId w:val="0"/>
        </w:numPr>
        <w:ind w:left="1440"/>
        <w:rPr>
          <w:rFonts w:eastAsia="Calibri"/>
          <w:b w:val="0"/>
          <w:bCs w:val="0"/>
          <w:caps w:val="0"/>
          <w:sz w:val="22"/>
        </w:rPr>
      </w:pPr>
      <w:r w:rsidRPr="00361700">
        <w:rPr>
          <w:rFonts w:eastAsia="Calibri"/>
          <w:b w:val="0"/>
          <w:bCs w:val="0"/>
          <w:caps w:val="0"/>
          <w:noProof/>
          <w:sz w:val="22"/>
        </w:rPr>
        <w:drawing>
          <wp:inline distT="0" distB="0" distL="0" distR="0" wp14:anchorId="5CE66316" wp14:editId="76072A32">
            <wp:extent cx="5760720" cy="29977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74524" cy="3004976"/>
                    </a:xfrm>
                    <a:prstGeom prst="rect">
                      <a:avLst/>
                    </a:prstGeom>
                  </pic:spPr>
                </pic:pic>
              </a:graphicData>
            </a:graphic>
          </wp:inline>
        </w:drawing>
      </w:r>
    </w:p>
    <w:p w14:paraId="2A06AA76" w14:textId="6BCABF20" w:rsidR="00361700" w:rsidRDefault="00361700" w:rsidP="00F60AC5">
      <w:pPr>
        <w:pStyle w:val="HMHeadinglvl2"/>
        <w:numPr>
          <w:ilvl w:val="0"/>
          <w:numId w:val="0"/>
        </w:numPr>
        <w:ind w:left="1440"/>
        <w:rPr>
          <w:rFonts w:eastAsia="Calibri"/>
          <w:b w:val="0"/>
          <w:bCs w:val="0"/>
          <w:caps w:val="0"/>
          <w:sz w:val="22"/>
        </w:rPr>
      </w:pPr>
    </w:p>
    <w:p w14:paraId="5C130DC8" w14:textId="402FFCFA" w:rsidR="00361700" w:rsidRDefault="00361700" w:rsidP="00F60AC5">
      <w:pPr>
        <w:pStyle w:val="HMHeadinglvl2"/>
        <w:numPr>
          <w:ilvl w:val="0"/>
          <w:numId w:val="0"/>
        </w:numPr>
        <w:ind w:left="1440"/>
        <w:rPr>
          <w:rFonts w:eastAsia="Calibri"/>
          <w:b w:val="0"/>
          <w:bCs w:val="0"/>
          <w:caps w:val="0"/>
          <w:sz w:val="22"/>
        </w:rPr>
      </w:pPr>
      <w:r w:rsidRPr="00361700">
        <w:rPr>
          <w:rFonts w:eastAsia="Calibri"/>
          <w:b w:val="0"/>
          <w:bCs w:val="0"/>
          <w:caps w:val="0"/>
          <w:noProof/>
          <w:sz w:val="22"/>
        </w:rPr>
        <w:drawing>
          <wp:inline distT="0" distB="0" distL="0" distR="0" wp14:anchorId="63EC7116" wp14:editId="1D6ED6B7">
            <wp:extent cx="5770245" cy="3441341"/>
            <wp:effectExtent l="0" t="0" r="190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88546" cy="3452256"/>
                    </a:xfrm>
                    <a:prstGeom prst="rect">
                      <a:avLst/>
                    </a:prstGeom>
                  </pic:spPr>
                </pic:pic>
              </a:graphicData>
            </a:graphic>
          </wp:inline>
        </w:drawing>
      </w:r>
    </w:p>
    <w:p w14:paraId="0C08DC23" w14:textId="17929017" w:rsidR="00361700" w:rsidRDefault="00361700" w:rsidP="00F60AC5">
      <w:pPr>
        <w:pStyle w:val="HMHeadinglvl2"/>
        <w:numPr>
          <w:ilvl w:val="0"/>
          <w:numId w:val="0"/>
        </w:numPr>
        <w:ind w:left="1440"/>
        <w:rPr>
          <w:rFonts w:eastAsia="Calibri"/>
          <w:b w:val="0"/>
          <w:bCs w:val="0"/>
          <w:caps w:val="0"/>
          <w:sz w:val="22"/>
        </w:rPr>
      </w:pPr>
    </w:p>
    <w:p w14:paraId="6CAE851D" w14:textId="5BB98482" w:rsidR="00361700" w:rsidRDefault="00361700" w:rsidP="00F60AC5">
      <w:pPr>
        <w:pStyle w:val="HMHeadinglvl2"/>
        <w:numPr>
          <w:ilvl w:val="0"/>
          <w:numId w:val="0"/>
        </w:numPr>
        <w:ind w:left="1440"/>
        <w:rPr>
          <w:rFonts w:eastAsia="Calibri"/>
          <w:b w:val="0"/>
          <w:bCs w:val="0"/>
          <w:caps w:val="0"/>
          <w:sz w:val="22"/>
        </w:rPr>
      </w:pPr>
      <w:r w:rsidRPr="00361700">
        <w:rPr>
          <w:rFonts w:eastAsia="Calibri"/>
          <w:b w:val="0"/>
          <w:bCs w:val="0"/>
          <w:caps w:val="0"/>
          <w:noProof/>
          <w:sz w:val="22"/>
        </w:rPr>
        <w:lastRenderedPageBreak/>
        <w:drawing>
          <wp:inline distT="0" distB="0" distL="0" distR="0" wp14:anchorId="1CC77514" wp14:editId="750F0180">
            <wp:extent cx="5795645" cy="4474675"/>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17114" cy="4491251"/>
                    </a:xfrm>
                    <a:prstGeom prst="rect">
                      <a:avLst/>
                    </a:prstGeom>
                  </pic:spPr>
                </pic:pic>
              </a:graphicData>
            </a:graphic>
          </wp:inline>
        </w:drawing>
      </w:r>
    </w:p>
    <w:p w14:paraId="771D568D" w14:textId="6FE70EC6" w:rsidR="00361700" w:rsidRDefault="00361700" w:rsidP="00F60AC5">
      <w:pPr>
        <w:pStyle w:val="HMHeadinglvl2"/>
        <w:numPr>
          <w:ilvl w:val="0"/>
          <w:numId w:val="0"/>
        </w:numPr>
        <w:ind w:left="1440"/>
        <w:rPr>
          <w:rFonts w:eastAsia="Calibri"/>
          <w:b w:val="0"/>
          <w:bCs w:val="0"/>
          <w:caps w:val="0"/>
          <w:sz w:val="22"/>
        </w:rPr>
      </w:pPr>
    </w:p>
    <w:p w14:paraId="0E2EC150" w14:textId="4F41AD0D" w:rsidR="00361700" w:rsidRDefault="00361700" w:rsidP="00F60AC5">
      <w:pPr>
        <w:pStyle w:val="HMHeadinglvl2"/>
        <w:numPr>
          <w:ilvl w:val="0"/>
          <w:numId w:val="0"/>
        </w:numPr>
        <w:ind w:left="1440"/>
        <w:rPr>
          <w:rFonts w:eastAsia="Calibri"/>
          <w:b w:val="0"/>
          <w:bCs w:val="0"/>
          <w:caps w:val="0"/>
          <w:sz w:val="22"/>
        </w:rPr>
      </w:pPr>
      <w:r>
        <w:rPr>
          <w:rFonts w:eastAsia="Calibri"/>
          <w:b w:val="0"/>
          <w:bCs w:val="0"/>
          <w:caps w:val="0"/>
          <w:sz w:val="22"/>
        </w:rPr>
        <w:t xml:space="preserve">Jenkins job url: </w:t>
      </w:r>
      <w:hyperlink r:id="rId13" w:history="1">
        <w:r w:rsidRPr="007F76B0">
          <w:rPr>
            <w:rStyle w:val="Hyperlink"/>
            <w:rFonts w:eastAsia="Calibri"/>
            <w:b w:val="0"/>
            <w:bCs w:val="0"/>
            <w:caps w:val="0"/>
            <w:sz w:val="22"/>
          </w:rPr>
          <w:t>http://10.207.18.36:8081/job/jenkins-backup/</w:t>
        </w:r>
      </w:hyperlink>
    </w:p>
    <w:p w14:paraId="7049E561" w14:textId="2598AB42" w:rsidR="00361700" w:rsidRDefault="00361700" w:rsidP="00F60AC5">
      <w:pPr>
        <w:pStyle w:val="HMHeadinglvl2"/>
        <w:numPr>
          <w:ilvl w:val="0"/>
          <w:numId w:val="0"/>
        </w:numPr>
        <w:ind w:left="1440"/>
        <w:rPr>
          <w:rFonts w:eastAsia="Calibri"/>
          <w:b w:val="0"/>
          <w:bCs w:val="0"/>
          <w:caps w:val="0"/>
          <w:sz w:val="22"/>
        </w:rPr>
      </w:pPr>
    </w:p>
    <w:p w14:paraId="6CEECD27" w14:textId="39014E3C" w:rsidR="00361700" w:rsidRDefault="00361700" w:rsidP="00F60AC5">
      <w:pPr>
        <w:pStyle w:val="HMHeadinglvl2"/>
        <w:numPr>
          <w:ilvl w:val="0"/>
          <w:numId w:val="0"/>
        </w:numPr>
        <w:ind w:left="1440"/>
        <w:rPr>
          <w:rFonts w:eastAsia="Calibri"/>
          <w:b w:val="0"/>
          <w:bCs w:val="0"/>
          <w:caps w:val="0"/>
          <w:sz w:val="22"/>
        </w:rPr>
      </w:pPr>
      <w:r w:rsidRPr="00361700">
        <w:rPr>
          <w:rFonts w:eastAsia="Calibri"/>
          <w:b w:val="0"/>
          <w:bCs w:val="0"/>
          <w:caps w:val="0"/>
          <w:noProof/>
          <w:sz w:val="22"/>
        </w:rPr>
        <w:lastRenderedPageBreak/>
        <w:drawing>
          <wp:inline distT="0" distB="0" distL="0" distR="0" wp14:anchorId="5C3BF588" wp14:editId="3B2296D5">
            <wp:extent cx="5776617" cy="37788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7467" cy="3785983"/>
                    </a:xfrm>
                    <a:prstGeom prst="rect">
                      <a:avLst/>
                    </a:prstGeom>
                  </pic:spPr>
                </pic:pic>
              </a:graphicData>
            </a:graphic>
          </wp:inline>
        </w:drawing>
      </w:r>
    </w:p>
    <w:p w14:paraId="02231A02" w14:textId="0F1F3365" w:rsidR="00361700" w:rsidRDefault="00361700" w:rsidP="00F60AC5">
      <w:pPr>
        <w:pStyle w:val="HMHeadinglvl2"/>
        <w:numPr>
          <w:ilvl w:val="0"/>
          <w:numId w:val="0"/>
        </w:numPr>
        <w:ind w:left="1440"/>
        <w:rPr>
          <w:rFonts w:eastAsia="Calibri"/>
          <w:b w:val="0"/>
          <w:bCs w:val="0"/>
          <w:caps w:val="0"/>
          <w:sz w:val="22"/>
        </w:rPr>
      </w:pPr>
    </w:p>
    <w:p w14:paraId="3B036BDB" w14:textId="6F960ABE" w:rsidR="00361700" w:rsidRDefault="00361700" w:rsidP="00F60AC5">
      <w:pPr>
        <w:pStyle w:val="HMHeadinglvl2"/>
        <w:numPr>
          <w:ilvl w:val="0"/>
          <w:numId w:val="0"/>
        </w:numPr>
        <w:ind w:left="1440"/>
        <w:rPr>
          <w:rFonts w:eastAsia="Calibri"/>
          <w:b w:val="0"/>
          <w:bCs w:val="0"/>
          <w:caps w:val="0"/>
          <w:sz w:val="22"/>
        </w:rPr>
      </w:pPr>
      <w:r>
        <w:rPr>
          <w:rFonts w:eastAsia="Calibri"/>
          <w:b w:val="0"/>
          <w:bCs w:val="0"/>
          <w:caps w:val="0"/>
          <w:sz w:val="22"/>
        </w:rPr>
        <w:t>During this job execution, Jenkins will pull the code from gerrit repository and execute the shell script.</w:t>
      </w:r>
    </w:p>
    <w:p w14:paraId="6B5457D1" w14:textId="6A271395" w:rsidR="00361700" w:rsidRDefault="00361700" w:rsidP="00F60AC5">
      <w:pPr>
        <w:pStyle w:val="HMHeadinglvl2"/>
        <w:numPr>
          <w:ilvl w:val="0"/>
          <w:numId w:val="0"/>
        </w:numPr>
        <w:ind w:left="1440"/>
        <w:rPr>
          <w:rFonts w:eastAsia="Calibri"/>
          <w:b w:val="0"/>
          <w:bCs w:val="0"/>
          <w:caps w:val="0"/>
          <w:sz w:val="22"/>
        </w:rPr>
      </w:pPr>
    </w:p>
    <w:p w14:paraId="78272A8B" w14:textId="20F02505" w:rsidR="00361700" w:rsidRDefault="00361700" w:rsidP="00F60AC5">
      <w:pPr>
        <w:pStyle w:val="HMHeadinglvl2"/>
        <w:numPr>
          <w:ilvl w:val="0"/>
          <w:numId w:val="0"/>
        </w:numPr>
        <w:ind w:left="1440"/>
        <w:rPr>
          <w:rFonts w:eastAsia="Calibri"/>
          <w:b w:val="0"/>
          <w:bCs w:val="0"/>
          <w:caps w:val="0"/>
          <w:sz w:val="22"/>
        </w:rPr>
      </w:pPr>
      <w:r w:rsidRPr="00361700">
        <w:rPr>
          <w:rFonts w:eastAsia="Calibri"/>
          <w:b w:val="0"/>
          <w:bCs w:val="0"/>
          <w:caps w:val="0"/>
          <w:noProof/>
          <w:sz w:val="22"/>
        </w:rPr>
        <w:drawing>
          <wp:inline distT="0" distB="0" distL="0" distR="0" wp14:anchorId="5AF882AB" wp14:editId="0AA96E10">
            <wp:extent cx="5770245" cy="2185860"/>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1822" cy="2197822"/>
                    </a:xfrm>
                    <a:prstGeom prst="rect">
                      <a:avLst/>
                    </a:prstGeom>
                  </pic:spPr>
                </pic:pic>
              </a:graphicData>
            </a:graphic>
          </wp:inline>
        </w:drawing>
      </w:r>
    </w:p>
    <w:p w14:paraId="37C8F60D" w14:textId="58F83F61" w:rsidR="00361700" w:rsidRDefault="00361700" w:rsidP="00F60AC5">
      <w:pPr>
        <w:pStyle w:val="HMHeadinglvl2"/>
        <w:numPr>
          <w:ilvl w:val="0"/>
          <w:numId w:val="0"/>
        </w:numPr>
        <w:ind w:left="1440"/>
        <w:rPr>
          <w:rFonts w:eastAsia="Calibri"/>
          <w:b w:val="0"/>
          <w:bCs w:val="0"/>
          <w:caps w:val="0"/>
          <w:sz w:val="22"/>
        </w:rPr>
      </w:pPr>
    </w:p>
    <w:p w14:paraId="2199689B" w14:textId="2E0206FC" w:rsidR="00F852DD" w:rsidRDefault="00361700" w:rsidP="00F852DD">
      <w:pPr>
        <w:pStyle w:val="HMHeadinglvl2"/>
        <w:numPr>
          <w:ilvl w:val="0"/>
          <w:numId w:val="0"/>
        </w:numPr>
        <w:ind w:left="1440"/>
        <w:rPr>
          <w:rFonts w:eastAsia="Calibri"/>
          <w:b w:val="0"/>
          <w:bCs w:val="0"/>
          <w:caps w:val="0"/>
          <w:sz w:val="22"/>
        </w:rPr>
      </w:pPr>
      <w:r>
        <w:rPr>
          <w:rFonts w:eastAsia="Calibri"/>
          <w:b w:val="0"/>
          <w:bCs w:val="0"/>
          <w:caps w:val="0"/>
          <w:sz w:val="22"/>
        </w:rPr>
        <w:t xml:space="preserve">This script will </w:t>
      </w:r>
      <w:r w:rsidRPr="00361700">
        <w:rPr>
          <w:rFonts w:eastAsia="Calibri"/>
          <w:b w:val="0"/>
          <w:bCs w:val="0"/>
          <w:caps w:val="0"/>
          <w:sz w:val="22"/>
        </w:rPr>
        <w:t>Archive Jenkins settings and plugins</w:t>
      </w:r>
      <w:r w:rsidR="00F852DD">
        <w:rPr>
          <w:rFonts w:eastAsia="Calibri"/>
          <w:b w:val="0"/>
          <w:bCs w:val="0"/>
          <w:caps w:val="0"/>
          <w:sz w:val="22"/>
        </w:rPr>
        <w:t xml:space="preserve"> etc</w:t>
      </w:r>
      <w:bookmarkEnd w:id="4"/>
    </w:p>
    <w:p w14:paraId="4F1FD2A4" w14:textId="77777777" w:rsidR="00F852DD" w:rsidRPr="00F852DD" w:rsidRDefault="00F852DD" w:rsidP="00F852DD">
      <w:pPr>
        <w:pStyle w:val="ListParagraph"/>
        <w:numPr>
          <w:ilvl w:val="0"/>
          <w:numId w:val="12"/>
        </w:numPr>
        <w:autoSpaceDE w:val="0"/>
        <w:autoSpaceDN w:val="0"/>
        <w:adjustRightInd w:val="0"/>
        <w:spacing w:before="0" w:after="0" w:line="276" w:lineRule="auto"/>
      </w:pPr>
      <w:r w:rsidRPr="00F852DD">
        <w:t>$JENKINS_HOME/*.xml</w:t>
      </w:r>
    </w:p>
    <w:p w14:paraId="12E0B8EB" w14:textId="77777777" w:rsidR="00F852DD" w:rsidRPr="00F852DD" w:rsidRDefault="00F852DD" w:rsidP="00F852DD">
      <w:pPr>
        <w:pStyle w:val="ListParagraph"/>
        <w:numPr>
          <w:ilvl w:val="0"/>
          <w:numId w:val="12"/>
        </w:numPr>
        <w:autoSpaceDE w:val="0"/>
        <w:autoSpaceDN w:val="0"/>
        <w:adjustRightInd w:val="0"/>
        <w:spacing w:before="0" w:after="0" w:line="276" w:lineRule="auto"/>
      </w:pPr>
      <w:r w:rsidRPr="00F852DD">
        <w:t>$JENKINS_HOME/jobs/*/*.xml</w:t>
      </w:r>
    </w:p>
    <w:p w14:paraId="5222D2F5" w14:textId="77777777" w:rsidR="00F852DD" w:rsidRPr="00F852DD" w:rsidRDefault="00F852DD" w:rsidP="00F852DD">
      <w:pPr>
        <w:pStyle w:val="ListParagraph"/>
        <w:numPr>
          <w:ilvl w:val="0"/>
          <w:numId w:val="12"/>
        </w:numPr>
        <w:autoSpaceDE w:val="0"/>
        <w:autoSpaceDN w:val="0"/>
        <w:adjustRightInd w:val="0"/>
        <w:spacing w:before="0" w:after="0" w:line="276" w:lineRule="auto"/>
      </w:pPr>
      <w:r w:rsidRPr="00F852DD">
        <w:t>$JENKINS_HOME/nodes/*</w:t>
      </w:r>
    </w:p>
    <w:p w14:paraId="1D03D4B4" w14:textId="77777777" w:rsidR="00F852DD" w:rsidRPr="00F852DD" w:rsidRDefault="00F852DD" w:rsidP="00F852DD">
      <w:pPr>
        <w:pStyle w:val="ListParagraph"/>
        <w:numPr>
          <w:ilvl w:val="0"/>
          <w:numId w:val="12"/>
        </w:numPr>
        <w:autoSpaceDE w:val="0"/>
        <w:autoSpaceDN w:val="0"/>
        <w:adjustRightInd w:val="0"/>
        <w:spacing w:before="0" w:after="0" w:line="276" w:lineRule="auto"/>
      </w:pPr>
      <w:r w:rsidRPr="00F852DD">
        <w:t>$JENKINS_HOME/plugins/*.</w:t>
      </w:r>
      <w:proofErr w:type="spellStart"/>
      <w:r w:rsidRPr="00F852DD">
        <w:t>jpi</w:t>
      </w:r>
      <w:proofErr w:type="spellEnd"/>
    </w:p>
    <w:p w14:paraId="3703ACBF" w14:textId="77777777" w:rsidR="00F852DD" w:rsidRPr="00F852DD" w:rsidRDefault="00F852DD" w:rsidP="00F852DD">
      <w:pPr>
        <w:pStyle w:val="ListParagraph"/>
        <w:numPr>
          <w:ilvl w:val="0"/>
          <w:numId w:val="12"/>
        </w:numPr>
        <w:autoSpaceDE w:val="0"/>
        <w:autoSpaceDN w:val="0"/>
        <w:adjustRightInd w:val="0"/>
        <w:spacing w:before="0" w:after="0" w:line="276" w:lineRule="auto"/>
      </w:pPr>
      <w:r w:rsidRPr="00F852DD">
        <w:t>$JENKINS_HOME/secrets/*</w:t>
      </w:r>
    </w:p>
    <w:p w14:paraId="2306ED6F" w14:textId="77777777" w:rsidR="00F852DD" w:rsidRPr="00F852DD" w:rsidRDefault="00F852DD" w:rsidP="00F852DD">
      <w:pPr>
        <w:pStyle w:val="ListParagraph"/>
        <w:numPr>
          <w:ilvl w:val="0"/>
          <w:numId w:val="12"/>
        </w:numPr>
        <w:autoSpaceDE w:val="0"/>
        <w:autoSpaceDN w:val="0"/>
        <w:adjustRightInd w:val="0"/>
        <w:spacing w:before="0" w:after="0" w:line="276" w:lineRule="auto"/>
      </w:pPr>
      <w:r w:rsidRPr="00F852DD">
        <w:t>$JENKINS_HOME/users/*</w:t>
      </w:r>
    </w:p>
    <w:p w14:paraId="1ED2CF5C" w14:textId="37C382F9" w:rsidR="00F852DD" w:rsidRDefault="00F852DD" w:rsidP="00F852DD">
      <w:pPr>
        <w:pStyle w:val="HMHeadinglvl2"/>
        <w:numPr>
          <w:ilvl w:val="0"/>
          <w:numId w:val="0"/>
        </w:numPr>
        <w:ind w:left="1440"/>
        <w:rPr>
          <w:rFonts w:eastAsia="Calibri"/>
          <w:b w:val="0"/>
          <w:bCs w:val="0"/>
          <w:caps w:val="0"/>
          <w:sz w:val="22"/>
        </w:rPr>
      </w:pPr>
    </w:p>
    <w:p w14:paraId="628457EE" w14:textId="578FD408" w:rsidR="00BB21B0" w:rsidRDefault="00BB21B0" w:rsidP="00F852DD">
      <w:pPr>
        <w:pStyle w:val="HMHeadinglvl2"/>
        <w:numPr>
          <w:ilvl w:val="0"/>
          <w:numId w:val="0"/>
        </w:numPr>
        <w:ind w:left="1440"/>
        <w:rPr>
          <w:rFonts w:eastAsia="Calibri"/>
          <w:b w:val="0"/>
          <w:bCs w:val="0"/>
          <w:caps w:val="0"/>
          <w:sz w:val="22"/>
        </w:rPr>
      </w:pPr>
      <w:r>
        <w:rPr>
          <w:rFonts w:eastAsia="Calibri"/>
          <w:b w:val="0"/>
          <w:bCs w:val="0"/>
          <w:caps w:val="0"/>
          <w:sz w:val="22"/>
        </w:rPr>
        <w:lastRenderedPageBreak/>
        <w:t>Once backup created in Jenkins upon completion Jenkins job execution, this will push to GCP bucket “</w:t>
      </w:r>
      <w:r w:rsidRPr="00BB21B0">
        <w:rPr>
          <w:rFonts w:eastAsia="Calibri"/>
          <w:b w:val="0"/>
          <w:bCs w:val="0"/>
          <w:caps w:val="0"/>
          <w:sz w:val="22"/>
        </w:rPr>
        <w:t>gs://cloudops-jenkins-backup</w:t>
      </w:r>
      <w:r>
        <w:rPr>
          <w:rFonts w:eastAsia="Calibri"/>
          <w:b w:val="0"/>
          <w:bCs w:val="0"/>
          <w:caps w:val="0"/>
          <w:sz w:val="22"/>
        </w:rPr>
        <w:t>”</w:t>
      </w:r>
    </w:p>
    <w:p w14:paraId="54DEBEC5" w14:textId="36307C30" w:rsidR="00BB21B0" w:rsidRDefault="00BB21B0" w:rsidP="00F852DD">
      <w:pPr>
        <w:pStyle w:val="HMHeadinglvl2"/>
        <w:numPr>
          <w:ilvl w:val="0"/>
          <w:numId w:val="0"/>
        </w:numPr>
        <w:ind w:left="1440"/>
        <w:rPr>
          <w:rFonts w:eastAsia="Calibri"/>
          <w:b w:val="0"/>
          <w:bCs w:val="0"/>
          <w:caps w:val="0"/>
          <w:sz w:val="22"/>
        </w:rPr>
      </w:pPr>
      <w:r w:rsidRPr="00BB21B0">
        <w:rPr>
          <w:rFonts w:eastAsia="Calibri"/>
          <w:b w:val="0"/>
          <w:bCs w:val="0"/>
          <w:caps w:val="0"/>
          <w:sz w:val="22"/>
        </w:rPr>
        <w:drawing>
          <wp:inline distT="0" distB="0" distL="0" distR="0" wp14:anchorId="25A9C111" wp14:editId="6589DA92">
            <wp:extent cx="5779770" cy="23812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08154" cy="2392992"/>
                    </a:xfrm>
                    <a:prstGeom prst="rect">
                      <a:avLst/>
                    </a:prstGeom>
                  </pic:spPr>
                </pic:pic>
              </a:graphicData>
            </a:graphic>
          </wp:inline>
        </w:drawing>
      </w:r>
    </w:p>
    <w:p w14:paraId="7D190DAF" w14:textId="1AAF0537" w:rsidR="00BB21B0" w:rsidRDefault="00BB21B0" w:rsidP="00F852DD">
      <w:pPr>
        <w:pStyle w:val="HMHeadinglvl2"/>
        <w:numPr>
          <w:ilvl w:val="0"/>
          <w:numId w:val="0"/>
        </w:numPr>
        <w:ind w:left="1440"/>
        <w:rPr>
          <w:rFonts w:eastAsia="Calibri"/>
          <w:b w:val="0"/>
          <w:bCs w:val="0"/>
          <w:caps w:val="0"/>
          <w:sz w:val="22"/>
        </w:rPr>
      </w:pPr>
    </w:p>
    <w:p w14:paraId="4767D21E" w14:textId="43C623C7" w:rsidR="00BB21B0" w:rsidRDefault="00BB21B0" w:rsidP="00F852DD">
      <w:pPr>
        <w:pStyle w:val="HMHeadinglvl2"/>
        <w:numPr>
          <w:ilvl w:val="0"/>
          <w:numId w:val="0"/>
        </w:numPr>
        <w:ind w:left="1440"/>
        <w:rPr>
          <w:rFonts w:eastAsia="Calibri"/>
          <w:b w:val="0"/>
          <w:bCs w:val="0"/>
          <w:caps w:val="0"/>
          <w:sz w:val="22"/>
        </w:rPr>
      </w:pPr>
      <w:r w:rsidRPr="00BB21B0">
        <w:rPr>
          <w:rFonts w:eastAsia="Calibri"/>
          <w:b w:val="0"/>
          <w:bCs w:val="0"/>
          <w:caps w:val="0"/>
          <w:sz w:val="22"/>
        </w:rPr>
        <w:drawing>
          <wp:inline distT="0" distB="0" distL="0" distR="0" wp14:anchorId="534A1FF4" wp14:editId="254A5D41">
            <wp:extent cx="5770245" cy="2102516"/>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85666" cy="2108135"/>
                    </a:xfrm>
                    <a:prstGeom prst="rect">
                      <a:avLst/>
                    </a:prstGeom>
                  </pic:spPr>
                </pic:pic>
              </a:graphicData>
            </a:graphic>
          </wp:inline>
        </w:drawing>
      </w:r>
    </w:p>
    <w:p w14:paraId="23576036" w14:textId="464E1C24" w:rsidR="00BB21B0" w:rsidRDefault="00BB21B0" w:rsidP="00F852DD">
      <w:pPr>
        <w:pStyle w:val="HMHeadinglvl2"/>
        <w:numPr>
          <w:ilvl w:val="0"/>
          <w:numId w:val="0"/>
        </w:numPr>
        <w:ind w:left="1440"/>
        <w:rPr>
          <w:rFonts w:eastAsia="Calibri"/>
          <w:b w:val="0"/>
          <w:bCs w:val="0"/>
          <w:caps w:val="0"/>
          <w:sz w:val="22"/>
        </w:rPr>
      </w:pPr>
    </w:p>
    <w:p w14:paraId="48F0A210" w14:textId="535251D0" w:rsidR="00BB21B0" w:rsidRDefault="00BB21B0" w:rsidP="00BB21B0">
      <w:pPr>
        <w:pStyle w:val="HMHeadinglvl1"/>
      </w:pPr>
      <w:r>
        <w:t xml:space="preserve">JENKINS </w:t>
      </w:r>
      <w:r>
        <w:t>Restore backup</w:t>
      </w:r>
    </w:p>
    <w:p w14:paraId="3D9A6200" w14:textId="181969A3" w:rsidR="00BB21B0" w:rsidRDefault="00BB21B0" w:rsidP="00F852DD">
      <w:pPr>
        <w:pStyle w:val="HMHeadinglvl2"/>
        <w:numPr>
          <w:ilvl w:val="0"/>
          <w:numId w:val="0"/>
        </w:numPr>
        <w:ind w:left="1440"/>
        <w:rPr>
          <w:rFonts w:eastAsia="Calibri"/>
          <w:b w:val="0"/>
          <w:bCs w:val="0"/>
          <w:caps w:val="0"/>
          <w:sz w:val="22"/>
        </w:rPr>
      </w:pPr>
    </w:p>
    <w:p w14:paraId="21F65A39" w14:textId="5AEAA828" w:rsidR="00BB21B0" w:rsidRDefault="00BB21B0" w:rsidP="00F852DD">
      <w:pPr>
        <w:pStyle w:val="HMHeadinglvl2"/>
        <w:numPr>
          <w:ilvl w:val="0"/>
          <w:numId w:val="0"/>
        </w:numPr>
        <w:ind w:left="1440"/>
        <w:rPr>
          <w:rFonts w:eastAsia="Calibri"/>
          <w:b w:val="0"/>
          <w:bCs w:val="0"/>
          <w:caps w:val="0"/>
          <w:sz w:val="22"/>
        </w:rPr>
      </w:pPr>
      <w:r>
        <w:rPr>
          <w:rFonts w:eastAsia="Calibri"/>
          <w:b w:val="0"/>
          <w:bCs w:val="0"/>
          <w:caps w:val="0"/>
          <w:sz w:val="22"/>
        </w:rPr>
        <w:t>In case if Jenkins crashed or need to restore previous state then you can perform following task in New Jenkins server. This will bring back our all existing configurations including custom themes, Jobs, secrets, plugins etc.</w:t>
      </w:r>
    </w:p>
    <w:p w14:paraId="7741EF21" w14:textId="377FB4B5" w:rsidR="00BB21B0" w:rsidRDefault="00BB21B0" w:rsidP="00F852DD">
      <w:pPr>
        <w:pStyle w:val="HMHeadinglvl2"/>
        <w:numPr>
          <w:ilvl w:val="0"/>
          <w:numId w:val="0"/>
        </w:numPr>
        <w:ind w:left="1440"/>
        <w:rPr>
          <w:rFonts w:eastAsia="Calibri"/>
          <w:b w:val="0"/>
          <w:bCs w:val="0"/>
          <w:caps w:val="0"/>
          <w:sz w:val="22"/>
        </w:rPr>
      </w:pPr>
    </w:p>
    <w:p w14:paraId="64B514B8" w14:textId="4D51A022" w:rsidR="00BB21B0" w:rsidRDefault="00BB21B0" w:rsidP="00BB21B0">
      <w:pPr>
        <w:pStyle w:val="HMHeadinglvl2"/>
        <w:numPr>
          <w:ilvl w:val="0"/>
          <w:numId w:val="14"/>
        </w:numPr>
        <w:rPr>
          <w:rFonts w:eastAsia="Calibri"/>
          <w:b w:val="0"/>
          <w:bCs w:val="0"/>
          <w:caps w:val="0"/>
          <w:sz w:val="22"/>
        </w:rPr>
      </w:pPr>
      <w:proofErr w:type="spellStart"/>
      <w:r w:rsidRPr="00BB21B0">
        <w:rPr>
          <w:rFonts w:eastAsia="Calibri"/>
          <w:b w:val="0"/>
          <w:bCs w:val="0"/>
          <w:caps w:val="0"/>
          <w:sz w:val="22"/>
        </w:rPr>
        <w:t>sudo</w:t>
      </w:r>
      <w:proofErr w:type="spellEnd"/>
      <w:r w:rsidRPr="00BB21B0">
        <w:rPr>
          <w:rFonts w:eastAsia="Calibri"/>
          <w:b w:val="0"/>
          <w:bCs w:val="0"/>
          <w:caps w:val="0"/>
          <w:sz w:val="22"/>
        </w:rPr>
        <w:t xml:space="preserve"> /etc/</w:t>
      </w:r>
      <w:proofErr w:type="spellStart"/>
      <w:proofErr w:type="gramStart"/>
      <w:r w:rsidRPr="00BB21B0">
        <w:rPr>
          <w:rFonts w:eastAsia="Calibri"/>
          <w:b w:val="0"/>
          <w:bCs w:val="0"/>
          <w:caps w:val="0"/>
          <w:sz w:val="22"/>
        </w:rPr>
        <w:t>init.d</w:t>
      </w:r>
      <w:proofErr w:type="spellEnd"/>
      <w:proofErr w:type="gramEnd"/>
      <w:r w:rsidRPr="00BB21B0">
        <w:rPr>
          <w:rFonts w:eastAsia="Calibri"/>
          <w:b w:val="0"/>
          <w:bCs w:val="0"/>
          <w:caps w:val="0"/>
          <w:sz w:val="22"/>
        </w:rPr>
        <w:t>/</w:t>
      </w:r>
      <w:proofErr w:type="spellStart"/>
      <w:r w:rsidRPr="00BB21B0">
        <w:rPr>
          <w:rFonts w:eastAsia="Calibri"/>
          <w:b w:val="0"/>
          <w:bCs w:val="0"/>
          <w:caps w:val="0"/>
          <w:sz w:val="22"/>
        </w:rPr>
        <w:t>jenkins</w:t>
      </w:r>
      <w:proofErr w:type="spellEnd"/>
      <w:r w:rsidRPr="00BB21B0">
        <w:rPr>
          <w:rFonts w:eastAsia="Calibri"/>
          <w:b w:val="0"/>
          <w:bCs w:val="0"/>
          <w:caps w:val="0"/>
          <w:sz w:val="22"/>
        </w:rPr>
        <w:t xml:space="preserve"> stop</w:t>
      </w:r>
    </w:p>
    <w:p w14:paraId="4F792931" w14:textId="335F0CF5" w:rsidR="00BB21B0" w:rsidRPr="00BB21B0" w:rsidRDefault="00BB21B0" w:rsidP="00BB21B0">
      <w:pPr>
        <w:pStyle w:val="HMHeadinglvl2"/>
        <w:numPr>
          <w:ilvl w:val="0"/>
          <w:numId w:val="14"/>
        </w:numPr>
        <w:rPr>
          <w:rFonts w:eastAsia="Calibri"/>
          <w:b w:val="0"/>
          <w:bCs w:val="0"/>
          <w:caps w:val="0"/>
          <w:sz w:val="22"/>
        </w:rPr>
      </w:pPr>
      <w:proofErr w:type="spellStart"/>
      <w:r>
        <w:rPr>
          <w:rFonts w:eastAsia="Calibri"/>
          <w:b w:val="0"/>
          <w:bCs w:val="0"/>
          <w:caps w:val="0"/>
          <w:sz w:val="22"/>
        </w:rPr>
        <w:t>gsutil</w:t>
      </w:r>
      <w:proofErr w:type="spellEnd"/>
      <w:r>
        <w:rPr>
          <w:rFonts w:eastAsia="Calibri"/>
          <w:b w:val="0"/>
          <w:bCs w:val="0"/>
          <w:caps w:val="0"/>
          <w:sz w:val="22"/>
        </w:rPr>
        <w:t xml:space="preserve"> </w:t>
      </w:r>
      <w:r w:rsidRPr="00BB21B0">
        <w:rPr>
          <w:rFonts w:eastAsia="Calibri"/>
          <w:b w:val="0"/>
          <w:bCs w:val="0"/>
          <w:caps w:val="0"/>
          <w:sz w:val="22"/>
        </w:rPr>
        <w:t>gs://cloudops-jenkins-backup</w:t>
      </w:r>
    </w:p>
    <w:p w14:paraId="11E8D301" w14:textId="77777777" w:rsidR="00BB21B0" w:rsidRPr="00BB21B0" w:rsidRDefault="00BB21B0" w:rsidP="00BB21B0">
      <w:pPr>
        <w:pStyle w:val="HMHeadinglvl2"/>
        <w:numPr>
          <w:ilvl w:val="0"/>
          <w:numId w:val="14"/>
        </w:numPr>
        <w:rPr>
          <w:rFonts w:eastAsia="Calibri"/>
          <w:b w:val="0"/>
          <w:bCs w:val="0"/>
          <w:caps w:val="0"/>
          <w:sz w:val="22"/>
        </w:rPr>
      </w:pPr>
      <w:r w:rsidRPr="00BB21B0">
        <w:rPr>
          <w:rFonts w:eastAsia="Calibri"/>
          <w:b w:val="0"/>
          <w:bCs w:val="0"/>
          <w:caps w:val="0"/>
          <w:sz w:val="22"/>
        </w:rPr>
        <w:t>cd /path/to/</w:t>
      </w:r>
      <w:proofErr w:type="spellStart"/>
      <w:r w:rsidRPr="00BB21B0">
        <w:rPr>
          <w:rFonts w:eastAsia="Calibri"/>
          <w:b w:val="0"/>
          <w:bCs w:val="0"/>
          <w:caps w:val="0"/>
          <w:sz w:val="22"/>
        </w:rPr>
        <w:t>backup_dir</w:t>
      </w:r>
      <w:proofErr w:type="spellEnd"/>
    </w:p>
    <w:p w14:paraId="2BF38004" w14:textId="77777777" w:rsidR="00BB21B0" w:rsidRPr="00BB21B0" w:rsidRDefault="00BB21B0" w:rsidP="00BB21B0">
      <w:pPr>
        <w:pStyle w:val="HMHeadinglvl2"/>
        <w:numPr>
          <w:ilvl w:val="0"/>
          <w:numId w:val="14"/>
        </w:numPr>
        <w:rPr>
          <w:rFonts w:eastAsia="Calibri"/>
          <w:b w:val="0"/>
          <w:bCs w:val="0"/>
          <w:caps w:val="0"/>
          <w:sz w:val="22"/>
        </w:rPr>
      </w:pPr>
      <w:r w:rsidRPr="00BB21B0">
        <w:rPr>
          <w:rFonts w:eastAsia="Calibri"/>
          <w:b w:val="0"/>
          <w:bCs w:val="0"/>
          <w:caps w:val="0"/>
          <w:sz w:val="22"/>
        </w:rPr>
        <w:t xml:space="preserve">tar </w:t>
      </w:r>
      <w:proofErr w:type="spellStart"/>
      <w:r w:rsidRPr="00BB21B0">
        <w:rPr>
          <w:rFonts w:eastAsia="Calibri"/>
          <w:b w:val="0"/>
          <w:bCs w:val="0"/>
          <w:caps w:val="0"/>
          <w:sz w:val="22"/>
        </w:rPr>
        <w:t>xzvf</w:t>
      </w:r>
      <w:proofErr w:type="spellEnd"/>
      <w:r w:rsidRPr="00BB21B0">
        <w:rPr>
          <w:rFonts w:eastAsia="Calibri"/>
          <w:b w:val="0"/>
          <w:bCs w:val="0"/>
          <w:caps w:val="0"/>
          <w:sz w:val="22"/>
        </w:rPr>
        <w:t xml:space="preserve"> backup.tar.gz</w:t>
      </w:r>
    </w:p>
    <w:p w14:paraId="3782EB33" w14:textId="77777777" w:rsidR="00BB21B0" w:rsidRPr="00BB21B0" w:rsidRDefault="00BB21B0" w:rsidP="00BB21B0">
      <w:pPr>
        <w:pStyle w:val="HMHeadinglvl2"/>
        <w:numPr>
          <w:ilvl w:val="0"/>
          <w:numId w:val="14"/>
        </w:numPr>
        <w:rPr>
          <w:rFonts w:eastAsia="Calibri"/>
          <w:b w:val="0"/>
          <w:bCs w:val="0"/>
          <w:caps w:val="0"/>
          <w:sz w:val="22"/>
        </w:rPr>
      </w:pPr>
      <w:proofErr w:type="spellStart"/>
      <w:r w:rsidRPr="00BB21B0">
        <w:rPr>
          <w:rFonts w:eastAsia="Calibri"/>
          <w:b w:val="0"/>
          <w:bCs w:val="0"/>
          <w:caps w:val="0"/>
          <w:sz w:val="22"/>
        </w:rPr>
        <w:t>sudo</w:t>
      </w:r>
      <w:proofErr w:type="spellEnd"/>
      <w:r w:rsidRPr="00BB21B0">
        <w:rPr>
          <w:rFonts w:eastAsia="Calibri"/>
          <w:b w:val="0"/>
          <w:bCs w:val="0"/>
          <w:caps w:val="0"/>
          <w:sz w:val="22"/>
        </w:rPr>
        <w:t xml:space="preserve"> cp -R </w:t>
      </w:r>
      <w:proofErr w:type="spellStart"/>
      <w:r w:rsidRPr="00BB21B0">
        <w:rPr>
          <w:rFonts w:eastAsia="Calibri"/>
          <w:b w:val="0"/>
          <w:bCs w:val="0"/>
          <w:caps w:val="0"/>
          <w:sz w:val="22"/>
        </w:rPr>
        <w:t>jenkins</w:t>
      </w:r>
      <w:proofErr w:type="spellEnd"/>
      <w:r w:rsidRPr="00BB21B0">
        <w:rPr>
          <w:rFonts w:eastAsia="Calibri"/>
          <w:b w:val="0"/>
          <w:bCs w:val="0"/>
          <w:caps w:val="0"/>
          <w:sz w:val="22"/>
        </w:rPr>
        <w:t>-backup/* /path/to/</w:t>
      </w:r>
      <w:proofErr w:type="spellStart"/>
      <w:r w:rsidRPr="00BB21B0">
        <w:rPr>
          <w:rFonts w:eastAsia="Calibri"/>
          <w:b w:val="0"/>
          <w:bCs w:val="0"/>
          <w:caps w:val="0"/>
          <w:sz w:val="22"/>
        </w:rPr>
        <w:t>jenkins</w:t>
      </w:r>
      <w:proofErr w:type="spellEnd"/>
      <w:r w:rsidRPr="00BB21B0">
        <w:rPr>
          <w:rFonts w:eastAsia="Calibri"/>
          <w:b w:val="0"/>
          <w:bCs w:val="0"/>
          <w:caps w:val="0"/>
          <w:sz w:val="22"/>
        </w:rPr>
        <w:t>/</w:t>
      </w:r>
    </w:p>
    <w:p w14:paraId="3485E3E3" w14:textId="77777777" w:rsidR="00BB21B0" w:rsidRPr="00BB21B0" w:rsidRDefault="00BB21B0" w:rsidP="00BB21B0">
      <w:pPr>
        <w:pStyle w:val="HMHeadinglvl2"/>
        <w:numPr>
          <w:ilvl w:val="0"/>
          <w:numId w:val="14"/>
        </w:numPr>
        <w:rPr>
          <w:rFonts w:eastAsia="Calibri"/>
          <w:b w:val="0"/>
          <w:bCs w:val="0"/>
          <w:caps w:val="0"/>
          <w:sz w:val="22"/>
        </w:rPr>
      </w:pPr>
      <w:proofErr w:type="spellStart"/>
      <w:r w:rsidRPr="00BB21B0">
        <w:rPr>
          <w:rFonts w:eastAsia="Calibri"/>
          <w:b w:val="0"/>
          <w:bCs w:val="0"/>
          <w:caps w:val="0"/>
          <w:sz w:val="22"/>
        </w:rPr>
        <w:t>sudo</w:t>
      </w:r>
      <w:proofErr w:type="spellEnd"/>
      <w:r w:rsidRPr="00BB21B0">
        <w:rPr>
          <w:rFonts w:eastAsia="Calibri"/>
          <w:b w:val="0"/>
          <w:bCs w:val="0"/>
          <w:caps w:val="0"/>
          <w:sz w:val="22"/>
        </w:rPr>
        <w:t xml:space="preserve"> </w:t>
      </w:r>
      <w:proofErr w:type="spellStart"/>
      <w:r w:rsidRPr="00BB21B0">
        <w:rPr>
          <w:rFonts w:eastAsia="Calibri"/>
          <w:b w:val="0"/>
          <w:bCs w:val="0"/>
          <w:caps w:val="0"/>
          <w:sz w:val="22"/>
        </w:rPr>
        <w:t>chown</w:t>
      </w:r>
      <w:proofErr w:type="spellEnd"/>
      <w:r w:rsidRPr="00BB21B0">
        <w:rPr>
          <w:rFonts w:eastAsia="Calibri"/>
          <w:b w:val="0"/>
          <w:bCs w:val="0"/>
          <w:caps w:val="0"/>
          <w:sz w:val="22"/>
        </w:rPr>
        <w:t xml:space="preserve"> </w:t>
      </w:r>
      <w:proofErr w:type="spellStart"/>
      <w:proofErr w:type="gramStart"/>
      <w:r w:rsidRPr="00BB21B0">
        <w:rPr>
          <w:rFonts w:eastAsia="Calibri"/>
          <w:b w:val="0"/>
          <w:bCs w:val="0"/>
          <w:caps w:val="0"/>
          <w:sz w:val="22"/>
        </w:rPr>
        <w:t>jenkins:jenkins</w:t>
      </w:r>
      <w:proofErr w:type="spellEnd"/>
      <w:proofErr w:type="gramEnd"/>
      <w:r w:rsidRPr="00BB21B0">
        <w:rPr>
          <w:rFonts w:eastAsia="Calibri"/>
          <w:b w:val="0"/>
          <w:bCs w:val="0"/>
          <w:caps w:val="0"/>
          <w:sz w:val="22"/>
        </w:rPr>
        <w:t xml:space="preserve"> -R /path/to/</w:t>
      </w:r>
      <w:proofErr w:type="spellStart"/>
      <w:r w:rsidRPr="00BB21B0">
        <w:rPr>
          <w:rFonts w:eastAsia="Calibri"/>
          <w:b w:val="0"/>
          <w:bCs w:val="0"/>
          <w:caps w:val="0"/>
          <w:sz w:val="22"/>
        </w:rPr>
        <w:t>jenkins</w:t>
      </w:r>
      <w:proofErr w:type="spellEnd"/>
      <w:r w:rsidRPr="00BB21B0">
        <w:rPr>
          <w:rFonts w:eastAsia="Calibri"/>
          <w:b w:val="0"/>
          <w:bCs w:val="0"/>
          <w:caps w:val="0"/>
          <w:sz w:val="22"/>
        </w:rPr>
        <w:t>/</w:t>
      </w:r>
    </w:p>
    <w:p w14:paraId="39445700" w14:textId="0F844592" w:rsidR="00BB21B0" w:rsidRDefault="00BB21B0" w:rsidP="00BB21B0">
      <w:pPr>
        <w:pStyle w:val="HMHeadinglvl2"/>
        <w:numPr>
          <w:ilvl w:val="0"/>
          <w:numId w:val="14"/>
        </w:numPr>
        <w:rPr>
          <w:rFonts w:eastAsia="Calibri"/>
          <w:b w:val="0"/>
          <w:bCs w:val="0"/>
          <w:caps w:val="0"/>
          <w:sz w:val="22"/>
        </w:rPr>
      </w:pPr>
      <w:proofErr w:type="spellStart"/>
      <w:r w:rsidRPr="00BB21B0">
        <w:rPr>
          <w:rFonts w:eastAsia="Calibri"/>
          <w:b w:val="0"/>
          <w:bCs w:val="0"/>
          <w:caps w:val="0"/>
          <w:sz w:val="22"/>
        </w:rPr>
        <w:t>sudo</w:t>
      </w:r>
      <w:proofErr w:type="spellEnd"/>
      <w:r w:rsidRPr="00BB21B0">
        <w:rPr>
          <w:rFonts w:eastAsia="Calibri"/>
          <w:b w:val="0"/>
          <w:bCs w:val="0"/>
          <w:caps w:val="0"/>
          <w:sz w:val="22"/>
        </w:rPr>
        <w:t xml:space="preserve"> /etc/</w:t>
      </w:r>
      <w:proofErr w:type="spellStart"/>
      <w:proofErr w:type="gramStart"/>
      <w:r w:rsidRPr="00BB21B0">
        <w:rPr>
          <w:rFonts w:eastAsia="Calibri"/>
          <w:b w:val="0"/>
          <w:bCs w:val="0"/>
          <w:caps w:val="0"/>
          <w:sz w:val="22"/>
        </w:rPr>
        <w:t>init.d</w:t>
      </w:r>
      <w:proofErr w:type="spellEnd"/>
      <w:proofErr w:type="gramEnd"/>
      <w:r w:rsidRPr="00BB21B0">
        <w:rPr>
          <w:rFonts w:eastAsia="Calibri"/>
          <w:b w:val="0"/>
          <w:bCs w:val="0"/>
          <w:caps w:val="0"/>
          <w:sz w:val="22"/>
        </w:rPr>
        <w:t>/</w:t>
      </w:r>
      <w:proofErr w:type="spellStart"/>
      <w:r w:rsidRPr="00BB21B0">
        <w:rPr>
          <w:rFonts w:eastAsia="Calibri"/>
          <w:b w:val="0"/>
          <w:bCs w:val="0"/>
          <w:caps w:val="0"/>
          <w:sz w:val="22"/>
        </w:rPr>
        <w:t>jenkins</w:t>
      </w:r>
      <w:proofErr w:type="spellEnd"/>
      <w:r w:rsidRPr="00BB21B0">
        <w:rPr>
          <w:rFonts w:eastAsia="Calibri"/>
          <w:b w:val="0"/>
          <w:bCs w:val="0"/>
          <w:caps w:val="0"/>
          <w:sz w:val="22"/>
        </w:rPr>
        <w:t xml:space="preserve"> start</w:t>
      </w:r>
      <w:bookmarkStart w:id="5" w:name="_GoBack"/>
      <w:bookmarkEnd w:id="5"/>
    </w:p>
    <w:sectPr w:rsidR="00BB21B0" w:rsidSect="00B44B4A">
      <w:headerReference w:type="default" r:id="rId18"/>
      <w:footerReference w:type="default" r:id="rId19"/>
      <w:headerReference w:type="first" r:id="rId20"/>
      <w:pgSz w:w="11909" w:h="16834" w:code="9"/>
      <w:pgMar w:top="1241" w:right="1296" w:bottom="1440" w:left="851" w:header="0" w:footer="624"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77CB2D" w14:textId="77777777" w:rsidR="000B5038" w:rsidRDefault="000B5038" w:rsidP="00D81296">
      <w:r>
        <w:separator/>
      </w:r>
    </w:p>
  </w:endnote>
  <w:endnote w:type="continuationSeparator" w:id="0">
    <w:p w14:paraId="5ABFD859" w14:textId="77777777" w:rsidR="000B5038" w:rsidRDefault="000B5038" w:rsidP="00D812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TimesNewRoman,Bold">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9208D" w14:textId="00344CCE" w:rsidR="00F630B9" w:rsidRPr="00EE6490" w:rsidRDefault="00F630B9" w:rsidP="0061724D">
    <w:pPr>
      <w:pStyle w:val="Footer"/>
      <w:tabs>
        <w:tab w:val="clear" w:pos="4680"/>
        <w:tab w:val="clear" w:pos="9360"/>
        <w:tab w:val="center" w:pos="4881"/>
        <w:tab w:val="right" w:pos="9762"/>
      </w:tabs>
      <w:ind w:left="0" w:firstLine="0"/>
      <w:rPr>
        <w:szCs w:val="20"/>
      </w:rPr>
    </w:pPr>
    <w:r w:rsidRPr="00EE6490">
      <w:rPr>
        <w:szCs w:val="20"/>
      </w:rPr>
      <w:t xml:space="preserve">© </w:t>
    </w:r>
    <w:r w:rsidR="00BD31FA">
      <w:rPr>
        <w:szCs w:val="20"/>
      </w:rPr>
      <w:t>AI Enterprise</w:t>
    </w:r>
    <w:r w:rsidRPr="00EE6490">
      <w:rPr>
        <w:szCs w:val="20"/>
      </w:rPr>
      <w:t xml:space="preserve">. </w:t>
    </w:r>
    <w:r w:rsidR="0061724D" w:rsidRPr="00EE6490">
      <w:rPr>
        <w:szCs w:val="20"/>
      </w:rPr>
      <w:tab/>
    </w:r>
    <w:r w:rsidRPr="00EE6490">
      <w:rPr>
        <w:szCs w:val="20"/>
      </w:rPr>
      <w:t>Confidential</w:t>
    </w:r>
    <w:r w:rsidR="0061724D" w:rsidRPr="00EE6490">
      <w:rPr>
        <w:szCs w:val="20"/>
      </w:rPr>
      <w:tab/>
    </w:r>
    <w:r w:rsidRPr="00EE6490">
      <w:rPr>
        <w:szCs w:val="20"/>
      </w:rPr>
      <w:t xml:space="preserve">Page </w:t>
    </w:r>
    <w:r w:rsidR="0062436E" w:rsidRPr="00EE6490">
      <w:rPr>
        <w:szCs w:val="20"/>
      </w:rPr>
      <w:fldChar w:fldCharType="begin"/>
    </w:r>
    <w:r w:rsidRPr="00EE6490">
      <w:rPr>
        <w:szCs w:val="20"/>
      </w:rPr>
      <w:instrText xml:space="preserve"> PAGE  \* Arabic  \* MERGEFORMAT </w:instrText>
    </w:r>
    <w:r w:rsidR="0062436E" w:rsidRPr="00EE6490">
      <w:rPr>
        <w:szCs w:val="20"/>
      </w:rPr>
      <w:fldChar w:fldCharType="separate"/>
    </w:r>
    <w:r w:rsidR="006C1D6A">
      <w:rPr>
        <w:noProof/>
        <w:szCs w:val="20"/>
      </w:rPr>
      <w:t>2</w:t>
    </w:r>
    <w:r w:rsidR="0062436E" w:rsidRPr="00EE6490">
      <w:rPr>
        <w:szCs w:val="20"/>
      </w:rPr>
      <w:fldChar w:fldCharType="end"/>
    </w:r>
    <w:r w:rsidRPr="00EE6490">
      <w:rPr>
        <w:szCs w:val="20"/>
      </w:rPr>
      <w:t xml:space="preserve"> of </w:t>
    </w:r>
    <w:r w:rsidR="00EB261C">
      <w:rPr>
        <w:noProof/>
        <w:szCs w:val="20"/>
      </w:rPr>
      <w:fldChar w:fldCharType="begin"/>
    </w:r>
    <w:r w:rsidR="00EB261C">
      <w:rPr>
        <w:noProof/>
        <w:szCs w:val="20"/>
      </w:rPr>
      <w:instrText xml:space="preserve"> NUMPAGES  \* Arabic  \* MERGEFORMAT </w:instrText>
    </w:r>
    <w:r w:rsidR="00EB261C">
      <w:rPr>
        <w:noProof/>
        <w:szCs w:val="20"/>
      </w:rPr>
      <w:fldChar w:fldCharType="separate"/>
    </w:r>
    <w:r w:rsidR="006C1D6A" w:rsidRPr="006C1D6A">
      <w:rPr>
        <w:noProof/>
        <w:szCs w:val="20"/>
      </w:rPr>
      <w:t>9</w:t>
    </w:r>
    <w:r w:rsidR="00EB261C">
      <w:rPr>
        <w:noProof/>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8A9FD2" w14:textId="77777777" w:rsidR="000B5038" w:rsidRDefault="000B5038" w:rsidP="00D81296">
      <w:r>
        <w:separator/>
      </w:r>
    </w:p>
  </w:footnote>
  <w:footnote w:type="continuationSeparator" w:id="0">
    <w:p w14:paraId="10AE7A64" w14:textId="77777777" w:rsidR="000B5038" w:rsidRDefault="000B5038" w:rsidP="00D812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7FC54" w14:textId="77777777" w:rsidR="00F630B9" w:rsidRPr="0061724D" w:rsidRDefault="00F630B9" w:rsidP="003718D7">
    <w:pPr>
      <w:pStyle w:val="Header"/>
      <w:framePr w:wrap="auto" w:vAnchor="margin" w:yAlign="inline"/>
      <w:spacing w:before="100" w:beforeAutospacing="1" w:after="100" w:afterAutospacing="1"/>
      <w:ind w:left="0" w:hanging="851"/>
      <w:jc w:val="center"/>
      <w:rPr>
        <w:color w:val="000000"/>
      </w:rPr>
    </w:pPr>
  </w:p>
  <w:p w14:paraId="76581707" w14:textId="3D2781FE" w:rsidR="00F630B9" w:rsidRPr="0061724D" w:rsidRDefault="00BD31FA" w:rsidP="0061724D">
    <w:pPr>
      <w:pStyle w:val="Header"/>
      <w:framePr w:wrap="auto" w:vAnchor="margin" w:yAlign="inline"/>
      <w:tabs>
        <w:tab w:val="center" w:pos="4881"/>
        <w:tab w:val="right" w:pos="9762"/>
      </w:tabs>
      <w:spacing w:before="100" w:beforeAutospacing="1" w:after="100" w:afterAutospacing="1"/>
      <w:ind w:left="0" w:firstLine="0"/>
      <w:rPr>
        <w:color w:val="000000"/>
      </w:rPr>
    </w:pPr>
    <w:r w:rsidRPr="00BD31FA">
      <w:rPr>
        <w:noProof/>
      </w:rPr>
      <w:drawing>
        <wp:inline distT="0" distB="0" distL="0" distR="0" wp14:anchorId="214FA2DE" wp14:editId="33643CB2">
          <wp:extent cx="355600" cy="40079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2121" cy="419412"/>
                  </a:xfrm>
                  <a:prstGeom prst="rect">
                    <a:avLst/>
                  </a:prstGeom>
                </pic:spPr>
              </pic:pic>
            </a:graphicData>
          </a:graphic>
        </wp:inline>
      </w:drawing>
    </w:r>
    <w:r w:rsidR="0061724D">
      <w:tab/>
    </w:r>
    <w:r>
      <w:rPr>
        <w:noProof/>
        <w:color w:val="000000"/>
      </w:rPr>
      <w:t>Release Note</w:t>
    </w:r>
    <w:r w:rsidR="0061724D" w:rsidRPr="008262F4">
      <w:rPr>
        <w:color w:val="000000"/>
      </w:rPr>
      <w:tab/>
    </w:r>
    <w:r w:rsidR="00F630B9" w:rsidRPr="0061724D">
      <w:rPr>
        <w:color w:val="000000"/>
      </w:rPr>
      <w:t>&lt;Client Logo&gt;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CA4522" w14:textId="77777777" w:rsidR="00F630B9" w:rsidRPr="003D6003" w:rsidRDefault="00F630B9" w:rsidP="006E5475">
    <w:pPr>
      <w:pStyle w:val="Header"/>
      <w:framePr w:wrap="auto" w:vAnchor="margin" w:yAlign="inline"/>
      <w:ind w:hanging="1080"/>
      <w:rPr>
        <w:b/>
        <w:sz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B6E4C9B8"/>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1EC2431A"/>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9476107C"/>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A726307"/>
    <w:multiLevelType w:val="hybridMultilevel"/>
    <w:tmpl w:val="188E88AE"/>
    <w:lvl w:ilvl="0" w:tplc="17FC88CE">
      <w:start w:val="1"/>
      <w:numFmt w:val="bullet"/>
      <w:pStyle w:val="HMTablecontent-Bulletlvl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F54890"/>
    <w:multiLevelType w:val="multilevel"/>
    <w:tmpl w:val="9BAA731C"/>
    <w:lvl w:ilvl="0">
      <w:start w:val="1"/>
      <w:numFmt w:val="decimal"/>
      <w:pStyle w:val="HMHeadinglvl1"/>
      <w:lvlText w:val="%1.0"/>
      <w:lvlJc w:val="left"/>
      <w:pPr>
        <w:ind w:left="720" w:hanging="720"/>
      </w:pPr>
      <w:rPr>
        <w:rFonts w:hint="default"/>
      </w:rPr>
    </w:lvl>
    <w:lvl w:ilvl="1">
      <w:start w:val="1"/>
      <w:numFmt w:val="decimal"/>
      <w:pStyle w:val="HMHeadinglvl2"/>
      <w:lvlText w:val="%1.%2"/>
      <w:lvlJc w:val="left"/>
      <w:pPr>
        <w:ind w:left="144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MHeadinglvl3"/>
      <w:lvlText w:val="%1.%2.%3"/>
      <w:lvlJc w:val="left"/>
      <w:pPr>
        <w:ind w:left="2520" w:hanging="108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MHeadinglvl4"/>
      <w:lvlText w:val="%1.%2.%3.%4"/>
      <w:lvlJc w:val="left"/>
      <w:pPr>
        <w:ind w:left="6326" w:hanging="108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MHeadinglvl5"/>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2349638F"/>
    <w:multiLevelType w:val="hybridMultilevel"/>
    <w:tmpl w:val="6F2C60E0"/>
    <w:lvl w:ilvl="0" w:tplc="40090011">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6" w15:restartNumberingAfterBreak="0">
    <w:nsid w:val="28EA64AA"/>
    <w:multiLevelType w:val="multilevel"/>
    <w:tmpl w:val="74F8EEFA"/>
    <w:lvl w:ilvl="0">
      <w:start w:val="1"/>
      <w:numFmt w:val="decimal"/>
      <w:lvlText w:val="%1."/>
      <w:lvlJc w:val="left"/>
      <w:pPr>
        <w:tabs>
          <w:tab w:val="num" w:pos="1944"/>
        </w:tabs>
        <w:ind w:left="1944" w:hanging="1584"/>
      </w:pPr>
      <w:rPr>
        <w:rFonts w:ascii="Verdana" w:hAnsi="Verdana" w:hint="default"/>
        <w:b/>
        <w:i w:val="0"/>
        <w:sz w:val="28"/>
      </w:rPr>
    </w:lvl>
    <w:lvl w:ilvl="1">
      <w:start w:val="1"/>
      <w:numFmt w:val="decimal"/>
      <w:lvlText w:val="%1.%2."/>
      <w:lvlJc w:val="left"/>
      <w:pPr>
        <w:tabs>
          <w:tab w:val="num" w:pos="1854"/>
        </w:tabs>
        <w:ind w:left="1854" w:hanging="1584"/>
      </w:pPr>
      <w:rPr>
        <w:rFonts w:ascii="Verdana" w:hAnsi="Verdana" w:hint="default"/>
        <w:b/>
        <w:i w:val="0"/>
        <w:sz w:val="24"/>
      </w:rPr>
    </w:lvl>
    <w:lvl w:ilvl="2">
      <w:start w:val="1"/>
      <w:numFmt w:val="decimal"/>
      <w:lvlText w:val="%1.%2.%3."/>
      <w:lvlJc w:val="left"/>
      <w:pPr>
        <w:tabs>
          <w:tab w:val="num" w:pos="4132"/>
        </w:tabs>
        <w:ind w:left="4132" w:hanging="1296"/>
      </w:pPr>
      <w:rPr>
        <w:rFonts w:cs="Times New Roman" w:hint="default"/>
        <w:b w:val="0"/>
        <w:i w:val="0"/>
        <w:iCs w:val="0"/>
        <w:caps w:val="0"/>
        <w:smallCaps w:val="0"/>
        <w:strike w:val="0"/>
        <w:dstrike w:val="0"/>
        <w:noProof w:val="0"/>
        <w:vanish w:val="0"/>
        <w:color w:val="000000"/>
        <w:spacing w:val="0"/>
        <w:kern w:val="0"/>
        <w:position w:val="0"/>
        <w:u w:val="none"/>
        <w:vertAlign w:val="baseline"/>
        <w:em w:val="none"/>
      </w:rPr>
    </w:lvl>
    <w:lvl w:ilvl="3">
      <w:start w:val="1"/>
      <w:numFmt w:val="lowerLetter"/>
      <w:pStyle w:val="HMBulletlevel1"/>
      <w:lvlText w:val="%4."/>
      <w:lvlJc w:val="left"/>
      <w:pPr>
        <w:tabs>
          <w:tab w:val="num" w:pos="2562"/>
        </w:tabs>
        <w:ind w:left="2562"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lowerRoman"/>
      <w:pStyle w:val="HMBulletlevel2"/>
      <w:lvlText w:val="%5."/>
      <w:lvlJc w:val="left"/>
      <w:pPr>
        <w:tabs>
          <w:tab w:val="num" w:pos="5889"/>
        </w:tabs>
        <w:ind w:left="5889"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5">
      <w:start w:val="1"/>
      <w:numFmt w:val="none"/>
      <w:lvlText w:val="%6"/>
      <w:lvlJc w:val="right"/>
      <w:pPr>
        <w:ind w:left="2520" w:hanging="360"/>
      </w:pPr>
      <w:rPr>
        <w:rFonts w:hint="default"/>
      </w:rPr>
    </w:lvl>
    <w:lvl w:ilvl="6">
      <w:start w:val="1"/>
      <w:numFmt w:val="none"/>
      <w:lvlText w:val="%7"/>
      <w:lvlJc w:val="left"/>
      <w:pPr>
        <w:ind w:left="2880" w:hanging="360"/>
      </w:pPr>
      <w:rPr>
        <w:rFonts w:hint="default"/>
      </w:rPr>
    </w:lvl>
    <w:lvl w:ilvl="7">
      <w:start w:val="1"/>
      <w:numFmt w:val="none"/>
      <w:lvlText w:val=""/>
      <w:lvlJc w:val="left"/>
      <w:pPr>
        <w:ind w:left="3240" w:hanging="360"/>
      </w:pPr>
      <w:rPr>
        <w:rFonts w:hint="default"/>
      </w:rPr>
    </w:lvl>
    <w:lvl w:ilvl="8">
      <w:start w:val="1"/>
      <w:numFmt w:val="none"/>
      <w:lvlText w:val=""/>
      <w:lvlJc w:val="right"/>
      <w:pPr>
        <w:ind w:left="3600" w:hanging="360"/>
      </w:pPr>
      <w:rPr>
        <w:rFonts w:hint="default"/>
      </w:rPr>
    </w:lvl>
  </w:abstractNum>
  <w:abstractNum w:abstractNumId="7" w15:restartNumberingAfterBreak="0">
    <w:nsid w:val="2FA5172D"/>
    <w:multiLevelType w:val="hybridMultilevel"/>
    <w:tmpl w:val="DBFCE522"/>
    <w:lvl w:ilvl="0" w:tplc="003C5AF0">
      <w:start w:val="1"/>
      <w:numFmt w:val="bullet"/>
      <w:pStyle w:val="HMListBullet3"/>
      <w:lvlText w:val=""/>
      <w:lvlJc w:val="left"/>
      <w:pPr>
        <w:ind w:left="9090" w:hanging="360"/>
      </w:pPr>
      <w:rPr>
        <w:rFonts w:ascii="Wingdings" w:hAnsi="Wingdings" w:hint="default"/>
      </w:rPr>
    </w:lvl>
    <w:lvl w:ilvl="1" w:tplc="04090003">
      <w:start w:val="1"/>
      <w:numFmt w:val="bullet"/>
      <w:lvlText w:val="o"/>
      <w:lvlJc w:val="left"/>
      <w:pPr>
        <w:ind w:left="4248" w:hanging="360"/>
      </w:pPr>
      <w:rPr>
        <w:rFonts w:ascii="Courier New" w:hAnsi="Courier New" w:cs="Courier New" w:hint="default"/>
      </w:rPr>
    </w:lvl>
    <w:lvl w:ilvl="2" w:tplc="04090005">
      <w:start w:val="1"/>
      <w:numFmt w:val="bullet"/>
      <w:lvlText w:val=""/>
      <w:lvlJc w:val="left"/>
      <w:pPr>
        <w:ind w:left="4968" w:hanging="360"/>
      </w:pPr>
      <w:rPr>
        <w:rFonts w:ascii="Wingdings" w:hAnsi="Wingdings" w:hint="default"/>
      </w:rPr>
    </w:lvl>
    <w:lvl w:ilvl="3" w:tplc="04090001">
      <w:start w:val="1"/>
      <w:numFmt w:val="bullet"/>
      <w:lvlText w:val=""/>
      <w:lvlJc w:val="left"/>
      <w:pPr>
        <w:ind w:left="5688" w:hanging="360"/>
      </w:pPr>
      <w:rPr>
        <w:rFonts w:ascii="Symbol" w:hAnsi="Symbol" w:hint="default"/>
      </w:rPr>
    </w:lvl>
    <w:lvl w:ilvl="4" w:tplc="04090003" w:tentative="1">
      <w:start w:val="1"/>
      <w:numFmt w:val="bullet"/>
      <w:lvlText w:val="o"/>
      <w:lvlJc w:val="left"/>
      <w:pPr>
        <w:ind w:left="6408" w:hanging="360"/>
      </w:pPr>
      <w:rPr>
        <w:rFonts w:ascii="Courier New" w:hAnsi="Courier New" w:cs="Courier New" w:hint="default"/>
      </w:rPr>
    </w:lvl>
    <w:lvl w:ilvl="5" w:tplc="04090005" w:tentative="1">
      <w:start w:val="1"/>
      <w:numFmt w:val="bullet"/>
      <w:lvlText w:val=""/>
      <w:lvlJc w:val="left"/>
      <w:pPr>
        <w:ind w:left="7128" w:hanging="360"/>
      </w:pPr>
      <w:rPr>
        <w:rFonts w:ascii="Wingdings" w:hAnsi="Wingdings" w:hint="default"/>
      </w:rPr>
    </w:lvl>
    <w:lvl w:ilvl="6" w:tplc="04090001" w:tentative="1">
      <w:start w:val="1"/>
      <w:numFmt w:val="bullet"/>
      <w:lvlText w:val=""/>
      <w:lvlJc w:val="left"/>
      <w:pPr>
        <w:ind w:left="7848" w:hanging="360"/>
      </w:pPr>
      <w:rPr>
        <w:rFonts w:ascii="Symbol" w:hAnsi="Symbol" w:hint="default"/>
      </w:rPr>
    </w:lvl>
    <w:lvl w:ilvl="7" w:tplc="04090003" w:tentative="1">
      <w:start w:val="1"/>
      <w:numFmt w:val="bullet"/>
      <w:lvlText w:val="o"/>
      <w:lvlJc w:val="left"/>
      <w:pPr>
        <w:ind w:left="8568" w:hanging="360"/>
      </w:pPr>
      <w:rPr>
        <w:rFonts w:ascii="Courier New" w:hAnsi="Courier New" w:cs="Courier New" w:hint="default"/>
      </w:rPr>
    </w:lvl>
    <w:lvl w:ilvl="8" w:tplc="04090005" w:tentative="1">
      <w:start w:val="1"/>
      <w:numFmt w:val="bullet"/>
      <w:lvlText w:val=""/>
      <w:lvlJc w:val="left"/>
      <w:pPr>
        <w:ind w:left="9288" w:hanging="360"/>
      </w:pPr>
      <w:rPr>
        <w:rFonts w:ascii="Wingdings" w:hAnsi="Wingdings" w:hint="default"/>
      </w:rPr>
    </w:lvl>
  </w:abstractNum>
  <w:abstractNum w:abstractNumId="8" w15:restartNumberingAfterBreak="0">
    <w:nsid w:val="38FD74D4"/>
    <w:multiLevelType w:val="multilevel"/>
    <w:tmpl w:val="FBA238E8"/>
    <w:lvl w:ilvl="0">
      <w:start w:val="1"/>
      <w:numFmt w:val="decimal"/>
      <w:lvlText w:val="%1"/>
      <w:lvlJc w:val="left"/>
      <w:pPr>
        <w:tabs>
          <w:tab w:val="num" w:pos="1152"/>
        </w:tabs>
        <w:ind w:left="1152" w:hanging="1152"/>
      </w:pPr>
      <w:rPr>
        <w:rFonts w:cs="Times New Roman" w:hint="default"/>
        <w:b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Heading2"/>
      <w:lvlText w:val="%1.%2"/>
      <w:lvlJc w:val="left"/>
      <w:pPr>
        <w:tabs>
          <w:tab w:val="num" w:pos="1152"/>
        </w:tabs>
        <w:ind w:left="1152" w:hanging="1152"/>
      </w:pPr>
      <w:rPr>
        <w:rFonts w:hint="default"/>
        <w:b w:val="0"/>
      </w:rPr>
    </w:lvl>
    <w:lvl w:ilvl="2">
      <w:start w:val="1"/>
      <w:numFmt w:val="decimal"/>
      <w:pStyle w:val="Heading3"/>
      <w:lvlText w:val="%1.%2.%3"/>
      <w:lvlJc w:val="left"/>
      <w:pPr>
        <w:tabs>
          <w:tab w:val="num" w:pos="1152"/>
        </w:tabs>
        <w:ind w:left="1152" w:hanging="1152"/>
      </w:pPr>
      <w:rPr>
        <w:rFonts w:cs="Times New Roman" w:hint="default"/>
        <w:b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pStyle w:val="Heading4"/>
      <w:lvlText w:val="%1.%2.%3.%4"/>
      <w:lvlJc w:val="left"/>
      <w:pPr>
        <w:tabs>
          <w:tab w:val="num" w:pos="4413"/>
        </w:tabs>
        <w:ind w:left="4413" w:hanging="1152"/>
      </w:pPr>
      <w:rPr>
        <w:rFonts w:hint="default"/>
      </w:rPr>
    </w:lvl>
    <w:lvl w:ilvl="4">
      <w:start w:val="1"/>
      <w:numFmt w:val="decimal"/>
      <w:lvlText w:val="%1.%2.%3.%4.%5"/>
      <w:lvlJc w:val="left"/>
      <w:pPr>
        <w:tabs>
          <w:tab w:val="num" w:pos="1152"/>
        </w:tabs>
        <w:ind w:left="1152" w:hanging="1152"/>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152"/>
        </w:tabs>
        <w:ind w:left="1152" w:hanging="1152"/>
      </w:pPr>
      <w:rPr>
        <w:rFonts w:hint="default"/>
      </w:rPr>
    </w:lvl>
    <w:lvl w:ilvl="7">
      <w:start w:val="1"/>
      <w:numFmt w:val="decimal"/>
      <w:lvlText w:val="%1.%2.%3.%4.%5.%6.%7.%8"/>
      <w:lvlJc w:val="left"/>
      <w:pPr>
        <w:tabs>
          <w:tab w:val="num" w:pos="1152"/>
        </w:tabs>
        <w:ind w:left="1152" w:hanging="1152"/>
      </w:pPr>
      <w:rPr>
        <w:rFonts w:hint="default"/>
      </w:rPr>
    </w:lvl>
    <w:lvl w:ilvl="8">
      <w:start w:val="1"/>
      <w:numFmt w:val="decimal"/>
      <w:lvlText w:val="%1.%2.%3.%4.%5.%6.%7.%8.%9"/>
      <w:lvlJc w:val="left"/>
      <w:pPr>
        <w:tabs>
          <w:tab w:val="num" w:pos="1152"/>
        </w:tabs>
        <w:ind w:left="1152" w:hanging="1152"/>
      </w:pPr>
      <w:rPr>
        <w:rFonts w:hint="default"/>
      </w:rPr>
    </w:lvl>
  </w:abstractNum>
  <w:abstractNum w:abstractNumId="9" w15:restartNumberingAfterBreak="0">
    <w:nsid w:val="4F5E2105"/>
    <w:multiLevelType w:val="hybridMultilevel"/>
    <w:tmpl w:val="DE0E811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5BCE36D3"/>
    <w:multiLevelType w:val="hybridMultilevel"/>
    <w:tmpl w:val="026A0F4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786927D2"/>
    <w:multiLevelType w:val="multilevel"/>
    <w:tmpl w:val="75DCE230"/>
    <w:styleLink w:val="Style1"/>
    <w:lvl w:ilvl="0">
      <w:start w:val="1"/>
      <w:numFmt w:val="decimal"/>
      <w:lvlText w:val="%1."/>
      <w:lvlJc w:val="left"/>
      <w:pPr>
        <w:ind w:left="720" w:hanging="360"/>
      </w:pPr>
      <w:rPr>
        <w:rFonts w:ascii="Verdana" w:hAnsi="Verdana" w:hint="default"/>
        <w:b/>
        <w:i w:val="0"/>
        <w:sz w:val="28"/>
      </w:rPr>
    </w:lvl>
    <w:lvl w:ilvl="1">
      <w:start w:val="1"/>
      <w:numFmt w:val="decimal"/>
      <w:lvlText w:val="%1.%2."/>
      <w:lvlJc w:val="left"/>
      <w:pPr>
        <w:ind w:left="1080" w:hanging="360"/>
      </w:pPr>
      <w:rPr>
        <w:rFonts w:ascii="Verdana" w:hAnsi="Verdana" w:hint="default"/>
        <w:b/>
        <w:i w:val="0"/>
        <w:sz w:val="24"/>
      </w:rPr>
    </w:lvl>
    <w:lvl w:ilvl="2">
      <w:start w:val="1"/>
      <w:numFmt w:val="decimal"/>
      <w:lvlText w:val="1.%3.%2"/>
      <w:lvlJc w:val="right"/>
      <w:pPr>
        <w:ind w:left="1440" w:hanging="360"/>
      </w:pPr>
      <w:rPr>
        <w:rFonts w:ascii="Verdana" w:hAnsi="Verdana" w:cs="Times New Roman" w:hint="default"/>
        <w:b w:val="0"/>
        <w:i w:val="0"/>
        <w:iCs w:val="0"/>
        <w:caps w:val="0"/>
        <w:smallCaps w:val="0"/>
        <w:strike w:val="0"/>
        <w:dstrike w:val="0"/>
        <w:noProof w:val="0"/>
        <w:vanish w:val="0"/>
        <w:color w:val="000000"/>
        <w:spacing w:val="0"/>
        <w:kern w:val="0"/>
        <w:position w:val="0"/>
        <w:sz w:val="20"/>
        <w:u w:val="none"/>
        <w:vertAlign w:val="baseline"/>
        <w:em w:val="none"/>
      </w:rPr>
    </w:lvl>
    <w:lvl w:ilvl="3">
      <w:start w:val="1"/>
      <w:numFmt w:val="decimal"/>
      <w:lvlText w:val="1.1.1.%4.%3"/>
      <w:lvlJc w:val="left"/>
      <w:pPr>
        <w:tabs>
          <w:tab w:val="num" w:pos="2520"/>
        </w:tabs>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righ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right"/>
      <w:pPr>
        <w:ind w:left="3600" w:hanging="360"/>
      </w:pPr>
      <w:rPr>
        <w:rFonts w:hint="default"/>
      </w:rPr>
    </w:lvl>
  </w:abstractNum>
  <w:abstractNum w:abstractNumId="12" w15:restartNumberingAfterBreak="0">
    <w:nsid w:val="7B0678FF"/>
    <w:multiLevelType w:val="hybridMultilevel"/>
    <w:tmpl w:val="3E9C5EC0"/>
    <w:lvl w:ilvl="0" w:tplc="31C4A7EE">
      <w:start w:val="1"/>
      <w:numFmt w:val="bullet"/>
      <w:pStyle w:val="HMListBullet2"/>
      <w:lvlText w:val="o"/>
      <w:lvlJc w:val="left"/>
      <w:pPr>
        <w:ind w:left="2614" w:hanging="360"/>
      </w:pPr>
      <w:rPr>
        <w:rFonts w:ascii="Courier New" w:hAnsi="Courier New" w:cs="Courier New" w:hint="default"/>
      </w:rPr>
    </w:lvl>
    <w:lvl w:ilvl="1" w:tplc="40090003" w:tentative="1">
      <w:start w:val="1"/>
      <w:numFmt w:val="bullet"/>
      <w:lvlText w:val="o"/>
      <w:lvlJc w:val="left"/>
      <w:pPr>
        <w:ind w:left="3334" w:hanging="360"/>
      </w:pPr>
      <w:rPr>
        <w:rFonts w:ascii="Courier New" w:hAnsi="Courier New" w:cs="Courier New" w:hint="default"/>
      </w:rPr>
    </w:lvl>
    <w:lvl w:ilvl="2" w:tplc="40090005" w:tentative="1">
      <w:start w:val="1"/>
      <w:numFmt w:val="bullet"/>
      <w:lvlText w:val=""/>
      <w:lvlJc w:val="left"/>
      <w:pPr>
        <w:ind w:left="4054" w:hanging="360"/>
      </w:pPr>
      <w:rPr>
        <w:rFonts w:ascii="Wingdings" w:hAnsi="Wingdings" w:hint="default"/>
      </w:rPr>
    </w:lvl>
    <w:lvl w:ilvl="3" w:tplc="40090001">
      <w:start w:val="1"/>
      <w:numFmt w:val="bullet"/>
      <w:lvlText w:val=""/>
      <w:lvlJc w:val="left"/>
      <w:pPr>
        <w:ind w:left="4774" w:hanging="360"/>
      </w:pPr>
      <w:rPr>
        <w:rFonts w:ascii="Symbol" w:hAnsi="Symbol" w:hint="default"/>
      </w:rPr>
    </w:lvl>
    <w:lvl w:ilvl="4" w:tplc="40090003" w:tentative="1">
      <w:start w:val="1"/>
      <w:numFmt w:val="bullet"/>
      <w:lvlText w:val="o"/>
      <w:lvlJc w:val="left"/>
      <w:pPr>
        <w:ind w:left="5494" w:hanging="360"/>
      </w:pPr>
      <w:rPr>
        <w:rFonts w:ascii="Courier New" w:hAnsi="Courier New" w:cs="Courier New" w:hint="default"/>
      </w:rPr>
    </w:lvl>
    <w:lvl w:ilvl="5" w:tplc="40090005" w:tentative="1">
      <w:start w:val="1"/>
      <w:numFmt w:val="bullet"/>
      <w:lvlText w:val=""/>
      <w:lvlJc w:val="left"/>
      <w:pPr>
        <w:ind w:left="6214" w:hanging="360"/>
      </w:pPr>
      <w:rPr>
        <w:rFonts w:ascii="Wingdings" w:hAnsi="Wingdings" w:hint="default"/>
      </w:rPr>
    </w:lvl>
    <w:lvl w:ilvl="6" w:tplc="40090001" w:tentative="1">
      <w:start w:val="1"/>
      <w:numFmt w:val="bullet"/>
      <w:lvlText w:val=""/>
      <w:lvlJc w:val="left"/>
      <w:pPr>
        <w:ind w:left="6934" w:hanging="360"/>
      </w:pPr>
      <w:rPr>
        <w:rFonts w:ascii="Symbol" w:hAnsi="Symbol" w:hint="default"/>
      </w:rPr>
    </w:lvl>
    <w:lvl w:ilvl="7" w:tplc="40090003" w:tentative="1">
      <w:start w:val="1"/>
      <w:numFmt w:val="bullet"/>
      <w:lvlText w:val="o"/>
      <w:lvlJc w:val="left"/>
      <w:pPr>
        <w:ind w:left="7654" w:hanging="360"/>
      </w:pPr>
      <w:rPr>
        <w:rFonts w:ascii="Courier New" w:hAnsi="Courier New" w:cs="Courier New" w:hint="default"/>
      </w:rPr>
    </w:lvl>
    <w:lvl w:ilvl="8" w:tplc="40090005" w:tentative="1">
      <w:start w:val="1"/>
      <w:numFmt w:val="bullet"/>
      <w:lvlText w:val=""/>
      <w:lvlJc w:val="left"/>
      <w:pPr>
        <w:ind w:left="8374" w:hanging="360"/>
      </w:pPr>
      <w:rPr>
        <w:rFonts w:ascii="Wingdings" w:hAnsi="Wingdings" w:hint="default"/>
      </w:rPr>
    </w:lvl>
  </w:abstractNum>
  <w:num w:numId="1">
    <w:abstractNumId w:val="0"/>
  </w:num>
  <w:num w:numId="2">
    <w:abstractNumId w:val="8"/>
  </w:num>
  <w:num w:numId="3">
    <w:abstractNumId w:val="11"/>
  </w:num>
  <w:num w:numId="4">
    <w:abstractNumId w:val="1"/>
  </w:num>
  <w:num w:numId="5">
    <w:abstractNumId w:val="7"/>
  </w:num>
  <w:num w:numId="6">
    <w:abstractNumId w:val="2"/>
  </w:num>
  <w:num w:numId="7">
    <w:abstractNumId w:val="3"/>
  </w:num>
  <w:num w:numId="8">
    <w:abstractNumId w:val="12"/>
  </w:num>
  <w:num w:numId="9">
    <w:abstractNumId w:val="4"/>
  </w:num>
  <w:num w:numId="10">
    <w:abstractNumId w:val="6"/>
  </w:num>
  <w:num w:numId="11">
    <w:abstractNumId w:val="5"/>
  </w:num>
  <w:num w:numId="12">
    <w:abstractNumId w:val="9"/>
  </w:num>
  <w:num w:numId="13">
    <w:abstractNumId w:val="4"/>
  </w:num>
  <w:num w:numId="14">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6E6"/>
    <w:rsid w:val="000010DA"/>
    <w:rsid w:val="0000245C"/>
    <w:rsid w:val="0000253A"/>
    <w:rsid w:val="000028B9"/>
    <w:rsid w:val="00003246"/>
    <w:rsid w:val="0000365F"/>
    <w:rsid w:val="00004A38"/>
    <w:rsid w:val="00004F69"/>
    <w:rsid w:val="000052FF"/>
    <w:rsid w:val="000055C6"/>
    <w:rsid w:val="00005684"/>
    <w:rsid w:val="00005CF6"/>
    <w:rsid w:val="00006BE5"/>
    <w:rsid w:val="00007199"/>
    <w:rsid w:val="00007A2D"/>
    <w:rsid w:val="00010357"/>
    <w:rsid w:val="00011437"/>
    <w:rsid w:val="0001147A"/>
    <w:rsid w:val="000117E6"/>
    <w:rsid w:val="00012D1A"/>
    <w:rsid w:val="000130D4"/>
    <w:rsid w:val="0001484F"/>
    <w:rsid w:val="0001495D"/>
    <w:rsid w:val="00014BC1"/>
    <w:rsid w:val="000152C1"/>
    <w:rsid w:val="000153E5"/>
    <w:rsid w:val="000153F8"/>
    <w:rsid w:val="0001599D"/>
    <w:rsid w:val="00016A96"/>
    <w:rsid w:val="0002130B"/>
    <w:rsid w:val="00021F8A"/>
    <w:rsid w:val="000235ED"/>
    <w:rsid w:val="00025F4B"/>
    <w:rsid w:val="000265CF"/>
    <w:rsid w:val="00026A02"/>
    <w:rsid w:val="00026C13"/>
    <w:rsid w:val="00030D32"/>
    <w:rsid w:val="000328DC"/>
    <w:rsid w:val="00032B4B"/>
    <w:rsid w:val="000346D6"/>
    <w:rsid w:val="00037068"/>
    <w:rsid w:val="00037F09"/>
    <w:rsid w:val="00037F61"/>
    <w:rsid w:val="00040145"/>
    <w:rsid w:val="000405BA"/>
    <w:rsid w:val="0004082E"/>
    <w:rsid w:val="00040BFF"/>
    <w:rsid w:val="00041471"/>
    <w:rsid w:val="00041D77"/>
    <w:rsid w:val="000422BB"/>
    <w:rsid w:val="00043F73"/>
    <w:rsid w:val="00044572"/>
    <w:rsid w:val="0004518B"/>
    <w:rsid w:val="000472D0"/>
    <w:rsid w:val="00051F48"/>
    <w:rsid w:val="000538E8"/>
    <w:rsid w:val="000552DF"/>
    <w:rsid w:val="00056C1D"/>
    <w:rsid w:val="00056F84"/>
    <w:rsid w:val="0006161B"/>
    <w:rsid w:val="00061E28"/>
    <w:rsid w:val="00063203"/>
    <w:rsid w:val="00063CF9"/>
    <w:rsid w:val="00064F32"/>
    <w:rsid w:val="00065E65"/>
    <w:rsid w:val="00067DF3"/>
    <w:rsid w:val="00067E31"/>
    <w:rsid w:val="00070461"/>
    <w:rsid w:val="000708EF"/>
    <w:rsid w:val="000716FD"/>
    <w:rsid w:val="00071D86"/>
    <w:rsid w:val="00072439"/>
    <w:rsid w:val="00072C62"/>
    <w:rsid w:val="0007372C"/>
    <w:rsid w:val="00076536"/>
    <w:rsid w:val="00077AD6"/>
    <w:rsid w:val="00077F53"/>
    <w:rsid w:val="00080DB4"/>
    <w:rsid w:val="000813EB"/>
    <w:rsid w:val="00081B80"/>
    <w:rsid w:val="00083206"/>
    <w:rsid w:val="00083BF4"/>
    <w:rsid w:val="00083CEB"/>
    <w:rsid w:val="00083CF1"/>
    <w:rsid w:val="000844B3"/>
    <w:rsid w:val="00084A62"/>
    <w:rsid w:val="00084C21"/>
    <w:rsid w:val="000854DA"/>
    <w:rsid w:val="00086083"/>
    <w:rsid w:val="00086256"/>
    <w:rsid w:val="00086E4A"/>
    <w:rsid w:val="00087488"/>
    <w:rsid w:val="00090B65"/>
    <w:rsid w:val="0009229E"/>
    <w:rsid w:val="00092670"/>
    <w:rsid w:val="00092D9F"/>
    <w:rsid w:val="00092DBB"/>
    <w:rsid w:val="00092EAE"/>
    <w:rsid w:val="00092F2D"/>
    <w:rsid w:val="00093446"/>
    <w:rsid w:val="000944AD"/>
    <w:rsid w:val="00095E16"/>
    <w:rsid w:val="0009682C"/>
    <w:rsid w:val="00096FD2"/>
    <w:rsid w:val="00097186"/>
    <w:rsid w:val="000A0D4A"/>
    <w:rsid w:val="000A1CD6"/>
    <w:rsid w:val="000A218B"/>
    <w:rsid w:val="000A3C88"/>
    <w:rsid w:val="000A4D7D"/>
    <w:rsid w:val="000A5583"/>
    <w:rsid w:val="000A5E6F"/>
    <w:rsid w:val="000A72D5"/>
    <w:rsid w:val="000B0541"/>
    <w:rsid w:val="000B0A1C"/>
    <w:rsid w:val="000B2FCF"/>
    <w:rsid w:val="000B36E2"/>
    <w:rsid w:val="000B3BE1"/>
    <w:rsid w:val="000B3C40"/>
    <w:rsid w:val="000B5038"/>
    <w:rsid w:val="000B574D"/>
    <w:rsid w:val="000B6C1F"/>
    <w:rsid w:val="000C07E1"/>
    <w:rsid w:val="000C0D7B"/>
    <w:rsid w:val="000C0F6C"/>
    <w:rsid w:val="000C144D"/>
    <w:rsid w:val="000C15AB"/>
    <w:rsid w:val="000C1851"/>
    <w:rsid w:val="000C3943"/>
    <w:rsid w:val="000C3C67"/>
    <w:rsid w:val="000C3E73"/>
    <w:rsid w:val="000C4940"/>
    <w:rsid w:val="000D0067"/>
    <w:rsid w:val="000D0316"/>
    <w:rsid w:val="000D110C"/>
    <w:rsid w:val="000D1587"/>
    <w:rsid w:val="000D2181"/>
    <w:rsid w:val="000D2BA4"/>
    <w:rsid w:val="000D3333"/>
    <w:rsid w:val="000D370D"/>
    <w:rsid w:val="000D3909"/>
    <w:rsid w:val="000D5231"/>
    <w:rsid w:val="000D55DE"/>
    <w:rsid w:val="000D64BA"/>
    <w:rsid w:val="000D6C02"/>
    <w:rsid w:val="000E06DE"/>
    <w:rsid w:val="000E0706"/>
    <w:rsid w:val="000E34F1"/>
    <w:rsid w:val="000E360D"/>
    <w:rsid w:val="000E4F6C"/>
    <w:rsid w:val="000E5F54"/>
    <w:rsid w:val="000E60EE"/>
    <w:rsid w:val="000F0408"/>
    <w:rsid w:val="000F04D9"/>
    <w:rsid w:val="000F1A55"/>
    <w:rsid w:val="000F23EE"/>
    <w:rsid w:val="000F37E2"/>
    <w:rsid w:val="000F4C51"/>
    <w:rsid w:val="000F4D1A"/>
    <w:rsid w:val="000F50F4"/>
    <w:rsid w:val="000F6861"/>
    <w:rsid w:val="000F6ACF"/>
    <w:rsid w:val="000F6D68"/>
    <w:rsid w:val="000F6FC2"/>
    <w:rsid w:val="000F73F8"/>
    <w:rsid w:val="000F7E08"/>
    <w:rsid w:val="00101BCE"/>
    <w:rsid w:val="00102230"/>
    <w:rsid w:val="00102B84"/>
    <w:rsid w:val="0010385B"/>
    <w:rsid w:val="00103B48"/>
    <w:rsid w:val="00103B6A"/>
    <w:rsid w:val="001041ED"/>
    <w:rsid w:val="00104C5F"/>
    <w:rsid w:val="00105FEE"/>
    <w:rsid w:val="0010665E"/>
    <w:rsid w:val="00106BC7"/>
    <w:rsid w:val="00106C87"/>
    <w:rsid w:val="001075B8"/>
    <w:rsid w:val="001075CE"/>
    <w:rsid w:val="001077D1"/>
    <w:rsid w:val="00107ABE"/>
    <w:rsid w:val="00111703"/>
    <w:rsid w:val="00113AE4"/>
    <w:rsid w:val="00113B39"/>
    <w:rsid w:val="001148AE"/>
    <w:rsid w:val="00114B1E"/>
    <w:rsid w:val="0011756A"/>
    <w:rsid w:val="001179D6"/>
    <w:rsid w:val="00117C34"/>
    <w:rsid w:val="00120679"/>
    <w:rsid w:val="00120FF8"/>
    <w:rsid w:val="00122387"/>
    <w:rsid w:val="00123588"/>
    <w:rsid w:val="00123F11"/>
    <w:rsid w:val="00124A35"/>
    <w:rsid w:val="00125173"/>
    <w:rsid w:val="0012543F"/>
    <w:rsid w:val="0012657B"/>
    <w:rsid w:val="001306FC"/>
    <w:rsid w:val="001307CC"/>
    <w:rsid w:val="001314C7"/>
    <w:rsid w:val="0013177A"/>
    <w:rsid w:val="001333B7"/>
    <w:rsid w:val="00133728"/>
    <w:rsid w:val="0013440C"/>
    <w:rsid w:val="001344A8"/>
    <w:rsid w:val="001363B5"/>
    <w:rsid w:val="001378F8"/>
    <w:rsid w:val="001401A9"/>
    <w:rsid w:val="00140B1C"/>
    <w:rsid w:val="00140EFC"/>
    <w:rsid w:val="00141739"/>
    <w:rsid w:val="0014363C"/>
    <w:rsid w:val="00143987"/>
    <w:rsid w:val="00144D87"/>
    <w:rsid w:val="00144DFA"/>
    <w:rsid w:val="0014558B"/>
    <w:rsid w:val="00146159"/>
    <w:rsid w:val="0015070A"/>
    <w:rsid w:val="00150C09"/>
    <w:rsid w:val="00151B8C"/>
    <w:rsid w:val="00152381"/>
    <w:rsid w:val="00153545"/>
    <w:rsid w:val="001570A2"/>
    <w:rsid w:val="001575F9"/>
    <w:rsid w:val="00160F84"/>
    <w:rsid w:val="0016166F"/>
    <w:rsid w:val="0016263C"/>
    <w:rsid w:val="00163096"/>
    <w:rsid w:val="0016333D"/>
    <w:rsid w:val="0016382B"/>
    <w:rsid w:val="00163AF6"/>
    <w:rsid w:val="00164A0C"/>
    <w:rsid w:val="001656D7"/>
    <w:rsid w:val="001662F0"/>
    <w:rsid w:val="00166578"/>
    <w:rsid w:val="00167FD1"/>
    <w:rsid w:val="00170F08"/>
    <w:rsid w:val="0017276E"/>
    <w:rsid w:val="0017289E"/>
    <w:rsid w:val="001729E0"/>
    <w:rsid w:val="00173EAB"/>
    <w:rsid w:val="00174C02"/>
    <w:rsid w:val="00176860"/>
    <w:rsid w:val="00176A96"/>
    <w:rsid w:val="00177070"/>
    <w:rsid w:val="00180923"/>
    <w:rsid w:val="00180C32"/>
    <w:rsid w:val="00180E40"/>
    <w:rsid w:val="00181581"/>
    <w:rsid w:val="0018259C"/>
    <w:rsid w:val="001825B1"/>
    <w:rsid w:val="00183449"/>
    <w:rsid w:val="00183DEA"/>
    <w:rsid w:val="00184E42"/>
    <w:rsid w:val="00186DB5"/>
    <w:rsid w:val="00187B8E"/>
    <w:rsid w:val="00190C85"/>
    <w:rsid w:val="00191D90"/>
    <w:rsid w:val="001931DB"/>
    <w:rsid w:val="00193486"/>
    <w:rsid w:val="00194DD5"/>
    <w:rsid w:val="00194E0E"/>
    <w:rsid w:val="0019512F"/>
    <w:rsid w:val="0019571B"/>
    <w:rsid w:val="001958F9"/>
    <w:rsid w:val="00196000"/>
    <w:rsid w:val="0019719F"/>
    <w:rsid w:val="001A02AF"/>
    <w:rsid w:val="001A19C3"/>
    <w:rsid w:val="001A2266"/>
    <w:rsid w:val="001A23B6"/>
    <w:rsid w:val="001A3798"/>
    <w:rsid w:val="001A4577"/>
    <w:rsid w:val="001A5286"/>
    <w:rsid w:val="001A6868"/>
    <w:rsid w:val="001A7C9F"/>
    <w:rsid w:val="001A7E5A"/>
    <w:rsid w:val="001B00CE"/>
    <w:rsid w:val="001B0129"/>
    <w:rsid w:val="001B0415"/>
    <w:rsid w:val="001B0509"/>
    <w:rsid w:val="001B1148"/>
    <w:rsid w:val="001B2A76"/>
    <w:rsid w:val="001B4701"/>
    <w:rsid w:val="001B4A39"/>
    <w:rsid w:val="001B4B07"/>
    <w:rsid w:val="001B6E81"/>
    <w:rsid w:val="001B7560"/>
    <w:rsid w:val="001B7C3D"/>
    <w:rsid w:val="001B7DCB"/>
    <w:rsid w:val="001C0ADE"/>
    <w:rsid w:val="001C0C29"/>
    <w:rsid w:val="001C16A6"/>
    <w:rsid w:val="001C1EC6"/>
    <w:rsid w:val="001C2FA7"/>
    <w:rsid w:val="001D0D22"/>
    <w:rsid w:val="001D13A7"/>
    <w:rsid w:val="001D195A"/>
    <w:rsid w:val="001D1AA5"/>
    <w:rsid w:val="001D360D"/>
    <w:rsid w:val="001D36EC"/>
    <w:rsid w:val="001D4A6B"/>
    <w:rsid w:val="001D577A"/>
    <w:rsid w:val="001D6CF6"/>
    <w:rsid w:val="001D700C"/>
    <w:rsid w:val="001D7FA4"/>
    <w:rsid w:val="001E03E7"/>
    <w:rsid w:val="001E0C9A"/>
    <w:rsid w:val="001E0D83"/>
    <w:rsid w:val="001E0F95"/>
    <w:rsid w:val="001E1147"/>
    <w:rsid w:val="001E226A"/>
    <w:rsid w:val="001E30EE"/>
    <w:rsid w:val="001E3854"/>
    <w:rsid w:val="001E496B"/>
    <w:rsid w:val="001E5527"/>
    <w:rsid w:val="001E5734"/>
    <w:rsid w:val="001E5B39"/>
    <w:rsid w:val="001E6151"/>
    <w:rsid w:val="001E6168"/>
    <w:rsid w:val="001E70E0"/>
    <w:rsid w:val="001F0F5C"/>
    <w:rsid w:val="001F136D"/>
    <w:rsid w:val="001F17C7"/>
    <w:rsid w:val="001F1C1B"/>
    <w:rsid w:val="001F1CEF"/>
    <w:rsid w:val="001F29B2"/>
    <w:rsid w:val="001F36F0"/>
    <w:rsid w:val="001F3CDB"/>
    <w:rsid w:val="001F6C54"/>
    <w:rsid w:val="001F6F26"/>
    <w:rsid w:val="001F7A7C"/>
    <w:rsid w:val="00202155"/>
    <w:rsid w:val="00202192"/>
    <w:rsid w:val="002021E5"/>
    <w:rsid w:val="00204086"/>
    <w:rsid w:val="0020485A"/>
    <w:rsid w:val="00204E95"/>
    <w:rsid w:val="00206C6F"/>
    <w:rsid w:val="00206F36"/>
    <w:rsid w:val="002071F2"/>
    <w:rsid w:val="00210C17"/>
    <w:rsid w:val="00211168"/>
    <w:rsid w:val="00211AF1"/>
    <w:rsid w:val="002129EF"/>
    <w:rsid w:val="00212F25"/>
    <w:rsid w:val="00213980"/>
    <w:rsid w:val="00213A5D"/>
    <w:rsid w:val="002142DC"/>
    <w:rsid w:val="00214787"/>
    <w:rsid w:val="00215A6B"/>
    <w:rsid w:val="00216A12"/>
    <w:rsid w:val="00217AED"/>
    <w:rsid w:val="00220E34"/>
    <w:rsid w:val="0022182C"/>
    <w:rsid w:val="00221DDB"/>
    <w:rsid w:val="00221FB2"/>
    <w:rsid w:val="00222243"/>
    <w:rsid w:val="00222690"/>
    <w:rsid w:val="00222870"/>
    <w:rsid w:val="00222C7B"/>
    <w:rsid w:val="00222E91"/>
    <w:rsid w:val="002234A0"/>
    <w:rsid w:val="002249FD"/>
    <w:rsid w:val="0022693B"/>
    <w:rsid w:val="00230169"/>
    <w:rsid w:val="00230437"/>
    <w:rsid w:val="00230D4F"/>
    <w:rsid w:val="00231C8A"/>
    <w:rsid w:val="0023201C"/>
    <w:rsid w:val="00232DDA"/>
    <w:rsid w:val="00233C0B"/>
    <w:rsid w:val="00233F9B"/>
    <w:rsid w:val="0023438B"/>
    <w:rsid w:val="00234A6B"/>
    <w:rsid w:val="00234C16"/>
    <w:rsid w:val="002350D1"/>
    <w:rsid w:val="00235171"/>
    <w:rsid w:val="0023523E"/>
    <w:rsid w:val="00240C43"/>
    <w:rsid w:val="00241346"/>
    <w:rsid w:val="002419B9"/>
    <w:rsid w:val="002424DC"/>
    <w:rsid w:val="002429A5"/>
    <w:rsid w:val="00243199"/>
    <w:rsid w:val="00243A0D"/>
    <w:rsid w:val="00244DA8"/>
    <w:rsid w:val="002468E0"/>
    <w:rsid w:val="0024734C"/>
    <w:rsid w:val="00250413"/>
    <w:rsid w:val="0025084D"/>
    <w:rsid w:val="0025086E"/>
    <w:rsid w:val="002516A0"/>
    <w:rsid w:val="00252E64"/>
    <w:rsid w:val="0025347B"/>
    <w:rsid w:val="00253884"/>
    <w:rsid w:val="0025399D"/>
    <w:rsid w:val="00255762"/>
    <w:rsid w:val="00257441"/>
    <w:rsid w:val="00257B85"/>
    <w:rsid w:val="00257D05"/>
    <w:rsid w:val="00260440"/>
    <w:rsid w:val="00262157"/>
    <w:rsid w:val="00264466"/>
    <w:rsid w:val="002661DD"/>
    <w:rsid w:val="00266332"/>
    <w:rsid w:val="0026685A"/>
    <w:rsid w:val="0027049E"/>
    <w:rsid w:val="002712C5"/>
    <w:rsid w:val="00272A7F"/>
    <w:rsid w:val="00274056"/>
    <w:rsid w:val="00275B12"/>
    <w:rsid w:val="00276945"/>
    <w:rsid w:val="00276C5D"/>
    <w:rsid w:val="0027752D"/>
    <w:rsid w:val="0028005B"/>
    <w:rsid w:val="00280112"/>
    <w:rsid w:val="002817BA"/>
    <w:rsid w:val="002822C8"/>
    <w:rsid w:val="00283B35"/>
    <w:rsid w:val="002841CA"/>
    <w:rsid w:val="00284693"/>
    <w:rsid w:val="00285395"/>
    <w:rsid w:val="0029089F"/>
    <w:rsid w:val="00290B64"/>
    <w:rsid w:val="0029178F"/>
    <w:rsid w:val="00292EBE"/>
    <w:rsid w:val="00294A0A"/>
    <w:rsid w:val="0029553C"/>
    <w:rsid w:val="002955DF"/>
    <w:rsid w:val="002960FA"/>
    <w:rsid w:val="00296E05"/>
    <w:rsid w:val="002A14C1"/>
    <w:rsid w:val="002A2061"/>
    <w:rsid w:val="002A24DC"/>
    <w:rsid w:val="002A348D"/>
    <w:rsid w:val="002A6FB4"/>
    <w:rsid w:val="002B0354"/>
    <w:rsid w:val="002B1050"/>
    <w:rsid w:val="002B2073"/>
    <w:rsid w:val="002B248F"/>
    <w:rsid w:val="002B2D04"/>
    <w:rsid w:val="002B2E35"/>
    <w:rsid w:val="002B4B36"/>
    <w:rsid w:val="002B5079"/>
    <w:rsid w:val="002B5233"/>
    <w:rsid w:val="002B5573"/>
    <w:rsid w:val="002B757B"/>
    <w:rsid w:val="002C0AC1"/>
    <w:rsid w:val="002C141D"/>
    <w:rsid w:val="002C2030"/>
    <w:rsid w:val="002C24C9"/>
    <w:rsid w:val="002C2944"/>
    <w:rsid w:val="002C29C2"/>
    <w:rsid w:val="002C2A24"/>
    <w:rsid w:val="002C326C"/>
    <w:rsid w:val="002C3463"/>
    <w:rsid w:val="002C3B2C"/>
    <w:rsid w:val="002C3DFC"/>
    <w:rsid w:val="002C42F7"/>
    <w:rsid w:val="002C43C6"/>
    <w:rsid w:val="002C6A06"/>
    <w:rsid w:val="002C6D55"/>
    <w:rsid w:val="002C7444"/>
    <w:rsid w:val="002C750D"/>
    <w:rsid w:val="002D10C2"/>
    <w:rsid w:val="002D2042"/>
    <w:rsid w:val="002D21A4"/>
    <w:rsid w:val="002D371B"/>
    <w:rsid w:val="002D39A6"/>
    <w:rsid w:val="002D45A1"/>
    <w:rsid w:val="002D468F"/>
    <w:rsid w:val="002D5E61"/>
    <w:rsid w:val="002D5E71"/>
    <w:rsid w:val="002D66EF"/>
    <w:rsid w:val="002D7220"/>
    <w:rsid w:val="002E0A09"/>
    <w:rsid w:val="002E16A1"/>
    <w:rsid w:val="002E3089"/>
    <w:rsid w:val="002E363E"/>
    <w:rsid w:val="002E4485"/>
    <w:rsid w:val="002E5082"/>
    <w:rsid w:val="002E5CFF"/>
    <w:rsid w:val="002E5DAB"/>
    <w:rsid w:val="002E7042"/>
    <w:rsid w:val="002E7BE6"/>
    <w:rsid w:val="002F0001"/>
    <w:rsid w:val="002F0D09"/>
    <w:rsid w:val="002F13F8"/>
    <w:rsid w:val="002F1B56"/>
    <w:rsid w:val="002F30E9"/>
    <w:rsid w:val="002F4773"/>
    <w:rsid w:val="002F682E"/>
    <w:rsid w:val="002F78C1"/>
    <w:rsid w:val="00300331"/>
    <w:rsid w:val="0030076E"/>
    <w:rsid w:val="003033F5"/>
    <w:rsid w:val="0030427D"/>
    <w:rsid w:val="003055EF"/>
    <w:rsid w:val="00306DD3"/>
    <w:rsid w:val="00306E6E"/>
    <w:rsid w:val="003126BA"/>
    <w:rsid w:val="0031346C"/>
    <w:rsid w:val="00313BC6"/>
    <w:rsid w:val="00313DCC"/>
    <w:rsid w:val="0031427C"/>
    <w:rsid w:val="003143BA"/>
    <w:rsid w:val="00314525"/>
    <w:rsid w:val="003146E4"/>
    <w:rsid w:val="003165F2"/>
    <w:rsid w:val="003174BC"/>
    <w:rsid w:val="00317BA9"/>
    <w:rsid w:val="003207E1"/>
    <w:rsid w:val="0032085D"/>
    <w:rsid w:val="0032100B"/>
    <w:rsid w:val="00321353"/>
    <w:rsid w:val="003218D4"/>
    <w:rsid w:val="00321CA0"/>
    <w:rsid w:val="00322CC7"/>
    <w:rsid w:val="0032403B"/>
    <w:rsid w:val="003240CC"/>
    <w:rsid w:val="00324887"/>
    <w:rsid w:val="00324CED"/>
    <w:rsid w:val="00325693"/>
    <w:rsid w:val="00325A29"/>
    <w:rsid w:val="00326717"/>
    <w:rsid w:val="00326757"/>
    <w:rsid w:val="003267F1"/>
    <w:rsid w:val="00327532"/>
    <w:rsid w:val="00327F22"/>
    <w:rsid w:val="0033115C"/>
    <w:rsid w:val="00331171"/>
    <w:rsid w:val="00331C36"/>
    <w:rsid w:val="00334721"/>
    <w:rsid w:val="00335BB2"/>
    <w:rsid w:val="00336ACD"/>
    <w:rsid w:val="00337109"/>
    <w:rsid w:val="003378FD"/>
    <w:rsid w:val="00337953"/>
    <w:rsid w:val="00340535"/>
    <w:rsid w:val="003405B6"/>
    <w:rsid w:val="00340BF1"/>
    <w:rsid w:val="00341469"/>
    <w:rsid w:val="00343877"/>
    <w:rsid w:val="003438AC"/>
    <w:rsid w:val="003458C1"/>
    <w:rsid w:val="00345BF9"/>
    <w:rsid w:val="00345FF8"/>
    <w:rsid w:val="00351AE3"/>
    <w:rsid w:val="00351FB2"/>
    <w:rsid w:val="00352AFF"/>
    <w:rsid w:val="003537B5"/>
    <w:rsid w:val="003547A8"/>
    <w:rsid w:val="00354C38"/>
    <w:rsid w:val="00355462"/>
    <w:rsid w:val="00356347"/>
    <w:rsid w:val="0035796B"/>
    <w:rsid w:val="003604A4"/>
    <w:rsid w:val="00361700"/>
    <w:rsid w:val="00361EEF"/>
    <w:rsid w:val="00362BD3"/>
    <w:rsid w:val="00363386"/>
    <w:rsid w:val="003644EC"/>
    <w:rsid w:val="00364DF0"/>
    <w:rsid w:val="00364FF7"/>
    <w:rsid w:val="00366C90"/>
    <w:rsid w:val="00367B25"/>
    <w:rsid w:val="00371731"/>
    <w:rsid w:val="003718D7"/>
    <w:rsid w:val="003734B0"/>
    <w:rsid w:val="00374335"/>
    <w:rsid w:val="00375C76"/>
    <w:rsid w:val="003772E4"/>
    <w:rsid w:val="003779CA"/>
    <w:rsid w:val="00377D2B"/>
    <w:rsid w:val="0038028D"/>
    <w:rsid w:val="00380C4A"/>
    <w:rsid w:val="003820CD"/>
    <w:rsid w:val="00385C2C"/>
    <w:rsid w:val="00385F1F"/>
    <w:rsid w:val="00386800"/>
    <w:rsid w:val="0038734A"/>
    <w:rsid w:val="0038780D"/>
    <w:rsid w:val="003903E2"/>
    <w:rsid w:val="0039062B"/>
    <w:rsid w:val="00390DE6"/>
    <w:rsid w:val="00391F9D"/>
    <w:rsid w:val="00392218"/>
    <w:rsid w:val="0039286C"/>
    <w:rsid w:val="00393F23"/>
    <w:rsid w:val="003951CD"/>
    <w:rsid w:val="00395FF9"/>
    <w:rsid w:val="003A072B"/>
    <w:rsid w:val="003A1797"/>
    <w:rsid w:val="003A182E"/>
    <w:rsid w:val="003A1F18"/>
    <w:rsid w:val="003A3A51"/>
    <w:rsid w:val="003A42FC"/>
    <w:rsid w:val="003A4337"/>
    <w:rsid w:val="003A4D46"/>
    <w:rsid w:val="003A646B"/>
    <w:rsid w:val="003A69B0"/>
    <w:rsid w:val="003A7031"/>
    <w:rsid w:val="003A77C8"/>
    <w:rsid w:val="003B0D7F"/>
    <w:rsid w:val="003B0E9B"/>
    <w:rsid w:val="003B0FE1"/>
    <w:rsid w:val="003B107F"/>
    <w:rsid w:val="003B1671"/>
    <w:rsid w:val="003B2A0A"/>
    <w:rsid w:val="003B2A6A"/>
    <w:rsid w:val="003B2D77"/>
    <w:rsid w:val="003B3134"/>
    <w:rsid w:val="003B32E7"/>
    <w:rsid w:val="003B38B9"/>
    <w:rsid w:val="003B570A"/>
    <w:rsid w:val="003B5C0D"/>
    <w:rsid w:val="003B5CBD"/>
    <w:rsid w:val="003B5ECA"/>
    <w:rsid w:val="003B6BAB"/>
    <w:rsid w:val="003B7705"/>
    <w:rsid w:val="003B7ABC"/>
    <w:rsid w:val="003C0D24"/>
    <w:rsid w:val="003C1C4C"/>
    <w:rsid w:val="003C71DA"/>
    <w:rsid w:val="003D17AB"/>
    <w:rsid w:val="003D262F"/>
    <w:rsid w:val="003D6003"/>
    <w:rsid w:val="003D6795"/>
    <w:rsid w:val="003D6D54"/>
    <w:rsid w:val="003D7EA0"/>
    <w:rsid w:val="003E0250"/>
    <w:rsid w:val="003E1963"/>
    <w:rsid w:val="003E3FA9"/>
    <w:rsid w:val="003E423A"/>
    <w:rsid w:val="003E61F1"/>
    <w:rsid w:val="003F06A1"/>
    <w:rsid w:val="003F0D34"/>
    <w:rsid w:val="003F131E"/>
    <w:rsid w:val="003F33BD"/>
    <w:rsid w:val="003F4497"/>
    <w:rsid w:val="003F4780"/>
    <w:rsid w:val="003F5B53"/>
    <w:rsid w:val="003F6ACA"/>
    <w:rsid w:val="00400E22"/>
    <w:rsid w:val="00403A9C"/>
    <w:rsid w:val="00404600"/>
    <w:rsid w:val="004049C6"/>
    <w:rsid w:val="00405EF3"/>
    <w:rsid w:val="0040799F"/>
    <w:rsid w:val="00410227"/>
    <w:rsid w:val="0041034F"/>
    <w:rsid w:val="0041139A"/>
    <w:rsid w:val="004115AD"/>
    <w:rsid w:val="0041278C"/>
    <w:rsid w:val="0041314A"/>
    <w:rsid w:val="0041341C"/>
    <w:rsid w:val="0041463D"/>
    <w:rsid w:val="00414D24"/>
    <w:rsid w:val="004163C3"/>
    <w:rsid w:val="00417BDE"/>
    <w:rsid w:val="00420746"/>
    <w:rsid w:val="004208E4"/>
    <w:rsid w:val="00420911"/>
    <w:rsid w:val="00421C33"/>
    <w:rsid w:val="00422323"/>
    <w:rsid w:val="00424A9E"/>
    <w:rsid w:val="004254C6"/>
    <w:rsid w:val="00425585"/>
    <w:rsid w:val="00425D60"/>
    <w:rsid w:val="004272C3"/>
    <w:rsid w:val="0043145B"/>
    <w:rsid w:val="00431BA1"/>
    <w:rsid w:val="004322CC"/>
    <w:rsid w:val="00432609"/>
    <w:rsid w:val="00434C2D"/>
    <w:rsid w:val="0043566B"/>
    <w:rsid w:val="004359A1"/>
    <w:rsid w:val="00436C21"/>
    <w:rsid w:val="00436E59"/>
    <w:rsid w:val="0043735C"/>
    <w:rsid w:val="00437CBF"/>
    <w:rsid w:val="00437D53"/>
    <w:rsid w:val="00437E5D"/>
    <w:rsid w:val="00440C04"/>
    <w:rsid w:val="00442911"/>
    <w:rsid w:val="00442BFF"/>
    <w:rsid w:val="0044369B"/>
    <w:rsid w:val="00445F2C"/>
    <w:rsid w:val="0045007C"/>
    <w:rsid w:val="0045062D"/>
    <w:rsid w:val="00452BB7"/>
    <w:rsid w:val="00453892"/>
    <w:rsid w:val="00453D33"/>
    <w:rsid w:val="00454152"/>
    <w:rsid w:val="0045442B"/>
    <w:rsid w:val="004548B0"/>
    <w:rsid w:val="00454A67"/>
    <w:rsid w:val="0045670A"/>
    <w:rsid w:val="00456C32"/>
    <w:rsid w:val="00457988"/>
    <w:rsid w:val="00460053"/>
    <w:rsid w:val="0046052E"/>
    <w:rsid w:val="0046194C"/>
    <w:rsid w:val="004633BC"/>
    <w:rsid w:val="00463879"/>
    <w:rsid w:val="00463E3F"/>
    <w:rsid w:val="00464901"/>
    <w:rsid w:val="00464AD2"/>
    <w:rsid w:val="00464DCF"/>
    <w:rsid w:val="00466A68"/>
    <w:rsid w:val="0046710D"/>
    <w:rsid w:val="0046784A"/>
    <w:rsid w:val="00470193"/>
    <w:rsid w:val="004701E0"/>
    <w:rsid w:val="00471D91"/>
    <w:rsid w:val="00471DC9"/>
    <w:rsid w:val="00472132"/>
    <w:rsid w:val="00472619"/>
    <w:rsid w:val="00473158"/>
    <w:rsid w:val="00475FB1"/>
    <w:rsid w:val="00480DC6"/>
    <w:rsid w:val="00482790"/>
    <w:rsid w:val="00483C15"/>
    <w:rsid w:val="00483FC2"/>
    <w:rsid w:val="00484B4E"/>
    <w:rsid w:val="00484E49"/>
    <w:rsid w:val="00485886"/>
    <w:rsid w:val="004864D7"/>
    <w:rsid w:val="00486BB7"/>
    <w:rsid w:val="00487112"/>
    <w:rsid w:val="0048752B"/>
    <w:rsid w:val="004876C9"/>
    <w:rsid w:val="00487886"/>
    <w:rsid w:val="00487E77"/>
    <w:rsid w:val="0049044A"/>
    <w:rsid w:val="00490B83"/>
    <w:rsid w:val="00491EE6"/>
    <w:rsid w:val="004929D6"/>
    <w:rsid w:val="00493E79"/>
    <w:rsid w:val="0049625D"/>
    <w:rsid w:val="0049671E"/>
    <w:rsid w:val="004967F3"/>
    <w:rsid w:val="0049744E"/>
    <w:rsid w:val="00497AF1"/>
    <w:rsid w:val="00497FA3"/>
    <w:rsid w:val="004A0D35"/>
    <w:rsid w:val="004A1418"/>
    <w:rsid w:val="004A1477"/>
    <w:rsid w:val="004A32F0"/>
    <w:rsid w:val="004A4FBA"/>
    <w:rsid w:val="004A5934"/>
    <w:rsid w:val="004A6A8F"/>
    <w:rsid w:val="004A71C5"/>
    <w:rsid w:val="004A7CFD"/>
    <w:rsid w:val="004B1652"/>
    <w:rsid w:val="004B1E02"/>
    <w:rsid w:val="004B66AA"/>
    <w:rsid w:val="004B7035"/>
    <w:rsid w:val="004B743F"/>
    <w:rsid w:val="004C14AA"/>
    <w:rsid w:val="004C1CE6"/>
    <w:rsid w:val="004C1F7F"/>
    <w:rsid w:val="004C2790"/>
    <w:rsid w:val="004C33D5"/>
    <w:rsid w:val="004C529F"/>
    <w:rsid w:val="004C5A22"/>
    <w:rsid w:val="004D009E"/>
    <w:rsid w:val="004D1342"/>
    <w:rsid w:val="004D13F7"/>
    <w:rsid w:val="004D1704"/>
    <w:rsid w:val="004D5AAD"/>
    <w:rsid w:val="004D62FF"/>
    <w:rsid w:val="004D7B58"/>
    <w:rsid w:val="004E2E2D"/>
    <w:rsid w:val="004E4EC5"/>
    <w:rsid w:val="004E5516"/>
    <w:rsid w:val="004E6417"/>
    <w:rsid w:val="004E7896"/>
    <w:rsid w:val="004E7B9F"/>
    <w:rsid w:val="004F0C69"/>
    <w:rsid w:val="004F131C"/>
    <w:rsid w:val="004F2210"/>
    <w:rsid w:val="004F2DCF"/>
    <w:rsid w:val="004F5282"/>
    <w:rsid w:val="004F5715"/>
    <w:rsid w:val="0050036B"/>
    <w:rsid w:val="005008D2"/>
    <w:rsid w:val="005010AA"/>
    <w:rsid w:val="00501DCF"/>
    <w:rsid w:val="00504EFB"/>
    <w:rsid w:val="00505569"/>
    <w:rsid w:val="00506795"/>
    <w:rsid w:val="00507B2D"/>
    <w:rsid w:val="00507D00"/>
    <w:rsid w:val="0051068F"/>
    <w:rsid w:val="00510E41"/>
    <w:rsid w:val="005113CC"/>
    <w:rsid w:val="00512074"/>
    <w:rsid w:val="00513A30"/>
    <w:rsid w:val="005140CC"/>
    <w:rsid w:val="00515BF5"/>
    <w:rsid w:val="0051646C"/>
    <w:rsid w:val="0051657C"/>
    <w:rsid w:val="00520836"/>
    <w:rsid w:val="00520A64"/>
    <w:rsid w:val="00520DC3"/>
    <w:rsid w:val="00522584"/>
    <w:rsid w:val="00522C01"/>
    <w:rsid w:val="00523A07"/>
    <w:rsid w:val="005246F7"/>
    <w:rsid w:val="005248C6"/>
    <w:rsid w:val="00524A09"/>
    <w:rsid w:val="00524D48"/>
    <w:rsid w:val="0052566E"/>
    <w:rsid w:val="00525909"/>
    <w:rsid w:val="005262CC"/>
    <w:rsid w:val="005302CF"/>
    <w:rsid w:val="00530F73"/>
    <w:rsid w:val="00531B31"/>
    <w:rsid w:val="00532694"/>
    <w:rsid w:val="00532B66"/>
    <w:rsid w:val="00533602"/>
    <w:rsid w:val="0053418C"/>
    <w:rsid w:val="005342FD"/>
    <w:rsid w:val="00534C36"/>
    <w:rsid w:val="0053559E"/>
    <w:rsid w:val="00535817"/>
    <w:rsid w:val="00535D4C"/>
    <w:rsid w:val="00536A49"/>
    <w:rsid w:val="0053797D"/>
    <w:rsid w:val="00537FB4"/>
    <w:rsid w:val="0054003E"/>
    <w:rsid w:val="0054008B"/>
    <w:rsid w:val="0054146E"/>
    <w:rsid w:val="00542651"/>
    <w:rsid w:val="00545AD9"/>
    <w:rsid w:val="00546120"/>
    <w:rsid w:val="0054637D"/>
    <w:rsid w:val="00547163"/>
    <w:rsid w:val="005471AE"/>
    <w:rsid w:val="00547C64"/>
    <w:rsid w:val="005505F6"/>
    <w:rsid w:val="0055098F"/>
    <w:rsid w:val="00553512"/>
    <w:rsid w:val="005535C4"/>
    <w:rsid w:val="00554023"/>
    <w:rsid w:val="00554537"/>
    <w:rsid w:val="00554ADB"/>
    <w:rsid w:val="00555060"/>
    <w:rsid w:val="005550F4"/>
    <w:rsid w:val="00555F90"/>
    <w:rsid w:val="005618C7"/>
    <w:rsid w:val="005632FC"/>
    <w:rsid w:val="0056343B"/>
    <w:rsid w:val="00565B28"/>
    <w:rsid w:val="0056652B"/>
    <w:rsid w:val="00566AC5"/>
    <w:rsid w:val="00567857"/>
    <w:rsid w:val="0057081B"/>
    <w:rsid w:val="00571B03"/>
    <w:rsid w:val="00571D92"/>
    <w:rsid w:val="00572812"/>
    <w:rsid w:val="00574714"/>
    <w:rsid w:val="00574C2F"/>
    <w:rsid w:val="00575E68"/>
    <w:rsid w:val="005767CD"/>
    <w:rsid w:val="005779B9"/>
    <w:rsid w:val="00577A16"/>
    <w:rsid w:val="0058072F"/>
    <w:rsid w:val="00580A45"/>
    <w:rsid w:val="00580C8B"/>
    <w:rsid w:val="005813E8"/>
    <w:rsid w:val="00581B72"/>
    <w:rsid w:val="005827CB"/>
    <w:rsid w:val="00583AAD"/>
    <w:rsid w:val="00583DB0"/>
    <w:rsid w:val="00584DFE"/>
    <w:rsid w:val="00586301"/>
    <w:rsid w:val="00586DB7"/>
    <w:rsid w:val="00587429"/>
    <w:rsid w:val="005908BC"/>
    <w:rsid w:val="005918E5"/>
    <w:rsid w:val="005934EC"/>
    <w:rsid w:val="005944EA"/>
    <w:rsid w:val="00594CA9"/>
    <w:rsid w:val="00594DAF"/>
    <w:rsid w:val="00595512"/>
    <w:rsid w:val="00595C65"/>
    <w:rsid w:val="00596118"/>
    <w:rsid w:val="00596452"/>
    <w:rsid w:val="00597AFA"/>
    <w:rsid w:val="00597C4C"/>
    <w:rsid w:val="005A0157"/>
    <w:rsid w:val="005A09C1"/>
    <w:rsid w:val="005A16E0"/>
    <w:rsid w:val="005A1BBF"/>
    <w:rsid w:val="005A26EE"/>
    <w:rsid w:val="005A37BF"/>
    <w:rsid w:val="005A3ED2"/>
    <w:rsid w:val="005A4984"/>
    <w:rsid w:val="005A4C0F"/>
    <w:rsid w:val="005A4FAC"/>
    <w:rsid w:val="005A596E"/>
    <w:rsid w:val="005A637B"/>
    <w:rsid w:val="005A6535"/>
    <w:rsid w:val="005A77E9"/>
    <w:rsid w:val="005B0141"/>
    <w:rsid w:val="005B0B53"/>
    <w:rsid w:val="005B27CC"/>
    <w:rsid w:val="005B29EC"/>
    <w:rsid w:val="005B38DE"/>
    <w:rsid w:val="005B3EBA"/>
    <w:rsid w:val="005B4423"/>
    <w:rsid w:val="005B4EB9"/>
    <w:rsid w:val="005B59E2"/>
    <w:rsid w:val="005B5EEE"/>
    <w:rsid w:val="005B61B2"/>
    <w:rsid w:val="005B6B9B"/>
    <w:rsid w:val="005B763C"/>
    <w:rsid w:val="005B7689"/>
    <w:rsid w:val="005C01A9"/>
    <w:rsid w:val="005C128B"/>
    <w:rsid w:val="005C1907"/>
    <w:rsid w:val="005C41A1"/>
    <w:rsid w:val="005C519B"/>
    <w:rsid w:val="005C5805"/>
    <w:rsid w:val="005C5BD8"/>
    <w:rsid w:val="005C6C86"/>
    <w:rsid w:val="005C7DDD"/>
    <w:rsid w:val="005D0DFC"/>
    <w:rsid w:val="005D3D8C"/>
    <w:rsid w:val="005D3FB6"/>
    <w:rsid w:val="005D5A1C"/>
    <w:rsid w:val="005D709B"/>
    <w:rsid w:val="005D7745"/>
    <w:rsid w:val="005E0D48"/>
    <w:rsid w:val="005E0D56"/>
    <w:rsid w:val="005E15D7"/>
    <w:rsid w:val="005E1CB6"/>
    <w:rsid w:val="005E263B"/>
    <w:rsid w:val="005E75E3"/>
    <w:rsid w:val="005F17AF"/>
    <w:rsid w:val="005F2BF1"/>
    <w:rsid w:val="005F3F7A"/>
    <w:rsid w:val="005F40B5"/>
    <w:rsid w:val="005F4A92"/>
    <w:rsid w:val="005F4CDC"/>
    <w:rsid w:val="005F5D6F"/>
    <w:rsid w:val="00600D58"/>
    <w:rsid w:val="00600DDD"/>
    <w:rsid w:val="006014DB"/>
    <w:rsid w:val="00602702"/>
    <w:rsid w:val="006029C7"/>
    <w:rsid w:val="00603ED9"/>
    <w:rsid w:val="006041D5"/>
    <w:rsid w:val="00604CFB"/>
    <w:rsid w:val="00605BFF"/>
    <w:rsid w:val="00606B28"/>
    <w:rsid w:val="00607342"/>
    <w:rsid w:val="0060768C"/>
    <w:rsid w:val="006076B3"/>
    <w:rsid w:val="00607E0F"/>
    <w:rsid w:val="00610088"/>
    <w:rsid w:val="006109AD"/>
    <w:rsid w:val="00610FCA"/>
    <w:rsid w:val="00613338"/>
    <w:rsid w:val="006148A8"/>
    <w:rsid w:val="0061540A"/>
    <w:rsid w:val="00615B82"/>
    <w:rsid w:val="00616B5B"/>
    <w:rsid w:val="0061724D"/>
    <w:rsid w:val="00617F52"/>
    <w:rsid w:val="00620CDA"/>
    <w:rsid w:val="00620EF2"/>
    <w:rsid w:val="00620F58"/>
    <w:rsid w:val="006213F8"/>
    <w:rsid w:val="00621FBC"/>
    <w:rsid w:val="00622866"/>
    <w:rsid w:val="0062436E"/>
    <w:rsid w:val="00625A45"/>
    <w:rsid w:val="006267A5"/>
    <w:rsid w:val="00630272"/>
    <w:rsid w:val="00630CE0"/>
    <w:rsid w:val="0063418D"/>
    <w:rsid w:val="00640339"/>
    <w:rsid w:val="006428AD"/>
    <w:rsid w:val="006439A3"/>
    <w:rsid w:val="00645261"/>
    <w:rsid w:val="006453F3"/>
    <w:rsid w:val="00646877"/>
    <w:rsid w:val="00646A4A"/>
    <w:rsid w:val="00646D8D"/>
    <w:rsid w:val="00646EBE"/>
    <w:rsid w:val="006474A6"/>
    <w:rsid w:val="0064777D"/>
    <w:rsid w:val="006506FB"/>
    <w:rsid w:val="00650B15"/>
    <w:rsid w:val="00652753"/>
    <w:rsid w:val="00652B78"/>
    <w:rsid w:val="00653851"/>
    <w:rsid w:val="00653901"/>
    <w:rsid w:val="0065559C"/>
    <w:rsid w:val="0065626D"/>
    <w:rsid w:val="0066041E"/>
    <w:rsid w:val="0066285F"/>
    <w:rsid w:val="00662E9C"/>
    <w:rsid w:val="006634D0"/>
    <w:rsid w:val="00664374"/>
    <w:rsid w:val="00664DBD"/>
    <w:rsid w:val="006662AB"/>
    <w:rsid w:val="00666ADD"/>
    <w:rsid w:val="00667368"/>
    <w:rsid w:val="006724ED"/>
    <w:rsid w:val="0067416D"/>
    <w:rsid w:val="00674372"/>
    <w:rsid w:val="0067476A"/>
    <w:rsid w:val="00674987"/>
    <w:rsid w:val="0067539A"/>
    <w:rsid w:val="00676A84"/>
    <w:rsid w:val="0068027B"/>
    <w:rsid w:val="0068159D"/>
    <w:rsid w:val="00681D94"/>
    <w:rsid w:val="00681E4C"/>
    <w:rsid w:val="00681F22"/>
    <w:rsid w:val="006820B5"/>
    <w:rsid w:val="00682166"/>
    <w:rsid w:val="0068259C"/>
    <w:rsid w:val="00685317"/>
    <w:rsid w:val="0068561B"/>
    <w:rsid w:val="00685AB6"/>
    <w:rsid w:val="00686E30"/>
    <w:rsid w:val="00687677"/>
    <w:rsid w:val="00687E6E"/>
    <w:rsid w:val="0069058C"/>
    <w:rsid w:val="006905BF"/>
    <w:rsid w:val="006915B3"/>
    <w:rsid w:val="006941E3"/>
    <w:rsid w:val="00694691"/>
    <w:rsid w:val="00697E8B"/>
    <w:rsid w:val="006A10E3"/>
    <w:rsid w:val="006A21CB"/>
    <w:rsid w:val="006A31D4"/>
    <w:rsid w:val="006A32C4"/>
    <w:rsid w:val="006A35D2"/>
    <w:rsid w:val="006A3B7E"/>
    <w:rsid w:val="006A58B4"/>
    <w:rsid w:val="006A62C6"/>
    <w:rsid w:val="006A6DC1"/>
    <w:rsid w:val="006A71B8"/>
    <w:rsid w:val="006A744C"/>
    <w:rsid w:val="006A7932"/>
    <w:rsid w:val="006A7D01"/>
    <w:rsid w:val="006B0BC5"/>
    <w:rsid w:val="006B16EC"/>
    <w:rsid w:val="006B2AD5"/>
    <w:rsid w:val="006B2D5A"/>
    <w:rsid w:val="006B34F7"/>
    <w:rsid w:val="006B4825"/>
    <w:rsid w:val="006B4BA8"/>
    <w:rsid w:val="006B55EF"/>
    <w:rsid w:val="006B6408"/>
    <w:rsid w:val="006B65E2"/>
    <w:rsid w:val="006C10ED"/>
    <w:rsid w:val="006C1D6A"/>
    <w:rsid w:val="006C22A9"/>
    <w:rsid w:val="006C2930"/>
    <w:rsid w:val="006C3438"/>
    <w:rsid w:val="006C34C9"/>
    <w:rsid w:val="006C35CA"/>
    <w:rsid w:val="006C4AD9"/>
    <w:rsid w:val="006C59A1"/>
    <w:rsid w:val="006D0DC5"/>
    <w:rsid w:val="006D1614"/>
    <w:rsid w:val="006D3A94"/>
    <w:rsid w:val="006D5970"/>
    <w:rsid w:val="006D5AD4"/>
    <w:rsid w:val="006D5E8F"/>
    <w:rsid w:val="006D6F1A"/>
    <w:rsid w:val="006D79AB"/>
    <w:rsid w:val="006E147A"/>
    <w:rsid w:val="006E3424"/>
    <w:rsid w:val="006E4547"/>
    <w:rsid w:val="006E4E7E"/>
    <w:rsid w:val="006E5475"/>
    <w:rsid w:val="006E5633"/>
    <w:rsid w:val="006E5AB9"/>
    <w:rsid w:val="006E625C"/>
    <w:rsid w:val="006E6387"/>
    <w:rsid w:val="006E6D71"/>
    <w:rsid w:val="006E6FE7"/>
    <w:rsid w:val="006E78DA"/>
    <w:rsid w:val="006F1305"/>
    <w:rsid w:val="006F20D7"/>
    <w:rsid w:val="006F35C4"/>
    <w:rsid w:val="006F4238"/>
    <w:rsid w:val="006F45EF"/>
    <w:rsid w:val="006F656D"/>
    <w:rsid w:val="006F7645"/>
    <w:rsid w:val="00700786"/>
    <w:rsid w:val="0070080E"/>
    <w:rsid w:val="00700A3D"/>
    <w:rsid w:val="00701392"/>
    <w:rsid w:val="00701E8B"/>
    <w:rsid w:val="00702A91"/>
    <w:rsid w:val="00703A28"/>
    <w:rsid w:val="00703D16"/>
    <w:rsid w:val="0070749C"/>
    <w:rsid w:val="0071091F"/>
    <w:rsid w:val="00714839"/>
    <w:rsid w:val="00714B0F"/>
    <w:rsid w:val="00714D39"/>
    <w:rsid w:val="00716FA5"/>
    <w:rsid w:val="0072167B"/>
    <w:rsid w:val="007227C0"/>
    <w:rsid w:val="00724FE5"/>
    <w:rsid w:val="00726120"/>
    <w:rsid w:val="0073031C"/>
    <w:rsid w:val="0073043B"/>
    <w:rsid w:val="00730845"/>
    <w:rsid w:val="00731F40"/>
    <w:rsid w:val="00732235"/>
    <w:rsid w:val="00732F35"/>
    <w:rsid w:val="007330D7"/>
    <w:rsid w:val="00733796"/>
    <w:rsid w:val="00734045"/>
    <w:rsid w:val="0073456A"/>
    <w:rsid w:val="007346C3"/>
    <w:rsid w:val="00736E3E"/>
    <w:rsid w:val="00736E58"/>
    <w:rsid w:val="00737611"/>
    <w:rsid w:val="0074003C"/>
    <w:rsid w:val="00740DBB"/>
    <w:rsid w:val="00741038"/>
    <w:rsid w:val="007414A7"/>
    <w:rsid w:val="00742B6C"/>
    <w:rsid w:val="00743B16"/>
    <w:rsid w:val="007443CC"/>
    <w:rsid w:val="0074475B"/>
    <w:rsid w:val="007451D1"/>
    <w:rsid w:val="00745CDB"/>
    <w:rsid w:val="00745CEA"/>
    <w:rsid w:val="007464FE"/>
    <w:rsid w:val="00750ADD"/>
    <w:rsid w:val="00750C0B"/>
    <w:rsid w:val="0075153D"/>
    <w:rsid w:val="0075393D"/>
    <w:rsid w:val="00753FAC"/>
    <w:rsid w:val="00756583"/>
    <w:rsid w:val="0075669C"/>
    <w:rsid w:val="00760C51"/>
    <w:rsid w:val="00761836"/>
    <w:rsid w:val="007632B9"/>
    <w:rsid w:val="00764EF2"/>
    <w:rsid w:val="00765A39"/>
    <w:rsid w:val="00767452"/>
    <w:rsid w:val="00767F9F"/>
    <w:rsid w:val="00770305"/>
    <w:rsid w:val="00770335"/>
    <w:rsid w:val="007703FA"/>
    <w:rsid w:val="00771906"/>
    <w:rsid w:val="00771ABF"/>
    <w:rsid w:val="00772D5D"/>
    <w:rsid w:val="0077631A"/>
    <w:rsid w:val="00777B97"/>
    <w:rsid w:val="00777C07"/>
    <w:rsid w:val="0078268C"/>
    <w:rsid w:val="007845E5"/>
    <w:rsid w:val="00784F1C"/>
    <w:rsid w:val="00785143"/>
    <w:rsid w:val="00785435"/>
    <w:rsid w:val="00786006"/>
    <w:rsid w:val="007862E8"/>
    <w:rsid w:val="00786866"/>
    <w:rsid w:val="00786E2C"/>
    <w:rsid w:val="00790ADC"/>
    <w:rsid w:val="00791132"/>
    <w:rsid w:val="00791A69"/>
    <w:rsid w:val="00791BB0"/>
    <w:rsid w:val="00793311"/>
    <w:rsid w:val="007939BF"/>
    <w:rsid w:val="007944CF"/>
    <w:rsid w:val="00794B70"/>
    <w:rsid w:val="007953D4"/>
    <w:rsid w:val="00795E7C"/>
    <w:rsid w:val="007964DF"/>
    <w:rsid w:val="00796FAD"/>
    <w:rsid w:val="00797C28"/>
    <w:rsid w:val="007A1DE9"/>
    <w:rsid w:val="007A25FA"/>
    <w:rsid w:val="007A2AD4"/>
    <w:rsid w:val="007A2BD1"/>
    <w:rsid w:val="007A31DA"/>
    <w:rsid w:val="007A3662"/>
    <w:rsid w:val="007A396A"/>
    <w:rsid w:val="007A4778"/>
    <w:rsid w:val="007A4EC0"/>
    <w:rsid w:val="007A596B"/>
    <w:rsid w:val="007A6089"/>
    <w:rsid w:val="007A60B5"/>
    <w:rsid w:val="007B231B"/>
    <w:rsid w:val="007B2A02"/>
    <w:rsid w:val="007B54F2"/>
    <w:rsid w:val="007B5F27"/>
    <w:rsid w:val="007B6406"/>
    <w:rsid w:val="007B6B2D"/>
    <w:rsid w:val="007B748D"/>
    <w:rsid w:val="007C1156"/>
    <w:rsid w:val="007C193D"/>
    <w:rsid w:val="007C30BA"/>
    <w:rsid w:val="007C326E"/>
    <w:rsid w:val="007C66AD"/>
    <w:rsid w:val="007C6D20"/>
    <w:rsid w:val="007C6E48"/>
    <w:rsid w:val="007C7DE1"/>
    <w:rsid w:val="007D109C"/>
    <w:rsid w:val="007D2810"/>
    <w:rsid w:val="007D2A23"/>
    <w:rsid w:val="007D2E72"/>
    <w:rsid w:val="007D46E7"/>
    <w:rsid w:val="007D4E29"/>
    <w:rsid w:val="007D5F85"/>
    <w:rsid w:val="007D68A6"/>
    <w:rsid w:val="007D6D52"/>
    <w:rsid w:val="007D7526"/>
    <w:rsid w:val="007E00E8"/>
    <w:rsid w:val="007E13C6"/>
    <w:rsid w:val="007E2F75"/>
    <w:rsid w:val="007E4336"/>
    <w:rsid w:val="007E4937"/>
    <w:rsid w:val="007E4A77"/>
    <w:rsid w:val="007E50AA"/>
    <w:rsid w:val="007E7692"/>
    <w:rsid w:val="007F02D4"/>
    <w:rsid w:val="007F06B9"/>
    <w:rsid w:val="007F0A5A"/>
    <w:rsid w:val="007F2687"/>
    <w:rsid w:val="007F2C33"/>
    <w:rsid w:val="007F3C5D"/>
    <w:rsid w:val="007F4A46"/>
    <w:rsid w:val="007F4F87"/>
    <w:rsid w:val="007F57F6"/>
    <w:rsid w:val="007F639A"/>
    <w:rsid w:val="007F6756"/>
    <w:rsid w:val="007F7654"/>
    <w:rsid w:val="0080183F"/>
    <w:rsid w:val="00802B2E"/>
    <w:rsid w:val="0080396F"/>
    <w:rsid w:val="00803E1D"/>
    <w:rsid w:val="008043CE"/>
    <w:rsid w:val="0080645A"/>
    <w:rsid w:val="0080679F"/>
    <w:rsid w:val="00807C2C"/>
    <w:rsid w:val="00810770"/>
    <w:rsid w:val="00812B81"/>
    <w:rsid w:val="0081369F"/>
    <w:rsid w:val="00814042"/>
    <w:rsid w:val="00814208"/>
    <w:rsid w:val="008143E0"/>
    <w:rsid w:val="008144CA"/>
    <w:rsid w:val="0081624E"/>
    <w:rsid w:val="008166A7"/>
    <w:rsid w:val="0081757F"/>
    <w:rsid w:val="00820201"/>
    <w:rsid w:val="008262F4"/>
    <w:rsid w:val="00826536"/>
    <w:rsid w:val="008277F5"/>
    <w:rsid w:val="00832376"/>
    <w:rsid w:val="008324D8"/>
    <w:rsid w:val="00832C4F"/>
    <w:rsid w:val="00832C6A"/>
    <w:rsid w:val="00833077"/>
    <w:rsid w:val="00833110"/>
    <w:rsid w:val="008332D0"/>
    <w:rsid w:val="00835131"/>
    <w:rsid w:val="00835508"/>
    <w:rsid w:val="0083616F"/>
    <w:rsid w:val="00840135"/>
    <w:rsid w:val="008412F1"/>
    <w:rsid w:val="00842179"/>
    <w:rsid w:val="00843E18"/>
    <w:rsid w:val="00846C2A"/>
    <w:rsid w:val="00847B4A"/>
    <w:rsid w:val="00852A93"/>
    <w:rsid w:val="00853AAB"/>
    <w:rsid w:val="008542CE"/>
    <w:rsid w:val="008545EF"/>
    <w:rsid w:val="00854C8B"/>
    <w:rsid w:val="00855EC9"/>
    <w:rsid w:val="0085635B"/>
    <w:rsid w:val="00857A0D"/>
    <w:rsid w:val="00857CA6"/>
    <w:rsid w:val="0086351E"/>
    <w:rsid w:val="008636D0"/>
    <w:rsid w:val="008638BF"/>
    <w:rsid w:val="00864447"/>
    <w:rsid w:val="008646FA"/>
    <w:rsid w:val="00865C79"/>
    <w:rsid w:val="00865DCC"/>
    <w:rsid w:val="0086628C"/>
    <w:rsid w:val="00866DDC"/>
    <w:rsid w:val="00866FF0"/>
    <w:rsid w:val="0087067A"/>
    <w:rsid w:val="00870832"/>
    <w:rsid w:val="00870945"/>
    <w:rsid w:val="00870F3B"/>
    <w:rsid w:val="00871436"/>
    <w:rsid w:val="00871CC0"/>
    <w:rsid w:val="008721B7"/>
    <w:rsid w:val="00872DF9"/>
    <w:rsid w:val="00873ED8"/>
    <w:rsid w:val="00874AAF"/>
    <w:rsid w:val="00875BCD"/>
    <w:rsid w:val="0087685C"/>
    <w:rsid w:val="00876AC7"/>
    <w:rsid w:val="008800FF"/>
    <w:rsid w:val="0088084E"/>
    <w:rsid w:val="008819D3"/>
    <w:rsid w:val="0088201F"/>
    <w:rsid w:val="00882A0D"/>
    <w:rsid w:val="00883D57"/>
    <w:rsid w:val="00884BFB"/>
    <w:rsid w:val="00885B72"/>
    <w:rsid w:val="0088715F"/>
    <w:rsid w:val="00890B46"/>
    <w:rsid w:val="00890EEE"/>
    <w:rsid w:val="00890F48"/>
    <w:rsid w:val="00891449"/>
    <w:rsid w:val="008917BD"/>
    <w:rsid w:val="008920F4"/>
    <w:rsid w:val="0089314A"/>
    <w:rsid w:val="00895941"/>
    <w:rsid w:val="008A232D"/>
    <w:rsid w:val="008A5B29"/>
    <w:rsid w:val="008A7724"/>
    <w:rsid w:val="008B080D"/>
    <w:rsid w:val="008B1401"/>
    <w:rsid w:val="008B1C20"/>
    <w:rsid w:val="008B252D"/>
    <w:rsid w:val="008B4056"/>
    <w:rsid w:val="008B5936"/>
    <w:rsid w:val="008C0122"/>
    <w:rsid w:val="008C0783"/>
    <w:rsid w:val="008C1F92"/>
    <w:rsid w:val="008C2A1A"/>
    <w:rsid w:val="008C2F1B"/>
    <w:rsid w:val="008C3213"/>
    <w:rsid w:val="008C40C2"/>
    <w:rsid w:val="008C586A"/>
    <w:rsid w:val="008C61DB"/>
    <w:rsid w:val="008C75AD"/>
    <w:rsid w:val="008D14D3"/>
    <w:rsid w:val="008D1980"/>
    <w:rsid w:val="008D28E7"/>
    <w:rsid w:val="008D303E"/>
    <w:rsid w:val="008D4454"/>
    <w:rsid w:val="008D4A8B"/>
    <w:rsid w:val="008D53D1"/>
    <w:rsid w:val="008D600B"/>
    <w:rsid w:val="008D62F6"/>
    <w:rsid w:val="008D6F1C"/>
    <w:rsid w:val="008E1496"/>
    <w:rsid w:val="008E1AA6"/>
    <w:rsid w:val="008E1DE6"/>
    <w:rsid w:val="008E2C7A"/>
    <w:rsid w:val="008E2DB0"/>
    <w:rsid w:val="008E3595"/>
    <w:rsid w:val="008E37B8"/>
    <w:rsid w:val="008E3FAF"/>
    <w:rsid w:val="008E3FBB"/>
    <w:rsid w:val="008E4D45"/>
    <w:rsid w:val="008E4EA9"/>
    <w:rsid w:val="008E507A"/>
    <w:rsid w:val="008E5823"/>
    <w:rsid w:val="008E711C"/>
    <w:rsid w:val="008E7970"/>
    <w:rsid w:val="008F0AC2"/>
    <w:rsid w:val="008F0C36"/>
    <w:rsid w:val="008F0F49"/>
    <w:rsid w:val="008F1517"/>
    <w:rsid w:val="008F3066"/>
    <w:rsid w:val="008F3208"/>
    <w:rsid w:val="008F42F8"/>
    <w:rsid w:val="008F5388"/>
    <w:rsid w:val="008F5EAD"/>
    <w:rsid w:val="008F69DE"/>
    <w:rsid w:val="008F7074"/>
    <w:rsid w:val="008F7DC1"/>
    <w:rsid w:val="00901B58"/>
    <w:rsid w:val="00902BE1"/>
    <w:rsid w:val="00902CA7"/>
    <w:rsid w:val="00903D78"/>
    <w:rsid w:val="009049C3"/>
    <w:rsid w:val="00904B1C"/>
    <w:rsid w:val="00906192"/>
    <w:rsid w:val="009065DF"/>
    <w:rsid w:val="00907497"/>
    <w:rsid w:val="00907B4A"/>
    <w:rsid w:val="009117FD"/>
    <w:rsid w:val="00911DB7"/>
    <w:rsid w:val="00911EFE"/>
    <w:rsid w:val="009124E0"/>
    <w:rsid w:val="00912A40"/>
    <w:rsid w:val="00912DA0"/>
    <w:rsid w:val="00913481"/>
    <w:rsid w:val="00913A4D"/>
    <w:rsid w:val="0091561E"/>
    <w:rsid w:val="00917353"/>
    <w:rsid w:val="009174A0"/>
    <w:rsid w:val="00920843"/>
    <w:rsid w:val="00920D10"/>
    <w:rsid w:val="0092156D"/>
    <w:rsid w:val="00922B1A"/>
    <w:rsid w:val="00922CAF"/>
    <w:rsid w:val="00924682"/>
    <w:rsid w:val="00925AB6"/>
    <w:rsid w:val="00931C49"/>
    <w:rsid w:val="009320B0"/>
    <w:rsid w:val="00932374"/>
    <w:rsid w:val="00933F36"/>
    <w:rsid w:val="009352A5"/>
    <w:rsid w:val="009352E0"/>
    <w:rsid w:val="009416CA"/>
    <w:rsid w:val="009417C4"/>
    <w:rsid w:val="0094223C"/>
    <w:rsid w:val="00942AA8"/>
    <w:rsid w:val="00943241"/>
    <w:rsid w:val="0094357E"/>
    <w:rsid w:val="00943F0F"/>
    <w:rsid w:val="00943F34"/>
    <w:rsid w:val="0094470C"/>
    <w:rsid w:val="00945532"/>
    <w:rsid w:val="00946AAC"/>
    <w:rsid w:val="00947CD5"/>
    <w:rsid w:val="00947FD0"/>
    <w:rsid w:val="009504FD"/>
    <w:rsid w:val="00951207"/>
    <w:rsid w:val="009515C1"/>
    <w:rsid w:val="009516E6"/>
    <w:rsid w:val="00951725"/>
    <w:rsid w:val="0095197B"/>
    <w:rsid w:val="00952516"/>
    <w:rsid w:val="00952A48"/>
    <w:rsid w:val="00953CD9"/>
    <w:rsid w:val="00953FD8"/>
    <w:rsid w:val="0095411D"/>
    <w:rsid w:val="00954165"/>
    <w:rsid w:val="0095457C"/>
    <w:rsid w:val="00956649"/>
    <w:rsid w:val="009603B7"/>
    <w:rsid w:val="009608AA"/>
    <w:rsid w:val="00960DD4"/>
    <w:rsid w:val="009624E6"/>
    <w:rsid w:val="00962524"/>
    <w:rsid w:val="00964816"/>
    <w:rsid w:val="00964F18"/>
    <w:rsid w:val="0096698E"/>
    <w:rsid w:val="00966B03"/>
    <w:rsid w:val="0096748F"/>
    <w:rsid w:val="0097033F"/>
    <w:rsid w:val="0097145F"/>
    <w:rsid w:val="00971FF0"/>
    <w:rsid w:val="00973C91"/>
    <w:rsid w:val="0097457F"/>
    <w:rsid w:val="00974B93"/>
    <w:rsid w:val="0097655A"/>
    <w:rsid w:val="00976575"/>
    <w:rsid w:val="0097675C"/>
    <w:rsid w:val="00980526"/>
    <w:rsid w:val="00981006"/>
    <w:rsid w:val="0098187B"/>
    <w:rsid w:val="00981E6C"/>
    <w:rsid w:val="00984793"/>
    <w:rsid w:val="00985D36"/>
    <w:rsid w:val="009876DC"/>
    <w:rsid w:val="0099317D"/>
    <w:rsid w:val="0099326E"/>
    <w:rsid w:val="00995D3D"/>
    <w:rsid w:val="00996820"/>
    <w:rsid w:val="00996F59"/>
    <w:rsid w:val="00997637"/>
    <w:rsid w:val="009A0B3E"/>
    <w:rsid w:val="009A37A2"/>
    <w:rsid w:val="009A3BE3"/>
    <w:rsid w:val="009A43D2"/>
    <w:rsid w:val="009A5549"/>
    <w:rsid w:val="009A6295"/>
    <w:rsid w:val="009A65AD"/>
    <w:rsid w:val="009A67BB"/>
    <w:rsid w:val="009A6BC3"/>
    <w:rsid w:val="009B1E73"/>
    <w:rsid w:val="009B3DC7"/>
    <w:rsid w:val="009B4DD6"/>
    <w:rsid w:val="009C0521"/>
    <w:rsid w:val="009C0D2B"/>
    <w:rsid w:val="009C13F8"/>
    <w:rsid w:val="009C2BDE"/>
    <w:rsid w:val="009C3FCB"/>
    <w:rsid w:val="009C4250"/>
    <w:rsid w:val="009C4667"/>
    <w:rsid w:val="009C4DCE"/>
    <w:rsid w:val="009C4F1E"/>
    <w:rsid w:val="009C532E"/>
    <w:rsid w:val="009C5426"/>
    <w:rsid w:val="009C6453"/>
    <w:rsid w:val="009C6D85"/>
    <w:rsid w:val="009D1AD7"/>
    <w:rsid w:val="009D1C5D"/>
    <w:rsid w:val="009D4631"/>
    <w:rsid w:val="009D4C9F"/>
    <w:rsid w:val="009D4CEE"/>
    <w:rsid w:val="009D5F6C"/>
    <w:rsid w:val="009D6DB3"/>
    <w:rsid w:val="009D70C8"/>
    <w:rsid w:val="009D7CE5"/>
    <w:rsid w:val="009D7D50"/>
    <w:rsid w:val="009E0F7E"/>
    <w:rsid w:val="009E1CD9"/>
    <w:rsid w:val="009E29BB"/>
    <w:rsid w:val="009E3ABE"/>
    <w:rsid w:val="009E4F68"/>
    <w:rsid w:val="009E5390"/>
    <w:rsid w:val="009E5EAC"/>
    <w:rsid w:val="009E6AC4"/>
    <w:rsid w:val="009E73C0"/>
    <w:rsid w:val="009F09A9"/>
    <w:rsid w:val="009F0EEE"/>
    <w:rsid w:val="009F1106"/>
    <w:rsid w:val="009F21AD"/>
    <w:rsid w:val="009F2EAF"/>
    <w:rsid w:val="009F3252"/>
    <w:rsid w:val="009F35BF"/>
    <w:rsid w:val="009F3D0A"/>
    <w:rsid w:val="009F3D93"/>
    <w:rsid w:val="009F43D3"/>
    <w:rsid w:val="009F443B"/>
    <w:rsid w:val="009F4C7E"/>
    <w:rsid w:val="009F5CB3"/>
    <w:rsid w:val="009F6427"/>
    <w:rsid w:val="009F650D"/>
    <w:rsid w:val="009F6EA3"/>
    <w:rsid w:val="009F7402"/>
    <w:rsid w:val="009F74DA"/>
    <w:rsid w:val="009F7B6A"/>
    <w:rsid w:val="009F7D61"/>
    <w:rsid w:val="00A001EE"/>
    <w:rsid w:val="00A003EC"/>
    <w:rsid w:val="00A05103"/>
    <w:rsid w:val="00A05713"/>
    <w:rsid w:val="00A05F7F"/>
    <w:rsid w:val="00A06DA4"/>
    <w:rsid w:val="00A07BF9"/>
    <w:rsid w:val="00A10B0F"/>
    <w:rsid w:val="00A11321"/>
    <w:rsid w:val="00A121B4"/>
    <w:rsid w:val="00A126A6"/>
    <w:rsid w:val="00A156E0"/>
    <w:rsid w:val="00A159AC"/>
    <w:rsid w:val="00A167FD"/>
    <w:rsid w:val="00A16F15"/>
    <w:rsid w:val="00A20110"/>
    <w:rsid w:val="00A211A8"/>
    <w:rsid w:val="00A21281"/>
    <w:rsid w:val="00A22321"/>
    <w:rsid w:val="00A2286E"/>
    <w:rsid w:val="00A228C9"/>
    <w:rsid w:val="00A234B2"/>
    <w:rsid w:val="00A2540B"/>
    <w:rsid w:val="00A25A75"/>
    <w:rsid w:val="00A26817"/>
    <w:rsid w:val="00A309B0"/>
    <w:rsid w:val="00A32CB6"/>
    <w:rsid w:val="00A3383C"/>
    <w:rsid w:val="00A33DDB"/>
    <w:rsid w:val="00A33EAB"/>
    <w:rsid w:val="00A33F6F"/>
    <w:rsid w:val="00A34F69"/>
    <w:rsid w:val="00A35BDC"/>
    <w:rsid w:val="00A35D0B"/>
    <w:rsid w:val="00A360AE"/>
    <w:rsid w:val="00A3691C"/>
    <w:rsid w:val="00A375AD"/>
    <w:rsid w:val="00A3766D"/>
    <w:rsid w:val="00A40DBC"/>
    <w:rsid w:val="00A4150C"/>
    <w:rsid w:val="00A415FC"/>
    <w:rsid w:val="00A417B2"/>
    <w:rsid w:val="00A44645"/>
    <w:rsid w:val="00A4579F"/>
    <w:rsid w:val="00A45BB8"/>
    <w:rsid w:val="00A45D70"/>
    <w:rsid w:val="00A45F72"/>
    <w:rsid w:val="00A4628A"/>
    <w:rsid w:val="00A46613"/>
    <w:rsid w:val="00A4670C"/>
    <w:rsid w:val="00A46E87"/>
    <w:rsid w:val="00A4735A"/>
    <w:rsid w:val="00A500C2"/>
    <w:rsid w:val="00A51916"/>
    <w:rsid w:val="00A538B5"/>
    <w:rsid w:val="00A53B32"/>
    <w:rsid w:val="00A54AAD"/>
    <w:rsid w:val="00A56A8E"/>
    <w:rsid w:val="00A612E2"/>
    <w:rsid w:val="00A613D0"/>
    <w:rsid w:val="00A61DA5"/>
    <w:rsid w:val="00A62582"/>
    <w:rsid w:val="00A62DF6"/>
    <w:rsid w:val="00A63383"/>
    <w:rsid w:val="00A635DC"/>
    <w:rsid w:val="00A67AAE"/>
    <w:rsid w:val="00A70CA1"/>
    <w:rsid w:val="00A70E19"/>
    <w:rsid w:val="00A72C74"/>
    <w:rsid w:val="00A75354"/>
    <w:rsid w:val="00A754F1"/>
    <w:rsid w:val="00A75E2D"/>
    <w:rsid w:val="00A764E8"/>
    <w:rsid w:val="00A800AE"/>
    <w:rsid w:val="00A814EF"/>
    <w:rsid w:val="00A819D7"/>
    <w:rsid w:val="00A8353B"/>
    <w:rsid w:val="00A8433B"/>
    <w:rsid w:val="00A87946"/>
    <w:rsid w:val="00A87DC5"/>
    <w:rsid w:val="00A90939"/>
    <w:rsid w:val="00A90EBD"/>
    <w:rsid w:val="00A91409"/>
    <w:rsid w:val="00A91768"/>
    <w:rsid w:val="00A91BB8"/>
    <w:rsid w:val="00A92DCF"/>
    <w:rsid w:val="00A92DF6"/>
    <w:rsid w:val="00A951DE"/>
    <w:rsid w:val="00A959C6"/>
    <w:rsid w:val="00A97302"/>
    <w:rsid w:val="00A97F3D"/>
    <w:rsid w:val="00AA06A2"/>
    <w:rsid w:val="00AA08CE"/>
    <w:rsid w:val="00AA093C"/>
    <w:rsid w:val="00AA0C33"/>
    <w:rsid w:val="00AA104B"/>
    <w:rsid w:val="00AA1EA5"/>
    <w:rsid w:val="00AA2EDA"/>
    <w:rsid w:val="00AA31E3"/>
    <w:rsid w:val="00AA5CFB"/>
    <w:rsid w:val="00AA6223"/>
    <w:rsid w:val="00AA780B"/>
    <w:rsid w:val="00AA79CA"/>
    <w:rsid w:val="00AA7B8A"/>
    <w:rsid w:val="00AB04CB"/>
    <w:rsid w:val="00AB06AD"/>
    <w:rsid w:val="00AB4323"/>
    <w:rsid w:val="00AC0C19"/>
    <w:rsid w:val="00AC5005"/>
    <w:rsid w:val="00AC55EC"/>
    <w:rsid w:val="00AC56AD"/>
    <w:rsid w:val="00AC5C87"/>
    <w:rsid w:val="00AC5F66"/>
    <w:rsid w:val="00AC6DEE"/>
    <w:rsid w:val="00AC70E0"/>
    <w:rsid w:val="00AC7567"/>
    <w:rsid w:val="00AC78DF"/>
    <w:rsid w:val="00AC7ADA"/>
    <w:rsid w:val="00AC7AF2"/>
    <w:rsid w:val="00AD2EC0"/>
    <w:rsid w:val="00AD3C1C"/>
    <w:rsid w:val="00AD48B0"/>
    <w:rsid w:val="00AD598C"/>
    <w:rsid w:val="00AD64B1"/>
    <w:rsid w:val="00AE00D3"/>
    <w:rsid w:val="00AE08CD"/>
    <w:rsid w:val="00AE0AE0"/>
    <w:rsid w:val="00AE1939"/>
    <w:rsid w:val="00AE1EF3"/>
    <w:rsid w:val="00AE5E62"/>
    <w:rsid w:val="00AF0A57"/>
    <w:rsid w:val="00AF0E51"/>
    <w:rsid w:val="00AF1311"/>
    <w:rsid w:val="00AF25F0"/>
    <w:rsid w:val="00AF3C68"/>
    <w:rsid w:val="00AF43B2"/>
    <w:rsid w:val="00AF5F68"/>
    <w:rsid w:val="00AF7A11"/>
    <w:rsid w:val="00B0062D"/>
    <w:rsid w:val="00B00F35"/>
    <w:rsid w:val="00B0100E"/>
    <w:rsid w:val="00B019AB"/>
    <w:rsid w:val="00B02B66"/>
    <w:rsid w:val="00B03185"/>
    <w:rsid w:val="00B04442"/>
    <w:rsid w:val="00B0633C"/>
    <w:rsid w:val="00B10DC8"/>
    <w:rsid w:val="00B14937"/>
    <w:rsid w:val="00B171ED"/>
    <w:rsid w:val="00B21202"/>
    <w:rsid w:val="00B22666"/>
    <w:rsid w:val="00B228D6"/>
    <w:rsid w:val="00B23686"/>
    <w:rsid w:val="00B23BDB"/>
    <w:rsid w:val="00B2524D"/>
    <w:rsid w:val="00B25AB7"/>
    <w:rsid w:val="00B25D92"/>
    <w:rsid w:val="00B264F2"/>
    <w:rsid w:val="00B26618"/>
    <w:rsid w:val="00B268D2"/>
    <w:rsid w:val="00B30938"/>
    <w:rsid w:val="00B30AD8"/>
    <w:rsid w:val="00B33629"/>
    <w:rsid w:val="00B339BF"/>
    <w:rsid w:val="00B341D3"/>
    <w:rsid w:val="00B344FE"/>
    <w:rsid w:val="00B34F80"/>
    <w:rsid w:val="00B35F17"/>
    <w:rsid w:val="00B36EA3"/>
    <w:rsid w:val="00B3738B"/>
    <w:rsid w:val="00B37683"/>
    <w:rsid w:val="00B37D19"/>
    <w:rsid w:val="00B40993"/>
    <w:rsid w:val="00B412AE"/>
    <w:rsid w:val="00B41435"/>
    <w:rsid w:val="00B41694"/>
    <w:rsid w:val="00B424C5"/>
    <w:rsid w:val="00B44B4A"/>
    <w:rsid w:val="00B45EAD"/>
    <w:rsid w:val="00B4717D"/>
    <w:rsid w:val="00B47B1E"/>
    <w:rsid w:val="00B50763"/>
    <w:rsid w:val="00B50AA3"/>
    <w:rsid w:val="00B51AB2"/>
    <w:rsid w:val="00B529D9"/>
    <w:rsid w:val="00B52AEF"/>
    <w:rsid w:val="00B541CD"/>
    <w:rsid w:val="00B56CDC"/>
    <w:rsid w:val="00B57005"/>
    <w:rsid w:val="00B57894"/>
    <w:rsid w:val="00B6077B"/>
    <w:rsid w:val="00B60E88"/>
    <w:rsid w:val="00B628DE"/>
    <w:rsid w:val="00B62ECD"/>
    <w:rsid w:val="00B63257"/>
    <w:rsid w:val="00B638D5"/>
    <w:rsid w:val="00B63C2F"/>
    <w:rsid w:val="00B6426C"/>
    <w:rsid w:val="00B6519E"/>
    <w:rsid w:val="00B65AA8"/>
    <w:rsid w:val="00B67032"/>
    <w:rsid w:val="00B7047E"/>
    <w:rsid w:val="00B70741"/>
    <w:rsid w:val="00B70CBD"/>
    <w:rsid w:val="00B7252D"/>
    <w:rsid w:val="00B72E88"/>
    <w:rsid w:val="00B72FCA"/>
    <w:rsid w:val="00B7453F"/>
    <w:rsid w:val="00B74AA9"/>
    <w:rsid w:val="00B74EC4"/>
    <w:rsid w:val="00B757DF"/>
    <w:rsid w:val="00B764D2"/>
    <w:rsid w:val="00B76B05"/>
    <w:rsid w:val="00B77CFC"/>
    <w:rsid w:val="00B813E2"/>
    <w:rsid w:val="00B8167F"/>
    <w:rsid w:val="00B819A2"/>
    <w:rsid w:val="00B820E9"/>
    <w:rsid w:val="00B82313"/>
    <w:rsid w:val="00B82DE1"/>
    <w:rsid w:val="00B83F97"/>
    <w:rsid w:val="00B845DA"/>
    <w:rsid w:val="00B849B6"/>
    <w:rsid w:val="00B849C9"/>
    <w:rsid w:val="00B9227D"/>
    <w:rsid w:val="00B925CF"/>
    <w:rsid w:val="00B92646"/>
    <w:rsid w:val="00B92ACF"/>
    <w:rsid w:val="00B93A85"/>
    <w:rsid w:val="00B940E1"/>
    <w:rsid w:val="00B957DA"/>
    <w:rsid w:val="00B978B5"/>
    <w:rsid w:val="00BA063B"/>
    <w:rsid w:val="00BA34A2"/>
    <w:rsid w:val="00BA47EE"/>
    <w:rsid w:val="00BA5112"/>
    <w:rsid w:val="00BA5203"/>
    <w:rsid w:val="00BA581B"/>
    <w:rsid w:val="00BA5D2E"/>
    <w:rsid w:val="00BA68BA"/>
    <w:rsid w:val="00BA7A00"/>
    <w:rsid w:val="00BA7F9D"/>
    <w:rsid w:val="00BB0735"/>
    <w:rsid w:val="00BB08C2"/>
    <w:rsid w:val="00BB13AC"/>
    <w:rsid w:val="00BB21B0"/>
    <w:rsid w:val="00BB2EA3"/>
    <w:rsid w:val="00BB375E"/>
    <w:rsid w:val="00BB5096"/>
    <w:rsid w:val="00BB5FB9"/>
    <w:rsid w:val="00BB71D6"/>
    <w:rsid w:val="00BB7DB6"/>
    <w:rsid w:val="00BB7F83"/>
    <w:rsid w:val="00BC0687"/>
    <w:rsid w:val="00BC0DE3"/>
    <w:rsid w:val="00BC1002"/>
    <w:rsid w:val="00BC1C14"/>
    <w:rsid w:val="00BC1D03"/>
    <w:rsid w:val="00BC1F32"/>
    <w:rsid w:val="00BC4029"/>
    <w:rsid w:val="00BC4A3A"/>
    <w:rsid w:val="00BC5FDF"/>
    <w:rsid w:val="00BC652D"/>
    <w:rsid w:val="00BC67F8"/>
    <w:rsid w:val="00BC792F"/>
    <w:rsid w:val="00BD0E3A"/>
    <w:rsid w:val="00BD11CD"/>
    <w:rsid w:val="00BD1DA6"/>
    <w:rsid w:val="00BD31FA"/>
    <w:rsid w:val="00BD3839"/>
    <w:rsid w:val="00BD3C93"/>
    <w:rsid w:val="00BD5850"/>
    <w:rsid w:val="00BD59B2"/>
    <w:rsid w:val="00BD5C3D"/>
    <w:rsid w:val="00BD5F7B"/>
    <w:rsid w:val="00BD6493"/>
    <w:rsid w:val="00BD6E7C"/>
    <w:rsid w:val="00BD7019"/>
    <w:rsid w:val="00BD7AD6"/>
    <w:rsid w:val="00BD7C04"/>
    <w:rsid w:val="00BE1B09"/>
    <w:rsid w:val="00BE1E71"/>
    <w:rsid w:val="00BE211A"/>
    <w:rsid w:val="00BE21BA"/>
    <w:rsid w:val="00BE2AD4"/>
    <w:rsid w:val="00BE4A4A"/>
    <w:rsid w:val="00BE5967"/>
    <w:rsid w:val="00BE5DA5"/>
    <w:rsid w:val="00BE636F"/>
    <w:rsid w:val="00BE774D"/>
    <w:rsid w:val="00BF01F4"/>
    <w:rsid w:val="00BF0BE8"/>
    <w:rsid w:val="00BF0E25"/>
    <w:rsid w:val="00BF0F8C"/>
    <w:rsid w:val="00BF246A"/>
    <w:rsid w:val="00BF2500"/>
    <w:rsid w:val="00BF2ED3"/>
    <w:rsid w:val="00BF2F59"/>
    <w:rsid w:val="00BF3FDA"/>
    <w:rsid w:val="00BF45CB"/>
    <w:rsid w:val="00BF701D"/>
    <w:rsid w:val="00BF7232"/>
    <w:rsid w:val="00C009B5"/>
    <w:rsid w:val="00C01CAC"/>
    <w:rsid w:val="00C0215A"/>
    <w:rsid w:val="00C022F6"/>
    <w:rsid w:val="00C03690"/>
    <w:rsid w:val="00C046B1"/>
    <w:rsid w:val="00C04C35"/>
    <w:rsid w:val="00C05003"/>
    <w:rsid w:val="00C053FE"/>
    <w:rsid w:val="00C05765"/>
    <w:rsid w:val="00C07D20"/>
    <w:rsid w:val="00C07EF3"/>
    <w:rsid w:val="00C10470"/>
    <w:rsid w:val="00C1145C"/>
    <w:rsid w:val="00C1149D"/>
    <w:rsid w:val="00C115BB"/>
    <w:rsid w:val="00C11D8D"/>
    <w:rsid w:val="00C121A1"/>
    <w:rsid w:val="00C131FC"/>
    <w:rsid w:val="00C1473A"/>
    <w:rsid w:val="00C14920"/>
    <w:rsid w:val="00C15556"/>
    <w:rsid w:val="00C1617A"/>
    <w:rsid w:val="00C16C0E"/>
    <w:rsid w:val="00C16EEA"/>
    <w:rsid w:val="00C17584"/>
    <w:rsid w:val="00C17E28"/>
    <w:rsid w:val="00C207E4"/>
    <w:rsid w:val="00C21015"/>
    <w:rsid w:val="00C225C3"/>
    <w:rsid w:val="00C22AA3"/>
    <w:rsid w:val="00C235FE"/>
    <w:rsid w:val="00C23AC0"/>
    <w:rsid w:val="00C23F25"/>
    <w:rsid w:val="00C247E7"/>
    <w:rsid w:val="00C24F81"/>
    <w:rsid w:val="00C262F5"/>
    <w:rsid w:val="00C26CD1"/>
    <w:rsid w:val="00C30A0D"/>
    <w:rsid w:val="00C30A95"/>
    <w:rsid w:val="00C30FD6"/>
    <w:rsid w:val="00C3218B"/>
    <w:rsid w:val="00C3275E"/>
    <w:rsid w:val="00C32A3F"/>
    <w:rsid w:val="00C337CC"/>
    <w:rsid w:val="00C3430A"/>
    <w:rsid w:val="00C3487C"/>
    <w:rsid w:val="00C35558"/>
    <w:rsid w:val="00C368F8"/>
    <w:rsid w:val="00C41352"/>
    <w:rsid w:val="00C41C30"/>
    <w:rsid w:val="00C41E28"/>
    <w:rsid w:val="00C423D0"/>
    <w:rsid w:val="00C42740"/>
    <w:rsid w:val="00C454E2"/>
    <w:rsid w:val="00C45CD5"/>
    <w:rsid w:val="00C45FA1"/>
    <w:rsid w:val="00C4624C"/>
    <w:rsid w:val="00C46D62"/>
    <w:rsid w:val="00C46D7A"/>
    <w:rsid w:val="00C47D05"/>
    <w:rsid w:val="00C47F0A"/>
    <w:rsid w:val="00C50B08"/>
    <w:rsid w:val="00C513E8"/>
    <w:rsid w:val="00C52443"/>
    <w:rsid w:val="00C52DF7"/>
    <w:rsid w:val="00C5365F"/>
    <w:rsid w:val="00C54177"/>
    <w:rsid w:val="00C5533B"/>
    <w:rsid w:val="00C556EA"/>
    <w:rsid w:val="00C558E2"/>
    <w:rsid w:val="00C55EE5"/>
    <w:rsid w:val="00C562CF"/>
    <w:rsid w:val="00C56921"/>
    <w:rsid w:val="00C578AE"/>
    <w:rsid w:val="00C60326"/>
    <w:rsid w:val="00C604E7"/>
    <w:rsid w:val="00C6227D"/>
    <w:rsid w:val="00C62415"/>
    <w:rsid w:val="00C6324C"/>
    <w:rsid w:val="00C6499F"/>
    <w:rsid w:val="00C6500E"/>
    <w:rsid w:val="00C65D54"/>
    <w:rsid w:val="00C66150"/>
    <w:rsid w:val="00C671FE"/>
    <w:rsid w:val="00C672FE"/>
    <w:rsid w:val="00C70CAF"/>
    <w:rsid w:val="00C72679"/>
    <w:rsid w:val="00C72D4A"/>
    <w:rsid w:val="00C7305F"/>
    <w:rsid w:val="00C73301"/>
    <w:rsid w:val="00C73774"/>
    <w:rsid w:val="00C73D97"/>
    <w:rsid w:val="00C76479"/>
    <w:rsid w:val="00C765CF"/>
    <w:rsid w:val="00C7756D"/>
    <w:rsid w:val="00C776F6"/>
    <w:rsid w:val="00C81835"/>
    <w:rsid w:val="00C8189B"/>
    <w:rsid w:val="00C81D0F"/>
    <w:rsid w:val="00C81EC6"/>
    <w:rsid w:val="00C82852"/>
    <w:rsid w:val="00C839A9"/>
    <w:rsid w:val="00C83F32"/>
    <w:rsid w:val="00C851B0"/>
    <w:rsid w:val="00C861BF"/>
    <w:rsid w:val="00C904A6"/>
    <w:rsid w:val="00C90D8A"/>
    <w:rsid w:val="00C91948"/>
    <w:rsid w:val="00C91AFA"/>
    <w:rsid w:val="00C94BE1"/>
    <w:rsid w:val="00C977DA"/>
    <w:rsid w:val="00C979F9"/>
    <w:rsid w:val="00CA099C"/>
    <w:rsid w:val="00CA195D"/>
    <w:rsid w:val="00CA2402"/>
    <w:rsid w:val="00CA276C"/>
    <w:rsid w:val="00CA36CB"/>
    <w:rsid w:val="00CA4966"/>
    <w:rsid w:val="00CA6863"/>
    <w:rsid w:val="00CB0956"/>
    <w:rsid w:val="00CB0AA0"/>
    <w:rsid w:val="00CB2362"/>
    <w:rsid w:val="00CB2892"/>
    <w:rsid w:val="00CB2B34"/>
    <w:rsid w:val="00CB3061"/>
    <w:rsid w:val="00CB3EA0"/>
    <w:rsid w:val="00CB472C"/>
    <w:rsid w:val="00CB50AB"/>
    <w:rsid w:val="00CB5C5F"/>
    <w:rsid w:val="00CB6734"/>
    <w:rsid w:val="00CC02A4"/>
    <w:rsid w:val="00CC03BB"/>
    <w:rsid w:val="00CC0BB0"/>
    <w:rsid w:val="00CC0CCE"/>
    <w:rsid w:val="00CC15F8"/>
    <w:rsid w:val="00CC2940"/>
    <w:rsid w:val="00CC3376"/>
    <w:rsid w:val="00CC47F3"/>
    <w:rsid w:val="00CC4B22"/>
    <w:rsid w:val="00CC581D"/>
    <w:rsid w:val="00CC62CF"/>
    <w:rsid w:val="00CC6B08"/>
    <w:rsid w:val="00CC70E8"/>
    <w:rsid w:val="00CD151E"/>
    <w:rsid w:val="00CD17F6"/>
    <w:rsid w:val="00CD1C29"/>
    <w:rsid w:val="00CD2C7D"/>
    <w:rsid w:val="00CD3348"/>
    <w:rsid w:val="00CD37AC"/>
    <w:rsid w:val="00CD3DEE"/>
    <w:rsid w:val="00CD4BE9"/>
    <w:rsid w:val="00CD5017"/>
    <w:rsid w:val="00CD62F3"/>
    <w:rsid w:val="00CD77B7"/>
    <w:rsid w:val="00CE06A7"/>
    <w:rsid w:val="00CE204C"/>
    <w:rsid w:val="00CE226E"/>
    <w:rsid w:val="00CE3A9C"/>
    <w:rsid w:val="00CE4555"/>
    <w:rsid w:val="00CE5442"/>
    <w:rsid w:val="00CE5646"/>
    <w:rsid w:val="00CE5E64"/>
    <w:rsid w:val="00CE6131"/>
    <w:rsid w:val="00CE665D"/>
    <w:rsid w:val="00CE6937"/>
    <w:rsid w:val="00CE6D1A"/>
    <w:rsid w:val="00CF01D8"/>
    <w:rsid w:val="00CF0862"/>
    <w:rsid w:val="00CF1302"/>
    <w:rsid w:val="00CF2137"/>
    <w:rsid w:val="00CF22A7"/>
    <w:rsid w:val="00CF3474"/>
    <w:rsid w:val="00CF3EBE"/>
    <w:rsid w:val="00CF4E32"/>
    <w:rsid w:val="00CF4E97"/>
    <w:rsid w:val="00CF640A"/>
    <w:rsid w:val="00CF7A82"/>
    <w:rsid w:val="00D00783"/>
    <w:rsid w:val="00D012E4"/>
    <w:rsid w:val="00D017F8"/>
    <w:rsid w:val="00D0280A"/>
    <w:rsid w:val="00D043D0"/>
    <w:rsid w:val="00D04E01"/>
    <w:rsid w:val="00D052E8"/>
    <w:rsid w:val="00D05F19"/>
    <w:rsid w:val="00D06050"/>
    <w:rsid w:val="00D06071"/>
    <w:rsid w:val="00D065C4"/>
    <w:rsid w:val="00D07014"/>
    <w:rsid w:val="00D07172"/>
    <w:rsid w:val="00D1130B"/>
    <w:rsid w:val="00D121FD"/>
    <w:rsid w:val="00D12202"/>
    <w:rsid w:val="00D124A1"/>
    <w:rsid w:val="00D134D2"/>
    <w:rsid w:val="00D1371C"/>
    <w:rsid w:val="00D151E0"/>
    <w:rsid w:val="00D16A15"/>
    <w:rsid w:val="00D20281"/>
    <w:rsid w:val="00D2087E"/>
    <w:rsid w:val="00D20C74"/>
    <w:rsid w:val="00D21001"/>
    <w:rsid w:val="00D21A75"/>
    <w:rsid w:val="00D21EE2"/>
    <w:rsid w:val="00D220DB"/>
    <w:rsid w:val="00D22D9E"/>
    <w:rsid w:val="00D22F6F"/>
    <w:rsid w:val="00D23F2A"/>
    <w:rsid w:val="00D27213"/>
    <w:rsid w:val="00D301FF"/>
    <w:rsid w:val="00D3083C"/>
    <w:rsid w:val="00D32A42"/>
    <w:rsid w:val="00D33B40"/>
    <w:rsid w:val="00D34909"/>
    <w:rsid w:val="00D3583B"/>
    <w:rsid w:val="00D36F6C"/>
    <w:rsid w:val="00D37431"/>
    <w:rsid w:val="00D37BF1"/>
    <w:rsid w:val="00D4074A"/>
    <w:rsid w:val="00D423D5"/>
    <w:rsid w:val="00D42F92"/>
    <w:rsid w:val="00D45F89"/>
    <w:rsid w:val="00D4634B"/>
    <w:rsid w:val="00D464D4"/>
    <w:rsid w:val="00D465FE"/>
    <w:rsid w:val="00D47D56"/>
    <w:rsid w:val="00D5023D"/>
    <w:rsid w:val="00D54759"/>
    <w:rsid w:val="00D56018"/>
    <w:rsid w:val="00D63BEC"/>
    <w:rsid w:val="00D643B9"/>
    <w:rsid w:val="00D64F93"/>
    <w:rsid w:val="00D65D25"/>
    <w:rsid w:val="00D66AEA"/>
    <w:rsid w:val="00D705BD"/>
    <w:rsid w:val="00D7284C"/>
    <w:rsid w:val="00D73CDA"/>
    <w:rsid w:val="00D7507F"/>
    <w:rsid w:val="00D752B6"/>
    <w:rsid w:val="00D75972"/>
    <w:rsid w:val="00D75D83"/>
    <w:rsid w:val="00D7616A"/>
    <w:rsid w:val="00D76A66"/>
    <w:rsid w:val="00D77F96"/>
    <w:rsid w:val="00D809CF"/>
    <w:rsid w:val="00D81291"/>
    <w:rsid w:val="00D81296"/>
    <w:rsid w:val="00D8159E"/>
    <w:rsid w:val="00D822BE"/>
    <w:rsid w:val="00D82D9E"/>
    <w:rsid w:val="00D84D55"/>
    <w:rsid w:val="00D85C60"/>
    <w:rsid w:val="00D87B35"/>
    <w:rsid w:val="00D87ED7"/>
    <w:rsid w:val="00D908FB"/>
    <w:rsid w:val="00D90FDD"/>
    <w:rsid w:val="00D9164E"/>
    <w:rsid w:val="00D9168D"/>
    <w:rsid w:val="00D93046"/>
    <w:rsid w:val="00D93261"/>
    <w:rsid w:val="00D93AB1"/>
    <w:rsid w:val="00D9458B"/>
    <w:rsid w:val="00D94754"/>
    <w:rsid w:val="00D94B92"/>
    <w:rsid w:val="00D94EBA"/>
    <w:rsid w:val="00D96850"/>
    <w:rsid w:val="00DA144F"/>
    <w:rsid w:val="00DA1C82"/>
    <w:rsid w:val="00DA2A67"/>
    <w:rsid w:val="00DA3FE7"/>
    <w:rsid w:val="00DA670C"/>
    <w:rsid w:val="00DB0BD1"/>
    <w:rsid w:val="00DB19C0"/>
    <w:rsid w:val="00DB1A37"/>
    <w:rsid w:val="00DB1C11"/>
    <w:rsid w:val="00DB2CB5"/>
    <w:rsid w:val="00DB30DC"/>
    <w:rsid w:val="00DB31A1"/>
    <w:rsid w:val="00DB33D3"/>
    <w:rsid w:val="00DB380D"/>
    <w:rsid w:val="00DB44D7"/>
    <w:rsid w:val="00DB48AE"/>
    <w:rsid w:val="00DB509C"/>
    <w:rsid w:val="00DB5451"/>
    <w:rsid w:val="00DB5C96"/>
    <w:rsid w:val="00DB6E65"/>
    <w:rsid w:val="00DB7B49"/>
    <w:rsid w:val="00DC0084"/>
    <w:rsid w:val="00DC00F7"/>
    <w:rsid w:val="00DC0594"/>
    <w:rsid w:val="00DC3269"/>
    <w:rsid w:val="00DC3938"/>
    <w:rsid w:val="00DC3FAD"/>
    <w:rsid w:val="00DC5A7F"/>
    <w:rsid w:val="00DC609C"/>
    <w:rsid w:val="00DC646E"/>
    <w:rsid w:val="00DC65F7"/>
    <w:rsid w:val="00DC739A"/>
    <w:rsid w:val="00DC7A97"/>
    <w:rsid w:val="00DC7AF1"/>
    <w:rsid w:val="00DD0A56"/>
    <w:rsid w:val="00DD28D2"/>
    <w:rsid w:val="00DD39FF"/>
    <w:rsid w:val="00DD66AB"/>
    <w:rsid w:val="00DE193D"/>
    <w:rsid w:val="00DE2BEE"/>
    <w:rsid w:val="00DE4F53"/>
    <w:rsid w:val="00DE51AF"/>
    <w:rsid w:val="00DE73FC"/>
    <w:rsid w:val="00DE7A49"/>
    <w:rsid w:val="00DF09DD"/>
    <w:rsid w:val="00DF2E6E"/>
    <w:rsid w:val="00DF42A9"/>
    <w:rsid w:val="00DF47A8"/>
    <w:rsid w:val="00DF535B"/>
    <w:rsid w:val="00DF5501"/>
    <w:rsid w:val="00DF5630"/>
    <w:rsid w:val="00DF633D"/>
    <w:rsid w:val="00E0036F"/>
    <w:rsid w:val="00E003C8"/>
    <w:rsid w:val="00E01C39"/>
    <w:rsid w:val="00E0308F"/>
    <w:rsid w:val="00E0624E"/>
    <w:rsid w:val="00E06BCB"/>
    <w:rsid w:val="00E06F98"/>
    <w:rsid w:val="00E071E4"/>
    <w:rsid w:val="00E10559"/>
    <w:rsid w:val="00E11634"/>
    <w:rsid w:val="00E12AEA"/>
    <w:rsid w:val="00E13CE4"/>
    <w:rsid w:val="00E1522E"/>
    <w:rsid w:val="00E16722"/>
    <w:rsid w:val="00E16F7B"/>
    <w:rsid w:val="00E17E9C"/>
    <w:rsid w:val="00E17FA3"/>
    <w:rsid w:val="00E20D9D"/>
    <w:rsid w:val="00E21744"/>
    <w:rsid w:val="00E21AF7"/>
    <w:rsid w:val="00E22825"/>
    <w:rsid w:val="00E22A56"/>
    <w:rsid w:val="00E22B08"/>
    <w:rsid w:val="00E22B82"/>
    <w:rsid w:val="00E239DA"/>
    <w:rsid w:val="00E24284"/>
    <w:rsid w:val="00E24710"/>
    <w:rsid w:val="00E26A80"/>
    <w:rsid w:val="00E273A7"/>
    <w:rsid w:val="00E27510"/>
    <w:rsid w:val="00E308FD"/>
    <w:rsid w:val="00E30D19"/>
    <w:rsid w:val="00E30D3E"/>
    <w:rsid w:val="00E322A9"/>
    <w:rsid w:val="00E3248A"/>
    <w:rsid w:val="00E33C1E"/>
    <w:rsid w:val="00E345CD"/>
    <w:rsid w:val="00E34762"/>
    <w:rsid w:val="00E34B96"/>
    <w:rsid w:val="00E34EF6"/>
    <w:rsid w:val="00E3540E"/>
    <w:rsid w:val="00E3680F"/>
    <w:rsid w:val="00E40EBE"/>
    <w:rsid w:val="00E4196C"/>
    <w:rsid w:val="00E4284F"/>
    <w:rsid w:val="00E43022"/>
    <w:rsid w:val="00E468BD"/>
    <w:rsid w:val="00E500DB"/>
    <w:rsid w:val="00E51BB2"/>
    <w:rsid w:val="00E52C50"/>
    <w:rsid w:val="00E5338D"/>
    <w:rsid w:val="00E54B73"/>
    <w:rsid w:val="00E55F2E"/>
    <w:rsid w:val="00E5635A"/>
    <w:rsid w:val="00E566D4"/>
    <w:rsid w:val="00E56ABB"/>
    <w:rsid w:val="00E60012"/>
    <w:rsid w:val="00E61211"/>
    <w:rsid w:val="00E6123A"/>
    <w:rsid w:val="00E61F51"/>
    <w:rsid w:val="00E627BB"/>
    <w:rsid w:val="00E63F8C"/>
    <w:rsid w:val="00E65657"/>
    <w:rsid w:val="00E6565F"/>
    <w:rsid w:val="00E712DE"/>
    <w:rsid w:val="00E715D9"/>
    <w:rsid w:val="00E72525"/>
    <w:rsid w:val="00E73238"/>
    <w:rsid w:val="00E75E8D"/>
    <w:rsid w:val="00E769AB"/>
    <w:rsid w:val="00E85359"/>
    <w:rsid w:val="00E8708E"/>
    <w:rsid w:val="00E9071D"/>
    <w:rsid w:val="00E912FB"/>
    <w:rsid w:val="00E917BE"/>
    <w:rsid w:val="00E91BF6"/>
    <w:rsid w:val="00E920F1"/>
    <w:rsid w:val="00E93154"/>
    <w:rsid w:val="00E93234"/>
    <w:rsid w:val="00E95F46"/>
    <w:rsid w:val="00E978EA"/>
    <w:rsid w:val="00EA060F"/>
    <w:rsid w:val="00EA172C"/>
    <w:rsid w:val="00EA19BF"/>
    <w:rsid w:val="00EA2A9A"/>
    <w:rsid w:val="00EA3419"/>
    <w:rsid w:val="00EA45AB"/>
    <w:rsid w:val="00EA6E6B"/>
    <w:rsid w:val="00EA7199"/>
    <w:rsid w:val="00EA7987"/>
    <w:rsid w:val="00EA7BE4"/>
    <w:rsid w:val="00EB021E"/>
    <w:rsid w:val="00EB1D56"/>
    <w:rsid w:val="00EB261C"/>
    <w:rsid w:val="00EB384E"/>
    <w:rsid w:val="00EB417B"/>
    <w:rsid w:val="00EB49A1"/>
    <w:rsid w:val="00EB6D5E"/>
    <w:rsid w:val="00EB74DD"/>
    <w:rsid w:val="00EB76B7"/>
    <w:rsid w:val="00EC351C"/>
    <w:rsid w:val="00EC59A2"/>
    <w:rsid w:val="00EC5EEF"/>
    <w:rsid w:val="00EC7024"/>
    <w:rsid w:val="00ED025E"/>
    <w:rsid w:val="00ED0EBB"/>
    <w:rsid w:val="00ED4465"/>
    <w:rsid w:val="00ED55F8"/>
    <w:rsid w:val="00ED5EF5"/>
    <w:rsid w:val="00ED5FA7"/>
    <w:rsid w:val="00ED663F"/>
    <w:rsid w:val="00EE052E"/>
    <w:rsid w:val="00EE07B8"/>
    <w:rsid w:val="00EE0D3F"/>
    <w:rsid w:val="00EE3934"/>
    <w:rsid w:val="00EE3C91"/>
    <w:rsid w:val="00EE3FA1"/>
    <w:rsid w:val="00EE469B"/>
    <w:rsid w:val="00EE5A35"/>
    <w:rsid w:val="00EE6490"/>
    <w:rsid w:val="00EE7004"/>
    <w:rsid w:val="00EE7FA2"/>
    <w:rsid w:val="00EF01C1"/>
    <w:rsid w:val="00EF0755"/>
    <w:rsid w:val="00EF27E2"/>
    <w:rsid w:val="00EF2F22"/>
    <w:rsid w:val="00EF30BB"/>
    <w:rsid w:val="00EF4B73"/>
    <w:rsid w:val="00EF4BD5"/>
    <w:rsid w:val="00EF5B87"/>
    <w:rsid w:val="00EF72EB"/>
    <w:rsid w:val="00EF74B2"/>
    <w:rsid w:val="00F0118A"/>
    <w:rsid w:val="00F01711"/>
    <w:rsid w:val="00F024F2"/>
    <w:rsid w:val="00F03B0D"/>
    <w:rsid w:val="00F0537E"/>
    <w:rsid w:val="00F05607"/>
    <w:rsid w:val="00F05DF0"/>
    <w:rsid w:val="00F07127"/>
    <w:rsid w:val="00F077B7"/>
    <w:rsid w:val="00F10224"/>
    <w:rsid w:val="00F110C0"/>
    <w:rsid w:val="00F11201"/>
    <w:rsid w:val="00F159A4"/>
    <w:rsid w:val="00F166FA"/>
    <w:rsid w:val="00F16DA3"/>
    <w:rsid w:val="00F204BA"/>
    <w:rsid w:val="00F21D39"/>
    <w:rsid w:val="00F21DA5"/>
    <w:rsid w:val="00F21DEA"/>
    <w:rsid w:val="00F225D7"/>
    <w:rsid w:val="00F22A82"/>
    <w:rsid w:val="00F2334D"/>
    <w:rsid w:val="00F254FE"/>
    <w:rsid w:val="00F260F0"/>
    <w:rsid w:val="00F264D1"/>
    <w:rsid w:val="00F304D2"/>
    <w:rsid w:val="00F3140A"/>
    <w:rsid w:val="00F317BD"/>
    <w:rsid w:val="00F31CEA"/>
    <w:rsid w:val="00F3268D"/>
    <w:rsid w:val="00F32C97"/>
    <w:rsid w:val="00F33038"/>
    <w:rsid w:val="00F336BB"/>
    <w:rsid w:val="00F34060"/>
    <w:rsid w:val="00F341E0"/>
    <w:rsid w:val="00F342FA"/>
    <w:rsid w:val="00F34EE8"/>
    <w:rsid w:val="00F350F9"/>
    <w:rsid w:val="00F362E7"/>
    <w:rsid w:val="00F367B0"/>
    <w:rsid w:val="00F37123"/>
    <w:rsid w:val="00F40099"/>
    <w:rsid w:val="00F43100"/>
    <w:rsid w:val="00F4421D"/>
    <w:rsid w:val="00F45C92"/>
    <w:rsid w:val="00F46A2C"/>
    <w:rsid w:val="00F46E8A"/>
    <w:rsid w:val="00F47563"/>
    <w:rsid w:val="00F515A3"/>
    <w:rsid w:val="00F5330C"/>
    <w:rsid w:val="00F5532C"/>
    <w:rsid w:val="00F56478"/>
    <w:rsid w:val="00F57FE2"/>
    <w:rsid w:val="00F606E4"/>
    <w:rsid w:val="00F60AC5"/>
    <w:rsid w:val="00F60BAC"/>
    <w:rsid w:val="00F60CBC"/>
    <w:rsid w:val="00F630B9"/>
    <w:rsid w:val="00F63CB9"/>
    <w:rsid w:val="00F645FD"/>
    <w:rsid w:val="00F64DA7"/>
    <w:rsid w:val="00F656C9"/>
    <w:rsid w:val="00F65D84"/>
    <w:rsid w:val="00F670B2"/>
    <w:rsid w:val="00F72159"/>
    <w:rsid w:val="00F72C94"/>
    <w:rsid w:val="00F73274"/>
    <w:rsid w:val="00F758B2"/>
    <w:rsid w:val="00F75AD1"/>
    <w:rsid w:val="00F775A1"/>
    <w:rsid w:val="00F77894"/>
    <w:rsid w:val="00F826DD"/>
    <w:rsid w:val="00F83134"/>
    <w:rsid w:val="00F8398B"/>
    <w:rsid w:val="00F852DD"/>
    <w:rsid w:val="00F85BE8"/>
    <w:rsid w:val="00F86EA5"/>
    <w:rsid w:val="00F90161"/>
    <w:rsid w:val="00F90D56"/>
    <w:rsid w:val="00F915CB"/>
    <w:rsid w:val="00F91C6A"/>
    <w:rsid w:val="00F94181"/>
    <w:rsid w:val="00F942D0"/>
    <w:rsid w:val="00F9514C"/>
    <w:rsid w:val="00F9631F"/>
    <w:rsid w:val="00FA152F"/>
    <w:rsid w:val="00FA15F8"/>
    <w:rsid w:val="00FA2183"/>
    <w:rsid w:val="00FA2852"/>
    <w:rsid w:val="00FA289B"/>
    <w:rsid w:val="00FA2D54"/>
    <w:rsid w:val="00FA445A"/>
    <w:rsid w:val="00FA4D9A"/>
    <w:rsid w:val="00FA69F9"/>
    <w:rsid w:val="00FA6BBD"/>
    <w:rsid w:val="00FA7044"/>
    <w:rsid w:val="00FA761D"/>
    <w:rsid w:val="00FA7BD4"/>
    <w:rsid w:val="00FB14AC"/>
    <w:rsid w:val="00FB199A"/>
    <w:rsid w:val="00FB434F"/>
    <w:rsid w:val="00FB47BE"/>
    <w:rsid w:val="00FB526D"/>
    <w:rsid w:val="00FB602E"/>
    <w:rsid w:val="00FB70EB"/>
    <w:rsid w:val="00FB7A3B"/>
    <w:rsid w:val="00FB7CC4"/>
    <w:rsid w:val="00FC167A"/>
    <w:rsid w:val="00FC46CF"/>
    <w:rsid w:val="00FC68A0"/>
    <w:rsid w:val="00FC7235"/>
    <w:rsid w:val="00FC750F"/>
    <w:rsid w:val="00FD60B3"/>
    <w:rsid w:val="00FD6709"/>
    <w:rsid w:val="00FD6C27"/>
    <w:rsid w:val="00FD79E6"/>
    <w:rsid w:val="00FE05F3"/>
    <w:rsid w:val="00FE0731"/>
    <w:rsid w:val="00FE0A55"/>
    <w:rsid w:val="00FE119E"/>
    <w:rsid w:val="00FE1B70"/>
    <w:rsid w:val="00FE32B4"/>
    <w:rsid w:val="00FE3BAB"/>
    <w:rsid w:val="00FE3BD6"/>
    <w:rsid w:val="00FE3D1B"/>
    <w:rsid w:val="00FE43CF"/>
    <w:rsid w:val="00FE4BCE"/>
    <w:rsid w:val="00FE538F"/>
    <w:rsid w:val="00FE54DF"/>
    <w:rsid w:val="00FE5D39"/>
    <w:rsid w:val="00FE6335"/>
    <w:rsid w:val="00FE770E"/>
    <w:rsid w:val="00FE78E2"/>
    <w:rsid w:val="00FF059F"/>
    <w:rsid w:val="00FF1655"/>
    <w:rsid w:val="00FF1CF4"/>
    <w:rsid w:val="00FF2563"/>
    <w:rsid w:val="00FF36E6"/>
    <w:rsid w:val="00FF41B4"/>
    <w:rsid w:val="00FF54E0"/>
    <w:rsid w:val="00FF5D0B"/>
    <w:rsid w:val="00FF77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6DBEF2"/>
  <w15:docId w15:val="{63E79AA6-7B6A-5D46-8D87-EDEA1F0BE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c Normal"/>
    <w:qFormat/>
    <w:rsid w:val="002A24DC"/>
    <w:pPr>
      <w:spacing w:before="60" w:after="60"/>
      <w:ind w:left="2909" w:hanging="357"/>
    </w:pPr>
    <w:rPr>
      <w:sz w:val="22"/>
      <w:szCs w:val="22"/>
      <w:lang w:val="en-GB"/>
    </w:rPr>
  </w:style>
  <w:style w:type="paragraph" w:styleId="Heading1">
    <w:name w:val="heading 1"/>
    <w:basedOn w:val="Normal"/>
    <w:next w:val="Normal"/>
    <w:link w:val="Heading1Char"/>
    <w:uiPriority w:val="9"/>
    <w:qFormat/>
    <w:rsid w:val="009603B7"/>
    <w:pPr>
      <w:outlineLvl w:val="0"/>
    </w:pPr>
  </w:style>
  <w:style w:type="paragraph" w:styleId="Heading2">
    <w:name w:val="heading 2"/>
    <w:aliases w:val="2 headline,h"/>
    <w:basedOn w:val="Normal"/>
    <w:next w:val="Normal"/>
    <w:link w:val="Heading2Char"/>
    <w:uiPriority w:val="9"/>
    <w:qFormat/>
    <w:rsid w:val="00C05765"/>
    <w:pPr>
      <w:keepNext/>
      <w:keepLines/>
      <w:numPr>
        <w:ilvl w:val="1"/>
        <w:numId w:val="2"/>
      </w:numPr>
      <w:spacing w:before="200"/>
      <w:outlineLvl w:val="1"/>
    </w:pPr>
    <w:rPr>
      <w:rFonts w:ascii="Cambria" w:eastAsia="Times New Roman" w:hAnsi="Cambria"/>
      <w:b/>
      <w:bCs/>
      <w:color w:val="4F81BD"/>
      <w:sz w:val="26"/>
      <w:szCs w:val="26"/>
    </w:rPr>
  </w:style>
  <w:style w:type="paragraph" w:styleId="Heading3">
    <w:name w:val="heading 3"/>
    <w:aliases w:val="3 bullet,b"/>
    <w:basedOn w:val="Normal"/>
    <w:next w:val="Normal"/>
    <w:link w:val="Heading3Char"/>
    <w:uiPriority w:val="9"/>
    <w:qFormat/>
    <w:rsid w:val="00C05765"/>
    <w:pPr>
      <w:keepNext/>
      <w:keepLines/>
      <w:numPr>
        <w:ilvl w:val="2"/>
        <w:numId w:val="2"/>
      </w:numPr>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506795"/>
    <w:pPr>
      <w:keepNext/>
      <w:numPr>
        <w:ilvl w:val="3"/>
        <w:numId w:val="2"/>
      </w:numPr>
      <w:spacing w:before="240"/>
      <w:outlineLvl w:val="3"/>
    </w:pPr>
    <w:rPr>
      <w:rFonts w:eastAsia="Times New Roman"/>
      <w:b/>
      <w:bCs/>
      <w:sz w:val="28"/>
      <w:szCs w:val="28"/>
    </w:rPr>
  </w:style>
  <w:style w:type="paragraph" w:styleId="Heading5">
    <w:name w:val="heading 5"/>
    <w:basedOn w:val="Normal"/>
    <w:next w:val="Normal"/>
    <w:link w:val="Heading5Char"/>
    <w:uiPriority w:val="9"/>
    <w:qFormat/>
    <w:rsid w:val="00C16C0E"/>
    <w:pPr>
      <w:spacing w:before="240"/>
      <w:outlineLvl w:val="4"/>
    </w:pPr>
    <w:rPr>
      <w:rFonts w:eastAsia="Times New Roman"/>
      <w:b/>
      <w:bCs/>
      <w:i/>
      <w:iCs/>
      <w:sz w:val="26"/>
      <w:szCs w:val="26"/>
    </w:rPr>
  </w:style>
  <w:style w:type="paragraph" w:styleId="Heading6">
    <w:name w:val="heading 6"/>
    <w:aliases w:val="sub-dash,sd,5"/>
    <w:basedOn w:val="Normal"/>
    <w:next w:val="Normal"/>
    <w:qFormat/>
    <w:rsid w:val="00A46E87"/>
    <w:pPr>
      <w:tabs>
        <w:tab w:val="num" w:pos="1152"/>
      </w:tabs>
      <w:spacing w:before="240"/>
      <w:ind w:left="1152" w:hanging="1152"/>
      <w:outlineLvl w:val="5"/>
    </w:pPr>
    <w:rPr>
      <w:rFonts w:eastAsia="Times New Roman"/>
      <w:bCs/>
      <w:sz w:val="20"/>
      <w:lang w:val="en-US"/>
    </w:rPr>
  </w:style>
  <w:style w:type="paragraph" w:styleId="Heading7">
    <w:name w:val="heading 7"/>
    <w:basedOn w:val="Normal"/>
    <w:next w:val="Normal"/>
    <w:qFormat/>
    <w:rsid w:val="00A46E87"/>
    <w:pPr>
      <w:tabs>
        <w:tab w:val="num" w:pos="1152"/>
      </w:tabs>
      <w:spacing w:before="240"/>
      <w:ind w:left="1152" w:hanging="1152"/>
      <w:outlineLvl w:val="6"/>
    </w:pPr>
    <w:rPr>
      <w:rFonts w:eastAsia="Times New Roman"/>
      <w:i/>
      <w:sz w:val="20"/>
      <w:szCs w:val="24"/>
      <w:lang w:val="en-US"/>
    </w:rPr>
  </w:style>
  <w:style w:type="paragraph" w:styleId="Heading8">
    <w:name w:val="heading 8"/>
    <w:basedOn w:val="Normal"/>
    <w:next w:val="Normal"/>
    <w:qFormat/>
    <w:rsid w:val="00A46E87"/>
    <w:pPr>
      <w:tabs>
        <w:tab w:val="num" w:pos="1152"/>
      </w:tabs>
      <w:spacing w:before="240"/>
      <w:ind w:left="1152" w:hanging="1152"/>
      <w:outlineLvl w:val="7"/>
    </w:pPr>
    <w:rPr>
      <w:rFonts w:ascii="Times New Roman" w:eastAsia="Times New Roman" w:hAnsi="Times New Roman"/>
      <w:i/>
      <w:iCs/>
      <w:sz w:val="24"/>
      <w:szCs w:val="24"/>
      <w:lang w:val="en-US"/>
    </w:rPr>
  </w:style>
  <w:style w:type="paragraph" w:styleId="Heading9">
    <w:name w:val="heading 9"/>
    <w:basedOn w:val="Normal"/>
    <w:next w:val="Normal"/>
    <w:qFormat/>
    <w:rsid w:val="00A46E87"/>
    <w:pPr>
      <w:tabs>
        <w:tab w:val="num" w:pos="1152"/>
      </w:tabs>
      <w:spacing w:before="240"/>
      <w:ind w:left="1152" w:hanging="1152"/>
      <w:outlineLvl w:val="8"/>
    </w:pPr>
    <w:rPr>
      <w:rFonts w:ascii="Arial" w:eastAsia="Times New Roman" w:hAnsi="Arial" w:cs="Arial"/>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603B7"/>
    <w:rPr>
      <w:rFonts w:ascii="Verdana" w:hAnsi="Verdana"/>
      <w:sz w:val="22"/>
      <w:szCs w:val="22"/>
      <w:lang w:val="en-GB"/>
    </w:rPr>
  </w:style>
  <w:style w:type="character" w:customStyle="1" w:styleId="Heading2Char">
    <w:name w:val="Heading 2 Char"/>
    <w:aliases w:val="2 headline Char,h Char"/>
    <w:link w:val="Heading2"/>
    <w:uiPriority w:val="9"/>
    <w:rsid w:val="00C05765"/>
    <w:rPr>
      <w:rFonts w:ascii="Cambria" w:eastAsia="Times New Roman" w:hAnsi="Cambria"/>
      <w:b/>
      <w:bCs/>
      <w:color w:val="4F81BD"/>
      <w:sz w:val="26"/>
      <w:szCs w:val="26"/>
      <w:lang w:val="en-GB"/>
    </w:rPr>
  </w:style>
  <w:style w:type="character" w:customStyle="1" w:styleId="Heading3Char">
    <w:name w:val="Heading 3 Char"/>
    <w:aliases w:val="3 bullet Char,b Char"/>
    <w:link w:val="Heading3"/>
    <w:uiPriority w:val="9"/>
    <w:rsid w:val="00C05765"/>
    <w:rPr>
      <w:rFonts w:ascii="Cambria" w:eastAsia="Times New Roman" w:hAnsi="Cambria"/>
      <w:b/>
      <w:bCs/>
      <w:color w:val="4F81BD"/>
      <w:sz w:val="22"/>
      <w:szCs w:val="22"/>
      <w:lang w:val="en-GB"/>
    </w:rPr>
  </w:style>
  <w:style w:type="paragraph" w:customStyle="1" w:styleId="HMListBullet1">
    <w:name w:val="HM ListBullet1"/>
    <w:basedOn w:val="ListBullet"/>
    <w:link w:val="HMListBullet1Char"/>
    <w:rsid w:val="00DC0594"/>
    <w:pPr>
      <w:tabs>
        <w:tab w:val="clear" w:pos="360"/>
        <w:tab w:val="left" w:pos="2358"/>
      </w:tabs>
      <w:ind w:left="2342" w:hanging="357"/>
    </w:pPr>
  </w:style>
  <w:style w:type="character" w:customStyle="1" w:styleId="HMListBullet1Char">
    <w:name w:val="HM ListBullet1 Char"/>
    <w:link w:val="HMListBullet1"/>
    <w:rsid w:val="00DC0594"/>
    <w:rPr>
      <w:sz w:val="22"/>
      <w:szCs w:val="22"/>
      <w:lang w:val="en-GB"/>
    </w:rPr>
  </w:style>
  <w:style w:type="character" w:customStyle="1" w:styleId="ListBulletChar">
    <w:name w:val="List Bullet Char"/>
    <w:link w:val="ListBullet"/>
    <w:uiPriority w:val="99"/>
    <w:semiHidden/>
    <w:rsid w:val="00CF2137"/>
    <w:rPr>
      <w:sz w:val="22"/>
      <w:szCs w:val="22"/>
      <w:lang w:val="en-GB"/>
    </w:rPr>
  </w:style>
  <w:style w:type="character" w:customStyle="1" w:styleId="RFPListBullet2Char">
    <w:name w:val="RFP ListBullet2 Char"/>
    <w:rsid w:val="00CF2137"/>
    <w:rPr>
      <w:rFonts w:ascii="Verdana" w:hAnsi="Verdana"/>
      <w:sz w:val="22"/>
      <w:szCs w:val="22"/>
      <w:lang w:val="en-GB" w:eastAsia="en-US"/>
    </w:rPr>
  </w:style>
  <w:style w:type="character" w:customStyle="1" w:styleId="HMListBullet3Char">
    <w:name w:val="HM ListBullet3 Char"/>
    <w:link w:val="HMListBullet3"/>
    <w:rsid w:val="00A45BB8"/>
    <w:rPr>
      <w:rFonts w:cs="Arial"/>
      <w:sz w:val="22"/>
      <w:szCs w:val="22"/>
      <w:lang w:val="en-GB"/>
    </w:rPr>
  </w:style>
  <w:style w:type="paragraph" w:styleId="TOC1">
    <w:name w:val="toc 1"/>
    <w:basedOn w:val="Caption"/>
    <w:next w:val="Normal"/>
    <w:uiPriority w:val="39"/>
    <w:unhideWhenUsed/>
    <w:qFormat/>
    <w:rsid w:val="00565B28"/>
    <w:pPr>
      <w:tabs>
        <w:tab w:val="left" w:pos="1123"/>
        <w:tab w:val="right" w:leader="dot" w:pos="9461"/>
      </w:tabs>
      <w:ind w:left="720" w:hanging="720"/>
    </w:pPr>
    <w:rPr>
      <w:caps/>
      <w:sz w:val="24"/>
    </w:rPr>
  </w:style>
  <w:style w:type="paragraph" w:styleId="TOC2">
    <w:name w:val="toc 2"/>
    <w:basedOn w:val="Normal"/>
    <w:next w:val="Normal"/>
    <w:uiPriority w:val="39"/>
    <w:unhideWhenUsed/>
    <w:qFormat/>
    <w:rsid w:val="00565B28"/>
    <w:pPr>
      <w:tabs>
        <w:tab w:val="left" w:pos="1100"/>
        <w:tab w:val="right" w:leader="dot" w:pos="9461"/>
      </w:tabs>
      <w:ind w:left="720" w:hanging="720"/>
    </w:pPr>
    <w:rPr>
      <w:caps/>
    </w:rPr>
  </w:style>
  <w:style w:type="paragraph" w:styleId="TOC3">
    <w:name w:val="toc 3"/>
    <w:basedOn w:val="Normal"/>
    <w:next w:val="Normal"/>
    <w:uiPriority w:val="39"/>
    <w:unhideWhenUsed/>
    <w:qFormat/>
    <w:rsid w:val="00086083"/>
    <w:pPr>
      <w:tabs>
        <w:tab w:val="left" w:pos="1540"/>
        <w:tab w:val="right" w:leader="dot" w:pos="9350"/>
      </w:tabs>
      <w:ind w:left="1457" w:hanging="1009"/>
    </w:pPr>
    <w:rPr>
      <w:smallCaps/>
      <w:noProof/>
      <w:sz w:val="20"/>
      <w:lang w:val="en-US"/>
    </w:rPr>
  </w:style>
  <w:style w:type="paragraph" w:styleId="TOC4">
    <w:name w:val="toc 4"/>
    <w:basedOn w:val="Normal"/>
    <w:next w:val="Normal"/>
    <w:autoRedefine/>
    <w:uiPriority w:val="39"/>
    <w:unhideWhenUsed/>
    <w:rsid w:val="00DB6E65"/>
    <w:pPr>
      <w:spacing w:before="0" w:after="100" w:line="276" w:lineRule="auto"/>
      <w:ind w:left="660"/>
    </w:pPr>
    <w:rPr>
      <w:rFonts w:eastAsia="Times New Roman"/>
      <w:lang w:val="en-US"/>
    </w:rPr>
  </w:style>
  <w:style w:type="paragraph" w:styleId="TOC5">
    <w:name w:val="toc 5"/>
    <w:basedOn w:val="Normal"/>
    <w:next w:val="Normal"/>
    <w:autoRedefine/>
    <w:uiPriority w:val="39"/>
    <w:unhideWhenUsed/>
    <w:rsid w:val="00DB6E65"/>
    <w:pPr>
      <w:spacing w:before="0" w:after="100" w:line="276" w:lineRule="auto"/>
      <w:ind w:left="880"/>
    </w:pPr>
    <w:rPr>
      <w:rFonts w:eastAsia="Times New Roman"/>
      <w:lang w:val="en-US"/>
    </w:rPr>
  </w:style>
  <w:style w:type="paragraph" w:styleId="TOC6">
    <w:name w:val="toc 6"/>
    <w:basedOn w:val="Normal"/>
    <w:next w:val="Normal"/>
    <w:autoRedefine/>
    <w:uiPriority w:val="39"/>
    <w:unhideWhenUsed/>
    <w:rsid w:val="00DB6E65"/>
    <w:pPr>
      <w:spacing w:before="0" w:after="100" w:line="276" w:lineRule="auto"/>
      <w:ind w:left="1100"/>
    </w:pPr>
    <w:rPr>
      <w:rFonts w:eastAsia="Times New Roman"/>
      <w:lang w:val="en-US"/>
    </w:rPr>
  </w:style>
  <w:style w:type="paragraph" w:styleId="TOC7">
    <w:name w:val="toc 7"/>
    <w:basedOn w:val="Normal"/>
    <w:next w:val="Normal"/>
    <w:autoRedefine/>
    <w:uiPriority w:val="39"/>
    <w:unhideWhenUsed/>
    <w:rsid w:val="00DB6E65"/>
    <w:pPr>
      <w:spacing w:before="0" w:after="100" w:line="276" w:lineRule="auto"/>
      <w:ind w:left="1320"/>
    </w:pPr>
    <w:rPr>
      <w:rFonts w:eastAsia="Times New Roman"/>
      <w:lang w:val="en-US"/>
    </w:rPr>
  </w:style>
  <w:style w:type="paragraph" w:styleId="TOC8">
    <w:name w:val="toc 8"/>
    <w:basedOn w:val="Normal"/>
    <w:next w:val="Normal"/>
    <w:autoRedefine/>
    <w:uiPriority w:val="39"/>
    <w:unhideWhenUsed/>
    <w:rsid w:val="00DB6E65"/>
    <w:pPr>
      <w:spacing w:before="0" w:after="100" w:line="276" w:lineRule="auto"/>
      <w:ind w:left="1540"/>
    </w:pPr>
    <w:rPr>
      <w:rFonts w:eastAsia="Times New Roman"/>
      <w:lang w:val="en-US"/>
    </w:rPr>
  </w:style>
  <w:style w:type="paragraph" w:styleId="TOC9">
    <w:name w:val="toc 9"/>
    <w:basedOn w:val="Normal"/>
    <w:next w:val="Normal"/>
    <w:autoRedefine/>
    <w:uiPriority w:val="39"/>
    <w:unhideWhenUsed/>
    <w:rsid w:val="00DB6E65"/>
    <w:pPr>
      <w:spacing w:before="0" w:after="100" w:line="276" w:lineRule="auto"/>
      <w:ind w:left="1760"/>
    </w:pPr>
    <w:rPr>
      <w:rFonts w:eastAsia="Times New Roman"/>
      <w:lang w:val="en-US"/>
    </w:rPr>
  </w:style>
  <w:style w:type="paragraph" w:customStyle="1" w:styleId="TOC30">
    <w:name w:val="TOC3"/>
    <w:basedOn w:val="TOC3"/>
    <w:rsid w:val="000D0067"/>
    <w:pPr>
      <w:ind w:left="1567" w:hanging="1127"/>
    </w:pPr>
    <w:rPr>
      <w:rFonts w:eastAsia="Times New Roman"/>
      <w:szCs w:val="20"/>
    </w:rPr>
  </w:style>
  <w:style w:type="paragraph" w:customStyle="1" w:styleId="HMNormallvl2">
    <w:name w:val="HM Normal lvl 2"/>
    <w:basedOn w:val="Normal"/>
    <w:link w:val="HMNormallvl2Char"/>
    <w:rsid w:val="00580A45"/>
    <w:pPr>
      <w:ind w:left="1327" w:firstLine="0"/>
    </w:pPr>
    <w:rPr>
      <w:rFonts w:eastAsia="Times New Roman"/>
      <w:szCs w:val="24"/>
      <w:lang w:val="en-US"/>
    </w:rPr>
  </w:style>
  <w:style w:type="paragraph" w:customStyle="1" w:styleId="HMTableHeading">
    <w:name w:val="HM Table Heading"/>
    <w:basedOn w:val="Normal"/>
    <w:link w:val="HMTableHeadingChar"/>
    <w:rsid w:val="000C144D"/>
    <w:pPr>
      <w:spacing w:before="0"/>
      <w:ind w:left="0" w:firstLine="0"/>
      <w:jc w:val="center"/>
    </w:pPr>
    <w:rPr>
      <w:rFonts w:eastAsia="Times New Roman"/>
      <w:b/>
      <w:lang w:val="en-US"/>
    </w:rPr>
  </w:style>
  <w:style w:type="table" w:customStyle="1" w:styleId="TableRow">
    <w:name w:val="Table_Row"/>
    <w:basedOn w:val="TableNormal"/>
    <w:uiPriority w:val="99"/>
    <w:rsid w:val="00C11D8D"/>
    <w:pPr>
      <w:tabs>
        <w:tab w:val="left" w:pos="1418"/>
      </w:tabs>
    </w:pPr>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 w:type="dxa"/>
        <w:bottom w:w="11" w:type="dxa"/>
      </w:tblCellMar>
    </w:tblPr>
    <w:tcPr>
      <w:vAlign w:val="center"/>
    </w:tcPr>
    <w:tblStylePr w:type="firstRow">
      <w:pPr>
        <w:jc w:val="center"/>
      </w:pPr>
      <w:rPr>
        <w:b w:val="0"/>
        <w:color w:val="FFFF00"/>
      </w:rPr>
      <w:tblPr/>
      <w:tcPr>
        <w:shd w:val="clear" w:color="auto" w:fill="000080"/>
      </w:tcPr>
    </w:tblStylePr>
    <w:tblStylePr w:type="firstCol">
      <w:pPr>
        <w:jc w:val="left"/>
      </w:pPr>
    </w:tblStylePr>
  </w:style>
  <w:style w:type="paragraph" w:customStyle="1" w:styleId="HMTablelabel-row">
    <w:name w:val="HM Table label - row"/>
    <w:basedOn w:val="Normal"/>
    <w:link w:val="HMTablelabel-rowChar"/>
    <w:autoRedefine/>
    <w:rsid w:val="00C513E8"/>
    <w:pPr>
      <w:tabs>
        <w:tab w:val="left" w:pos="1418"/>
      </w:tabs>
      <w:spacing w:before="20" w:after="20"/>
      <w:ind w:left="402"/>
      <w:jc w:val="center"/>
    </w:pPr>
    <w:rPr>
      <w:rFonts w:eastAsia="Times New Roman"/>
      <w:b/>
      <w:sz w:val="20"/>
      <w:szCs w:val="24"/>
      <w:lang w:val="en-US"/>
    </w:rPr>
  </w:style>
  <w:style w:type="character" w:styleId="Hyperlink">
    <w:name w:val="Hyperlink"/>
    <w:uiPriority w:val="99"/>
    <w:unhideWhenUsed/>
    <w:rsid w:val="002A24DC"/>
    <w:rPr>
      <w:rFonts w:ascii="Calibri" w:hAnsi="Calibri"/>
      <w:color w:val="0000FF"/>
      <w:u w:val="single"/>
    </w:rPr>
  </w:style>
  <w:style w:type="paragraph" w:styleId="Header">
    <w:name w:val="header"/>
    <w:basedOn w:val="Normal"/>
    <w:link w:val="HeaderChar"/>
    <w:uiPriority w:val="99"/>
    <w:unhideWhenUsed/>
    <w:rsid w:val="002C3DFC"/>
    <w:pPr>
      <w:framePr w:wrap="around" w:vAnchor="text" w:hAnchor="text" w:y="1"/>
      <w:ind w:left="1440"/>
    </w:pPr>
  </w:style>
  <w:style w:type="character" w:customStyle="1" w:styleId="HeaderChar">
    <w:name w:val="Header Char"/>
    <w:link w:val="Header"/>
    <w:uiPriority w:val="99"/>
    <w:rsid w:val="002C3DFC"/>
    <w:rPr>
      <w:rFonts w:ascii="Verdana" w:eastAsia="Calibri" w:hAnsi="Verdana"/>
      <w:sz w:val="22"/>
      <w:szCs w:val="22"/>
      <w:lang w:val="en-GB" w:eastAsia="en-US" w:bidi="ar-SA"/>
    </w:rPr>
  </w:style>
  <w:style w:type="paragraph" w:styleId="Footer">
    <w:name w:val="footer"/>
    <w:basedOn w:val="Normal"/>
    <w:link w:val="FooterChar"/>
    <w:uiPriority w:val="99"/>
    <w:unhideWhenUsed/>
    <w:rsid w:val="00CD17F6"/>
    <w:pPr>
      <w:tabs>
        <w:tab w:val="center" w:pos="4680"/>
        <w:tab w:val="right" w:pos="9360"/>
      </w:tabs>
    </w:pPr>
    <w:rPr>
      <w:sz w:val="20"/>
    </w:rPr>
  </w:style>
  <w:style w:type="character" w:customStyle="1" w:styleId="FooterChar">
    <w:name w:val="Footer Char"/>
    <w:link w:val="Footer"/>
    <w:uiPriority w:val="99"/>
    <w:rsid w:val="00CD17F6"/>
    <w:rPr>
      <w:rFonts w:ascii="Verdana" w:hAnsi="Verdana"/>
      <w:szCs w:val="22"/>
      <w:lang w:val="en-GB"/>
    </w:rPr>
  </w:style>
  <w:style w:type="character" w:customStyle="1" w:styleId="HMTableHeadingChar">
    <w:name w:val="HM Table Heading Char"/>
    <w:link w:val="HMTableHeading"/>
    <w:rsid w:val="000C144D"/>
    <w:rPr>
      <w:rFonts w:ascii="Verdana" w:eastAsia="Times New Roman" w:hAnsi="Verdana"/>
      <w:b/>
      <w:sz w:val="22"/>
      <w:szCs w:val="22"/>
    </w:rPr>
  </w:style>
  <w:style w:type="paragraph" w:customStyle="1" w:styleId="HMTablecontent-Bulletlvl1">
    <w:name w:val="HM Table content - Bullet lvl 1"/>
    <w:basedOn w:val="Normal"/>
    <w:link w:val="HMTablecontent-Bulletlvl1Char"/>
    <w:rsid w:val="00180E40"/>
    <w:pPr>
      <w:numPr>
        <w:numId w:val="7"/>
      </w:numPr>
      <w:spacing w:before="0"/>
    </w:pPr>
    <w:rPr>
      <w:rFonts w:eastAsia="Times New Roman"/>
      <w:sz w:val="24"/>
      <w:szCs w:val="18"/>
      <w:lang w:val="en-US"/>
    </w:rPr>
  </w:style>
  <w:style w:type="paragraph" w:styleId="NoSpacing">
    <w:name w:val="No Spacing"/>
    <w:link w:val="NoSpacingChar"/>
    <w:uiPriority w:val="1"/>
    <w:qFormat/>
    <w:rsid w:val="00C05765"/>
    <w:pPr>
      <w:spacing w:before="60" w:after="120"/>
      <w:ind w:left="216" w:hanging="432"/>
      <w:jc w:val="both"/>
    </w:pPr>
    <w:rPr>
      <w:rFonts w:eastAsia="Times New Roman"/>
      <w:sz w:val="22"/>
      <w:szCs w:val="22"/>
    </w:rPr>
  </w:style>
  <w:style w:type="character" w:customStyle="1" w:styleId="NoSpacingChar">
    <w:name w:val="No Spacing Char"/>
    <w:link w:val="NoSpacing"/>
    <w:uiPriority w:val="1"/>
    <w:rsid w:val="00C05765"/>
    <w:rPr>
      <w:rFonts w:eastAsia="Times New Roman"/>
      <w:sz w:val="22"/>
      <w:szCs w:val="22"/>
      <w:lang w:val="en-US" w:eastAsia="en-US" w:bidi="ar-SA"/>
    </w:rPr>
  </w:style>
  <w:style w:type="character" w:customStyle="1" w:styleId="HMTablelabel-rowChar">
    <w:name w:val="HM Table label - row Char"/>
    <w:link w:val="HMTablelabel-row"/>
    <w:rsid w:val="00C513E8"/>
    <w:rPr>
      <w:rFonts w:eastAsia="Times New Roman"/>
      <w:b/>
      <w:szCs w:val="24"/>
      <w:lang w:val="en-US" w:eastAsia="en-US"/>
    </w:rPr>
  </w:style>
  <w:style w:type="paragraph" w:styleId="BalloonText">
    <w:name w:val="Balloon Text"/>
    <w:basedOn w:val="Normal"/>
    <w:link w:val="BalloonTextChar"/>
    <w:uiPriority w:val="99"/>
    <w:semiHidden/>
    <w:unhideWhenUsed/>
    <w:rsid w:val="00C05765"/>
    <w:rPr>
      <w:rFonts w:ascii="Tahoma" w:hAnsi="Tahoma" w:cs="Tahoma"/>
      <w:sz w:val="16"/>
      <w:szCs w:val="16"/>
    </w:rPr>
  </w:style>
  <w:style w:type="character" w:customStyle="1" w:styleId="BalloonTextChar">
    <w:name w:val="Balloon Text Char"/>
    <w:link w:val="BalloonText"/>
    <w:uiPriority w:val="99"/>
    <w:semiHidden/>
    <w:rsid w:val="00C05765"/>
    <w:rPr>
      <w:rFonts w:ascii="Tahoma" w:hAnsi="Tahoma" w:cs="Tahoma"/>
      <w:sz w:val="16"/>
      <w:szCs w:val="16"/>
      <w:lang w:val="en-GB"/>
    </w:rPr>
  </w:style>
  <w:style w:type="paragraph" w:customStyle="1" w:styleId="HMTablecontent">
    <w:name w:val="HM Table content"/>
    <w:basedOn w:val="Normal"/>
    <w:link w:val="HMTablecontentChar"/>
    <w:rsid w:val="00040BFF"/>
    <w:pPr>
      <w:spacing w:before="20" w:after="20"/>
      <w:ind w:left="113" w:right="113" w:firstLine="0"/>
    </w:pPr>
    <w:rPr>
      <w:rFonts w:eastAsia="Times New Roman"/>
      <w:sz w:val="18"/>
      <w:szCs w:val="16"/>
      <w:lang w:val="en-US"/>
    </w:rPr>
  </w:style>
  <w:style w:type="paragraph" w:styleId="ListParagraph">
    <w:name w:val="List Paragraph"/>
    <w:basedOn w:val="Normal"/>
    <w:uiPriority w:val="34"/>
    <w:qFormat/>
    <w:rsid w:val="002B2E35"/>
    <w:pPr>
      <w:ind w:left="720"/>
    </w:pPr>
  </w:style>
  <w:style w:type="character" w:customStyle="1" w:styleId="HMTablecontent-Bulletlvl1Char">
    <w:name w:val="HM Table content - Bullet lvl 1 Char"/>
    <w:link w:val="HMTablecontent-Bulletlvl1"/>
    <w:rsid w:val="00180E40"/>
    <w:rPr>
      <w:rFonts w:eastAsia="Times New Roman"/>
      <w:sz w:val="24"/>
      <w:szCs w:val="18"/>
    </w:rPr>
  </w:style>
  <w:style w:type="character" w:customStyle="1" w:styleId="Heading4Char">
    <w:name w:val="Heading 4 Char"/>
    <w:link w:val="Heading4"/>
    <w:uiPriority w:val="9"/>
    <w:rsid w:val="00506795"/>
    <w:rPr>
      <w:rFonts w:eastAsia="Times New Roman"/>
      <w:b/>
      <w:bCs/>
      <w:sz w:val="28"/>
      <w:szCs w:val="28"/>
      <w:lang w:val="en-GB"/>
    </w:rPr>
  </w:style>
  <w:style w:type="paragraph" w:customStyle="1" w:styleId="HMBulletlevel1">
    <w:name w:val="HM Bullet level 1"/>
    <w:basedOn w:val="Heading4"/>
    <w:link w:val="HMBulletlevel1Char"/>
    <w:rsid w:val="00580A45"/>
    <w:pPr>
      <w:keepNext w:val="0"/>
      <w:numPr>
        <w:numId w:val="10"/>
      </w:numPr>
      <w:tabs>
        <w:tab w:val="left" w:pos="2520"/>
      </w:tabs>
      <w:spacing w:before="60"/>
      <w:ind w:left="1384" w:hanging="533"/>
    </w:pPr>
    <w:rPr>
      <w:rFonts w:eastAsia="Corbel"/>
      <w:b w:val="0"/>
      <w:sz w:val="22"/>
      <w:szCs w:val="22"/>
      <w:lang w:val="en-US"/>
    </w:rPr>
  </w:style>
  <w:style w:type="paragraph" w:customStyle="1" w:styleId="HMListBullet3">
    <w:name w:val="HM ListBullet3"/>
    <w:basedOn w:val="ListBullet"/>
    <w:link w:val="HMListBullet3Char"/>
    <w:rsid w:val="00A45BB8"/>
    <w:pPr>
      <w:numPr>
        <w:numId w:val="5"/>
      </w:numPr>
      <w:tabs>
        <w:tab w:val="left" w:pos="3420"/>
      </w:tabs>
      <w:ind w:left="3408" w:hanging="397"/>
    </w:pPr>
    <w:rPr>
      <w:rFonts w:cs="Arial"/>
    </w:rPr>
  </w:style>
  <w:style w:type="paragraph" w:customStyle="1" w:styleId="HMBulletlevel2">
    <w:name w:val="HM Bullet level 2"/>
    <w:basedOn w:val="Heading5"/>
    <w:next w:val="Normal"/>
    <w:rsid w:val="00580A45"/>
    <w:pPr>
      <w:numPr>
        <w:ilvl w:val="4"/>
        <w:numId w:val="10"/>
      </w:numPr>
      <w:tabs>
        <w:tab w:val="left" w:pos="3060"/>
      </w:tabs>
      <w:spacing w:before="60"/>
      <w:ind w:left="1877" w:hanging="459"/>
    </w:pPr>
    <w:rPr>
      <w:rFonts w:eastAsia="Corbel"/>
      <w:b w:val="0"/>
      <w:i w:val="0"/>
      <w:sz w:val="22"/>
      <w:szCs w:val="24"/>
      <w:lang w:val="en-US"/>
    </w:rPr>
  </w:style>
  <w:style w:type="character" w:customStyle="1" w:styleId="HMTablecontentChar">
    <w:name w:val="HM Table content Char"/>
    <w:link w:val="HMTablecontent"/>
    <w:rsid w:val="00040BFF"/>
    <w:rPr>
      <w:rFonts w:ascii="Verdana" w:eastAsia="Times New Roman" w:hAnsi="Verdana"/>
      <w:sz w:val="18"/>
      <w:szCs w:val="16"/>
      <w:lang w:val="en-US" w:eastAsia="en-US"/>
    </w:rPr>
  </w:style>
  <w:style w:type="paragraph" w:styleId="ListBullet3">
    <w:name w:val="List Bullet 3"/>
    <w:basedOn w:val="Normal"/>
    <w:uiPriority w:val="99"/>
    <w:semiHidden/>
    <w:unhideWhenUsed/>
    <w:rsid w:val="00DF633D"/>
    <w:pPr>
      <w:numPr>
        <w:numId w:val="1"/>
      </w:numPr>
    </w:pPr>
  </w:style>
  <w:style w:type="character" w:styleId="PageNumber">
    <w:name w:val="page number"/>
    <w:basedOn w:val="DefaultParagraphFont"/>
    <w:rsid w:val="008B4056"/>
  </w:style>
  <w:style w:type="paragraph" w:styleId="FootnoteText">
    <w:name w:val="footnote text"/>
    <w:basedOn w:val="Normal"/>
    <w:semiHidden/>
    <w:rsid w:val="008B4056"/>
    <w:pPr>
      <w:spacing w:before="240"/>
      <w:ind w:left="1080" w:hanging="1080"/>
    </w:pPr>
    <w:rPr>
      <w:rFonts w:ascii="Times New Roman" w:eastAsia="Times New Roman" w:hAnsi="Times New Roman"/>
      <w:sz w:val="20"/>
      <w:szCs w:val="20"/>
      <w:lang w:val="en-US"/>
    </w:rPr>
  </w:style>
  <w:style w:type="character" w:styleId="FootnoteReference">
    <w:name w:val="footnote reference"/>
    <w:semiHidden/>
    <w:rsid w:val="008B4056"/>
    <w:rPr>
      <w:vertAlign w:val="superscript"/>
    </w:rPr>
  </w:style>
  <w:style w:type="character" w:styleId="FollowedHyperlink">
    <w:name w:val="FollowedHyperlink"/>
    <w:rsid w:val="00313BC6"/>
    <w:rPr>
      <w:color w:val="800080"/>
      <w:u w:val="single"/>
    </w:rPr>
  </w:style>
  <w:style w:type="paragraph" w:customStyle="1" w:styleId="HMNormallvl1">
    <w:name w:val="HM Normal lvl 1"/>
    <w:basedOn w:val="BodyText"/>
    <w:link w:val="HMNormallvl1Char"/>
    <w:rsid w:val="003734B0"/>
    <w:pPr>
      <w:spacing w:after="0"/>
      <w:ind w:left="737" w:firstLine="0"/>
    </w:pPr>
    <w:rPr>
      <w:rFonts w:eastAsia="Times New Roman"/>
      <w:szCs w:val="24"/>
      <w:lang w:val="en-US"/>
    </w:rPr>
  </w:style>
  <w:style w:type="paragraph" w:styleId="BodyText">
    <w:name w:val="Body Text"/>
    <w:basedOn w:val="Normal"/>
    <w:link w:val="BodyTextChar"/>
    <w:uiPriority w:val="99"/>
    <w:semiHidden/>
    <w:unhideWhenUsed/>
    <w:rsid w:val="00DF633D"/>
  </w:style>
  <w:style w:type="character" w:customStyle="1" w:styleId="BodyTextChar">
    <w:name w:val="Body Text Char"/>
    <w:link w:val="BodyText"/>
    <w:uiPriority w:val="99"/>
    <w:semiHidden/>
    <w:rsid w:val="00DF633D"/>
    <w:rPr>
      <w:sz w:val="24"/>
      <w:szCs w:val="22"/>
      <w:lang w:val="en-GB"/>
    </w:rPr>
  </w:style>
  <w:style w:type="paragraph" w:customStyle="1" w:styleId="Text4">
    <w:name w:val="Text 4"/>
    <w:basedOn w:val="Normal"/>
    <w:rsid w:val="00366C90"/>
    <w:pPr>
      <w:spacing w:before="0" w:after="240" w:line="240" w:lineRule="atLeast"/>
      <w:ind w:left="1728"/>
    </w:pPr>
    <w:rPr>
      <w:rFonts w:ascii="Times New Roman" w:eastAsia="Times New Roman" w:hAnsi="Times New Roman"/>
      <w:szCs w:val="20"/>
      <w:lang w:val="en-US"/>
    </w:rPr>
  </w:style>
  <w:style w:type="table" w:styleId="TableGrid">
    <w:name w:val="Table Grid"/>
    <w:basedOn w:val="TableNormal"/>
    <w:uiPriority w:val="59"/>
    <w:rsid w:val="00DF633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aliases w:val="Doc Table Caption"/>
    <w:basedOn w:val="Normal"/>
    <w:next w:val="Normal"/>
    <w:qFormat/>
    <w:rsid w:val="00DF633D"/>
    <w:rPr>
      <w:b/>
      <w:bCs/>
      <w:sz w:val="20"/>
      <w:szCs w:val="20"/>
    </w:rPr>
  </w:style>
  <w:style w:type="numbering" w:customStyle="1" w:styleId="Style1">
    <w:name w:val="Style1"/>
    <w:uiPriority w:val="99"/>
    <w:rsid w:val="00567857"/>
    <w:pPr>
      <w:numPr>
        <w:numId w:val="3"/>
      </w:numPr>
    </w:pPr>
  </w:style>
  <w:style w:type="paragraph" w:styleId="BlockText">
    <w:name w:val="Block Text"/>
    <w:basedOn w:val="Normal"/>
    <w:uiPriority w:val="99"/>
    <w:unhideWhenUsed/>
    <w:rsid w:val="00D07172"/>
    <w:pPr>
      <w:ind w:left="1440" w:right="1440"/>
    </w:pPr>
  </w:style>
  <w:style w:type="character" w:customStyle="1" w:styleId="Heading5Char">
    <w:name w:val="Heading 5 Char"/>
    <w:link w:val="Heading5"/>
    <w:uiPriority w:val="9"/>
    <w:semiHidden/>
    <w:rsid w:val="00C16C0E"/>
    <w:rPr>
      <w:rFonts w:ascii="Calibri" w:eastAsia="Times New Roman" w:hAnsi="Calibri" w:cs="Times New Roman"/>
      <w:b/>
      <w:bCs/>
      <w:i/>
      <w:iCs/>
      <w:sz w:val="26"/>
      <w:szCs w:val="26"/>
      <w:lang w:val="en-GB"/>
    </w:rPr>
  </w:style>
  <w:style w:type="paragraph" w:styleId="ListBullet2">
    <w:name w:val="List Bullet 2"/>
    <w:basedOn w:val="Normal"/>
    <w:uiPriority w:val="99"/>
    <w:semiHidden/>
    <w:unhideWhenUsed/>
    <w:rsid w:val="00EA2A9A"/>
    <w:pPr>
      <w:numPr>
        <w:numId w:val="4"/>
      </w:numPr>
    </w:pPr>
  </w:style>
  <w:style w:type="paragraph" w:styleId="ListBullet">
    <w:name w:val="List Bullet"/>
    <w:basedOn w:val="Normal"/>
    <w:link w:val="ListBulletChar"/>
    <w:uiPriority w:val="99"/>
    <w:semiHidden/>
    <w:unhideWhenUsed/>
    <w:rsid w:val="001041ED"/>
    <w:pPr>
      <w:numPr>
        <w:numId w:val="6"/>
      </w:numPr>
    </w:pPr>
  </w:style>
  <w:style w:type="character" w:styleId="CommentReference">
    <w:name w:val="annotation reference"/>
    <w:semiHidden/>
    <w:rsid w:val="00981006"/>
    <w:rPr>
      <w:sz w:val="16"/>
      <w:szCs w:val="16"/>
    </w:rPr>
  </w:style>
  <w:style w:type="paragraph" w:styleId="CommentText">
    <w:name w:val="annotation text"/>
    <w:basedOn w:val="Normal"/>
    <w:semiHidden/>
    <w:rsid w:val="00981006"/>
    <w:rPr>
      <w:sz w:val="20"/>
      <w:szCs w:val="20"/>
    </w:rPr>
  </w:style>
  <w:style w:type="paragraph" w:styleId="CommentSubject">
    <w:name w:val="annotation subject"/>
    <w:basedOn w:val="CommentText"/>
    <w:next w:val="CommentText"/>
    <w:semiHidden/>
    <w:rsid w:val="00981006"/>
    <w:rPr>
      <w:b/>
      <w:bCs/>
    </w:rPr>
  </w:style>
  <w:style w:type="paragraph" w:styleId="NormalWeb">
    <w:name w:val="Normal (Web)"/>
    <w:basedOn w:val="Normal"/>
    <w:uiPriority w:val="99"/>
    <w:rsid w:val="00BC4A3A"/>
    <w:pPr>
      <w:spacing w:before="100" w:beforeAutospacing="1" w:after="100" w:afterAutospacing="1"/>
      <w:ind w:left="0"/>
    </w:pPr>
    <w:rPr>
      <w:rFonts w:ascii="Times New Roman" w:eastAsia="Times New Roman" w:hAnsi="Times New Roman"/>
      <w:sz w:val="24"/>
      <w:szCs w:val="24"/>
      <w:lang w:val="en-US"/>
    </w:rPr>
  </w:style>
  <w:style w:type="table" w:customStyle="1" w:styleId="TableColumn">
    <w:name w:val="Table_Column"/>
    <w:basedOn w:val="TableNormal"/>
    <w:uiPriority w:val="99"/>
    <w:qFormat/>
    <w:rsid w:val="00F77894"/>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Col">
      <w:rPr>
        <w:color w:val="FFFF00"/>
      </w:rPr>
      <w:tblPr/>
      <w:tcPr>
        <w:shd w:val="clear" w:color="auto" w:fill="000080"/>
      </w:tcPr>
    </w:tblStylePr>
  </w:style>
  <w:style w:type="paragraph" w:customStyle="1" w:styleId="HMListBullet2">
    <w:name w:val="HM ListBullet2"/>
    <w:basedOn w:val="HMListBullet1"/>
    <w:link w:val="HMListBullet2Char"/>
    <w:qFormat/>
    <w:rsid w:val="00E65657"/>
    <w:pPr>
      <w:numPr>
        <w:numId w:val="8"/>
      </w:numPr>
      <w:ind w:left="2949" w:hanging="454"/>
    </w:pPr>
  </w:style>
  <w:style w:type="paragraph" w:customStyle="1" w:styleId="HMTablecontentBold">
    <w:name w:val="HM Table content Bold"/>
    <w:basedOn w:val="HMTablecontent"/>
    <w:link w:val="HMTablecontentBoldChar"/>
    <w:rsid w:val="00866DDC"/>
    <w:pPr>
      <w:ind w:left="0"/>
    </w:pPr>
    <w:rPr>
      <w:b/>
      <w:bCs/>
      <w:szCs w:val="20"/>
    </w:rPr>
  </w:style>
  <w:style w:type="character" w:customStyle="1" w:styleId="HMTablecontentBoldChar">
    <w:name w:val="HM Table content Bold Char"/>
    <w:link w:val="HMTablecontentBold"/>
    <w:rsid w:val="00D423D5"/>
    <w:rPr>
      <w:rFonts w:ascii="Verdana" w:eastAsia="Times New Roman" w:hAnsi="Verdana"/>
      <w:b/>
      <w:bCs/>
      <w:sz w:val="18"/>
      <w:szCs w:val="16"/>
      <w:lang w:val="en-US" w:eastAsia="en-US"/>
    </w:rPr>
  </w:style>
  <w:style w:type="character" w:customStyle="1" w:styleId="HMNormallvl1Char">
    <w:name w:val="HM Normal lvl 1 Char"/>
    <w:link w:val="HMNormallvl1"/>
    <w:rsid w:val="003734B0"/>
    <w:rPr>
      <w:rFonts w:eastAsia="Times New Roman"/>
      <w:sz w:val="22"/>
      <w:szCs w:val="24"/>
      <w:lang w:val="en-US" w:eastAsia="en-US"/>
    </w:rPr>
  </w:style>
  <w:style w:type="paragraph" w:styleId="Index3">
    <w:name w:val="index 3"/>
    <w:basedOn w:val="Normal"/>
    <w:next w:val="Normal"/>
    <w:semiHidden/>
    <w:rsid w:val="00FA152F"/>
    <w:pPr>
      <w:tabs>
        <w:tab w:val="right" w:pos="8640"/>
      </w:tabs>
      <w:spacing w:before="0" w:after="240"/>
      <w:ind w:left="1296"/>
    </w:pPr>
    <w:rPr>
      <w:rFonts w:ascii="Times New Roman" w:eastAsia="Times New Roman" w:hAnsi="Times New Roman"/>
      <w:szCs w:val="20"/>
      <w:lang w:val="en-US"/>
    </w:rPr>
  </w:style>
  <w:style w:type="character" w:customStyle="1" w:styleId="HMBulletlevel1Char">
    <w:name w:val="HM Bullet level 1 Char"/>
    <w:link w:val="HMBulletlevel1"/>
    <w:rsid w:val="00580A45"/>
    <w:rPr>
      <w:rFonts w:eastAsia="Corbel"/>
      <w:bCs/>
      <w:sz w:val="22"/>
      <w:szCs w:val="22"/>
    </w:rPr>
  </w:style>
  <w:style w:type="character" w:customStyle="1" w:styleId="HMListBullet2Char">
    <w:name w:val="HM ListBullet2 Char"/>
    <w:link w:val="HMListBullet2"/>
    <w:rsid w:val="00E65657"/>
    <w:rPr>
      <w:sz w:val="22"/>
      <w:szCs w:val="22"/>
      <w:lang w:val="en-GB"/>
    </w:rPr>
  </w:style>
  <w:style w:type="paragraph" w:styleId="TableofFigures">
    <w:name w:val="table of figures"/>
    <w:basedOn w:val="Normal"/>
    <w:next w:val="Normal"/>
    <w:uiPriority w:val="99"/>
    <w:unhideWhenUsed/>
    <w:rsid w:val="008D14D3"/>
    <w:pPr>
      <w:ind w:left="432"/>
    </w:pPr>
  </w:style>
  <w:style w:type="paragraph" w:styleId="Revision">
    <w:name w:val="Revision"/>
    <w:hidden/>
    <w:uiPriority w:val="99"/>
    <w:semiHidden/>
    <w:rsid w:val="0074475B"/>
    <w:pPr>
      <w:spacing w:before="60" w:after="120"/>
      <w:ind w:left="2952" w:hanging="432"/>
      <w:jc w:val="both"/>
    </w:pPr>
    <w:rPr>
      <w:rFonts w:ascii="Verdana" w:hAnsi="Verdana"/>
      <w:sz w:val="22"/>
      <w:szCs w:val="22"/>
      <w:lang w:val="en-GB"/>
    </w:rPr>
  </w:style>
  <w:style w:type="paragraph" w:customStyle="1" w:styleId="HMNormallvl3">
    <w:name w:val="HM Normal lvl 3"/>
    <w:basedOn w:val="HMNormallvl2"/>
    <w:link w:val="HMNormallvl3Char"/>
    <w:rsid w:val="00580A45"/>
    <w:pPr>
      <w:ind w:left="1894"/>
    </w:pPr>
  </w:style>
  <w:style w:type="paragraph" w:styleId="TOCHeading">
    <w:name w:val="TOC Heading"/>
    <w:basedOn w:val="Heading1"/>
    <w:next w:val="Normal"/>
    <w:uiPriority w:val="39"/>
    <w:qFormat/>
    <w:rsid w:val="00490B83"/>
    <w:pPr>
      <w:keepNext/>
      <w:keepLines/>
      <w:spacing w:before="480" w:line="276" w:lineRule="auto"/>
      <w:ind w:left="0"/>
      <w:jc w:val="center"/>
      <w:outlineLvl w:val="9"/>
    </w:pPr>
    <w:rPr>
      <w:rFonts w:eastAsia="Times New Roman"/>
      <w:b/>
      <w:bCs/>
      <w:sz w:val="32"/>
      <w:szCs w:val="28"/>
      <w:lang w:val="en-US"/>
    </w:rPr>
  </w:style>
  <w:style w:type="paragraph" w:styleId="DocumentMap">
    <w:name w:val="Document Map"/>
    <w:basedOn w:val="Normal"/>
    <w:link w:val="DocumentMapChar"/>
    <w:uiPriority w:val="99"/>
    <w:semiHidden/>
    <w:unhideWhenUsed/>
    <w:rsid w:val="00B50AA3"/>
    <w:rPr>
      <w:rFonts w:ascii="Tahoma" w:hAnsi="Tahoma" w:cs="Tahoma"/>
      <w:sz w:val="16"/>
      <w:szCs w:val="16"/>
    </w:rPr>
  </w:style>
  <w:style w:type="character" w:customStyle="1" w:styleId="DocumentMapChar">
    <w:name w:val="Document Map Char"/>
    <w:link w:val="DocumentMap"/>
    <w:uiPriority w:val="99"/>
    <w:semiHidden/>
    <w:rsid w:val="00B50AA3"/>
    <w:rPr>
      <w:rFonts w:ascii="Tahoma" w:hAnsi="Tahoma" w:cs="Tahoma"/>
      <w:sz w:val="16"/>
      <w:szCs w:val="16"/>
      <w:lang w:val="en-GB"/>
    </w:rPr>
  </w:style>
  <w:style w:type="paragraph" w:styleId="Index4">
    <w:name w:val="index 4"/>
    <w:basedOn w:val="Normal"/>
    <w:next w:val="Normal"/>
    <w:autoRedefine/>
    <w:uiPriority w:val="99"/>
    <w:semiHidden/>
    <w:unhideWhenUsed/>
    <w:rsid w:val="001D13A7"/>
    <w:pPr>
      <w:ind w:left="880" w:hanging="220"/>
    </w:pPr>
  </w:style>
  <w:style w:type="paragraph" w:customStyle="1" w:styleId="Text3">
    <w:name w:val="Text 3"/>
    <w:basedOn w:val="Heading3"/>
    <w:rsid w:val="002A24DC"/>
    <w:pPr>
      <w:keepNext w:val="0"/>
      <w:keepLines w:val="0"/>
      <w:numPr>
        <w:ilvl w:val="0"/>
        <w:numId w:val="0"/>
      </w:numPr>
      <w:spacing w:before="0" w:after="240"/>
      <w:ind w:left="1296"/>
      <w:outlineLvl w:val="9"/>
    </w:pPr>
    <w:rPr>
      <w:rFonts w:ascii="Calibri" w:hAnsi="Calibri"/>
      <w:b w:val="0"/>
      <w:bCs w:val="0"/>
      <w:color w:val="auto"/>
      <w:szCs w:val="20"/>
      <w:lang w:val="en-US"/>
    </w:rPr>
  </w:style>
  <w:style w:type="paragraph" w:customStyle="1" w:styleId="HMHeadinglvl1">
    <w:name w:val="HM Heading lvl1"/>
    <w:basedOn w:val="Normal"/>
    <w:qFormat/>
    <w:rsid w:val="001179D6"/>
    <w:pPr>
      <w:keepLines/>
      <w:numPr>
        <w:numId w:val="9"/>
      </w:numPr>
      <w:pBdr>
        <w:top w:val="single" w:sz="6" w:space="1" w:color="auto"/>
        <w:left w:val="single" w:sz="6" w:space="4" w:color="auto"/>
        <w:bottom w:val="single" w:sz="6" w:space="1" w:color="auto"/>
        <w:right w:val="single" w:sz="6" w:space="4" w:color="auto"/>
      </w:pBdr>
      <w:tabs>
        <w:tab w:val="left" w:pos="760"/>
        <w:tab w:val="left" w:pos="1894"/>
      </w:tabs>
      <w:outlineLvl w:val="0"/>
    </w:pPr>
    <w:rPr>
      <w:b/>
      <w:caps/>
      <w:sz w:val="28"/>
    </w:rPr>
  </w:style>
  <w:style w:type="paragraph" w:customStyle="1" w:styleId="HMHeadinglvl2">
    <w:name w:val="HM Heading lvl2"/>
    <w:basedOn w:val="Normal"/>
    <w:qFormat/>
    <w:rsid w:val="00243199"/>
    <w:pPr>
      <w:keepLines/>
      <w:numPr>
        <w:ilvl w:val="1"/>
        <w:numId w:val="9"/>
      </w:numPr>
      <w:tabs>
        <w:tab w:val="left" w:pos="760"/>
        <w:tab w:val="left" w:pos="1894"/>
      </w:tabs>
      <w:outlineLvl w:val="1"/>
    </w:pPr>
    <w:rPr>
      <w:rFonts w:eastAsia="Times New Roman"/>
      <w:b/>
      <w:bCs/>
      <w:caps/>
      <w:sz w:val="24"/>
    </w:rPr>
  </w:style>
  <w:style w:type="paragraph" w:customStyle="1" w:styleId="HMHeadinglvl3">
    <w:name w:val="HM Heading lvl3"/>
    <w:basedOn w:val="Normal"/>
    <w:qFormat/>
    <w:rsid w:val="00243199"/>
    <w:pPr>
      <w:keepLines/>
      <w:numPr>
        <w:ilvl w:val="2"/>
        <w:numId w:val="9"/>
      </w:numPr>
      <w:tabs>
        <w:tab w:val="left" w:pos="760"/>
        <w:tab w:val="left" w:pos="1894"/>
      </w:tabs>
      <w:ind w:left="1886" w:hanging="1886"/>
      <w:outlineLvl w:val="2"/>
    </w:pPr>
    <w:rPr>
      <w:rFonts w:eastAsia="Times New Roman"/>
      <w:bCs/>
      <w:caps/>
      <w:sz w:val="24"/>
    </w:rPr>
  </w:style>
  <w:style w:type="paragraph" w:customStyle="1" w:styleId="Default">
    <w:name w:val="Default"/>
    <w:rsid w:val="00A228C9"/>
    <w:pPr>
      <w:widowControl w:val="0"/>
      <w:autoSpaceDE w:val="0"/>
      <w:autoSpaceDN w:val="0"/>
      <w:adjustRightInd w:val="0"/>
      <w:spacing w:before="120" w:after="120"/>
      <w:ind w:left="2495" w:hanging="1588"/>
      <w:jc w:val="both"/>
    </w:pPr>
    <w:rPr>
      <w:rFonts w:eastAsia="Times New Roman" w:cs="TimesNewRoman,Bold"/>
    </w:rPr>
  </w:style>
  <w:style w:type="paragraph" w:customStyle="1" w:styleId="HMHeadinglvl4">
    <w:name w:val="HM Heading lvl4"/>
    <w:basedOn w:val="Normal"/>
    <w:link w:val="HMHeadinglvl4Char"/>
    <w:qFormat/>
    <w:rsid w:val="00300331"/>
    <w:pPr>
      <w:keepLines/>
      <w:numPr>
        <w:ilvl w:val="3"/>
        <w:numId w:val="9"/>
      </w:numPr>
      <w:tabs>
        <w:tab w:val="left" w:pos="760"/>
        <w:tab w:val="left" w:pos="1894"/>
      </w:tabs>
      <w:ind w:left="1162" w:hanging="1162"/>
      <w:outlineLvl w:val="3"/>
    </w:pPr>
    <w:rPr>
      <w:rFonts w:eastAsia="Times New Roman"/>
      <w:bCs/>
      <w:sz w:val="24"/>
    </w:rPr>
  </w:style>
  <w:style w:type="paragraph" w:customStyle="1" w:styleId="HMNormalUnderline">
    <w:name w:val="HM Normal Underline"/>
    <w:basedOn w:val="HMNormallvl1"/>
    <w:qFormat/>
    <w:rsid w:val="00580A45"/>
    <w:pPr>
      <w:spacing w:before="120" w:after="120"/>
      <w:ind w:left="760" w:firstLine="11"/>
    </w:pPr>
    <w:rPr>
      <w:u w:val="single"/>
    </w:rPr>
  </w:style>
  <w:style w:type="paragraph" w:customStyle="1" w:styleId="HMHeadinglvl5">
    <w:name w:val="HM Heading lvl5"/>
    <w:basedOn w:val="HMHeadinglvl4"/>
    <w:link w:val="HMHeadinglvl5Char"/>
    <w:qFormat/>
    <w:rsid w:val="008F5EAD"/>
    <w:pPr>
      <w:numPr>
        <w:ilvl w:val="4"/>
      </w:numPr>
      <w:ind w:left="0" w:firstLine="1882"/>
    </w:pPr>
  </w:style>
  <w:style w:type="table" w:customStyle="1" w:styleId="TableRowColumn">
    <w:name w:val="Table_Row_Column"/>
    <w:basedOn w:val="TableNormal"/>
    <w:uiPriority w:val="99"/>
    <w:qFormat/>
    <w:rsid w:val="00A33DDB"/>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val="0"/>
        <w:color w:val="FFFF00"/>
      </w:rPr>
      <w:tblPr/>
      <w:tcPr>
        <w:shd w:val="clear" w:color="auto" w:fill="000080"/>
      </w:tcPr>
    </w:tblStylePr>
    <w:tblStylePr w:type="firstCol">
      <w:rPr>
        <w:b w:val="0"/>
        <w:color w:val="FFFF00"/>
      </w:rPr>
      <w:tblPr/>
      <w:tcPr>
        <w:shd w:val="clear" w:color="auto" w:fill="000080"/>
      </w:tcPr>
    </w:tblStylePr>
  </w:style>
  <w:style w:type="character" w:customStyle="1" w:styleId="HMNormallvl2Char">
    <w:name w:val="HM Normal lvl 2 Char"/>
    <w:link w:val="HMNormallvl2"/>
    <w:rsid w:val="00580A45"/>
    <w:rPr>
      <w:rFonts w:eastAsia="Times New Roman"/>
      <w:sz w:val="22"/>
      <w:szCs w:val="24"/>
      <w:lang w:val="en-US" w:eastAsia="en-US"/>
    </w:rPr>
  </w:style>
  <w:style w:type="character" w:customStyle="1" w:styleId="HMNormallvl3Char">
    <w:name w:val="HM Normal lvl 3 Char"/>
    <w:link w:val="HMNormallvl3"/>
    <w:rsid w:val="00580A45"/>
    <w:rPr>
      <w:rFonts w:eastAsia="Times New Roman"/>
      <w:sz w:val="22"/>
      <w:szCs w:val="24"/>
      <w:lang w:val="en-US" w:eastAsia="en-US"/>
    </w:rPr>
  </w:style>
  <w:style w:type="character" w:customStyle="1" w:styleId="HMHeadinglvl4Char">
    <w:name w:val="HM Heading lvl4 Char"/>
    <w:link w:val="HMHeadinglvl4"/>
    <w:rsid w:val="00300331"/>
    <w:rPr>
      <w:rFonts w:eastAsia="Times New Roman"/>
      <w:bCs/>
      <w:sz w:val="24"/>
      <w:szCs w:val="22"/>
      <w:lang w:val="en-GB"/>
    </w:rPr>
  </w:style>
  <w:style w:type="character" w:customStyle="1" w:styleId="HMHeadinglvl5Char">
    <w:name w:val="HM Heading lvl5 Char"/>
    <w:link w:val="HMHeadinglvl5"/>
    <w:rsid w:val="008F5EAD"/>
    <w:rPr>
      <w:rFonts w:eastAsia="Times New Roman"/>
      <w:bCs/>
      <w:sz w:val="24"/>
      <w:szCs w:val="22"/>
      <w:lang w:val="en-GB"/>
    </w:rPr>
  </w:style>
  <w:style w:type="paragraph" w:styleId="Title">
    <w:name w:val="Title"/>
    <w:basedOn w:val="Normal"/>
    <w:next w:val="Normal"/>
    <w:link w:val="TitleChar"/>
    <w:uiPriority w:val="10"/>
    <w:qFormat/>
    <w:rsid w:val="0061724D"/>
    <w:pPr>
      <w:pBdr>
        <w:bottom w:val="single" w:sz="8" w:space="4" w:color="4F81BD"/>
      </w:pBdr>
      <w:spacing w:before="0" w:after="300"/>
      <w:ind w:left="0" w:firstLine="0"/>
      <w:contextualSpacing/>
    </w:pPr>
    <w:rPr>
      <w:rFonts w:ascii="Cambria" w:eastAsia="Times New Roman" w:hAnsi="Cambria"/>
      <w:color w:val="17365D"/>
      <w:spacing w:val="5"/>
      <w:kern w:val="28"/>
      <w:sz w:val="52"/>
      <w:szCs w:val="52"/>
      <w:lang w:val="en-IN"/>
    </w:rPr>
  </w:style>
  <w:style w:type="character" w:customStyle="1" w:styleId="TitleChar">
    <w:name w:val="Title Char"/>
    <w:link w:val="Title"/>
    <w:uiPriority w:val="10"/>
    <w:rsid w:val="0061724D"/>
    <w:rPr>
      <w:rFonts w:ascii="Cambria" w:eastAsia="Times New Roman" w:hAnsi="Cambria" w:cs="Times New Roman"/>
      <w:color w:val="17365D"/>
      <w:spacing w:val="5"/>
      <w:kern w:val="28"/>
      <w:sz w:val="52"/>
      <w:szCs w:val="52"/>
      <w:lang w:eastAsia="en-US"/>
    </w:rPr>
  </w:style>
  <w:style w:type="character" w:styleId="UnresolvedMention">
    <w:name w:val="Unresolved Mention"/>
    <w:basedOn w:val="DefaultParagraphFont"/>
    <w:uiPriority w:val="99"/>
    <w:semiHidden/>
    <w:unhideWhenUsed/>
    <w:rsid w:val="005D3D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9004">
      <w:bodyDiv w:val="1"/>
      <w:marLeft w:val="0"/>
      <w:marRight w:val="0"/>
      <w:marTop w:val="0"/>
      <w:marBottom w:val="0"/>
      <w:divBdr>
        <w:top w:val="none" w:sz="0" w:space="0" w:color="auto"/>
        <w:left w:val="none" w:sz="0" w:space="0" w:color="auto"/>
        <w:bottom w:val="none" w:sz="0" w:space="0" w:color="auto"/>
        <w:right w:val="none" w:sz="0" w:space="0" w:color="auto"/>
      </w:divBdr>
    </w:div>
    <w:div w:id="43873965">
      <w:bodyDiv w:val="1"/>
      <w:marLeft w:val="0"/>
      <w:marRight w:val="0"/>
      <w:marTop w:val="0"/>
      <w:marBottom w:val="0"/>
      <w:divBdr>
        <w:top w:val="none" w:sz="0" w:space="0" w:color="auto"/>
        <w:left w:val="none" w:sz="0" w:space="0" w:color="auto"/>
        <w:bottom w:val="none" w:sz="0" w:space="0" w:color="auto"/>
        <w:right w:val="none" w:sz="0" w:space="0" w:color="auto"/>
      </w:divBdr>
    </w:div>
    <w:div w:id="185675066">
      <w:bodyDiv w:val="1"/>
      <w:marLeft w:val="0"/>
      <w:marRight w:val="0"/>
      <w:marTop w:val="0"/>
      <w:marBottom w:val="0"/>
      <w:divBdr>
        <w:top w:val="none" w:sz="0" w:space="0" w:color="auto"/>
        <w:left w:val="none" w:sz="0" w:space="0" w:color="auto"/>
        <w:bottom w:val="none" w:sz="0" w:space="0" w:color="auto"/>
        <w:right w:val="none" w:sz="0" w:space="0" w:color="auto"/>
      </w:divBdr>
      <w:divsChild>
        <w:div w:id="2032535079">
          <w:marLeft w:val="0"/>
          <w:marRight w:val="0"/>
          <w:marTop w:val="0"/>
          <w:marBottom w:val="0"/>
          <w:divBdr>
            <w:top w:val="none" w:sz="0" w:space="0" w:color="auto"/>
            <w:left w:val="none" w:sz="0" w:space="0" w:color="auto"/>
            <w:bottom w:val="none" w:sz="0" w:space="0" w:color="auto"/>
            <w:right w:val="none" w:sz="0" w:space="0" w:color="auto"/>
          </w:divBdr>
          <w:divsChild>
            <w:div w:id="188633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3077">
      <w:bodyDiv w:val="1"/>
      <w:marLeft w:val="0"/>
      <w:marRight w:val="0"/>
      <w:marTop w:val="0"/>
      <w:marBottom w:val="0"/>
      <w:divBdr>
        <w:top w:val="none" w:sz="0" w:space="0" w:color="auto"/>
        <w:left w:val="none" w:sz="0" w:space="0" w:color="auto"/>
        <w:bottom w:val="none" w:sz="0" w:space="0" w:color="auto"/>
        <w:right w:val="none" w:sz="0" w:space="0" w:color="auto"/>
      </w:divBdr>
      <w:divsChild>
        <w:div w:id="164788279">
          <w:marLeft w:val="0"/>
          <w:marRight w:val="0"/>
          <w:marTop w:val="0"/>
          <w:marBottom w:val="0"/>
          <w:divBdr>
            <w:top w:val="none" w:sz="0" w:space="0" w:color="auto"/>
            <w:left w:val="none" w:sz="0" w:space="0" w:color="auto"/>
            <w:bottom w:val="none" w:sz="0" w:space="0" w:color="auto"/>
            <w:right w:val="none" w:sz="0" w:space="0" w:color="auto"/>
          </w:divBdr>
          <w:divsChild>
            <w:div w:id="159174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684">
      <w:bodyDiv w:val="1"/>
      <w:marLeft w:val="0"/>
      <w:marRight w:val="0"/>
      <w:marTop w:val="0"/>
      <w:marBottom w:val="0"/>
      <w:divBdr>
        <w:top w:val="none" w:sz="0" w:space="0" w:color="auto"/>
        <w:left w:val="none" w:sz="0" w:space="0" w:color="auto"/>
        <w:bottom w:val="none" w:sz="0" w:space="0" w:color="auto"/>
        <w:right w:val="none" w:sz="0" w:space="0" w:color="auto"/>
      </w:divBdr>
    </w:div>
    <w:div w:id="378211779">
      <w:bodyDiv w:val="1"/>
      <w:marLeft w:val="0"/>
      <w:marRight w:val="0"/>
      <w:marTop w:val="0"/>
      <w:marBottom w:val="0"/>
      <w:divBdr>
        <w:top w:val="none" w:sz="0" w:space="0" w:color="auto"/>
        <w:left w:val="none" w:sz="0" w:space="0" w:color="auto"/>
        <w:bottom w:val="none" w:sz="0" w:space="0" w:color="auto"/>
        <w:right w:val="none" w:sz="0" w:space="0" w:color="auto"/>
      </w:divBdr>
      <w:divsChild>
        <w:div w:id="2126078800">
          <w:marLeft w:val="0"/>
          <w:marRight w:val="0"/>
          <w:marTop w:val="0"/>
          <w:marBottom w:val="0"/>
          <w:divBdr>
            <w:top w:val="none" w:sz="0" w:space="0" w:color="auto"/>
            <w:left w:val="none" w:sz="0" w:space="0" w:color="auto"/>
            <w:bottom w:val="none" w:sz="0" w:space="0" w:color="auto"/>
            <w:right w:val="none" w:sz="0" w:space="0" w:color="auto"/>
          </w:divBdr>
          <w:divsChild>
            <w:div w:id="18416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3039">
      <w:bodyDiv w:val="1"/>
      <w:marLeft w:val="0"/>
      <w:marRight w:val="0"/>
      <w:marTop w:val="0"/>
      <w:marBottom w:val="0"/>
      <w:divBdr>
        <w:top w:val="none" w:sz="0" w:space="0" w:color="auto"/>
        <w:left w:val="none" w:sz="0" w:space="0" w:color="auto"/>
        <w:bottom w:val="none" w:sz="0" w:space="0" w:color="auto"/>
        <w:right w:val="none" w:sz="0" w:space="0" w:color="auto"/>
      </w:divBdr>
    </w:div>
    <w:div w:id="450321105">
      <w:bodyDiv w:val="1"/>
      <w:marLeft w:val="0"/>
      <w:marRight w:val="0"/>
      <w:marTop w:val="0"/>
      <w:marBottom w:val="0"/>
      <w:divBdr>
        <w:top w:val="none" w:sz="0" w:space="0" w:color="auto"/>
        <w:left w:val="none" w:sz="0" w:space="0" w:color="auto"/>
        <w:bottom w:val="none" w:sz="0" w:space="0" w:color="auto"/>
        <w:right w:val="none" w:sz="0" w:space="0" w:color="auto"/>
      </w:divBdr>
    </w:div>
    <w:div w:id="480194801">
      <w:bodyDiv w:val="1"/>
      <w:marLeft w:val="0"/>
      <w:marRight w:val="0"/>
      <w:marTop w:val="0"/>
      <w:marBottom w:val="0"/>
      <w:divBdr>
        <w:top w:val="none" w:sz="0" w:space="0" w:color="auto"/>
        <w:left w:val="none" w:sz="0" w:space="0" w:color="auto"/>
        <w:bottom w:val="none" w:sz="0" w:space="0" w:color="auto"/>
        <w:right w:val="none" w:sz="0" w:space="0" w:color="auto"/>
      </w:divBdr>
    </w:div>
    <w:div w:id="493032154">
      <w:bodyDiv w:val="1"/>
      <w:marLeft w:val="0"/>
      <w:marRight w:val="0"/>
      <w:marTop w:val="0"/>
      <w:marBottom w:val="0"/>
      <w:divBdr>
        <w:top w:val="none" w:sz="0" w:space="0" w:color="auto"/>
        <w:left w:val="none" w:sz="0" w:space="0" w:color="auto"/>
        <w:bottom w:val="none" w:sz="0" w:space="0" w:color="auto"/>
        <w:right w:val="none" w:sz="0" w:space="0" w:color="auto"/>
      </w:divBdr>
    </w:div>
    <w:div w:id="618074832">
      <w:bodyDiv w:val="1"/>
      <w:marLeft w:val="0"/>
      <w:marRight w:val="0"/>
      <w:marTop w:val="0"/>
      <w:marBottom w:val="0"/>
      <w:divBdr>
        <w:top w:val="none" w:sz="0" w:space="0" w:color="auto"/>
        <w:left w:val="none" w:sz="0" w:space="0" w:color="auto"/>
        <w:bottom w:val="none" w:sz="0" w:space="0" w:color="auto"/>
        <w:right w:val="none" w:sz="0" w:space="0" w:color="auto"/>
      </w:divBdr>
    </w:div>
    <w:div w:id="732586005">
      <w:bodyDiv w:val="1"/>
      <w:marLeft w:val="0"/>
      <w:marRight w:val="0"/>
      <w:marTop w:val="0"/>
      <w:marBottom w:val="0"/>
      <w:divBdr>
        <w:top w:val="none" w:sz="0" w:space="0" w:color="auto"/>
        <w:left w:val="none" w:sz="0" w:space="0" w:color="auto"/>
        <w:bottom w:val="none" w:sz="0" w:space="0" w:color="auto"/>
        <w:right w:val="none" w:sz="0" w:space="0" w:color="auto"/>
      </w:divBdr>
    </w:div>
    <w:div w:id="767236509">
      <w:bodyDiv w:val="1"/>
      <w:marLeft w:val="0"/>
      <w:marRight w:val="0"/>
      <w:marTop w:val="0"/>
      <w:marBottom w:val="0"/>
      <w:divBdr>
        <w:top w:val="none" w:sz="0" w:space="0" w:color="auto"/>
        <w:left w:val="none" w:sz="0" w:space="0" w:color="auto"/>
        <w:bottom w:val="none" w:sz="0" w:space="0" w:color="auto"/>
        <w:right w:val="none" w:sz="0" w:space="0" w:color="auto"/>
      </w:divBdr>
    </w:div>
    <w:div w:id="827668712">
      <w:bodyDiv w:val="1"/>
      <w:marLeft w:val="0"/>
      <w:marRight w:val="0"/>
      <w:marTop w:val="0"/>
      <w:marBottom w:val="0"/>
      <w:divBdr>
        <w:top w:val="none" w:sz="0" w:space="0" w:color="auto"/>
        <w:left w:val="none" w:sz="0" w:space="0" w:color="auto"/>
        <w:bottom w:val="none" w:sz="0" w:space="0" w:color="auto"/>
        <w:right w:val="none" w:sz="0" w:space="0" w:color="auto"/>
      </w:divBdr>
    </w:div>
    <w:div w:id="847065868">
      <w:bodyDiv w:val="1"/>
      <w:marLeft w:val="0"/>
      <w:marRight w:val="0"/>
      <w:marTop w:val="0"/>
      <w:marBottom w:val="0"/>
      <w:divBdr>
        <w:top w:val="none" w:sz="0" w:space="0" w:color="auto"/>
        <w:left w:val="none" w:sz="0" w:space="0" w:color="auto"/>
        <w:bottom w:val="none" w:sz="0" w:space="0" w:color="auto"/>
        <w:right w:val="none" w:sz="0" w:space="0" w:color="auto"/>
      </w:divBdr>
      <w:divsChild>
        <w:div w:id="1006206035">
          <w:marLeft w:val="0"/>
          <w:marRight w:val="0"/>
          <w:marTop w:val="0"/>
          <w:marBottom w:val="0"/>
          <w:divBdr>
            <w:top w:val="none" w:sz="0" w:space="0" w:color="auto"/>
            <w:left w:val="none" w:sz="0" w:space="0" w:color="auto"/>
            <w:bottom w:val="none" w:sz="0" w:space="0" w:color="auto"/>
            <w:right w:val="none" w:sz="0" w:space="0" w:color="auto"/>
          </w:divBdr>
        </w:div>
      </w:divsChild>
    </w:div>
    <w:div w:id="876742178">
      <w:bodyDiv w:val="1"/>
      <w:marLeft w:val="0"/>
      <w:marRight w:val="0"/>
      <w:marTop w:val="0"/>
      <w:marBottom w:val="0"/>
      <w:divBdr>
        <w:top w:val="none" w:sz="0" w:space="0" w:color="auto"/>
        <w:left w:val="none" w:sz="0" w:space="0" w:color="auto"/>
        <w:bottom w:val="none" w:sz="0" w:space="0" w:color="auto"/>
        <w:right w:val="none" w:sz="0" w:space="0" w:color="auto"/>
      </w:divBdr>
      <w:divsChild>
        <w:div w:id="306251748">
          <w:marLeft w:val="0"/>
          <w:marRight w:val="0"/>
          <w:marTop w:val="0"/>
          <w:marBottom w:val="0"/>
          <w:divBdr>
            <w:top w:val="none" w:sz="0" w:space="0" w:color="auto"/>
            <w:left w:val="none" w:sz="0" w:space="0" w:color="auto"/>
            <w:bottom w:val="none" w:sz="0" w:space="0" w:color="auto"/>
            <w:right w:val="none" w:sz="0" w:space="0" w:color="auto"/>
          </w:divBdr>
        </w:div>
      </w:divsChild>
    </w:div>
    <w:div w:id="946814325">
      <w:bodyDiv w:val="1"/>
      <w:marLeft w:val="0"/>
      <w:marRight w:val="0"/>
      <w:marTop w:val="0"/>
      <w:marBottom w:val="0"/>
      <w:divBdr>
        <w:top w:val="none" w:sz="0" w:space="0" w:color="auto"/>
        <w:left w:val="none" w:sz="0" w:space="0" w:color="auto"/>
        <w:bottom w:val="none" w:sz="0" w:space="0" w:color="auto"/>
        <w:right w:val="none" w:sz="0" w:space="0" w:color="auto"/>
      </w:divBdr>
    </w:div>
    <w:div w:id="948243686">
      <w:bodyDiv w:val="1"/>
      <w:marLeft w:val="0"/>
      <w:marRight w:val="0"/>
      <w:marTop w:val="0"/>
      <w:marBottom w:val="0"/>
      <w:divBdr>
        <w:top w:val="none" w:sz="0" w:space="0" w:color="auto"/>
        <w:left w:val="none" w:sz="0" w:space="0" w:color="auto"/>
        <w:bottom w:val="none" w:sz="0" w:space="0" w:color="auto"/>
        <w:right w:val="none" w:sz="0" w:space="0" w:color="auto"/>
      </w:divBdr>
    </w:div>
    <w:div w:id="1034504759">
      <w:bodyDiv w:val="1"/>
      <w:marLeft w:val="0"/>
      <w:marRight w:val="0"/>
      <w:marTop w:val="0"/>
      <w:marBottom w:val="0"/>
      <w:divBdr>
        <w:top w:val="none" w:sz="0" w:space="0" w:color="auto"/>
        <w:left w:val="none" w:sz="0" w:space="0" w:color="auto"/>
        <w:bottom w:val="none" w:sz="0" w:space="0" w:color="auto"/>
        <w:right w:val="none" w:sz="0" w:space="0" w:color="auto"/>
      </w:divBdr>
    </w:div>
    <w:div w:id="1055085070">
      <w:bodyDiv w:val="1"/>
      <w:marLeft w:val="0"/>
      <w:marRight w:val="0"/>
      <w:marTop w:val="0"/>
      <w:marBottom w:val="0"/>
      <w:divBdr>
        <w:top w:val="none" w:sz="0" w:space="0" w:color="auto"/>
        <w:left w:val="none" w:sz="0" w:space="0" w:color="auto"/>
        <w:bottom w:val="none" w:sz="0" w:space="0" w:color="auto"/>
        <w:right w:val="none" w:sz="0" w:space="0" w:color="auto"/>
      </w:divBdr>
      <w:divsChild>
        <w:div w:id="1744912397">
          <w:marLeft w:val="0"/>
          <w:marRight w:val="0"/>
          <w:marTop w:val="0"/>
          <w:marBottom w:val="0"/>
          <w:divBdr>
            <w:top w:val="none" w:sz="0" w:space="0" w:color="auto"/>
            <w:left w:val="none" w:sz="0" w:space="0" w:color="auto"/>
            <w:bottom w:val="none" w:sz="0" w:space="0" w:color="auto"/>
            <w:right w:val="none" w:sz="0" w:space="0" w:color="auto"/>
          </w:divBdr>
        </w:div>
      </w:divsChild>
    </w:div>
    <w:div w:id="1066882108">
      <w:bodyDiv w:val="1"/>
      <w:marLeft w:val="0"/>
      <w:marRight w:val="0"/>
      <w:marTop w:val="0"/>
      <w:marBottom w:val="0"/>
      <w:divBdr>
        <w:top w:val="none" w:sz="0" w:space="0" w:color="auto"/>
        <w:left w:val="none" w:sz="0" w:space="0" w:color="auto"/>
        <w:bottom w:val="none" w:sz="0" w:space="0" w:color="auto"/>
        <w:right w:val="none" w:sz="0" w:space="0" w:color="auto"/>
      </w:divBdr>
    </w:div>
    <w:div w:id="1106846731">
      <w:bodyDiv w:val="1"/>
      <w:marLeft w:val="0"/>
      <w:marRight w:val="0"/>
      <w:marTop w:val="0"/>
      <w:marBottom w:val="0"/>
      <w:divBdr>
        <w:top w:val="none" w:sz="0" w:space="0" w:color="auto"/>
        <w:left w:val="none" w:sz="0" w:space="0" w:color="auto"/>
        <w:bottom w:val="none" w:sz="0" w:space="0" w:color="auto"/>
        <w:right w:val="none" w:sz="0" w:space="0" w:color="auto"/>
      </w:divBdr>
      <w:divsChild>
        <w:div w:id="830100678">
          <w:marLeft w:val="0"/>
          <w:marRight w:val="0"/>
          <w:marTop w:val="0"/>
          <w:marBottom w:val="0"/>
          <w:divBdr>
            <w:top w:val="none" w:sz="0" w:space="0" w:color="auto"/>
            <w:left w:val="none" w:sz="0" w:space="0" w:color="auto"/>
            <w:bottom w:val="none" w:sz="0" w:space="0" w:color="auto"/>
            <w:right w:val="none" w:sz="0" w:space="0" w:color="auto"/>
          </w:divBdr>
          <w:divsChild>
            <w:div w:id="38791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54709">
      <w:bodyDiv w:val="1"/>
      <w:marLeft w:val="0"/>
      <w:marRight w:val="0"/>
      <w:marTop w:val="0"/>
      <w:marBottom w:val="0"/>
      <w:divBdr>
        <w:top w:val="none" w:sz="0" w:space="0" w:color="auto"/>
        <w:left w:val="none" w:sz="0" w:space="0" w:color="auto"/>
        <w:bottom w:val="none" w:sz="0" w:space="0" w:color="auto"/>
        <w:right w:val="none" w:sz="0" w:space="0" w:color="auto"/>
      </w:divBdr>
    </w:div>
    <w:div w:id="1162889312">
      <w:bodyDiv w:val="1"/>
      <w:marLeft w:val="0"/>
      <w:marRight w:val="0"/>
      <w:marTop w:val="0"/>
      <w:marBottom w:val="0"/>
      <w:divBdr>
        <w:top w:val="none" w:sz="0" w:space="0" w:color="auto"/>
        <w:left w:val="none" w:sz="0" w:space="0" w:color="auto"/>
        <w:bottom w:val="none" w:sz="0" w:space="0" w:color="auto"/>
        <w:right w:val="none" w:sz="0" w:space="0" w:color="auto"/>
      </w:divBdr>
    </w:div>
    <w:div w:id="1239900659">
      <w:bodyDiv w:val="1"/>
      <w:marLeft w:val="0"/>
      <w:marRight w:val="0"/>
      <w:marTop w:val="0"/>
      <w:marBottom w:val="0"/>
      <w:divBdr>
        <w:top w:val="none" w:sz="0" w:space="0" w:color="auto"/>
        <w:left w:val="none" w:sz="0" w:space="0" w:color="auto"/>
        <w:bottom w:val="none" w:sz="0" w:space="0" w:color="auto"/>
        <w:right w:val="none" w:sz="0" w:space="0" w:color="auto"/>
      </w:divBdr>
      <w:divsChild>
        <w:div w:id="1935892468">
          <w:marLeft w:val="0"/>
          <w:marRight w:val="0"/>
          <w:marTop w:val="0"/>
          <w:marBottom w:val="0"/>
          <w:divBdr>
            <w:top w:val="none" w:sz="0" w:space="0" w:color="auto"/>
            <w:left w:val="none" w:sz="0" w:space="0" w:color="auto"/>
            <w:bottom w:val="none" w:sz="0" w:space="0" w:color="auto"/>
            <w:right w:val="none" w:sz="0" w:space="0" w:color="auto"/>
          </w:divBdr>
          <w:divsChild>
            <w:div w:id="20514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6216">
      <w:bodyDiv w:val="1"/>
      <w:marLeft w:val="0"/>
      <w:marRight w:val="0"/>
      <w:marTop w:val="0"/>
      <w:marBottom w:val="0"/>
      <w:divBdr>
        <w:top w:val="none" w:sz="0" w:space="0" w:color="auto"/>
        <w:left w:val="none" w:sz="0" w:space="0" w:color="auto"/>
        <w:bottom w:val="none" w:sz="0" w:space="0" w:color="auto"/>
        <w:right w:val="none" w:sz="0" w:space="0" w:color="auto"/>
      </w:divBdr>
    </w:div>
    <w:div w:id="1368334375">
      <w:bodyDiv w:val="1"/>
      <w:marLeft w:val="0"/>
      <w:marRight w:val="0"/>
      <w:marTop w:val="0"/>
      <w:marBottom w:val="0"/>
      <w:divBdr>
        <w:top w:val="none" w:sz="0" w:space="0" w:color="auto"/>
        <w:left w:val="none" w:sz="0" w:space="0" w:color="auto"/>
        <w:bottom w:val="none" w:sz="0" w:space="0" w:color="auto"/>
        <w:right w:val="none" w:sz="0" w:space="0" w:color="auto"/>
      </w:divBdr>
      <w:divsChild>
        <w:div w:id="2142531597">
          <w:marLeft w:val="0"/>
          <w:marRight w:val="0"/>
          <w:marTop w:val="0"/>
          <w:marBottom w:val="0"/>
          <w:divBdr>
            <w:top w:val="none" w:sz="0" w:space="0" w:color="auto"/>
            <w:left w:val="none" w:sz="0" w:space="0" w:color="auto"/>
            <w:bottom w:val="none" w:sz="0" w:space="0" w:color="auto"/>
            <w:right w:val="none" w:sz="0" w:space="0" w:color="auto"/>
          </w:divBdr>
          <w:divsChild>
            <w:div w:id="32816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53679">
      <w:bodyDiv w:val="1"/>
      <w:marLeft w:val="0"/>
      <w:marRight w:val="0"/>
      <w:marTop w:val="0"/>
      <w:marBottom w:val="0"/>
      <w:divBdr>
        <w:top w:val="none" w:sz="0" w:space="0" w:color="auto"/>
        <w:left w:val="none" w:sz="0" w:space="0" w:color="auto"/>
        <w:bottom w:val="none" w:sz="0" w:space="0" w:color="auto"/>
        <w:right w:val="none" w:sz="0" w:space="0" w:color="auto"/>
      </w:divBdr>
    </w:div>
    <w:div w:id="1500147877">
      <w:bodyDiv w:val="1"/>
      <w:marLeft w:val="0"/>
      <w:marRight w:val="0"/>
      <w:marTop w:val="0"/>
      <w:marBottom w:val="0"/>
      <w:divBdr>
        <w:top w:val="none" w:sz="0" w:space="0" w:color="auto"/>
        <w:left w:val="none" w:sz="0" w:space="0" w:color="auto"/>
        <w:bottom w:val="none" w:sz="0" w:space="0" w:color="auto"/>
        <w:right w:val="none" w:sz="0" w:space="0" w:color="auto"/>
      </w:divBdr>
    </w:div>
    <w:div w:id="1552498876">
      <w:bodyDiv w:val="1"/>
      <w:marLeft w:val="0"/>
      <w:marRight w:val="0"/>
      <w:marTop w:val="0"/>
      <w:marBottom w:val="0"/>
      <w:divBdr>
        <w:top w:val="none" w:sz="0" w:space="0" w:color="auto"/>
        <w:left w:val="none" w:sz="0" w:space="0" w:color="auto"/>
        <w:bottom w:val="none" w:sz="0" w:space="0" w:color="auto"/>
        <w:right w:val="none" w:sz="0" w:space="0" w:color="auto"/>
      </w:divBdr>
    </w:div>
    <w:div w:id="1615405755">
      <w:bodyDiv w:val="1"/>
      <w:marLeft w:val="0"/>
      <w:marRight w:val="0"/>
      <w:marTop w:val="0"/>
      <w:marBottom w:val="0"/>
      <w:divBdr>
        <w:top w:val="none" w:sz="0" w:space="0" w:color="auto"/>
        <w:left w:val="none" w:sz="0" w:space="0" w:color="auto"/>
        <w:bottom w:val="none" w:sz="0" w:space="0" w:color="auto"/>
        <w:right w:val="none" w:sz="0" w:space="0" w:color="auto"/>
      </w:divBdr>
    </w:div>
    <w:div w:id="1734039705">
      <w:bodyDiv w:val="1"/>
      <w:marLeft w:val="0"/>
      <w:marRight w:val="0"/>
      <w:marTop w:val="0"/>
      <w:marBottom w:val="0"/>
      <w:divBdr>
        <w:top w:val="none" w:sz="0" w:space="0" w:color="auto"/>
        <w:left w:val="none" w:sz="0" w:space="0" w:color="auto"/>
        <w:bottom w:val="none" w:sz="0" w:space="0" w:color="auto"/>
        <w:right w:val="none" w:sz="0" w:space="0" w:color="auto"/>
      </w:divBdr>
    </w:div>
    <w:div w:id="1878006290">
      <w:bodyDiv w:val="1"/>
      <w:marLeft w:val="0"/>
      <w:marRight w:val="0"/>
      <w:marTop w:val="0"/>
      <w:marBottom w:val="0"/>
      <w:divBdr>
        <w:top w:val="none" w:sz="0" w:space="0" w:color="auto"/>
        <w:left w:val="none" w:sz="0" w:space="0" w:color="auto"/>
        <w:bottom w:val="none" w:sz="0" w:space="0" w:color="auto"/>
        <w:right w:val="none" w:sz="0" w:space="0" w:color="auto"/>
      </w:divBdr>
    </w:div>
    <w:div w:id="1909999303">
      <w:bodyDiv w:val="1"/>
      <w:marLeft w:val="0"/>
      <w:marRight w:val="0"/>
      <w:marTop w:val="0"/>
      <w:marBottom w:val="0"/>
      <w:divBdr>
        <w:top w:val="none" w:sz="0" w:space="0" w:color="auto"/>
        <w:left w:val="none" w:sz="0" w:space="0" w:color="auto"/>
        <w:bottom w:val="none" w:sz="0" w:space="0" w:color="auto"/>
        <w:right w:val="none" w:sz="0" w:space="0" w:color="auto"/>
      </w:divBdr>
    </w:div>
    <w:div w:id="1999309373">
      <w:bodyDiv w:val="1"/>
      <w:marLeft w:val="0"/>
      <w:marRight w:val="0"/>
      <w:marTop w:val="0"/>
      <w:marBottom w:val="0"/>
      <w:divBdr>
        <w:top w:val="none" w:sz="0" w:space="0" w:color="auto"/>
        <w:left w:val="none" w:sz="0" w:space="0" w:color="auto"/>
        <w:bottom w:val="none" w:sz="0" w:space="0" w:color="auto"/>
        <w:right w:val="none" w:sz="0" w:space="0" w:color="auto"/>
      </w:divBdr>
      <w:divsChild>
        <w:div w:id="34233080">
          <w:marLeft w:val="0"/>
          <w:marRight w:val="0"/>
          <w:marTop w:val="0"/>
          <w:marBottom w:val="0"/>
          <w:divBdr>
            <w:top w:val="none" w:sz="0" w:space="0" w:color="auto"/>
            <w:left w:val="none" w:sz="0" w:space="0" w:color="auto"/>
            <w:bottom w:val="none" w:sz="0" w:space="0" w:color="auto"/>
            <w:right w:val="none" w:sz="0" w:space="0" w:color="auto"/>
          </w:divBdr>
          <w:divsChild>
            <w:div w:id="598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6486">
      <w:bodyDiv w:val="1"/>
      <w:marLeft w:val="0"/>
      <w:marRight w:val="0"/>
      <w:marTop w:val="0"/>
      <w:marBottom w:val="0"/>
      <w:divBdr>
        <w:top w:val="none" w:sz="0" w:space="0" w:color="auto"/>
        <w:left w:val="none" w:sz="0" w:space="0" w:color="auto"/>
        <w:bottom w:val="none" w:sz="0" w:space="0" w:color="auto"/>
        <w:right w:val="none" w:sz="0" w:space="0" w:color="auto"/>
      </w:divBdr>
    </w:div>
    <w:div w:id="2066249852">
      <w:bodyDiv w:val="1"/>
      <w:marLeft w:val="0"/>
      <w:marRight w:val="0"/>
      <w:marTop w:val="0"/>
      <w:marBottom w:val="0"/>
      <w:divBdr>
        <w:top w:val="none" w:sz="0" w:space="0" w:color="auto"/>
        <w:left w:val="none" w:sz="0" w:space="0" w:color="auto"/>
        <w:bottom w:val="none" w:sz="0" w:space="0" w:color="auto"/>
        <w:right w:val="none" w:sz="0" w:space="0" w:color="auto"/>
      </w:divBdr>
    </w:div>
    <w:div w:id="2142067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10.207.18.36:8081/job/jenkins-backup/"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E:\Templates\DCR_%7bPROJECT_NAME%7d_%7bRELEASE_NOTE_VERSION%7d_%7bAPP_VERSION%7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CB6B9B-E1AB-4654-8503-BDDB906E1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DCR_{PROJECT_NAME}_{RELEASE_NOTE_VERSION}_{APP_VERSION}</Template>
  <TotalTime>20</TotalTime>
  <Pages>8</Pages>
  <Words>552</Words>
  <Characters>3151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MS Word Template</vt:lpstr>
    </vt:vector>
  </TitlesOfParts>
  <Company>Happiest Minds</Company>
  <LinksUpToDate>false</LinksUpToDate>
  <CharactersWithSpaces>3696</CharactersWithSpaces>
  <SharedDoc>false</SharedDoc>
  <HLinks>
    <vt:vector size="24" baseType="variant">
      <vt:variant>
        <vt:i4>1900597</vt:i4>
      </vt:variant>
      <vt:variant>
        <vt:i4>20</vt:i4>
      </vt:variant>
      <vt:variant>
        <vt:i4>0</vt:i4>
      </vt:variant>
      <vt:variant>
        <vt:i4>5</vt:i4>
      </vt:variant>
      <vt:variant>
        <vt:lpwstr/>
      </vt:variant>
      <vt:variant>
        <vt:lpwstr>_Toc321913626</vt:lpwstr>
      </vt:variant>
      <vt:variant>
        <vt:i4>1900597</vt:i4>
      </vt:variant>
      <vt:variant>
        <vt:i4>14</vt:i4>
      </vt:variant>
      <vt:variant>
        <vt:i4>0</vt:i4>
      </vt:variant>
      <vt:variant>
        <vt:i4>5</vt:i4>
      </vt:variant>
      <vt:variant>
        <vt:lpwstr/>
      </vt:variant>
      <vt:variant>
        <vt:lpwstr>_Toc321913625</vt:lpwstr>
      </vt:variant>
      <vt:variant>
        <vt:i4>1900597</vt:i4>
      </vt:variant>
      <vt:variant>
        <vt:i4>8</vt:i4>
      </vt:variant>
      <vt:variant>
        <vt:i4>0</vt:i4>
      </vt:variant>
      <vt:variant>
        <vt:i4>5</vt:i4>
      </vt:variant>
      <vt:variant>
        <vt:lpwstr/>
      </vt:variant>
      <vt:variant>
        <vt:lpwstr>_Toc321913624</vt:lpwstr>
      </vt:variant>
      <vt:variant>
        <vt:i4>1900597</vt:i4>
      </vt:variant>
      <vt:variant>
        <vt:i4>2</vt:i4>
      </vt:variant>
      <vt:variant>
        <vt:i4>0</vt:i4>
      </vt:variant>
      <vt:variant>
        <vt:i4>5</vt:i4>
      </vt:variant>
      <vt:variant>
        <vt:lpwstr/>
      </vt:variant>
      <vt:variant>
        <vt:lpwstr>_Toc321913623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 Word Template</dc:title>
  <dc:subject>MS Word Template</dc:subject>
  <dc:creator>ppalanisamy@AIENTERPRISE.COM</dc:creator>
  <cp:lastModifiedBy>Perumal Palanisamy</cp:lastModifiedBy>
  <cp:revision>10</cp:revision>
  <cp:lastPrinted>2011-12-23T03:19:00Z</cp:lastPrinted>
  <dcterms:created xsi:type="dcterms:W3CDTF">2019-06-05T10:02:00Z</dcterms:created>
  <dcterms:modified xsi:type="dcterms:W3CDTF">2019-06-05T13:41:00Z</dcterms:modified>
</cp:coreProperties>
</file>