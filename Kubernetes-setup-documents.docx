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5AEA7" w14:textId="73ED8F0E" w:rsidR="0061724D" w:rsidRDefault="0061724D" w:rsidP="0061724D">
      <w:pPr>
        <w:ind w:left="0" w:firstLine="0"/>
      </w:pPr>
      <w:r>
        <w:tab/>
      </w:r>
      <w:r>
        <w:tab/>
      </w:r>
      <w:r>
        <w:tab/>
      </w:r>
      <w:r>
        <w:tab/>
      </w:r>
      <w:r>
        <w:tab/>
      </w:r>
      <w:r>
        <w:tab/>
      </w:r>
      <w:r>
        <w:tab/>
      </w:r>
      <w:r>
        <w:tab/>
      </w:r>
      <w:r w:rsidR="00BD31FA" w:rsidRPr="00BD31FA">
        <w:rPr>
          <w:noProof/>
        </w:rPr>
        <w:drawing>
          <wp:inline distT="0" distB="0" distL="0" distR="0" wp14:anchorId="4CD338C4" wp14:editId="5E35A426">
            <wp:extent cx="772986" cy="871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3707" cy="894574"/>
                    </a:xfrm>
                    <a:prstGeom prst="rect">
                      <a:avLst/>
                    </a:prstGeom>
                  </pic:spPr>
                </pic:pic>
              </a:graphicData>
            </a:graphic>
          </wp:inline>
        </w:drawing>
      </w:r>
    </w:p>
    <w:p w14:paraId="01FA02E1" w14:textId="77777777" w:rsidR="0061724D" w:rsidRDefault="0061724D" w:rsidP="0061724D">
      <w:pPr>
        <w:ind w:left="0" w:firstLine="0"/>
      </w:pPr>
    </w:p>
    <w:p w14:paraId="6F4D2CC7" w14:textId="77777777" w:rsidR="0061724D" w:rsidRDefault="0061724D" w:rsidP="0061724D">
      <w:pPr>
        <w:ind w:left="0" w:firstLine="0"/>
      </w:pPr>
    </w:p>
    <w:p w14:paraId="7EBBD397" w14:textId="77777777" w:rsidR="0061724D" w:rsidRDefault="0061724D" w:rsidP="0061724D">
      <w:pPr>
        <w:ind w:left="0" w:firstLine="0"/>
      </w:pPr>
    </w:p>
    <w:p w14:paraId="06B13E05" w14:textId="77777777" w:rsidR="0061724D" w:rsidRDefault="0061724D" w:rsidP="0061724D">
      <w:pPr>
        <w:ind w:left="0" w:firstLine="0"/>
      </w:pPr>
    </w:p>
    <w:p w14:paraId="58A50A86" w14:textId="77777777" w:rsidR="0061724D" w:rsidRDefault="0061724D" w:rsidP="0061724D">
      <w:pPr>
        <w:ind w:left="0" w:firstLine="0"/>
      </w:pPr>
    </w:p>
    <w:p w14:paraId="4E91A62C" w14:textId="77777777" w:rsidR="0061724D" w:rsidRDefault="0061724D" w:rsidP="0061724D">
      <w:pPr>
        <w:ind w:left="0" w:firstLine="0"/>
      </w:pPr>
    </w:p>
    <w:p w14:paraId="44A0CA9D" w14:textId="77777777" w:rsidR="0061724D" w:rsidRDefault="0061724D" w:rsidP="0061724D">
      <w:pPr>
        <w:ind w:left="0" w:firstLine="0"/>
      </w:pPr>
    </w:p>
    <w:p w14:paraId="6789C0B3" w14:textId="77777777" w:rsidR="0061724D" w:rsidRDefault="0061724D" w:rsidP="0061724D">
      <w:pPr>
        <w:ind w:left="0" w:firstLine="0"/>
      </w:pPr>
    </w:p>
    <w:p w14:paraId="2AB280CD" w14:textId="77777777" w:rsidR="0061724D" w:rsidRDefault="0061724D" w:rsidP="0061724D">
      <w:pPr>
        <w:ind w:left="0" w:firstLine="0"/>
      </w:pPr>
    </w:p>
    <w:p w14:paraId="1D03EFEC" w14:textId="77777777" w:rsidR="0061724D" w:rsidRDefault="0061724D" w:rsidP="0061724D">
      <w:pPr>
        <w:ind w:left="0" w:firstLine="0"/>
      </w:pPr>
    </w:p>
    <w:p w14:paraId="3B17F418" w14:textId="77777777" w:rsidR="0061724D" w:rsidRDefault="0061724D" w:rsidP="0061724D">
      <w:pPr>
        <w:ind w:left="0" w:firstLine="0"/>
      </w:pPr>
    </w:p>
    <w:p w14:paraId="20FC21E0" w14:textId="25C0F608" w:rsidR="0061724D" w:rsidRDefault="00E7161B" w:rsidP="0061724D">
      <w:pPr>
        <w:pStyle w:val="Title"/>
        <w:jc w:val="both"/>
        <w:rPr>
          <w:noProof/>
          <w:lang w:eastAsia="en-IN"/>
        </w:rPr>
      </w:pPr>
      <w:r>
        <w:rPr>
          <w:noProof/>
          <w:lang w:eastAsia="en-IN"/>
        </w:rPr>
        <w:t>Kubernetes Cluster Setup</w:t>
      </w:r>
    </w:p>
    <w:p w14:paraId="03AC4A19" w14:textId="77777777" w:rsidR="0061724D" w:rsidRDefault="0061724D" w:rsidP="0061724D">
      <w:pPr>
        <w:jc w:val="center"/>
      </w:pPr>
    </w:p>
    <w:p w14:paraId="03A34BA5" w14:textId="77777777" w:rsidR="0061724D" w:rsidRDefault="0061724D" w:rsidP="0061724D">
      <w:pPr>
        <w:jc w:val="both"/>
      </w:pPr>
    </w:p>
    <w:tbl>
      <w:tblPr>
        <w:tblW w:w="8520" w:type="dxa"/>
        <w:tblInd w:w="93" w:type="dxa"/>
        <w:tblLook w:val="04A0" w:firstRow="1" w:lastRow="0" w:firstColumn="1" w:lastColumn="0" w:noHBand="0" w:noVBand="1"/>
      </w:tblPr>
      <w:tblGrid>
        <w:gridCol w:w="3943"/>
        <w:gridCol w:w="5535"/>
      </w:tblGrid>
      <w:tr w:rsidR="0061724D" w:rsidRPr="00667BF4" w14:paraId="5FD15243" w14:textId="77777777" w:rsidTr="00F60AC5">
        <w:trPr>
          <w:trHeight w:val="454"/>
        </w:trPr>
        <w:tc>
          <w:tcPr>
            <w:tcW w:w="2985" w:type="dxa"/>
            <w:tcBorders>
              <w:top w:val="single" w:sz="8" w:space="0" w:color="auto"/>
              <w:left w:val="single" w:sz="8" w:space="0" w:color="auto"/>
              <w:bottom w:val="single" w:sz="4" w:space="0" w:color="auto"/>
              <w:right w:val="single" w:sz="4" w:space="0" w:color="auto"/>
            </w:tcBorders>
            <w:shd w:val="clear" w:color="000000" w:fill="D8D8D8"/>
            <w:noWrap/>
            <w:vAlign w:val="center"/>
            <w:hideMark/>
          </w:tcPr>
          <w:p w14:paraId="2A99B303" w14:textId="77777777" w:rsidR="0061724D" w:rsidRPr="003A4F4D" w:rsidRDefault="0061724D" w:rsidP="0061724D">
            <w:pPr>
              <w:spacing w:after="0"/>
              <w:ind w:left="0" w:firstLine="0"/>
              <w:rPr>
                <w:rFonts w:eastAsia="Times New Roman" w:cs="Calibri"/>
                <w:b/>
                <w:color w:val="000000"/>
                <w:sz w:val="24"/>
                <w:szCs w:val="24"/>
                <w:lang w:eastAsia="en-IN"/>
              </w:rPr>
            </w:pPr>
            <w:r w:rsidRPr="003A4F4D">
              <w:rPr>
                <w:rFonts w:eastAsia="Times New Roman" w:cs="Calibri"/>
                <w:b/>
                <w:color w:val="000000"/>
                <w:sz w:val="24"/>
                <w:szCs w:val="24"/>
                <w:lang w:eastAsia="en-IN"/>
              </w:rPr>
              <w:t>Author</w:t>
            </w:r>
          </w:p>
        </w:tc>
        <w:tc>
          <w:tcPr>
            <w:tcW w:w="5535" w:type="dxa"/>
            <w:tcBorders>
              <w:top w:val="single" w:sz="8" w:space="0" w:color="auto"/>
              <w:left w:val="nil"/>
              <w:bottom w:val="single" w:sz="4" w:space="0" w:color="auto"/>
              <w:right w:val="single" w:sz="8" w:space="0" w:color="auto"/>
            </w:tcBorders>
            <w:shd w:val="clear" w:color="auto" w:fill="auto"/>
            <w:noWrap/>
            <w:vAlign w:val="center"/>
            <w:hideMark/>
          </w:tcPr>
          <w:p w14:paraId="65754B29"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672027E7" w14:textId="77777777" w:rsidTr="00F60AC5">
        <w:trPr>
          <w:trHeight w:val="454"/>
        </w:trPr>
        <w:tc>
          <w:tcPr>
            <w:tcW w:w="2985" w:type="dxa"/>
            <w:tcBorders>
              <w:top w:val="nil"/>
              <w:left w:val="single" w:sz="8" w:space="0" w:color="auto"/>
              <w:bottom w:val="single" w:sz="4" w:space="0" w:color="auto"/>
              <w:right w:val="single" w:sz="4" w:space="0" w:color="auto"/>
            </w:tcBorders>
            <w:shd w:val="clear" w:color="000000" w:fill="D8D8D8"/>
            <w:noWrap/>
            <w:vAlign w:val="center"/>
            <w:hideMark/>
          </w:tcPr>
          <w:p w14:paraId="7C4DC388" w14:textId="77777777" w:rsidR="0061724D" w:rsidRPr="003A4F4D" w:rsidRDefault="0061724D" w:rsidP="0061724D">
            <w:pPr>
              <w:spacing w:after="0"/>
              <w:ind w:hanging="2909"/>
              <w:jc w:val="both"/>
              <w:rPr>
                <w:rFonts w:eastAsia="Times New Roman" w:cs="Calibri"/>
                <w:b/>
                <w:color w:val="000000"/>
                <w:sz w:val="24"/>
                <w:szCs w:val="24"/>
                <w:lang w:eastAsia="en-IN"/>
              </w:rPr>
            </w:pPr>
            <w:r w:rsidRPr="003A4F4D">
              <w:rPr>
                <w:rFonts w:eastAsia="Times New Roman" w:cs="Calibri"/>
                <w:b/>
                <w:color w:val="000000"/>
                <w:sz w:val="24"/>
                <w:szCs w:val="24"/>
                <w:lang w:eastAsia="en-IN"/>
              </w:rPr>
              <w:t>Approved By</w:t>
            </w:r>
          </w:p>
        </w:tc>
        <w:tc>
          <w:tcPr>
            <w:tcW w:w="5535" w:type="dxa"/>
            <w:tcBorders>
              <w:top w:val="nil"/>
              <w:left w:val="nil"/>
              <w:bottom w:val="single" w:sz="4" w:space="0" w:color="auto"/>
              <w:right w:val="single" w:sz="8" w:space="0" w:color="auto"/>
            </w:tcBorders>
            <w:shd w:val="clear" w:color="auto" w:fill="auto"/>
            <w:noWrap/>
            <w:vAlign w:val="center"/>
            <w:hideMark/>
          </w:tcPr>
          <w:p w14:paraId="4E532786"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2B98CA21"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14:paraId="57A7BC28" w14:textId="77777777" w:rsidR="0061724D" w:rsidRPr="003A4F4D"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 xml:space="preserve">Application </w:t>
            </w:r>
            <w:r w:rsidR="0061724D" w:rsidRPr="003A4F4D">
              <w:rPr>
                <w:rFonts w:eastAsia="Times New Roman" w:cs="Calibri"/>
                <w:b/>
                <w:color w:val="000000"/>
                <w:sz w:val="24"/>
                <w:szCs w:val="24"/>
                <w:lang w:eastAsia="en-IN"/>
              </w:rPr>
              <w:t>Version</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A324E" w14:textId="77777777" w:rsidR="0061724D" w:rsidRPr="00667BF4" w:rsidRDefault="0061724D" w:rsidP="00AC7ADA">
            <w:pPr>
              <w:spacing w:after="0"/>
              <w:ind w:hanging="2875"/>
              <w:rPr>
                <w:rFonts w:eastAsia="Times New Roman" w:cs="Calibri"/>
                <w:color w:val="000000"/>
                <w:lang w:eastAsia="en-IN"/>
              </w:rPr>
            </w:pPr>
          </w:p>
        </w:tc>
      </w:tr>
      <w:tr w:rsidR="00AC7ADA" w:rsidRPr="00667BF4" w14:paraId="605AB3E3"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F8F2E21" w14:textId="77777777" w:rsidR="00AC7ADA" w:rsidRPr="003A4F4D" w:rsidRDefault="00AC7ADA"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Date of Issue</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96F2B" w14:textId="77777777" w:rsidR="00AC7ADA" w:rsidRPr="00667BF4" w:rsidRDefault="00AC7ADA" w:rsidP="00AC7ADA">
            <w:pPr>
              <w:spacing w:after="0"/>
              <w:ind w:hanging="2875"/>
              <w:rPr>
                <w:rFonts w:eastAsia="Times New Roman" w:cs="Calibri"/>
                <w:color w:val="000000"/>
                <w:lang w:eastAsia="en-IN"/>
              </w:rPr>
            </w:pPr>
          </w:p>
        </w:tc>
      </w:tr>
      <w:tr w:rsidR="00F60AC5" w:rsidRPr="00667BF4" w14:paraId="56421DE5"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2B4018E" w14:textId="77777777" w:rsidR="00F60AC5"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Release Note Number</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AC6241" w14:textId="77777777" w:rsidR="00F60AC5" w:rsidRPr="00667BF4" w:rsidRDefault="00F60AC5" w:rsidP="00AC7ADA">
            <w:pPr>
              <w:spacing w:after="0"/>
              <w:ind w:hanging="2875"/>
              <w:rPr>
                <w:rFonts w:eastAsia="Times New Roman" w:cs="Calibri"/>
                <w:color w:val="000000"/>
                <w:lang w:eastAsia="en-IN"/>
              </w:rPr>
            </w:pPr>
          </w:p>
        </w:tc>
      </w:tr>
    </w:tbl>
    <w:p w14:paraId="4181C291" w14:textId="77777777" w:rsidR="0061724D" w:rsidRDefault="0061724D" w:rsidP="0061724D">
      <w:pPr>
        <w:jc w:val="both"/>
      </w:pPr>
    </w:p>
    <w:p w14:paraId="2A120F7E" w14:textId="77777777" w:rsidR="00AC7ADA" w:rsidRDefault="00AC7ADA"/>
    <w:p w14:paraId="11E90DF2" w14:textId="77777777" w:rsidR="00AC7ADA" w:rsidRPr="00AC7ADA" w:rsidRDefault="00AC7ADA" w:rsidP="00AC7ADA"/>
    <w:p w14:paraId="34C8C718" w14:textId="77777777" w:rsidR="00AC7ADA" w:rsidRPr="00AC7ADA" w:rsidRDefault="00AC7ADA" w:rsidP="00AC7ADA"/>
    <w:p w14:paraId="158AB6D1" w14:textId="77777777" w:rsidR="00AC7ADA" w:rsidRPr="00AC7ADA" w:rsidRDefault="00AC7ADA" w:rsidP="00F60AC5">
      <w:pPr>
        <w:ind w:left="0" w:firstLine="0"/>
      </w:pPr>
    </w:p>
    <w:p w14:paraId="05943444" w14:textId="77777777" w:rsidR="00AC7ADA" w:rsidRPr="00AC7ADA" w:rsidRDefault="00AC7ADA" w:rsidP="00AC7ADA"/>
    <w:p w14:paraId="21A5BAFE" w14:textId="77777777" w:rsidR="00AC7ADA" w:rsidRDefault="00AC7ADA" w:rsidP="00AC7ADA">
      <w:pPr>
        <w:tabs>
          <w:tab w:val="left" w:pos="4538"/>
        </w:tabs>
      </w:pPr>
      <w:r>
        <w:tab/>
      </w:r>
      <w:r>
        <w:tab/>
      </w:r>
    </w:p>
    <w:p w14:paraId="6E037524" w14:textId="77777777" w:rsidR="0061724D" w:rsidRDefault="0061724D">
      <w:r w:rsidRPr="00AC7ADA">
        <w:br w:type="page"/>
      </w:r>
    </w:p>
    <w:p w14:paraId="15B1E23D" w14:textId="77777777" w:rsidR="001A5286" w:rsidRDefault="001A5286">
      <w:pPr>
        <w:spacing w:before="0" w:after="0"/>
        <w:ind w:left="0" w:firstLine="0"/>
      </w:pPr>
    </w:p>
    <w:p w14:paraId="6440F0E2" w14:textId="77777777" w:rsidR="00086256" w:rsidRDefault="00086256" w:rsidP="007F7654"/>
    <w:tbl>
      <w:tblPr>
        <w:tblW w:w="9585" w:type="dxa"/>
        <w:tblInd w:w="93" w:type="dxa"/>
        <w:tblLook w:val="04A0" w:firstRow="1" w:lastRow="0" w:firstColumn="1" w:lastColumn="0" w:noHBand="0" w:noVBand="1"/>
      </w:tblPr>
      <w:tblGrid>
        <w:gridCol w:w="2518"/>
        <w:gridCol w:w="833"/>
        <w:gridCol w:w="3043"/>
        <w:gridCol w:w="1418"/>
        <w:gridCol w:w="1773"/>
      </w:tblGrid>
      <w:tr w:rsidR="00A91BB8" w:rsidRPr="00A91BB8" w14:paraId="281479F3" w14:textId="77777777" w:rsidTr="00A91BB8">
        <w:trPr>
          <w:trHeight w:val="435"/>
        </w:trPr>
        <w:tc>
          <w:tcPr>
            <w:tcW w:w="9585" w:type="dxa"/>
            <w:gridSpan w:val="5"/>
            <w:tcBorders>
              <w:top w:val="single" w:sz="8" w:space="0" w:color="auto"/>
              <w:left w:val="single" w:sz="8" w:space="0" w:color="auto"/>
              <w:bottom w:val="single" w:sz="8" w:space="0" w:color="auto"/>
              <w:right w:val="single" w:sz="8" w:space="0" w:color="000000"/>
            </w:tcBorders>
            <w:shd w:val="clear" w:color="000000" w:fill="7F7F7F"/>
            <w:noWrap/>
            <w:vAlign w:val="bottom"/>
            <w:hideMark/>
          </w:tcPr>
          <w:p w14:paraId="2A660D2E" w14:textId="77777777" w:rsidR="00A91BB8" w:rsidRPr="00A91BB8" w:rsidRDefault="00A91BB8" w:rsidP="00A91BB8">
            <w:pPr>
              <w:spacing w:before="0" w:after="0"/>
              <w:ind w:left="0" w:firstLine="0"/>
              <w:rPr>
                <w:rFonts w:eastAsia="Times New Roman" w:cs="Calibri"/>
                <w:b/>
                <w:bCs/>
                <w:sz w:val="32"/>
                <w:szCs w:val="32"/>
                <w:lang w:val="en-IN" w:eastAsia="en-IN"/>
              </w:rPr>
            </w:pPr>
            <w:r w:rsidRPr="0061724D">
              <w:rPr>
                <w:rFonts w:eastAsia="Times New Roman" w:cs="Calibri"/>
                <w:b/>
                <w:bCs/>
                <w:color w:val="FFFFFF"/>
                <w:sz w:val="32"/>
                <w:szCs w:val="32"/>
                <w:lang w:val="en-IN" w:eastAsia="en-IN"/>
              </w:rPr>
              <w:t>Document Control Section</w:t>
            </w:r>
          </w:p>
        </w:tc>
      </w:tr>
      <w:tr w:rsidR="00A91BB8" w:rsidRPr="00A91BB8" w14:paraId="2629C015"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9729C2" w14:textId="77777777" w:rsidR="00A91BB8" w:rsidRPr="00A91BB8" w:rsidRDefault="00A91BB8" w:rsidP="00A91BB8">
            <w:pPr>
              <w:spacing w:before="0" w:after="0"/>
              <w:ind w:left="0" w:firstLine="0"/>
              <w:jc w:val="center"/>
              <w:rPr>
                <w:rFonts w:eastAsia="Times New Roman" w:cs="Calibri"/>
                <w:color w:val="000000"/>
                <w:lang w:val="en-IN" w:eastAsia="en-IN"/>
              </w:rPr>
            </w:pPr>
            <w:r w:rsidRPr="00A91BB8">
              <w:rPr>
                <w:rFonts w:eastAsia="Times New Roman" w:cs="Calibri"/>
                <w:color w:val="000000"/>
                <w:lang w:val="en-IN" w:eastAsia="en-IN"/>
              </w:rPr>
              <w:t> </w:t>
            </w:r>
          </w:p>
        </w:tc>
      </w:tr>
      <w:tr w:rsidR="00A91BB8" w:rsidRPr="00A91BB8" w14:paraId="595E8F9E" w14:textId="77777777" w:rsidTr="00A91BB8">
        <w:trPr>
          <w:trHeight w:val="330"/>
        </w:trPr>
        <w:tc>
          <w:tcPr>
            <w:tcW w:w="9585" w:type="dxa"/>
            <w:gridSpan w:val="5"/>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2ABABFD8" w14:textId="77777777" w:rsidR="00A91BB8" w:rsidRPr="00A91BB8" w:rsidRDefault="00A91BB8" w:rsidP="000F6D68">
            <w:pPr>
              <w:spacing w:before="0" w:after="0"/>
              <w:ind w:left="0" w:firstLine="0"/>
              <w:rPr>
                <w:rFonts w:eastAsia="Times New Roman" w:cs="Calibri"/>
                <w:b/>
                <w:bCs/>
                <w:sz w:val="24"/>
                <w:szCs w:val="24"/>
                <w:lang w:val="en-IN" w:eastAsia="en-IN"/>
              </w:rPr>
            </w:pPr>
            <w:r w:rsidRPr="00A91BB8">
              <w:rPr>
                <w:rFonts w:eastAsia="Times New Roman" w:cs="Calibri"/>
                <w:b/>
                <w:bCs/>
                <w:sz w:val="24"/>
                <w:szCs w:val="24"/>
                <w:lang w:val="en-IN" w:eastAsia="en-IN"/>
              </w:rPr>
              <w:t>Revision</w:t>
            </w:r>
            <w:r w:rsidR="000F6D68">
              <w:rPr>
                <w:rFonts w:eastAsia="Times New Roman" w:cs="Calibri"/>
                <w:b/>
                <w:bCs/>
                <w:sz w:val="24"/>
                <w:szCs w:val="24"/>
                <w:lang w:val="en-IN" w:eastAsia="en-IN"/>
              </w:rPr>
              <w:t xml:space="preserve"> History</w:t>
            </w:r>
            <w:r w:rsidRPr="00A91BB8">
              <w:rPr>
                <w:rFonts w:eastAsia="Times New Roman" w:cs="Calibri"/>
                <w:b/>
                <w:bCs/>
                <w:sz w:val="24"/>
                <w:szCs w:val="24"/>
                <w:lang w:val="en-IN" w:eastAsia="en-IN"/>
              </w:rPr>
              <w:t>:</w:t>
            </w:r>
          </w:p>
        </w:tc>
      </w:tr>
      <w:tr w:rsidR="00A91BB8" w:rsidRPr="00A91BB8" w14:paraId="67A64ADD" w14:textId="77777777" w:rsidTr="00A91BB8">
        <w:trPr>
          <w:trHeight w:val="315"/>
        </w:trPr>
        <w:tc>
          <w:tcPr>
            <w:tcW w:w="2518" w:type="dxa"/>
            <w:tcBorders>
              <w:top w:val="nil"/>
              <w:left w:val="single" w:sz="8" w:space="0" w:color="auto"/>
              <w:bottom w:val="single" w:sz="8" w:space="0" w:color="auto"/>
              <w:right w:val="single" w:sz="8" w:space="0" w:color="auto"/>
            </w:tcBorders>
            <w:shd w:val="clear" w:color="000000" w:fill="7F7F7F"/>
            <w:noWrap/>
            <w:vAlign w:val="bottom"/>
            <w:hideMark/>
          </w:tcPr>
          <w:p w14:paraId="1BB88B8C"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Document version</w:t>
            </w:r>
          </w:p>
        </w:tc>
        <w:tc>
          <w:tcPr>
            <w:tcW w:w="833" w:type="dxa"/>
            <w:tcBorders>
              <w:top w:val="nil"/>
              <w:left w:val="nil"/>
              <w:bottom w:val="single" w:sz="8" w:space="0" w:color="auto"/>
              <w:right w:val="single" w:sz="8" w:space="0" w:color="auto"/>
            </w:tcBorders>
            <w:shd w:val="clear" w:color="000000" w:fill="7F7F7F"/>
            <w:noWrap/>
            <w:vAlign w:val="bottom"/>
            <w:hideMark/>
          </w:tcPr>
          <w:p w14:paraId="11CE49F6"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Pages</w:t>
            </w:r>
          </w:p>
        </w:tc>
        <w:tc>
          <w:tcPr>
            <w:tcW w:w="3043" w:type="dxa"/>
            <w:tcBorders>
              <w:top w:val="single" w:sz="8" w:space="0" w:color="auto"/>
              <w:left w:val="nil"/>
              <w:bottom w:val="single" w:sz="8" w:space="0" w:color="auto"/>
              <w:right w:val="single" w:sz="8" w:space="0" w:color="000000"/>
            </w:tcBorders>
            <w:shd w:val="clear" w:color="000000" w:fill="7F7F7F"/>
            <w:noWrap/>
            <w:vAlign w:val="bottom"/>
            <w:hideMark/>
          </w:tcPr>
          <w:p w14:paraId="31F81C83"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Action</w:t>
            </w:r>
          </w:p>
        </w:tc>
        <w:tc>
          <w:tcPr>
            <w:tcW w:w="1418" w:type="dxa"/>
            <w:tcBorders>
              <w:top w:val="nil"/>
              <w:left w:val="nil"/>
              <w:bottom w:val="single" w:sz="8" w:space="0" w:color="auto"/>
              <w:right w:val="single" w:sz="8" w:space="0" w:color="auto"/>
            </w:tcBorders>
            <w:shd w:val="clear" w:color="000000" w:fill="7F7F7F"/>
            <w:noWrap/>
            <w:vAlign w:val="bottom"/>
            <w:hideMark/>
          </w:tcPr>
          <w:p w14:paraId="166AA5A2"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Date of revision</w:t>
            </w:r>
          </w:p>
        </w:tc>
        <w:tc>
          <w:tcPr>
            <w:tcW w:w="1773" w:type="dxa"/>
            <w:tcBorders>
              <w:top w:val="nil"/>
              <w:left w:val="nil"/>
              <w:bottom w:val="single" w:sz="8" w:space="0" w:color="auto"/>
              <w:right w:val="single" w:sz="8" w:space="0" w:color="auto"/>
            </w:tcBorders>
            <w:shd w:val="clear" w:color="000000" w:fill="7F7F7F"/>
            <w:noWrap/>
            <w:vAlign w:val="bottom"/>
            <w:hideMark/>
          </w:tcPr>
          <w:p w14:paraId="1460FBBD"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By</w:t>
            </w:r>
          </w:p>
        </w:tc>
      </w:tr>
      <w:tr w:rsidR="00A91BB8" w:rsidRPr="00A91BB8" w14:paraId="4637A5A9"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7192EBE1"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2C7010A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623B7829"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7D9E2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54290F2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17C48400"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5FDB115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72354BB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1A670CB"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41CFF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1CD44E1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0F6D68" w:rsidRPr="00A91BB8" w14:paraId="1C1F00E2"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908BDF4"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0F6C1E33"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41CF34DD"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452BCDD0"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C838200" w14:textId="77777777" w:rsidR="000F6D68" w:rsidRPr="00A91BB8" w:rsidRDefault="000F6D68" w:rsidP="00A91BB8">
            <w:pPr>
              <w:spacing w:before="0" w:after="0"/>
              <w:ind w:left="0" w:firstLine="0"/>
              <w:rPr>
                <w:rFonts w:eastAsia="Times New Roman" w:cs="Calibri"/>
                <w:lang w:val="en-IN" w:eastAsia="en-IN"/>
              </w:rPr>
            </w:pPr>
          </w:p>
        </w:tc>
      </w:tr>
      <w:tr w:rsidR="000F6D68" w:rsidRPr="00A91BB8" w14:paraId="2A2BC12A"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C71B17F"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60B33558"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56125380"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181A29DF"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EC517B8" w14:textId="77777777" w:rsidR="000F6D68" w:rsidRPr="00A91BB8" w:rsidRDefault="000F6D68" w:rsidP="00A91BB8">
            <w:pPr>
              <w:spacing w:before="0" w:after="0"/>
              <w:ind w:left="0" w:firstLine="0"/>
              <w:rPr>
                <w:rFonts w:eastAsia="Times New Roman" w:cs="Calibri"/>
                <w:lang w:val="en-IN" w:eastAsia="en-IN"/>
              </w:rPr>
            </w:pPr>
          </w:p>
        </w:tc>
      </w:tr>
      <w:tr w:rsidR="00A91BB8" w:rsidRPr="00A91BB8" w14:paraId="40CE0B4E"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B9E417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31438BC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756988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20264C3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78466CE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4A206EE2"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947A31" w14:textId="77777777" w:rsidR="00A91BB8" w:rsidRPr="00A91BB8" w:rsidRDefault="00A91BB8" w:rsidP="00A91BB8">
            <w:pPr>
              <w:spacing w:before="0" w:after="0"/>
              <w:ind w:left="0" w:firstLine="0"/>
              <w:jc w:val="center"/>
              <w:rPr>
                <w:rFonts w:eastAsia="Times New Roman" w:cs="Calibri"/>
                <w:lang w:val="en-IN" w:eastAsia="en-IN"/>
              </w:rPr>
            </w:pPr>
            <w:r w:rsidRPr="00A91BB8">
              <w:rPr>
                <w:rFonts w:eastAsia="Times New Roman" w:cs="Calibri"/>
                <w:lang w:val="en-IN" w:eastAsia="en-IN"/>
              </w:rPr>
              <w:t> </w:t>
            </w:r>
          </w:p>
        </w:tc>
      </w:tr>
    </w:tbl>
    <w:p w14:paraId="594AC012" w14:textId="77777777" w:rsidR="00A91BB8" w:rsidRDefault="00A91BB8" w:rsidP="007F7654"/>
    <w:p w14:paraId="23B768EE" w14:textId="77777777" w:rsidR="00D93046" w:rsidRDefault="00D93046" w:rsidP="00F5330C">
      <w:pPr>
        <w:pStyle w:val="Text3"/>
        <w:ind w:left="2736" w:firstLine="144"/>
        <w:rPr>
          <w:rFonts w:ascii="Verdana" w:hAnsi="Verdana"/>
          <w:b/>
          <w:sz w:val="32"/>
        </w:rPr>
      </w:pPr>
    </w:p>
    <w:p w14:paraId="4E4125A3" w14:textId="77777777" w:rsidR="00FE54DF" w:rsidRPr="008D600B" w:rsidRDefault="00D93046" w:rsidP="00490B83">
      <w:pPr>
        <w:pStyle w:val="TOCHeading"/>
      </w:pPr>
      <w:r>
        <w:br w:type="page"/>
      </w:r>
      <w:r w:rsidR="00490B83">
        <w:lastRenderedPageBreak/>
        <w:t xml:space="preserve">Table of </w:t>
      </w:r>
      <w:r w:rsidR="00FE54DF" w:rsidRPr="00FE54DF">
        <w:t>Content</w:t>
      </w:r>
    </w:p>
    <w:p w14:paraId="344DBA61" w14:textId="77777777" w:rsidR="00FE54DF" w:rsidRDefault="00FE54DF" w:rsidP="00F5330C">
      <w:pPr>
        <w:pStyle w:val="TOC1"/>
        <w:ind w:firstLine="0"/>
      </w:pPr>
    </w:p>
    <w:p w14:paraId="24F3DEC0" w14:textId="49CFF91C" w:rsidR="006C1D6A" w:rsidRPr="00126881" w:rsidRDefault="0062436E">
      <w:pPr>
        <w:pStyle w:val="TOC1"/>
        <w:rPr>
          <w:rFonts w:asciiTheme="minorHAnsi" w:eastAsiaTheme="minorEastAsia" w:hAnsiTheme="minorHAnsi" w:cstheme="minorBidi"/>
          <w:bCs w:val="0"/>
          <w:caps w:val="0"/>
          <w:noProof/>
          <w:sz w:val="22"/>
          <w:szCs w:val="22"/>
          <w:lang w:val="en-US"/>
        </w:rPr>
      </w:pPr>
      <w:r w:rsidRPr="00126881">
        <w:fldChar w:fldCharType="begin"/>
      </w:r>
      <w:r w:rsidR="00086256" w:rsidRPr="00126881">
        <w:instrText xml:space="preserve"> TOC \o "1-2" \h \z \u </w:instrText>
      </w:r>
      <w:r w:rsidRPr="00126881">
        <w:fldChar w:fldCharType="separate"/>
      </w:r>
      <w:hyperlink w:anchor="_Toc331583772" w:history="1">
        <w:r w:rsidR="006C1D6A" w:rsidRPr="00126881">
          <w:rPr>
            <w:rStyle w:val="Hyperlink"/>
            <w:noProof/>
            <w:u w:val="none"/>
          </w:rPr>
          <w:t>1.0</w:t>
        </w:r>
        <w:r w:rsidR="006C1D6A" w:rsidRPr="00126881">
          <w:rPr>
            <w:rFonts w:asciiTheme="minorHAnsi" w:eastAsiaTheme="minorEastAsia" w:hAnsiTheme="minorHAnsi" w:cstheme="minorBidi"/>
            <w:bCs w:val="0"/>
            <w:caps w:val="0"/>
            <w:noProof/>
            <w:sz w:val="22"/>
            <w:szCs w:val="22"/>
            <w:lang w:val="en-US"/>
          </w:rPr>
          <w:tab/>
        </w:r>
        <w:r w:rsidR="006C1D6A" w:rsidRPr="00126881">
          <w:rPr>
            <w:rStyle w:val="Hyperlink"/>
            <w:noProof/>
            <w:u w:val="none"/>
          </w:rPr>
          <w:t>Confidentiality / Legal notification</w:t>
        </w:r>
        <w:r w:rsidR="006C1D6A" w:rsidRPr="00126881">
          <w:rPr>
            <w:noProof/>
            <w:webHidden/>
          </w:rPr>
          <w:tab/>
        </w:r>
        <w:r w:rsidR="006C1D6A" w:rsidRPr="00126881">
          <w:rPr>
            <w:noProof/>
            <w:webHidden/>
          </w:rPr>
          <w:fldChar w:fldCharType="begin"/>
        </w:r>
        <w:r w:rsidR="006C1D6A" w:rsidRPr="00126881">
          <w:rPr>
            <w:noProof/>
            <w:webHidden/>
          </w:rPr>
          <w:instrText xml:space="preserve"> PAGEREF _Toc331583772 \h </w:instrText>
        </w:r>
        <w:r w:rsidR="006C1D6A" w:rsidRPr="00126881">
          <w:rPr>
            <w:noProof/>
            <w:webHidden/>
          </w:rPr>
        </w:r>
        <w:r w:rsidR="006C1D6A" w:rsidRPr="00126881">
          <w:rPr>
            <w:noProof/>
            <w:webHidden/>
          </w:rPr>
          <w:fldChar w:fldCharType="separate"/>
        </w:r>
        <w:r w:rsidR="00C207E4" w:rsidRPr="00126881">
          <w:rPr>
            <w:noProof/>
            <w:webHidden/>
          </w:rPr>
          <w:t>3</w:t>
        </w:r>
        <w:r w:rsidR="006C1D6A" w:rsidRPr="00126881">
          <w:rPr>
            <w:noProof/>
            <w:webHidden/>
          </w:rPr>
          <w:fldChar w:fldCharType="end"/>
        </w:r>
      </w:hyperlink>
    </w:p>
    <w:p w14:paraId="3AB5387A" w14:textId="63EB1EF8" w:rsidR="006C1D6A" w:rsidRPr="00126881" w:rsidRDefault="00B83B05">
      <w:pPr>
        <w:pStyle w:val="TOC1"/>
        <w:rPr>
          <w:noProof/>
        </w:rPr>
      </w:pPr>
      <w:hyperlink w:anchor="_Toc331583773" w:history="1">
        <w:r w:rsidR="006C1D6A" w:rsidRPr="00126881">
          <w:rPr>
            <w:rStyle w:val="Hyperlink"/>
            <w:noProof/>
            <w:u w:val="none"/>
          </w:rPr>
          <w:t>2.0</w:t>
        </w:r>
        <w:r w:rsidR="006C1D6A" w:rsidRPr="00126881">
          <w:rPr>
            <w:rFonts w:asciiTheme="minorHAnsi" w:eastAsiaTheme="minorEastAsia" w:hAnsiTheme="minorHAnsi" w:cstheme="minorBidi"/>
            <w:bCs w:val="0"/>
            <w:caps w:val="0"/>
            <w:noProof/>
            <w:sz w:val="22"/>
            <w:szCs w:val="22"/>
            <w:lang w:val="en-US"/>
          </w:rPr>
          <w:tab/>
        </w:r>
        <w:r w:rsidR="006C1D6A" w:rsidRPr="00126881">
          <w:rPr>
            <w:rStyle w:val="Hyperlink"/>
            <w:noProof/>
            <w:u w:val="none"/>
          </w:rPr>
          <w:t>Introduction</w:t>
        </w:r>
        <w:r w:rsidR="006C1D6A" w:rsidRPr="00126881">
          <w:rPr>
            <w:noProof/>
            <w:webHidden/>
          </w:rPr>
          <w:tab/>
        </w:r>
        <w:r w:rsidR="006C1D6A" w:rsidRPr="00126881">
          <w:rPr>
            <w:noProof/>
            <w:webHidden/>
          </w:rPr>
          <w:fldChar w:fldCharType="begin"/>
        </w:r>
        <w:r w:rsidR="006C1D6A" w:rsidRPr="00126881">
          <w:rPr>
            <w:noProof/>
            <w:webHidden/>
          </w:rPr>
          <w:instrText xml:space="preserve"> PAGEREF _Toc331583773 \h </w:instrText>
        </w:r>
        <w:r w:rsidR="006C1D6A" w:rsidRPr="00126881">
          <w:rPr>
            <w:noProof/>
            <w:webHidden/>
          </w:rPr>
        </w:r>
        <w:r w:rsidR="006C1D6A" w:rsidRPr="00126881">
          <w:rPr>
            <w:noProof/>
            <w:webHidden/>
          </w:rPr>
          <w:fldChar w:fldCharType="separate"/>
        </w:r>
        <w:r w:rsidR="00C207E4" w:rsidRPr="00126881">
          <w:rPr>
            <w:noProof/>
            <w:webHidden/>
          </w:rPr>
          <w:t>5</w:t>
        </w:r>
        <w:r w:rsidR="006C1D6A" w:rsidRPr="00126881">
          <w:rPr>
            <w:noProof/>
            <w:webHidden/>
          </w:rPr>
          <w:fldChar w:fldCharType="end"/>
        </w:r>
      </w:hyperlink>
    </w:p>
    <w:p w14:paraId="7213B494" w14:textId="0210E688" w:rsidR="008E6D11" w:rsidRPr="00126881" w:rsidRDefault="008E6D11" w:rsidP="00C23D39">
      <w:pPr>
        <w:pStyle w:val="TOC1"/>
        <w:rPr>
          <w:rStyle w:val="Hyperlink"/>
          <w:color w:val="000000" w:themeColor="text1"/>
          <w:u w:val="none"/>
        </w:rPr>
      </w:pPr>
      <w:r w:rsidRPr="00126881">
        <w:rPr>
          <w:rStyle w:val="Hyperlink"/>
          <w:caps w:val="0"/>
          <w:noProof/>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126881">
        <w:rPr>
          <w:rStyle w:val="Hyperlink"/>
          <w:noProof/>
          <w:color w:val="000000" w:themeColor="text1"/>
          <w:u w:val="none"/>
        </w:rPr>
        <w:t xml:space="preserve">2.1 </w:t>
      </w:r>
      <w:r w:rsidRPr="00126881">
        <w:rPr>
          <w:rStyle w:val="Hyperlink"/>
          <w:noProof/>
          <w:color w:val="000000" w:themeColor="text1"/>
          <w:u w:val="none"/>
        </w:rPr>
        <w:tab/>
        <w:t>why you need kubernetes ……………………………………………………………………………….6</w:t>
      </w:r>
    </w:p>
    <w:p w14:paraId="55447A29" w14:textId="48F8C949" w:rsidR="006C1D6A" w:rsidRPr="00126881" w:rsidRDefault="00B83B05">
      <w:pPr>
        <w:pStyle w:val="TOC2"/>
        <w:rPr>
          <w:b/>
          <w:bCs/>
          <w:noProof/>
          <w:color w:val="000000" w:themeColor="text1"/>
          <w:sz w:val="24"/>
          <w:szCs w:val="20"/>
        </w:rPr>
      </w:pPr>
      <w:hyperlink w:anchor="_Toc331583774" w:history="1">
        <w:r w:rsidR="00C23D39" w:rsidRPr="00126881">
          <w:rPr>
            <w:rStyle w:val="Hyperlink"/>
            <w:rFonts w:ascii="Times New Roman" w:hAnsi="Times New Roman"/>
            <w:b/>
            <w:noProof/>
            <w:snapToGrid w:val="0"/>
            <w:color w:val="000000" w:themeColor="text1"/>
            <w:w w:val="0"/>
            <w:u w:val="none"/>
          </w:rPr>
          <w:t>3.0</w:t>
        </w:r>
        <w:r w:rsidR="006C1D6A" w:rsidRPr="00126881">
          <w:rPr>
            <w:rFonts w:asciiTheme="minorHAnsi" w:eastAsiaTheme="minorEastAsia" w:hAnsiTheme="minorHAnsi" w:cstheme="minorBidi"/>
            <w:b/>
            <w:caps w:val="0"/>
            <w:noProof/>
            <w:color w:val="000000" w:themeColor="text1"/>
            <w:lang w:val="en-US"/>
          </w:rPr>
          <w:tab/>
        </w:r>
        <w:r w:rsidR="00E7161B" w:rsidRPr="00126881">
          <w:rPr>
            <w:rStyle w:val="Hyperlink"/>
            <w:b/>
            <w:noProof/>
            <w:color w:val="000000" w:themeColor="text1"/>
            <w:u w:val="none"/>
          </w:rPr>
          <w:t>KUBERNETES INFRA PROVISION</w:t>
        </w:r>
        <w:r w:rsidR="006C1D6A" w:rsidRPr="00126881">
          <w:rPr>
            <w:b/>
            <w:noProof/>
            <w:webHidden/>
            <w:color w:val="000000" w:themeColor="text1"/>
          </w:rPr>
          <w:tab/>
        </w:r>
        <w:r w:rsidR="006C1D6A" w:rsidRPr="00126881">
          <w:rPr>
            <w:b/>
            <w:bCs/>
            <w:noProof/>
            <w:webHidden/>
            <w:color w:val="000000" w:themeColor="text1"/>
            <w:sz w:val="24"/>
            <w:szCs w:val="20"/>
          </w:rPr>
          <w:fldChar w:fldCharType="begin"/>
        </w:r>
        <w:r w:rsidR="006C1D6A" w:rsidRPr="00126881">
          <w:rPr>
            <w:b/>
            <w:bCs/>
            <w:noProof/>
            <w:webHidden/>
            <w:color w:val="000000" w:themeColor="text1"/>
            <w:sz w:val="24"/>
            <w:szCs w:val="20"/>
          </w:rPr>
          <w:instrText xml:space="preserve"> PAGEREF _Toc331583774 \h </w:instrText>
        </w:r>
        <w:r w:rsidR="006C1D6A" w:rsidRPr="00126881">
          <w:rPr>
            <w:b/>
            <w:bCs/>
            <w:noProof/>
            <w:webHidden/>
            <w:color w:val="000000" w:themeColor="text1"/>
            <w:sz w:val="24"/>
            <w:szCs w:val="20"/>
          </w:rPr>
        </w:r>
        <w:r w:rsidR="006C1D6A" w:rsidRPr="00126881">
          <w:rPr>
            <w:b/>
            <w:bCs/>
            <w:noProof/>
            <w:webHidden/>
            <w:color w:val="000000" w:themeColor="text1"/>
            <w:sz w:val="24"/>
            <w:szCs w:val="20"/>
          </w:rPr>
          <w:fldChar w:fldCharType="separate"/>
        </w:r>
        <w:r w:rsidR="00C207E4" w:rsidRPr="00126881">
          <w:rPr>
            <w:b/>
            <w:bCs/>
            <w:noProof/>
            <w:webHidden/>
            <w:color w:val="000000" w:themeColor="text1"/>
            <w:sz w:val="24"/>
            <w:szCs w:val="20"/>
          </w:rPr>
          <w:t>5</w:t>
        </w:r>
        <w:r w:rsidR="006C1D6A" w:rsidRPr="00126881">
          <w:rPr>
            <w:b/>
            <w:bCs/>
            <w:noProof/>
            <w:webHidden/>
            <w:color w:val="000000" w:themeColor="text1"/>
            <w:sz w:val="24"/>
            <w:szCs w:val="20"/>
          </w:rPr>
          <w:fldChar w:fldCharType="end"/>
        </w:r>
      </w:hyperlink>
    </w:p>
    <w:p w14:paraId="0B4EE325" w14:textId="3E501B06" w:rsidR="00C23D39" w:rsidRPr="00126881" w:rsidRDefault="00C23D39" w:rsidP="00C23D39">
      <w:pPr>
        <w:ind w:left="0" w:firstLine="720"/>
        <w:rPr>
          <w:b/>
          <w:color w:val="000000" w:themeColor="text1"/>
          <w:szCs w:val="24"/>
          <w:lang w:val="en-US"/>
        </w:rPr>
      </w:pPr>
      <w:r w:rsidRPr="00126881">
        <w:rPr>
          <w:rStyle w:val="Hyperlink"/>
          <w:b/>
          <w:caps/>
          <w:noProof/>
          <w:color w:val="000000" w:themeColor="text1"/>
          <w:u w:val="none"/>
        </w:rPr>
        <w:t>3.1</w:t>
      </w:r>
      <w:r w:rsidRPr="00126881">
        <w:rPr>
          <w:rStyle w:val="Hyperlink"/>
          <w:b/>
          <w:caps/>
          <w:noProof/>
          <w:color w:val="000000" w:themeColor="text1"/>
          <w:u w:val="none"/>
        </w:rPr>
        <w:tab/>
      </w:r>
      <w:r w:rsidRPr="00126881">
        <w:rPr>
          <w:b/>
          <w:color w:val="000000" w:themeColor="text1"/>
          <w:szCs w:val="24"/>
          <w:lang w:val="en-US"/>
        </w:rPr>
        <w:t xml:space="preserve">RESERVING STATIC INTERNAL IP ADDRESS ………………………………………………………….……… </w:t>
      </w:r>
      <w:r w:rsidR="00126881">
        <w:rPr>
          <w:b/>
          <w:color w:val="000000" w:themeColor="text1"/>
          <w:szCs w:val="24"/>
          <w:lang w:val="en-US"/>
        </w:rPr>
        <w:t>5</w:t>
      </w:r>
    </w:p>
    <w:p w14:paraId="02EDAC64" w14:textId="6072B38B" w:rsidR="00C23D39" w:rsidRPr="00126881" w:rsidRDefault="00C23D39" w:rsidP="00C23D39">
      <w:pPr>
        <w:ind w:left="0" w:firstLine="720"/>
        <w:rPr>
          <w:rStyle w:val="Hyperlink"/>
          <w:b/>
          <w:caps/>
          <w:noProof/>
          <w:color w:val="000000" w:themeColor="text1"/>
          <w:u w:val="none"/>
        </w:rPr>
      </w:pPr>
      <w:r w:rsidRPr="00126881">
        <w:rPr>
          <w:rStyle w:val="Hyperlink"/>
          <w:b/>
          <w:caps/>
          <w:noProof/>
          <w:color w:val="000000" w:themeColor="text1"/>
          <w:u w:val="none"/>
        </w:rPr>
        <w:t>3.2</w:t>
      </w:r>
      <w:r w:rsidRPr="00126881">
        <w:rPr>
          <w:rStyle w:val="Hyperlink"/>
          <w:b/>
          <w:caps/>
          <w:noProof/>
          <w:color w:val="000000" w:themeColor="text1"/>
          <w:u w:val="none"/>
        </w:rPr>
        <w:tab/>
        <w:t xml:space="preserve">PROVISION GCP INSTANCE …………………………………………………………………………………………. </w:t>
      </w:r>
      <w:r w:rsidR="00126881">
        <w:rPr>
          <w:rStyle w:val="Hyperlink"/>
          <w:b/>
          <w:caps/>
          <w:noProof/>
          <w:color w:val="000000" w:themeColor="text1"/>
          <w:u w:val="none"/>
        </w:rPr>
        <w:t>7</w:t>
      </w:r>
    </w:p>
    <w:p w14:paraId="6FE42401" w14:textId="2CE99D53" w:rsidR="00E7161B" w:rsidRPr="00126881" w:rsidRDefault="00C23D39" w:rsidP="00E7161B">
      <w:pPr>
        <w:tabs>
          <w:tab w:val="left" w:pos="6165"/>
        </w:tabs>
        <w:ind w:left="0" w:firstLine="0"/>
        <w:jc w:val="both"/>
        <w:rPr>
          <w:b/>
        </w:rPr>
      </w:pPr>
      <w:r w:rsidRPr="00126881">
        <w:rPr>
          <w:b/>
        </w:rPr>
        <w:t>4.0</w:t>
      </w:r>
      <w:r w:rsidR="00E7161B" w:rsidRPr="00126881">
        <w:rPr>
          <w:b/>
        </w:rPr>
        <w:t xml:space="preserve">         KUBERNETES CLUSTER SETUP ……………….………………………………………………………………………………… </w:t>
      </w:r>
      <w:r w:rsidR="00126881">
        <w:rPr>
          <w:b/>
        </w:rPr>
        <w:t>8</w:t>
      </w:r>
    </w:p>
    <w:p w14:paraId="3E22779D" w14:textId="11BEE0C5" w:rsidR="00E7161B" w:rsidRPr="00126881" w:rsidRDefault="00C23D39" w:rsidP="00E7161B">
      <w:pPr>
        <w:tabs>
          <w:tab w:val="left" w:pos="6165"/>
        </w:tabs>
        <w:ind w:left="0" w:firstLine="0"/>
        <w:jc w:val="both"/>
        <w:rPr>
          <w:b/>
        </w:rPr>
      </w:pPr>
      <w:r w:rsidRPr="00126881">
        <w:rPr>
          <w:b/>
        </w:rPr>
        <w:t xml:space="preserve">              4.1         </w:t>
      </w:r>
      <w:r w:rsidR="00E7161B" w:rsidRPr="00126881">
        <w:rPr>
          <w:b/>
        </w:rPr>
        <w:t xml:space="preserve">PREREQUITES </w:t>
      </w:r>
      <w:r w:rsidR="005222B1" w:rsidRPr="00126881">
        <w:rPr>
          <w:b/>
        </w:rPr>
        <w:t>FOR CLUSTER SETUP</w:t>
      </w:r>
      <w:r w:rsidR="00126881">
        <w:rPr>
          <w:b/>
        </w:rPr>
        <w:t xml:space="preserve"> </w:t>
      </w:r>
      <w:r w:rsidR="00E7161B" w:rsidRPr="00126881">
        <w:rPr>
          <w:b/>
        </w:rPr>
        <w:t>………</w:t>
      </w:r>
      <w:r w:rsidRPr="00126881">
        <w:rPr>
          <w:b/>
        </w:rPr>
        <w:t>…………</w:t>
      </w:r>
      <w:r w:rsidR="00E7161B" w:rsidRPr="00126881">
        <w:rPr>
          <w:b/>
        </w:rPr>
        <w:t>………………………………………………………</w:t>
      </w:r>
      <w:r w:rsidR="00126881" w:rsidRPr="00126881">
        <w:rPr>
          <w:b/>
        </w:rPr>
        <w:t>…</w:t>
      </w:r>
      <w:r w:rsidR="00126881">
        <w:rPr>
          <w:b/>
        </w:rPr>
        <w:t>…</w:t>
      </w:r>
      <w:r w:rsidR="00E7161B" w:rsidRPr="00126881">
        <w:rPr>
          <w:b/>
        </w:rPr>
        <w:t xml:space="preserve"> </w:t>
      </w:r>
      <w:r w:rsidR="00126881">
        <w:rPr>
          <w:b/>
        </w:rPr>
        <w:t>9</w:t>
      </w:r>
    </w:p>
    <w:p w14:paraId="771D7C29" w14:textId="39B9D9EB" w:rsidR="004E5516" w:rsidRPr="00126881" w:rsidRDefault="0062436E" w:rsidP="00C23D39">
      <w:pPr>
        <w:pStyle w:val="HMNormallvl1"/>
        <w:ind w:left="0" w:firstLine="720"/>
        <w:rPr>
          <w:rFonts w:eastAsia="Calibri"/>
          <w:b/>
        </w:rPr>
      </w:pPr>
      <w:r w:rsidRPr="00126881">
        <w:rPr>
          <w:rFonts w:eastAsia="Calibri"/>
          <w:b/>
        </w:rPr>
        <w:fldChar w:fldCharType="end"/>
      </w:r>
      <w:bookmarkStart w:id="0" w:name="_Toc200259146"/>
      <w:bookmarkStart w:id="1" w:name="_Toc200858264"/>
      <w:r w:rsidR="00C23D39" w:rsidRPr="00126881">
        <w:rPr>
          <w:rFonts w:eastAsia="Calibri"/>
          <w:b/>
        </w:rPr>
        <w:t>4.2</w:t>
      </w:r>
      <w:r w:rsidR="00E7161B" w:rsidRPr="00126881">
        <w:rPr>
          <w:rFonts w:eastAsia="Calibri"/>
          <w:b/>
        </w:rPr>
        <w:t xml:space="preserve">         </w:t>
      </w:r>
      <w:r w:rsidR="005222B1" w:rsidRPr="00126881">
        <w:rPr>
          <w:rFonts w:eastAsia="Calibri"/>
          <w:b/>
        </w:rPr>
        <w:t xml:space="preserve">RUN </w:t>
      </w:r>
      <w:r w:rsidR="00E7161B" w:rsidRPr="00126881">
        <w:rPr>
          <w:rFonts w:eastAsia="Calibri"/>
          <w:b/>
        </w:rPr>
        <w:t xml:space="preserve">ANSIBLE </w:t>
      </w:r>
      <w:r w:rsidR="00C23D39" w:rsidRPr="00126881">
        <w:rPr>
          <w:rFonts w:eastAsia="Calibri"/>
          <w:b/>
        </w:rPr>
        <w:t>PLAYBOOK</w:t>
      </w:r>
      <w:r w:rsidR="00126881">
        <w:rPr>
          <w:rFonts w:eastAsia="Calibri"/>
          <w:b/>
        </w:rPr>
        <w:t xml:space="preserve"> </w:t>
      </w:r>
      <w:r w:rsidR="00E7161B" w:rsidRPr="00126881">
        <w:rPr>
          <w:rFonts w:eastAsia="Calibri"/>
          <w:b/>
        </w:rPr>
        <w:t>…</w:t>
      </w:r>
      <w:r w:rsidR="005222B1" w:rsidRPr="00126881">
        <w:rPr>
          <w:rFonts w:eastAsia="Calibri"/>
          <w:b/>
        </w:rPr>
        <w:t>…….</w:t>
      </w:r>
      <w:r w:rsidR="00E7161B" w:rsidRPr="00126881">
        <w:rPr>
          <w:rFonts w:eastAsia="Calibri"/>
          <w:b/>
        </w:rPr>
        <w:t>………………………………………………………………………………</w:t>
      </w:r>
      <w:r w:rsidR="00C23D39" w:rsidRPr="00126881">
        <w:rPr>
          <w:rFonts w:eastAsia="Calibri"/>
          <w:b/>
        </w:rPr>
        <w:t>…</w:t>
      </w:r>
      <w:r w:rsidR="00F819A3" w:rsidRPr="00126881">
        <w:rPr>
          <w:rFonts w:eastAsia="Calibri"/>
          <w:b/>
        </w:rPr>
        <w:t xml:space="preserve">… </w:t>
      </w:r>
      <w:r w:rsidR="00126881">
        <w:rPr>
          <w:rFonts w:eastAsia="Calibri"/>
          <w:b/>
        </w:rPr>
        <w:t>9</w:t>
      </w:r>
    </w:p>
    <w:p w14:paraId="2359F11A" w14:textId="1ABB11D7" w:rsidR="00E7161B" w:rsidRPr="00126881" w:rsidRDefault="00C23D39" w:rsidP="00CD3348">
      <w:pPr>
        <w:pStyle w:val="HMNormallvl1"/>
        <w:ind w:left="0"/>
        <w:rPr>
          <w:rFonts w:eastAsia="Calibri"/>
          <w:b/>
        </w:rPr>
      </w:pPr>
      <w:r w:rsidRPr="00126881">
        <w:rPr>
          <w:rFonts w:eastAsia="Calibri"/>
          <w:b/>
        </w:rPr>
        <w:t>5.0</w:t>
      </w:r>
      <w:r w:rsidR="005222B1" w:rsidRPr="00126881">
        <w:rPr>
          <w:rFonts w:eastAsia="Calibri"/>
          <w:b/>
        </w:rPr>
        <w:tab/>
        <w:t>CLUSTER VALIDATION …………………………………………………………………………………………………………</w:t>
      </w:r>
      <w:r w:rsidR="00126881" w:rsidRPr="00126881">
        <w:rPr>
          <w:rFonts w:eastAsia="Calibri"/>
          <w:b/>
        </w:rPr>
        <w:t>…</w:t>
      </w:r>
      <w:r w:rsidR="00126881">
        <w:rPr>
          <w:rFonts w:eastAsia="Calibri"/>
          <w:b/>
        </w:rPr>
        <w:t xml:space="preserve">… </w:t>
      </w:r>
      <w:r w:rsidR="005222B1" w:rsidRPr="00126881">
        <w:rPr>
          <w:rFonts w:eastAsia="Calibri"/>
          <w:b/>
        </w:rPr>
        <w:t>10</w:t>
      </w:r>
    </w:p>
    <w:p w14:paraId="4131331F" w14:textId="15A834C2" w:rsidR="004E5516" w:rsidRPr="00126881" w:rsidRDefault="00C23D39" w:rsidP="004E5516">
      <w:pPr>
        <w:pStyle w:val="HMNormallvl1"/>
        <w:rPr>
          <w:rFonts w:eastAsia="Calibri"/>
          <w:b/>
        </w:rPr>
      </w:pPr>
      <w:r w:rsidRPr="00126881">
        <w:rPr>
          <w:rFonts w:eastAsia="Calibri"/>
          <w:b/>
        </w:rPr>
        <w:t>5.1</w:t>
      </w:r>
      <w:r w:rsidRPr="00126881">
        <w:rPr>
          <w:rFonts w:eastAsia="Calibri"/>
          <w:b/>
        </w:rPr>
        <w:tab/>
        <w:t xml:space="preserve">KUBECTL INSTALL </w:t>
      </w:r>
      <w:r w:rsidR="00F819A3" w:rsidRPr="00126881">
        <w:rPr>
          <w:rFonts w:eastAsia="Calibri"/>
          <w:b/>
        </w:rPr>
        <w:t>IN</w:t>
      </w:r>
      <w:r w:rsidRPr="00126881">
        <w:rPr>
          <w:rFonts w:eastAsia="Calibri"/>
          <w:b/>
        </w:rPr>
        <w:t xml:space="preserve"> CLIENT MACHINE ………………………………………………………………………</w:t>
      </w:r>
      <w:r w:rsidR="00F819A3" w:rsidRPr="00126881">
        <w:rPr>
          <w:rFonts w:eastAsia="Calibri"/>
          <w:b/>
        </w:rPr>
        <w:t>…</w:t>
      </w:r>
      <w:r w:rsidRPr="00126881">
        <w:rPr>
          <w:rFonts w:eastAsia="Calibri"/>
          <w:b/>
        </w:rPr>
        <w:t xml:space="preserve"> 11</w:t>
      </w:r>
    </w:p>
    <w:p w14:paraId="7A43FF49" w14:textId="5B23298D" w:rsidR="00C23D39" w:rsidRDefault="00C23D39" w:rsidP="004E5516">
      <w:pPr>
        <w:pStyle w:val="HMNormallvl1"/>
        <w:rPr>
          <w:rFonts w:eastAsia="Calibri"/>
          <w:b/>
        </w:rPr>
      </w:pPr>
      <w:r w:rsidRPr="00126881">
        <w:rPr>
          <w:rFonts w:eastAsia="Calibri"/>
          <w:b/>
        </w:rPr>
        <w:t>5.2</w:t>
      </w:r>
      <w:r w:rsidRPr="00126881">
        <w:rPr>
          <w:rFonts w:eastAsia="Calibri"/>
          <w:b/>
        </w:rPr>
        <w:tab/>
      </w:r>
      <w:r w:rsidR="00F819A3" w:rsidRPr="00126881">
        <w:rPr>
          <w:rFonts w:eastAsia="Calibri"/>
          <w:b/>
        </w:rPr>
        <w:t>Configure kubectl in client machine ……………………………………………………………</w:t>
      </w:r>
      <w:r w:rsidR="00126881">
        <w:rPr>
          <w:rFonts w:eastAsia="Calibri"/>
          <w:b/>
        </w:rPr>
        <w:t>.</w:t>
      </w:r>
      <w:r w:rsidR="00F819A3" w:rsidRPr="00126881">
        <w:rPr>
          <w:rFonts w:eastAsia="Calibri"/>
          <w:b/>
        </w:rPr>
        <w:t>…………</w:t>
      </w:r>
      <w:r w:rsidR="00126881" w:rsidRPr="00126881">
        <w:rPr>
          <w:rFonts w:eastAsia="Calibri"/>
          <w:b/>
        </w:rPr>
        <w:t>…</w:t>
      </w:r>
      <w:r w:rsidR="00126881">
        <w:rPr>
          <w:rFonts w:eastAsia="Calibri"/>
          <w:b/>
        </w:rPr>
        <w:t>...</w:t>
      </w:r>
      <w:r w:rsidR="00F819A3" w:rsidRPr="00126881">
        <w:rPr>
          <w:rFonts w:eastAsia="Calibri"/>
          <w:b/>
        </w:rPr>
        <w:t xml:space="preserve"> 12</w:t>
      </w:r>
    </w:p>
    <w:p w14:paraId="6EFDFEEE" w14:textId="3BF21F6B" w:rsidR="00261871" w:rsidRPr="00126881" w:rsidRDefault="00261871" w:rsidP="004E5516">
      <w:pPr>
        <w:pStyle w:val="HMNormallvl1"/>
        <w:rPr>
          <w:rFonts w:eastAsia="Calibri"/>
          <w:b/>
        </w:rPr>
      </w:pPr>
      <w:r>
        <w:rPr>
          <w:rFonts w:eastAsia="Calibri"/>
          <w:b/>
        </w:rPr>
        <w:t>5.3</w:t>
      </w:r>
      <w:r>
        <w:rPr>
          <w:rFonts w:eastAsia="Calibri"/>
          <w:b/>
        </w:rPr>
        <w:tab/>
        <w:t>Deploy workload and validate ……………………………………………………………………………………. 13</w:t>
      </w:r>
    </w:p>
    <w:p w14:paraId="1782FA6A" w14:textId="77777777" w:rsidR="00440C04" w:rsidRDefault="00440C04" w:rsidP="004E5516">
      <w:pPr>
        <w:pStyle w:val="HMNormallvl1"/>
        <w:rPr>
          <w:rFonts w:eastAsia="Calibri"/>
        </w:rPr>
      </w:pPr>
    </w:p>
    <w:p w14:paraId="16CD794B" w14:textId="77777777" w:rsidR="00440C04" w:rsidRDefault="00440C04" w:rsidP="004E5516">
      <w:pPr>
        <w:pStyle w:val="HMNormallvl1"/>
        <w:rPr>
          <w:rFonts w:eastAsia="Calibri"/>
        </w:rPr>
      </w:pPr>
    </w:p>
    <w:p w14:paraId="63B30258" w14:textId="77777777" w:rsidR="00440C04" w:rsidRDefault="00440C04" w:rsidP="004E5516">
      <w:pPr>
        <w:pStyle w:val="HMNormallvl1"/>
        <w:rPr>
          <w:rFonts w:eastAsia="Calibri"/>
        </w:rPr>
      </w:pPr>
    </w:p>
    <w:p w14:paraId="656DCA79" w14:textId="77777777" w:rsidR="00440C04" w:rsidRDefault="00440C04" w:rsidP="004E5516">
      <w:pPr>
        <w:pStyle w:val="HMNormallvl1"/>
        <w:rPr>
          <w:rFonts w:eastAsia="Calibri"/>
        </w:rPr>
      </w:pPr>
    </w:p>
    <w:p w14:paraId="3FFD825D" w14:textId="77777777" w:rsidR="00440C04" w:rsidRDefault="00440C04" w:rsidP="004E5516">
      <w:pPr>
        <w:pStyle w:val="HMNormallvl1"/>
        <w:rPr>
          <w:rFonts w:eastAsia="Calibri"/>
        </w:rPr>
      </w:pPr>
    </w:p>
    <w:p w14:paraId="7B7EEDAB" w14:textId="77777777" w:rsidR="00114B1E" w:rsidRDefault="00114B1E" w:rsidP="004E5516">
      <w:pPr>
        <w:pStyle w:val="HMNormallvl1"/>
        <w:rPr>
          <w:rFonts w:eastAsia="Calibri"/>
        </w:rPr>
      </w:pPr>
    </w:p>
    <w:p w14:paraId="4F70A8B0" w14:textId="77777777" w:rsidR="00114B1E" w:rsidRDefault="00114B1E" w:rsidP="004E5516">
      <w:pPr>
        <w:pStyle w:val="HMNormallvl1"/>
        <w:rPr>
          <w:rFonts w:eastAsia="Calibri"/>
        </w:rPr>
      </w:pPr>
    </w:p>
    <w:p w14:paraId="3004539C" w14:textId="77777777" w:rsidR="00114B1E" w:rsidRDefault="00114B1E" w:rsidP="004E5516">
      <w:pPr>
        <w:pStyle w:val="HMNormallvl1"/>
        <w:rPr>
          <w:rFonts w:eastAsia="Calibri"/>
        </w:rPr>
      </w:pPr>
    </w:p>
    <w:p w14:paraId="31086230" w14:textId="77777777" w:rsidR="00114B1E" w:rsidRDefault="00114B1E" w:rsidP="004E5516">
      <w:pPr>
        <w:pStyle w:val="HMNormallvl1"/>
        <w:rPr>
          <w:rFonts w:eastAsia="Calibri"/>
        </w:rPr>
      </w:pPr>
    </w:p>
    <w:p w14:paraId="29AB8F19" w14:textId="77777777" w:rsidR="00114B1E" w:rsidRDefault="00114B1E" w:rsidP="004E5516">
      <w:pPr>
        <w:pStyle w:val="HMNormallvl1"/>
        <w:rPr>
          <w:rFonts w:eastAsia="Calibri"/>
        </w:rPr>
      </w:pPr>
    </w:p>
    <w:p w14:paraId="359D8CBF" w14:textId="77777777" w:rsidR="00114B1E" w:rsidRDefault="00114B1E" w:rsidP="004E5516">
      <w:pPr>
        <w:pStyle w:val="HMNormallvl1"/>
        <w:rPr>
          <w:rFonts w:eastAsia="Calibri"/>
        </w:rPr>
      </w:pPr>
    </w:p>
    <w:p w14:paraId="782D4CFB" w14:textId="77777777" w:rsidR="00114B1E" w:rsidRDefault="00114B1E" w:rsidP="004E5516">
      <w:pPr>
        <w:pStyle w:val="HMNormallvl1"/>
        <w:rPr>
          <w:rFonts w:eastAsia="Calibri"/>
        </w:rPr>
      </w:pPr>
    </w:p>
    <w:p w14:paraId="7CEF31F7" w14:textId="77777777" w:rsidR="00114B1E" w:rsidRDefault="00114B1E" w:rsidP="004E5516">
      <w:pPr>
        <w:pStyle w:val="HMNormallvl1"/>
        <w:rPr>
          <w:rFonts w:eastAsia="Calibri"/>
        </w:rPr>
      </w:pPr>
    </w:p>
    <w:p w14:paraId="7F5CC970" w14:textId="77777777" w:rsidR="00114B1E" w:rsidRDefault="00114B1E" w:rsidP="004E5516">
      <w:pPr>
        <w:pStyle w:val="HMNormallvl1"/>
        <w:rPr>
          <w:rFonts w:eastAsia="Calibri"/>
        </w:rPr>
      </w:pPr>
    </w:p>
    <w:p w14:paraId="25A8BF81" w14:textId="77777777" w:rsidR="00114B1E" w:rsidRDefault="00114B1E" w:rsidP="004E5516">
      <w:pPr>
        <w:pStyle w:val="HMNormallvl1"/>
        <w:rPr>
          <w:rFonts w:eastAsia="Calibri"/>
        </w:rPr>
      </w:pPr>
    </w:p>
    <w:p w14:paraId="55C78E68" w14:textId="77777777" w:rsidR="00114B1E" w:rsidRDefault="00114B1E" w:rsidP="004E5516">
      <w:pPr>
        <w:pStyle w:val="HMNormallvl1"/>
        <w:rPr>
          <w:rFonts w:eastAsia="Calibri"/>
        </w:rPr>
      </w:pPr>
    </w:p>
    <w:p w14:paraId="63AEFDC0" w14:textId="77777777" w:rsidR="00114B1E" w:rsidRDefault="00114B1E" w:rsidP="004E5516">
      <w:pPr>
        <w:pStyle w:val="HMNormallvl1"/>
        <w:rPr>
          <w:rFonts w:eastAsia="Calibri"/>
        </w:rPr>
      </w:pPr>
    </w:p>
    <w:p w14:paraId="4B49A403" w14:textId="77777777" w:rsidR="00114B1E" w:rsidRDefault="00114B1E" w:rsidP="004E5516">
      <w:pPr>
        <w:pStyle w:val="HMNormallvl1"/>
        <w:rPr>
          <w:rFonts w:eastAsia="Calibri"/>
        </w:rPr>
      </w:pPr>
    </w:p>
    <w:p w14:paraId="6325EB31" w14:textId="36497D4E" w:rsidR="00114B1E" w:rsidRDefault="00114B1E" w:rsidP="004E5516">
      <w:pPr>
        <w:pStyle w:val="HMNormallvl1"/>
        <w:rPr>
          <w:rFonts w:eastAsia="Calibri"/>
        </w:rPr>
      </w:pPr>
    </w:p>
    <w:p w14:paraId="3C58DBA6" w14:textId="37EF56A2" w:rsidR="00410227" w:rsidRDefault="00410227" w:rsidP="004E5516">
      <w:pPr>
        <w:pStyle w:val="HMNormallvl1"/>
        <w:rPr>
          <w:rFonts w:eastAsia="Calibri"/>
        </w:rPr>
      </w:pPr>
    </w:p>
    <w:p w14:paraId="73DB4AD5" w14:textId="3ED2C03F" w:rsidR="00410227" w:rsidRDefault="00410227" w:rsidP="004E5516">
      <w:pPr>
        <w:pStyle w:val="HMNormallvl1"/>
        <w:rPr>
          <w:rFonts w:eastAsia="Calibri"/>
        </w:rPr>
      </w:pPr>
    </w:p>
    <w:p w14:paraId="3625F5E6" w14:textId="77777777" w:rsidR="00410227" w:rsidRDefault="00410227" w:rsidP="004E5516">
      <w:pPr>
        <w:pStyle w:val="HMNormallvl1"/>
        <w:rPr>
          <w:rFonts w:eastAsia="Calibri"/>
        </w:rPr>
      </w:pPr>
    </w:p>
    <w:p w14:paraId="40BCAA6A" w14:textId="77777777" w:rsidR="00114B1E" w:rsidRDefault="00114B1E" w:rsidP="004E5516">
      <w:pPr>
        <w:pStyle w:val="HMNormallvl1"/>
        <w:rPr>
          <w:rFonts w:eastAsia="Calibri"/>
        </w:rPr>
      </w:pPr>
    </w:p>
    <w:p w14:paraId="20E288C4" w14:textId="0F857F87" w:rsidR="00114B1E" w:rsidRDefault="00114B1E" w:rsidP="004E5516">
      <w:pPr>
        <w:pStyle w:val="HMNormallvl1"/>
        <w:rPr>
          <w:rFonts w:eastAsia="Calibri"/>
        </w:rPr>
      </w:pPr>
    </w:p>
    <w:p w14:paraId="0F7A180A" w14:textId="5D5C7C16" w:rsidR="00CD3348" w:rsidRDefault="00CD3348" w:rsidP="004E5516">
      <w:pPr>
        <w:pStyle w:val="HMNormallvl1"/>
        <w:rPr>
          <w:rFonts w:eastAsia="Calibri"/>
        </w:rPr>
      </w:pPr>
    </w:p>
    <w:p w14:paraId="40114E4E" w14:textId="77777777" w:rsidR="00F819A3" w:rsidRDefault="00F819A3" w:rsidP="004E5516">
      <w:pPr>
        <w:pStyle w:val="HMNormallvl1"/>
        <w:rPr>
          <w:rFonts w:eastAsia="Calibri"/>
        </w:rPr>
      </w:pPr>
    </w:p>
    <w:p w14:paraId="0BD25063" w14:textId="77777777" w:rsidR="00CD3348" w:rsidRDefault="00CD3348" w:rsidP="004E5516">
      <w:pPr>
        <w:pStyle w:val="HMNormallvl1"/>
        <w:rPr>
          <w:rFonts w:eastAsia="Calibri"/>
        </w:rPr>
      </w:pPr>
    </w:p>
    <w:p w14:paraId="2DA57C07" w14:textId="5C9B06F1" w:rsidR="00EE5A35" w:rsidRPr="00021F8A" w:rsidRDefault="00EE5A35" w:rsidP="008C2F1B">
      <w:pPr>
        <w:pStyle w:val="HMHeadinglvl1"/>
      </w:pPr>
      <w:bookmarkStart w:id="2" w:name="_Toc331583772"/>
      <w:r w:rsidRPr="00021F8A">
        <w:t xml:space="preserve">Confidentiality </w:t>
      </w:r>
      <w:r w:rsidR="000117E6">
        <w:t xml:space="preserve">/ Legal </w:t>
      </w:r>
      <w:bookmarkEnd w:id="0"/>
      <w:bookmarkEnd w:id="1"/>
      <w:r w:rsidR="000117E6">
        <w:t>notification</w:t>
      </w:r>
      <w:bookmarkEnd w:id="2"/>
    </w:p>
    <w:p w14:paraId="7D3FE79A" w14:textId="77777777" w:rsidR="00410227" w:rsidRDefault="00410227" w:rsidP="001E496B">
      <w:pPr>
        <w:pStyle w:val="HMNormallvl1"/>
      </w:pPr>
    </w:p>
    <w:p w14:paraId="01E01BBC" w14:textId="77777777" w:rsidR="00410227" w:rsidRDefault="00410227" w:rsidP="00410227">
      <w:pPr>
        <w:ind w:left="357"/>
        <w:rPr>
          <w:rFonts w:eastAsia="Arial Unicode MS" w:cs="Arial"/>
          <w:noProof/>
          <w:sz w:val="20"/>
          <w:szCs w:val="20"/>
        </w:rPr>
      </w:pPr>
      <w:r w:rsidRPr="00410227">
        <w:rPr>
          <w:sz w:val="20"/>
          <w:szCs w:val="20"/>
          <w:lang w:bidi="hi-IN"/>
        </w:rPr>
        <w:t xml:space="preserve">Confidential. Copyright © AI Enterprise., 2018. All rights reserved. </w:t>
      </w:r>
      <w:r w:rsidRPr="00410227">
        <w:rPr>
          <w:rFonts w:eastAsia="Arial Unicode MS" w:cs="Arial"/>
          <w:noProof/>
          <w:sz w:val="20"/>
          <w:szCs w:val="20"/>
        </w:rPr>
        <w:t xml:space="preserve">This document, including the information contained </w:t>
      </w:r>
    </w:p>
    <w:p w14:paraId="196F7139"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herein, is restricted, confidential and proprietary to AI Enterprise, and is to be used only by and disclosed only to those </w:t>
      </w:r>
    </w:p>
    <w:p w14:paraId="28000F55"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within AI Enterprise with a need-to-know.  DO NOT COPY OR FORWARD INTERNALLY OR RELEASE outside AI Enterprise </w:t>
      </w:r>
    </w:p>
    <w:p w14:paraId="61F97EFB" w14:textId="0BAD8AA5"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without authorization in writing by a Sr. Vice President,  Principal, or Director-level manager or a  direct </w:t>
      </w:r>
      <w:r w:rsidR="001D7FA4">
        <w:rPr>
          <w:rFonts w:eastAsia="Arial Unicode MS" w:cs="Arial"/>
          <w:noProof/>
          <w:sz w:val="20"/>
          <w:szCs w:val="20"/>
        </w:rPr>
        <w:t>d</w:t>
      </w:r>
      <w:r w:rsidRPr="00410227">
        <w:rPr>
          <w:rFonts w:eastAsia="Arial Unicode MS" w:cs="Arial"/>
          <w:noProof/>
          <w:sz w:val="20"/>
          <w:szCs w:val="20"/>
        </w:rPr>
        <w:t xml:space="preserve">esignee  </w:t>
      </w:r>
    </w:p>
    <w:p w14:paraId="17A50452" w14:textId="2558FD48" w:rsidR="00410227" w:rsidRPr="00410227" w:rsidRDefault="00410227" w:rsidP="00410227">
      <w:pPr>
        <w:ind w:left="357"/>
        <w:rPr>
          <w:rFonts w:eastAsia="Arial Unicode MS" w:cs="Arial"/>
          <w:noProof/>
          <w:sz w:val="20"/>
          <w:szCs w:val="20"/>
        </w:rPr>
      </w:pPr>
      <w:r w:rsidRPr="00410227">
        <w:rPr>
          <w:rFonts w:eastAsia="Arial Unicode MS" w:cs="Arial"/>
          <w:noProof/>
          <w:sz w:val="20"/>
          <w:szCs w:val="20"/>
        </w:rPr>
        <w:t>thereof who has responsibility for the information contained herein.</w:t>
      </w:r>
    </w:p>
    <w:p w14:paraId="4093F48E" w14:textId="262BE6BF" w:rsidR="00440C04" w:rsidRDefault="004F5282" w:rsidP="00410227">
      <w:pPr>
        <w:pStyle w:val="HMNormallvl1"/>
        <w:ind w:left="374"/>
      </w:pPr>
      <w:r w:rsidRPr="006E3424">
        <w:t xml:space="preserve"> </w:t>
      </w:r>
    </w:p>
    <w:p w14:paraId="7585815B" w14:textId="77777777" w:rsidR="00843E18" w:rsidRDefault="00F60AC5" w:rsidP="008C2F1B">
      <w:pPr>
        <w:pStyle w:val="HMHeadinglvl1"/>
      </w:pPr>
      <w:bookmarkStart w:id="3" w:name="_Toc331583773"/>
      <w:r>
        <w:t>Introduction</w:t>
      </w:r>
      <w:bookmarkEnd w:id="3"/>
    </w:p>
    <w:p w14:paraId="04892D0D" w14:textId="77777777" w:rsidR="005D3D8C" w:rsidRDefault="005D3D8C" w:rsidP="005D3D8C">
      <w:pPr>
        <w:ind w:left="0" w:firstLine="720"/>
      </w:pPr>
      <w:bookmarkStart w:id="4" w:name="_Toc198458032"/>
    </w:p>
    <w:p w14:paraId="1DC086EF" w14:textId="02B2FBB8" w:rsidR="00483FC2" w:rsidRDefault="005D3D8C" w:rsidP="00466A68">
      <w:pPr>
        <w:ind w:left="357"/>
        <w:rPr>
          <w:sz w:val="20"/>
          <w:szCs w:val="20"/>
          <w:lang w:bidi="hi-IN"/>
        </w:rPr>
      </w:pPr>
      <w:r w:rsidRPr="00466A68">
        <w:rPr>
          <w:sz w:val="20"/>
          <w:szCs w:val="20"/>
          <w:lang w:bidi="hi-IN"/>
        </w:rPr>
        <w:t xml:space="preserve">This document describes about </w:t>
      </w:r>
      <w:r w:rsidR="00E7161B">
        <w:rPr>
          <w:sz w:val="20"/>
          <w:szCs w:val="20"/>
          <w:lang w:bidi="hi-IN"/>
        </w:rPr>
        <w:t>Kubernetes infra provision using Terraform and setup Kubernetes Cluster using Ansible playbook on Google Cloud</w:t>
      </w:r>
      <w:r w:rsidR="00C207E4" w:rsidRPr="00466A68">
        <w:rPr>
          <w:sz w:val="20"/>
          <w:szCs w:val="20"/>
          <w:lang w:bidi="hi-IN"/>
        </w:rPr>
        <w:t>.</w:t>
      </w:r>
    </w:p>
    <w:p w14:paraId="0CDAB891" w14:textId="77777777" w:rsidR="000F630C" w:rsidRDefault="000F630C" w:rsidP="000F630C">
      <w:pPr>
        <w:autoSpaceDE w:val="0"/>
        <w:autoSpaceDN w:val="0"/>
        <w:adjustRightInd w:val="0"/>
        <w:spacing w:before="0" w:after="200" w:line="276" w:lineRule="auto"/>
        <w:ind w:left="0" w:firstLine="0"/>
        <w:rPr>
          <w:sz w:val="20"/>
          <w:szCs w:val="20"/>
          <w:lang w:bidi="hi-IN"/>
        </w:rPr>
      </w:pPr>
    </w:p>
    <w:p w14:paraId="6E61B15F" w14:textId="426A8E1D" w:rsidR="000F630C" w:rsidRPr="000F630C" w:rsidRDefault="000F630C" w:rsidP="000F630C">
      <w:pPr>
        <w:autoSpaceDE w:val="0"/>
        <w:autoSpaceDN w:val="0"/>
        <w:adjustRightInd w:val="0"/>
        <w:spacing w:before="0" w:after="200" w:line="276" w:lineRule="auto"/>
        <w:ind w:left="0" w:firstLine="0"/>
        <w:rPr>
          <w:sz w:val="20"/>
          <w:szCs w:val="20"/>
          <w:lang w:bidi="hi-IN"/>
        </w:rPr>
      </w:pPr>
      <w:r w:rsidRPr="000F630C">
        <w:rPr>
          <w:sz w:val="20"/>
          <w:szCs w:val="20"/>
          <w:lang w:bidi="hi-IN"/>
        </w:rPr>
        <w:t>Kubernetes, or k8s (k, 8 characters, s...get it?), or “kube” if you’re into brevity, is an open source platform that automates Linux container operations. It eliminates many of the manual processes involved in deploying and scaling containerized applications. In other words, you can cluster together groups of hosts running Linux containers, and Kubernetes helps you easily and efficiently manage those clusters. These clusters can span hosts across public, private, or hybrid clouds. For this reason, Kubernetes is an ideal platform for hosting cloud-native applications that require rapid scaling, like real-time data streaming through Apache Kafka.</w:t>
      </w:r>
    </w:p>
    <w:p w14:paraId="34DE8EE3" w14:textId="6F217951" w:rsidR="000F630C" w:rsidRDefault="000F630C" w:rsidP="000F630C">
      <w:pPr>
        <w:autoSpaceDE w:val="0"/>
        <w:autoSpaceDN w:val="0"/>
        <w:adjustRightInd w:val="0"/>
        <w:spacing w:before="0" w:after="200" w:line="276" w:lineRule="auto"/>
        <w:ind w:left="0" w:firstLine="0"/>
        <w:rPr>
          <w:sz w:val="20"/>
          <w:szCs w:val="20"/>
          <w:lang w:bidi="hi-IN"/>
        </w:rPr>
      </w:pPr>
      <w:r w:rsidRPr="000F630C">
        <w:rPr>
          <w:sz w:val="20"/>
          <w:szCs w:val="20"/>
          <w:lang w:bidi="hi-IN"/>
        </w:rPr>
        <w:t>Kubernetes was originally developed and designed by engineers at Google. Google was one of the early contributors to Linux container technology and has talked publicly about how everything at Google runs in containers. (This is the technology behind Google’s cloud services.) Google generates more than 2 billion container deployments a week—all powered by an internal platform: Borg. Borg was the predecessor to Kubernetes and the lessons learned from developing Borg over the years became the primary influence behind much of the Kubernetes technology</w:t>
      </w:r>
      <w:r>
        <w:rPr>
          <w:sz w:val="20"/>
          <w:szCs w:val="20"/>
          <w:lang w:bidi="hi-IN"/>
        </w:rPr>
        <w:t>.</w:t>
      </w:r>
    </w:p>
    <w:p w14:paraId="72380AB0" w14:textId="6AFF024A" w:rsidR="000F630C" w:rsidRDefault="000F630C" w:rsidP="000F630C">
      <w:pPr>
        <w:autoSpaceDE w:val="0"/>
        <w:autoSpaceDN w:val="0"/>
        <w:adjustRightInd w:val="0"/>
        <w:spacing w:before="0" w:after="200" w:line="276" w:lineRule="auto"/>
        <w:ind w:left="0" w:firstLine="0"/>
        <w:rPr>
          <w:sz w:val="20"/>
          <w:szCs w:val="20"/>
          <w:lang w:bidi="hi-IN"/>
        </w:rPr>
      </w:pPr>
    </w:p>
    <w:p w14:paraId="756C02AA" w14:textId="6A8076F3" w:rsidR="000F630C" w:rsidRPr="000F630C" w:rsidRDefault="000F630C" w:rsidP="000F630C">
      <w:pPr>
        <w:pStyle w:val="HMHeadinglvl1"/>
        <w:numPr>
          <w:ilvl w:val="0"/>
          <w:numId w:val="0"/>
        </w:numPr>
      </w:pPr>
      <w:r>
        <w:t>2.1</w:t>
      </w:r>
      <w:r>
        <w:tab/>
      </w:r>
      <w:r w:rsidRPr="000F630C">
        <w:t>Why do you need Kubernetes?</w:t>
      </w:r>
    </w:p>
    <w:p w14:paraId="3D1BF171" w14:textId="77777777" w:rsidR="000F630C" w:rsidRDefault="000F630C" w:rsidP="000F630C">
      <w:pPr>
        <w:pStyle w:val="NormalWeb"/>
        <w:shd w:val="clear" w:color="auto" w:fill="FFFFFF"/>
        <w:spacing w:before="0" w:beforeAutospacing="0" w:after="240" w:afterAutospacing="0"/>
        <w:ind w:firstLine="720"/>
        <w:rPr>
          <w:rFonts w:ascii="Calibri" w:eastAsia="Calibri" w:hAnsi="Calibri"/>
          <w:sz w:val="20"/>
          <w:szCs w:val="20"/>
          <w:lang w:val="en-GB" w:bidi="hi-IN"/>
        </w:rPr>
      </w:pPr>
    </w:p>
    <w:p w14:paraId="4BAF3C0D" w14:textId="547C3C23" w:rsidR="000F630C" w:rsidRPr="000F630C" w:rsidRDefault="000F630C" w:rsidP="000F630C">
      <w:pPr>
        <w:pStyle w:val="NormalWeb"/>
        <w:shd w:val="clear" w:color="auto" w:fill="FFFFFF"/>
        <w:spacing w:before="0" w:beforeAutospacing="0" w:after="240" w:afterAutospacing="0"/>
        <w:ind w:firstLine="720"/>
        <w:rPr>
          <w:rFonts w:ascii="Calibri" w:eastAsia="Calibri" w:hAnsi="Calibri"/>
          <w:sz w:val="20"/>
          <w:szCs w:val="20"/>
          <w:lang w:val="en-GB" w:bidi="hi-IN"/>
        </w:rPr>
      </w:pPr>
      <w:r w:rsidRPr="000F630C">
        <w:rPr>
          <w:rFonts w:ascii="Calibri" w:eastAsia="Calibri" w:hAnsi="Calibri"/>
          <w:sz w:val="20"/>
          <w:szCs w:val="20"/>
          <w:lang w:val="en-GB" w:bidi="hi-IN"/>
        </w:rPr>
        <w:t>Real production apps span multiple containers. Those containers must be deployed across multiple server hosts. </w:t>
      </w:r>
      <w:hyperlink r:id="rId9" w:history="1">
        <w:r w:rsidRPr="000F630C">
          <w:rPr>
            <w:rFonts w:ascii="Calibri" w:eastAsia="Calibri" w:hAnsi="Calibri"/>
            <w:sz w:val="20"/>
            <w:szCs w:val="20"/>
            <w:lang w:val="en-GB" w:bidi="hi-IN"/>
          </w:rPr>
          <w:t>Security for containers</w:t>
        </w:r>
      </w:hyperlink>
      <w:r w:rsidRPr="000F630C">
        <w:rPr>
          <w:rFonts w:ascii="Calibri" w:eastAsia="Calibri" w:hAnsi="Calibri"/>
          <w:sz w:val="20"/>
          <w:szCs w:val="20"/>
          <w:lang w:val="en-GB" w:bidi="hi-IN"/>
        </w:rPr>
        <w:t> is multilayered and can be complicated. That's where Kubernetes can help. Kubernetes gives you the orchestration and management capabilities required to deploy containers, at scale, for these workloads. Kubernetes orchestration allows you to build application services that span multiple containers, schedule those containers across a cluster, scale those containers, and manage the health of those containers over time. With Kubernetes you can take </w:t>
      </w:r>
      <w:hyperlink r:id="rId10" w:history="1">
        <w:r w:rsidRPr="000F630C">
          <w:rPr>
            <w:rFonts w:ascii="Calibri" w:eastAsia="Calibri" w:hAnsi="Calibri"/>
            <w:sz w:val="20"/>
            <w:szCs w:val="20"/>
            <w:lang w:val="en-GB" w:bidi="hi-IN"/>
          </w:rPr>
          <w:t>real steps towards better IT security</w:t>
        </w:r>
      </w:hyperlink>
      <w:r w:rsidRPr="000F630C">
        <w:rPr>
          <w:rFonts w:ascii="Calibri" w:eastAsia="Calibri" w:hAnsi="Calibri"/>
          <w:sz w:val="20"/>
          <w:szCs w:val="20"/>
          <w:lang w:val="en-GB" w:bidi="hi-IN"/>
        </w:rPr>
        <w:t>.</w:t>
      </w:r>
    </w:p>
    <w:p w14:paraId="1C9FA826" w14:textId="77777777" w:rsidR="000F630C" w:rsidRPr="000F630C" w:rsidRDefault="000F630C" w:rsidP="000F630C">
      <w:pPr>
        <w:pStyle w:val="NormalWeb"/>
        <w:shd w:val="clear" w:color="auto" w:fill="FFFFFF"/>
        <w:spacing w:before="0" w:beforeAutospacing="0" w:after="240" w:afterAutospacing="0"/>
        <w:ind w:firstLine="0"/>
        <w:rPr>
          <w:rFonts w:ascii="Calibri" w:eastAsia="Calibri" w:hAnsi="Calibri"/>
          <w:sz w:val="20"/>
          <w:szCs w:val="20"/>
          <w:lang w:val="en-GB" w:bidi="hi-IN"/>
        </w:rPr>
      </w:pPr>
      <w:r w:rsidRPr="000F630C">
        <w:rPr>
          <w:rFonts w:ascii="Calibri" w:eastAsia="Calibri" w:hAnsi="Calibri"/>
          <w:sz w:val="20"/>
          <w:szCs w:val="20"/>
          <w:lang w:val="en-GB" w:bidi="hi-IN"/>
        </w:rPr>
        <w:t>Kubernetes also needs to integrate with networking, </w:t>
      </w:r>
      <w:hyperlink r:id="rId11" w:history="1">
        <w:r w:rsidRPr="000F630C">
          <w:rPr>
            <w:rFonts w:ascii="Calibri" w:eastAsia="Calibri" w:hAnsi="Calibri"/>
            <w:sz w:val="20"/>
            <w:szCs w:val="20"/>
            <w:lang w:val="en-GB" w:bidi="hi-IN"/>
          </w:rPr>
          <w:t>storage</w:t>
        </w:r>
      </w:hyperlink>
      <w:r w:rsidRPr="000F630C">
        <w:rPr>
          <w:rFonts w:ascii="Calibri" w:eastAsia="Calibri" w:hAnsi="Calibri"/>
          <w:sz w:val="20"/>
          <w:szCs w:val="20"/>
          <w:lang w:val="en-GB" w:bidi="hi-IN"/>
        </w:rPr>
        <w:t>, security, telemetry and other services to provide a comprehensive container infrastructure.</w:t>
      </w:r>
    </w:p>
    <w:p w14:paraId="34028316" w14:textId="04638DEB" w:rsidR="000F630C" w:rsidRDefault="000F630C" w:rsidP="000F630C">
      <w:pPr>
        <w:shd w:val="clear" w:color="auto" w:fill="FFFFFF"/>
        <w:rPr>
          <w:rFonts w:ascii="Helvetica" w:hAnsi="Helvetica" w:cs="Helvetica"/>
          <w:color w:val="646464"/>
          <w:sz w:val="27"/>
          <w:szCs w:val="27"/>
        </w:rPr>
      </w:pPr>
      <w:r>
        <w:rPr>
          <w:rFonts w:ascii="Helvetica" w:hAnsi="Helvetica" w:cs="Helvetica"/>
          <w:noProof/>
          <w:color w:val="646464"/>
          <w:sz w:val="27"/>
          <w:szCs w:val="27"/>
        </w:rPr>
        <w:lastRenderedPageBreak/>
        <w:drawing>
          <wp:inline distT="0" distB="0" distL="0" distR="0" wp14:anchorId="10325177" wp14:editId="1B774E51">
            <wp:extent cx="4408170" cy="2032942"/>
            <wp:effectExtent l="0" t="0" r="0" b="5715"/>
            <wp:docPr id="2" name="Picture 2" descr="Kubernetes explained -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explained -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8029" cy="2046712"/>
                    </a:xfrm>
                    <a:prstGeom prst="rect">
                      <a:avLst/>
                    </a:prstGeom>
                    <a:noFill/>
                    <a:ln>
                      <a:noFill/>
                    </a:ln>
                  </pic:spPr>
                </pic:pic>
              </a:graphicData>
            </a:graphic>
          </wp:inline>
        </w:drawing>
      </w:r>
    </w:p>
    <w:p w14:paraId="5F6BAF31" w14:textId="7AF6432E" w:rsidR="000F630C" w:rsidRPr="000F630C" w:rsidRDefault="000F630C" w:rsidP="000F630C">
      <w:pPr>
        <w:pStyle w:val="NormalWeb"/>
        <w:shd w:val="clear" w:color="auto" w:fill="FFFFFF"/>
        <w:spacing w:before="0" w:beforeAutospacing="0" w:after="240" w:afterAutospacing="0"/>
        <w:ind w:firstLine="720"/>
        <w:rPr>
          <w:rFonts w:ascii="Calibri" w:eastAsia="Calibri" w:hAnsi="Calibri"/>
          <w:sz w:val="20"/>
          <w:szCs w:val="20"/>
          <w:lang w:val="en-GB" w:bidi="hi-IN"/>
        </w:rPr>
      </w:pPr>
      <w:r w:rsidRPr="000F630C">
        <w:rPr>
          <w:rFonts w:ascii="Calibri" w:eastAsia="Calibri" w:hAnsi="Calibri"/>
          <w:sz w:val="20"/>
          <w:szCs w:val="20"/>
          <w:lang w:val="en-GB" w:bidi="hi-IN"/>
        </w:rPr>
        <w:t>Of course, this depends on how you’re using containers in your environment. A rudimentary application of Linux containers</w:t>
      </w:r>
      <w:r>
        <w:rPr>
          <w:rFonts w:ascii="Calibri" w:eastAsia="Calibri" w:hAnsi="Calibri"/>
          <w:sz w:val="20"/>
          <w:szCs w:val="20"/>
          <w:lang w:val="en-GB" w:bidi="hi-IN"/>
        </w:rPr>
        <w:t xml:space="preserve"> </w:t>
      </w:r>
      <w:r w:rsidRPr="000F630C">
        <w:rPr>
          <w:rFonts w:ascii="Calibri" w:eastAsia="Calibri" w:hAnsi="Calibri"/>
          <w:sz w:val="20"/>
          <w:szCs w:val="20"/>
          <w:lang w:val="en-GB" w:bidi="hi-IN"/>
        </w:rPr>
        <w:t>treats them as efficient, fast virtual machines. Once you scale this to a production environment and multiple applications, it's clear that you need multiple, colocated containers working together to deliver the individual services. This significantly multiplies the number of containers in your environment and as those containers accumulate, the complexity also grows.</w:t>
      </w:r>
    </w:p>
    <w:p w14:paraId="412CE097" w14:textId="77777777" w:rsidR="000F630C" w:rsidRPr="000F630C" w:rsidRDefault="000F630C" w:rsidP="000F630C">
      <w:pPr>
        <w:pStyle w:val="NormalWeb"/>
        <w:shd w:val="clear" w:color="auto" w:fill="FFFFFF"/>
        <w:spacing w:before="0" w:beforeAutospacing="0" w:after="240" w:afterAutospacing="0"/>
        <w:ind w:firstLine="0"/>
        <w:rPr>
          <w:rFonts w:ascii="Calibri" w:eastAsia="Calibri" w:hAnsi="Calibri"/>
          <w:sz w:val="20"/>
          <w:szCs w:val="20"/>
          <w:lang w:val="en-GB" w:bidi="hi-IN"/>
        </w:rPr>
      </w:pPr>
      <w:r w:rsidRPr="000F630C">
        <w:rPr>
          <w:rFonts w:ascii="Calibri" w:eastAsia="Calibri" w:hAnsi="Calibri"/>
          <w:sz w:val="20"/>
          <w:szCs w:val="20"/>
          <w:lang w:val="en-GB" w:bidi="hi-IN"/>
        </w:rPr>
        <w:t>Kubernetes fixes a lot of common problems with container proliferation—sorting containers together into a ”pod.” Pods add a layer of abstraction to grouped containers, which helps you schedule workloads and provide necessary services—like networking and storage—to those containers. Other parts of Kubernetes help you load balance across these pods and ensure you have the right number of containers running to support your workloads.</w:t>
      </w:r>
    </w:p>
    <w:p w14:paraId="5407B091" w14:textId="77777777" w:rsidR="000F630C" w:rsidRPr="000F630C" w:rsidRDefault="000F630C" w:rsidP="000F630C">
      <w:pPr>
        <w:autoSpaceDE w:val="0"/>
        <w:autoSpaceDN w:val="0"/>
        <w:adjustRightInd w:val="0"/>
        <w:spacing w:before="0" w:after="200" w:line="276" w:lineRule="auto"/>
        <w:ind w:left="0" w:firstLine="0"/>
        <w:rPr>
          <w:sz w:val="20"/>
          <w:szCs w:val="20"/>
          <w:lang w:bidi="hi-IN"/>
        </w:rPr>
      </w:pPr>
    </w:p>
    <w:p w14:paraId="4C2E5A70" w14:textId="77777777" w:rsidR="000F630C" w:rsidRDefault="000F630C" w:rsidP="00DB380D">
      <w:pPr>
        <w:ind w:left="357"/>
        <w:rPr>
          <w:sz w:val="20"/>
          <w:szCs w:val="20"/>
          <w:lang w:bidi="hi-IN"/>
        </w:rPr>
      </w:pPr>
    </w:p>
    <w:p w14:paraId="282288C0" w14:textId="38DCA090" w:rsidR="00F60AC5" w:rsidRDefault="00E7161B" w:rsidP="00C23D39">
      <w:pPr>
        <w:pStyle w:val="HMHeadinglvl1"/>
      </w:pPr>
      <w:r>
        <w:t>Kubernetes Infra provision</w:t>
      </w:r>
    </w:p>
    <w:p w14:paraId="4733A569" w14:textId="4A307A25" w:rsidR="0090496C" w:rsidRPr="008E6D11" w:rsidRDefault="0090496C" w:rsidP="0090496C">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We will provision all require network</w:t>
      </w:r>
      <w:r w:rsidR="00126881">
        <w:rPr>
          <w:rFonts w:eastAsia="Calibri"/>
          <w:b w:val="0"/>
          <w:bCs w:val="0"/>
          <w:caps w:val="0"/>
          <w:sz w:val="20"/>
          <w:szCs w:val="20"/>
          <w:lang w:bidi="hi-IN"/>
        </w:rPr>
        <w:t>,</w:t>
      </w:r>
      <w:r w:rsidRPr="008E6D11">
        <w:rPr>
          <w:rFonts w:eastAsia="Calibri"/>
          <w:b w:val="0"/>
          <w:bCs w:val="0"/>
          <w:caps w:val="0"/>
          <w:sz w:val="20"/>
          <w:szCs w:val="20"/>
          <w:lang w:bidi="hi-IN"/>
        </w:rPr>
        <w:t xml:space="preserve"> instances </w:t>
      </w:r>
      <w:r w:rsidR="00126881">
        <w:rPr>
          <w:rFonts w:eastAsia="Calibri"/>
          <w:b w:val="0"/>
          <w:bCs w:val="0"/>
          <w:caps w:val="0"/>
          <w:sz w:val="20"/>
          <w:szCs w:val="20"/>
          <w:lang w:bidi="hi-IN"/>
        </w:rPr>
        <w:t>on</w:t>
      </w:r>
      <w:r w:rsidRPr="008E6D11">
        <w:rPr>
          <w:rFonts w:eastAsia="Calibri"/>
          <w:b w:val="0"/>
          <w:bCs w:val="0"/>
          <w:caps w:val="0"/>
          <w:sz w:val="20"/>
          <w:szCs w:val="20"/>
          <w:lang w:bidi="hi-IN"/>
        </w:rPr>
        <w:t xml:space="preserve"> G</w:t>
      </w:r>
      <w:r w:rsidR="00126881">
        <w:rPr>
          <w:rFonts w:eastAsia="Calibri"/>
          <w:b w:val="0"/>
          <w:bCs w:val="0"/>
          <w:caps w:val="0"/>
          <w:sz w:val="20"/>
          <w:szCs w:val="20"/>
          <w:lang w:bidi="hi-IN"/>
        </w:rPr>
        <w:t>oogle Cloud</w:t>
      </w:r>
      <w:r w:rsidRPr="008E6D11">
        <w:rPr>
          <w:rFonts w:eastAsia="Calibri"/>
          <w:b w:val="0"/>
          <w:bCs w:val="0"/>
          <w:caps w:val="0"/>
          <w:sz w:val="20"/>
          <w:szCs w:val="20"/>
          <w:lang w:bidi="hi-IN"/>
        </w:rPr>
        <w:t xml:space="preserve"> using terraform scripts. These terraform scripts you can clone from AIE repository.</w:t>
      </w:r>
    </w:p>
    <w:p w14:paraId="5316E576" w14:textId="70A1E318" w:rsidR="00FE2E6C" w:rsidRDefault="00FE2E6C" w:rsidP="0090496C">
      <w:pPr>
        <w:pStyle w:val="HMHeadinglvl2"/>
        <w:numPr>
          <w:ilvl w:val="0"/>
          <w:numId w:val="0"/>
        </w:numPr>
        <w:ind w:left="1440"/>
        <w:rPr>
          <w:rFonts w:eastAsia="Calibri"/>
          <w:b w:val="0"/>
          <w:bCs w:val="0"/>
          <w:caps w:val="0"/>
          <w:sz w:val="22"/>
        </w:rPr>
      </w:pPr>
      <w:r w:rsidRPr="00FE2E6C">
        <w:rPr>
          <w:rFonts w:eastAsia="Calibri"/>
          <w:b w:val="0"/>
          <w:bCs w:val="0"/>
          <w:caps w:val="0"/>
          <w:noProof/>
          <w:sz w:val="22"/>
        </w:rPr>
        <w:drawing>
          <wp:inline distT="0" distB="0" distL="0" distR="0" wp14:anchorId="0D9210C0" wp14:editId="60BA810B">
            <wp:extent cx="5198745" cy="2721326"/>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2597" cy="2739046"/>
                    </a:xfrm>
                    <a:prstGeom prst="rect">
                      <a:avLst/>
                    </a:prstGeom>
                  </pic:spPr>
                </pic:pic>
              </a:graphicData>
            </a:graphic>
          </wp:inline>
        </w:drawing>
      </w:r>
    </w:p>
    <w:p w14:paraId="39F17290" w14:textId="326055D5" w:rsidR="0090496C" w:rsidRDefault="0090496C" w:rsidP="0090496C">
      <w:pPr>
        <w:pStyle w:val="HMHeadinglvl2"/>
        <w:numPr>
          <w:ilvl w:val="0"/>
          <w:numId w:val="0"/>
        </w:numPr>
        <w:ind w:left="1440"/>
        <w:rPr>
          <w:rFonts w:eastAsia="Calibri"/>
          <w:b w:val="0"/>
          <w:bCs w:val="0"/>
          <w:caps w:val="0"/>
          <w:sz w:val="22"/>
        </w:rPr>
      </w:pPr>
    </w:p>
    <w:p w14:paraId="34C99270" w14:textId="1EF3EC63" w:rsidR="00536AB7" w:rsidRPr="008E6D11" w:rsidRDefault="00536AB7" w:rsidP="0090496C">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All the latest code is under in k8s-cluster-setup branch.</w:t>
      </w:r>
    </w:p>
    <w:p w14:paraId="313DF4EB" w14:textId="12AD33C8" w:rsidR="00B37E19" w:rsidRDefault="00B37E19" w:rsidP="00B37E19">
      <w:pPr>
        <w:pStyle w:val="HMHeadinglvl2"/>
      </w:pPr>
      <w:r w:rsidRPr="00B37E19">
        <w:t>Reser</w:t>
      </w:r>
      <w:r>
        <w:t>vising Static inetanl IP address</w:t>
      </w:r>
    </w:p>
    <w:p w14:paraId="19A8396E" w14:textId="10791C4D" w:rsidR="00B37E19" w:rsidRPr="008E6D11" w:rsidRDefault="00B37E19" w:rsidP="00B37E19">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Kubernetes master and worker needs static internal IP address. These Terrafom scripts are in gcp-network directory</w:t>
      </w:r>
    </w:p>
    <w:p w14:paraId="6F504E54" w14:textId="76D9CCF2" w:rsidR="00536AB7" w:rsidRDefault="00536AB7" w:rsidP="0090496C">
      <w:pPr>
        <w:pStyle w:val="HMHeadinglvl2"/>
        <w:numPr>
          <w:ilvl w:val="0"/>
          <w:numId w:val="0"/>
        </w:numPr>
        <w:ind w:left="1440"/>
        <w:rPr>
          <w:rFonts w:eastAsia="Calibri"/>
          <w:b w:val="0"/>
          <w:bCs w:val="0"/>
          <w:caps w:val="0"/>
          <w:sz w:val="22"/>
        </w:rPr>
      </w:pPr>
    </w:p>
    <w:p w14:paraId="1C98576D" w14:textId="21804479" w:rsidR="00536AB7" w:rsidRDefault="00536AB7" w:rsidP="0090496C">
      <w:pPr>
        <w:pStyle w:val="HMHeadinglvl2"/>
        <w:numPr>
          <w:ilvl w:val="0"/>
          <w:numId w:val="0"/>
        </w:numPr>
        <w:ind w:left="1440"/>
        <w:rPr>
          <w:rFonts w:eastAsia="Calibri"/>
          <w:b w:val="0"/>
          <w:bCs w:val="0"/>
          <w:caps w:val="0"/>
          <w:sz w:val="22"/>
        </w:rPr>
      </w:pPr>
      <w:r w:rsidRPr="00536AB7">
        <w:rPr>
          <w:rFonts w:eastAsia="Calibri"/>
          <w:b w:val="0"/>
          <w:bCs w:val="0"/>
          <w:caps w:val="0"/>
          <w:noProof/>
          <w:sz w:val="22"/>
        </w:rPr>
        <w:drawing>
          <wp:inline distT="0" distB="0" distL="0" distR="0" wp14:anchorId="5F443427" wp14:editId="09CD68AD">
            <wp:extent cx="5743575" cy="396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00212" cy="4006825"/>
                    </a:xfrm>
                    <a:prstGeom prst="rect">
                      <a:avLst/>
                    </a:prstGeom>
                  </pic:spPr>
                </pic:pic>
              </a:graphicData>
            </a:graphic>
          </wp:inline>
        </w:drawing>
      </w:r>
    </w:p>
    <w:p w14:paraId="4C7BF604" w14:textId="54845D56" w:rsidR="00536AB7" w:rsidRPr="008E6D11" w:rsidRDefault="00B37E19" w:rsidP="0090496C">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Sample terraform scripts file.</w:t>
      </w:r>
    </w:p>
    <w:p w14:paraId="0927659F" w14:textId="2835779C" w:rsidR="00536AB7" w:rsidRDefault="00536AB7" w:rsidP="0090496C">
      <w:pPr>
        <w:pStyle w:val="HMHeadinglvl2"/>
        <w:numPr>
          <w:ilvl w:val="0"/>
          <w:numId w:val="0"/>
        </w:numPr>
        <w:ind w:left="1440"/>
        <w:rPr>
          <w:rFonts w:eastAsia="Calibri"/>
          <w:b w:val="0"/>
          <w:bCs w:val="0"/>
          <w:caps w:val="0"/>
          <w:sz w:val="22"/>
        </w:rPr>
      </w:pPr>
      <w:r w:rsidRPr="00536AB7">
        <w:rPr>
          <w:rFonts w:eastAsia="Calibri"/>
          <w:b w:val="0"/>
          <w:bCs w:val="0"/>
          <w:caps w:val="0"/>
          <w:noProof/>
          <w:sz w:val="22"/>
        </w:rPr>
        <w:drawing>
          <wp:inline distT="0" distB="0" distL="0" distR="0" wp14:anchorId="6379E08B" wp14:editId="09F212C6">
            <wp:extent cx="5760720" cy="422110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7607" cy="4233479"/>
                    </a:xfrm>
                    <a:prstGeom prst="rect">
                      <a:avLst/>
                    </a:prstGeom>
                  </pic:spPr>
                </pic:pic>
              </a:graphicData>
            </a:graphic>
          </wp:inline>
        </w:drawing>
      </w:r>
    </w:p>
    <w:p w14:paraId="69A2CF0C" w14:textId="77777777" w:rsidR="00536AB7" w:rsidRPr="008E6D11" w:rsidRDefault="00536AB7" w:rsidP="00536AB7">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lastRenderedPageBreak/>
        <w:t>For example, we are reserving following ip address from ddh-aie-lle-central-prv01 subnet.</w:t>
      </w:r>
    </w:p>
    <w:p w14:paraId="33C345E2" w14:textId="758AD1E2" w:rsidR="00536AB7" w:rsidRDefault="00536AB7" w:rsidP="00536AB7">
      <w:pPr>
        <w:pStyle w:val="HMHeadinglvl2"/>
        <w:numPr>
          <w:ilvl w:val="0"/>
          <w:numId w:val="13"/>
        </w:numPr>
        <w:rPr>
          <w:rFonts w:eastAsia="Calibri"/>
          <w:b w:val="0"/>
          <w:bCs w:val="0"/>
          <w:caps w:val="0"/>
          <w:sz w:val="22"/>
        </w:rPr>
      </w:pPr>
      <w:r>
        <w:rPr>
          <w:rFonts w:eastAsia="Calibri"/>
          <w:b w:val="0"/>
          <w:bCs w:val="0"/>
          <w:caps w:val="0"/>
          <w:sz w:val="22"/>
        </w:rPr>
        <w:t>10.207.18.26</w:t>
      </w:r>
    </w:p>
    <w:p w14:paraId="361B90AD" w14:textId="77777777" w:rsidR="00536AB7" w:rsidRDefault="00536AB7" w:rsidP="00536AB7">
      <w:pPr>
        <w:pStyle w:val="HMHeadinglvl2"/>
        <w:numPr>
          <w:ilvl w:val="0"/>
          <w:numId w:val="13"/>
        </w:numPr>
        <w:rPr>
          <w:rFonts w:eastAsia="Calibri"/>
          <w:b w:val="0"/>
          <w:bCs w:val="0"/>
          <w:caps w:val="0"/>
          <w:sz w:val="22"/>
        </w:rPr>
      </w:pPr>
      <w:r>
        <w:rPr>
          <w:rFonts w:eastAsia="Calibri"/>
          <w:b w:val="0"/>
          <w:bCs w:val="0"/>
          <w:caps w:val="0"/>
          <w:sz w:val="22"/>
        </w:rPr>
        <w:t>10.207.18.27</w:t>
      </w:r>
    </w:p>
    <w:p w14:paraId="263A6F72" w14:textId="65B65FAF" w:rsidR="00536AB7" w:rsidRDefault="00536AB7" w:rsidP="00536AB7">
      <w:pPr>
        <w:pStyle w:val="HMHeadinglvl2"/>
        <w:numPr>
          <w:ilvl w:val="0"/>
          <w:numId w:val="13"/>
        </w:numPr>
        <w:rPr>
          <w:rFonts w:eastAsia="Calibri"/>
          <w:b w:val="0"/>
          <w:bCs w:val="0"/>
          <w:caps w:val="0"/>
          <w:sz w:val="22"/>
        </w:rPr>
      </w:pPr>
      <w:r>
        <w:rPr>
          <w:rFonts w:eastAsia="Calibri"/>
          <w:b w:val="0"/>
          <w:bCs w:val="0"/>
          <w:caps w:val="0"/>
          <w:sz w:val="22"/>
        </w:rPr>
        <w:t>10.207.18.28</w:t>
      </w:r>
    </w:p>
    <w:p w14:paraId="2081A840" w14:textId="68B33157" w:rsidR="00536AB7" w:rsidRDefault="00536AB7" w:rsidP="00536AB7">
      <w:pPr>
        <w:pStyle w:val="HMHeadinglvl2"/>
        <w:numPr>
          <w:ilvl w:val="0"/>
          <w:numId w:val="13"/>
        </w:numPr>
        <w:rPr>
          <w:rFonts w:eastAsia="Calibri"/>
          <w:b w:val="0"/>
          <w:bCs w:val="0"/>
          <w:caps w:val="0"/>
          <w:sz w:val="22"/>
        </w:rPr>
      </w:pPr>
      <w:r>
        <w:rPr>
          <w:rFonts w:eastAsia="Calibri"/>
          <w:b w:val="0"/>
          <w:bCs w:val="0"/>
          <w:caps w:val="0"/>
          <w:sz w:val="22"/>
        </w:rPr>
        <w:t>10.207.18.29</w:t>
      </w:r>
    </w:p>
    <w:p w14:paraId="3D78B6E4" w14:textId="56D89A6C" w:rsidR="00536AB7" w:rsidRDefault="00536AB7" w:rsidP="00536AB7">
      <w:pPr>
        <w:pStyle w:val="HMHeadinglvl2"/>
        <w:numPr>
          <w:ilvl w:val="0"/>
          <w:numId w:val="13"/>
        </w:numPr>
        <w:rPr>
          <w:rFonts w:eastAsia="Calibri"/>
          <w:b w:val="0"/>
          <w:bCs w:val="0"/>
          <w:caps w:val="0"/>
          <w:sz w:val="22"/>
        </w:rPr>
      </w:pPr>
      <w:r>
        <w:rPr>
          <w:rFonts w:eastAsia="Calibri"/>
          <w:b w:val="0"/>
          <w:bCs w:val="0"/>
          <w:caps w:val="0"/>
          <w:sz w:val="22"/>
        </w:rPr>
        <w:t>10.207.18.30</w:t>
      </w:r>
    </w:p>
    <w:p w14:paraId="4EA9063D" w14:textId="77777777" w:rsidR="00B37E19" w:rsidRDefault="00B37E19" w:rsidP="00B37E19">
      <w:pPr>
        <w:pStyle w:val="HMHeadinglvl2"/>
        <w:numPr>
          <w:ilvl w:val="0"/>
          <w:numId w:val="0"/>
        </w:numPr>
        <w:ind w:left="1440" w:hanging="720"/>
        <w:rPr>
          <w:rFonts w:eastAsia="Calibri"/>
          <w:b w:val="0"/>
          <w:bCs w:val="0"/>
          <w:caps w:val="0"/>
          <w:sz w:val="22"/>
        </w:rPr>
      </w:pPr>
    </w:p>
    <w:p w14:paraId="39084307" w14:textId="61D77393" w:rsidR="00536AB7" w:rsidRDefault="00B37E19" w:rsidP="00B37E19">
      <w:pPr>
        <w:pStyle w:val="HMHeadinglvl2"/>
      </w:pPr>
      <w:r w:rsidRPr="00B37E19">
        <w:t>Provision GCP instance</w:t>
      </w:r>
    </w:p>
    <w:p w14:paraId="2179C072" w14:textId="1287128C" w:rsidR="00B37E19" w:rsidRPr="008E6D11" w:rsidRDefault="00B37E19" w:rsidP="00B37E19">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We can provision GCP instance using following sample terraform codes from k8s-infra-setup directory. This will create 2 master and 1 worker node along with 200GB secondary drive. We can adjust this number of nodes from variable.tf files as per our requirements.</w:t>
      </w:r>
    </w:p>
    <w:p w14:paraId="780D0D97" w14:textId="27CF575D" w:rsidR="00B37E19" w:rsidRDefault="00B37E19" w:rsidP="00B37E19">
      <w:pPr>
        <w:pStyle w:val="HMHeadinglvl2"/>
        <w:numPr>
          <w:ilvl w:val="0"/>
          <w:numId w:val="0"/>
        </w:numPr>
        <w:ind w:left="1440"/>
        <w:rPr>
          <w:rFonts w:eastAsia="Calibri"/>
          <w:b w:val="0"/>
          <w:bCs w:val="0"/>
          <w:caps w:val="0"/>
          <w:sz w:val="22"/>
        </w:rPr>
      </w:pPr>
    </w:p>
    <w:p w14:paraId="585747DA" w14:textId="2E8D3090" w:rsidR="00B37E19" w:rsidRPr="008E6D11" w:rsidRDefault="00B37E19" w:rsidP="00B37E19">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Sample code snippet.</w:t>
      </w:r>
    </w:p>
    <w:p w14:paraId="798CC7E5" w14:textId="0E5F2C1B" w:rsidR="00B37E19" w:rsidRDefault="00B37E19" w:rsidP="00B37E19">
      <w:pPr>
        <w:pStyle w:val="HMHeadinglvl2"/>
        <w:numPr>
          <w:ilvl w:val="0"/>
          <w:numId w:val="0"/>
        </w:numPr>
        <w:ind w:left="1440"/>
        <w:rPr>
          <w:rFonts w:eastAsia="Calibri"/>
          <w:b w:val="0"/>
          <w:bCs w:val="0"/>
          <w:caps w:val="0"/>
          <w:sz w:val="22"/>
        </w:rPr>
      </w:pPr>
      <w:r w:rsidRPr="00B37E19">
        <w:rPr>
          <w:rFonts w:eastAsia="Calibri"/>
          <w:b w:val="0"/>
          <w:bCs w:val="0"/>
          <w:caps w:val="0"/>
          <w:noProof/>
          <w:sz w:val="22"/>
        </w:rPr>
        <w:drawing>
          <wp:inline distT="0" distB="0" distL="0" distR="0" wp14:anchorId="1A5EB343" wp14:editId="1A78263A">
            <wp:extent cx="5770245" cy="139379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0451" cy="1405923"/>
                    </a:xfrm>
                    <a:prstGeom prst="rect">
                      <a:avLst/>
                    </a:prstGeom>
                  </pic:spPr>
                </pic:pic>
              </a:graphicData>
            </a:graphic>
          </wp:inline>
        </w:drawing>
      </w:r>
    </w:p>
    <w:p w14:paraId="742BC1A6" w14:textId="17B0808E" w:rsidR="00B37E19" w:rsidRDefault="00B37E19" w:rsidP="00B37E19">
      <w:pPr>
        <w:pStyle w:val="HMHeadinglvl2"/>
        <w:numPr>
          <w:ilvl w:val="0"/>
          <w:numId w:val="0"/>
        </w:numPr>
        <w:ind w:left="1440"/>
        <w:rPr>
          <w:rFonts w:eastAsia="Calibri"/>
          <w:b w:val="0"/>
          <w:bCs w:val="0"/>
          <w:caps w:val="0"/>
          <w:sz w:val="22"/>
        </w:rPr>
      </w:pPr>
    </w:p>
    <w:p w14:paraId="69407AD6" w14:textId="76E6F817" w:rsidR="00B37E19" w:rsidRPr="00B37E19" w:rsidRDefault="00B37E19" w:rsidP="00B37E19">
      <w:pPr>
        <w:pStyle w:val="HMHeadinglvl2"/>
        <w:numPr>
          <w:ilvl w:val="0"/>
          <w:numId w:val="0"/>
        </w:numPr>
        <w:ind w:left="1440"/>
        <w:rPr>
          <w:rFonts w:eastAsia="Calibri"/>
          <w:b w:val="0"/>
          <w:bCs w:val="0"/>
          <w:caps w:val="0"/>
          <w:sz w:val="22"/>
        </w:rPr>
      </w:pPr>
      <w:r w:rsidRPr="00B37E19">
        <w:rPr>
          <w:rFonts w:eastAsia="Calibri"/>
          <w:b w:val="0"/>
          <w:bCs w:val="0"/>
          <w:caps w:val="0"/>
          <w:noProof/>
          <w:sz w:val="22"/>
        </w:rPr>
        <w:lastRenderedPageBreak/>
        <w:drawing>
          <wp:inline distT="0" distB="0" distL="0" distR="0" wp14:anchorId="15C88611" wp14:editId="3E9BC668">
            <wp:extent cx="5774989" cy="46716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0636" cy="4684353"/>
                    </a:xfrm>
                    <a:prstGeom prst="rect">
                      <a:avLst/>
                    </a:prstGeom>
                  </pic:spPr>
                </pic:pic>
              </a:graphicData>
            </a:graphic>
          </wp:inline>
        </w:drawing>
      </w:r>
    </w:p>
    <w:p w14:paraId="3F568DFD" w14:textId="72877728" w:rsidR="005222B1" w:rsidRDefault="005222B1" w:rsidP="00126881">
      <w:pPr>
        <w:pStyle w:val="HMHeadinglvl1"/>
      </w:pPr>
      <w:r w:rsidRPr="005222B1">
        <w:t>KUBERNETES CLUSTER SETUP</w:t>
      </w:r>
    </w:p>
    <w:p w14:paraId="51F32DF8" w14:textId="7937676B" w:rsidR="00536AB7" w:rsidRDefault="00536AB7" w:rsidP="00536AB7">
      <w:pPr>
        <w:pStyle w:val="HMHeadinglvl2"/>
        <w:numPr>
          <w:ilvl w:val="0"/>
          <w:numId w:val="0"/>
        </w:numPr>
        <w:ind w:left="1440"/>
      </w:pPr>
    </w:p>
    <w:p w14:paraId="707FAF15" w14:textId="4F13175F" w:rsidR="00536AB7" w:rsidRPr="008E6D11" w:rsidRDefault="00536AB7" w:rsidP="00536AB7">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xml:space="preserve">Once require instance provisioned then we can setup </w:t>
      </w:r>
      <w:r w:rsidR="003C7074" w:rsidRPr="008E6D11">
        <w:rPr>
          <w:rFonts w:eastAsia="Calibri"/>
          <w:b w:val="0"/>
          <w:bCs w:val="0"/>
          <w:caps w:val="0"/>
          <w:sz w:val="20"/>
          <w:szCs w:val="20"/>
          <w:lang w:bidi="hi-IN"/>
        </w:rPr>
        <w:t>Kubernetes</w:t>
      </w:r>
      <w:r w:rsidRPr="008E6D11">
        <w:rPr>
          <w:rFonts w:eastAsia="Calibri"/>
          <w:b w:val="0"/>
          <w:bCs w:val="0"/>
          <w:caps w:val="0"/>
          <w:sz w:val="20"/>
          <w:szCs w:val="20"/>
          <w:lang w:bidi="hi-IN"/>
        </w:rPr>
        <w:t xml:space="preserve"> using Ansible Playbook.</w:t>
      </w:r>
      <w:r w:rsidR="00537984" w:rsidRPr="008E6D11">
        <w:rPr>
          <w:rFonts w:eastAsia="Calibri"/>
          <w:b w:val="0"/>
          <w:bCs w:val="0"/>
          <w:caps w:val="0"/>
          <w:sz w:val="20"/>
          <w:szCs w:val="20"/>
          <w:lang w:bidi="hi-IN"/>
        </w:rPr>
        <w:t xml:space="preserve"> You can refer all UpToDate code from k8s-cluster-setup directory.</w:t>
      </w:r>
    </w:p>
    <w:p w14:paraId="4B100929" w14:textId="6E4BC3B1" w:rsidR="00537984" w:rsidRPr="00536AB7" w:rsidRDefault="00537984" w:rsidP="00536AB7">
      <w:pPr>
        <w:pStyle w:val="HMHeadinglvl2"/>
        <w:numPr>
          <w:ilvl w:val="0"/>
          <w:numId w:val="0"/>
        </w:numPr>
        <w:ind w:left="1440"/>
        <w:rPr>
          <w:rFonts w:eastAsia="Calibri"/>
          <w:b w:val="0"/>
          <w:bCs w:val="0"/>
          <w:caps w:val="0"/>
          <w:sz w:val="22"/>
        </w:rPr>
      </w:pPr>
      <w:r w:rsidRPr="00537984">
        <w:rPr>
          <w:rFonts w:eastAsia="Calibri"/>
          <w:b w:val="0"/>
          <w:bCs w:val="0"/>
          <w:caps w:val="0"/>
          <w:noProof/>
          <w:sz w:val="22"/>
        </w:rPr>
        <w:lastRenderedPageBreak/>
        <w:drawing>
          <wp:inline distT="0" distB="0" distL="0" distR="0" wp14:anchorId="6B9F44D9" wp14:editId="4AE2A88E">
            <wp:extent cx="5774415" cy="40170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9751" cy="4020722"/>
                    </a:xfrm>
                    <a:prstGeom prst="rect">
                      <a:avLst/>
                    </a:prstGeom>
                  </pic:spPr>
                </pic:pic>
              </a:graphicData>
            </a:graphic>
          </wp:inline>
        </w:drawing>
      </w:r>
    </w:p>
    <w:p w14:paraId="627B3025" w14:textId="5AEE0A44" w:rsidR="005222B1" w:rsidRDefault="005222B1" w:rsidP="00DB380D">
      <w:pPr>
        <w:pStyle w:val="HMHeadinglvl2"/>
      </w:pPr>
      <w:r w:rsidRPr="005222B1">
        <w:t>PREREQUITES FOR CLUSTER SETUP</w:t>
      </w:r>
    </w:p>
    <w:p w14:paraId="790CC3D7" w14:textId="1F591A5E" w:rsidR="00495682" w:rsidRDefault="00495682" w:rsidP="00495682">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The following prerequires should be setup in the local where Ansible is installed and invoke scripts.</w:t>
      </w:r>
    </w:p>
    <w:p w14:paraId="38554D62" w14:textId="77777777" w:rsidR="008E6D11" w:rsidRPr="008E6D11" w:rsidRDefault="008E6D11" w:rsidP="00495682">
      <w:pPr>
        <w:pStyle w:val="HMHeadinglvl2"/>
        <w:numPr>
          <w:ilvl w:val="0"/>
          <w:numId w:val="0"/>
        </w:numPr>
        <w:ind w:left="1440"/>
        <w:rPr>
          <w:rFonts w:eastAsia="Calibri"/>
          <w:b w:val="0"/>
          <w:bCs w:val="0"/>
          <w:caps w:val="0"/>
          <w:sz w:val="20"/>
          <w:szCs w:val="20"/>
          <w:lang w:bidi="hi-IN"/>
        </w:rPr>
      </w:pPr>
    </w:p>
    <w:p w14:paraId="792E4BEA" w14:textId="77777777"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Ansible v2.7.8 (or newer) and python-netaddr is installed on the machine that will run Ansible commands</w:t>
      </w:r>
    </w:p>
    <w:p w14:paraId="002358E8" w14:textId="77777777"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Jinja 2.9 (or newer) is required to run the Ansible Playbooks</w:t>
      </w:r>
    </w:p>
    <w:p w14:paraId="67166A5C" w14:textId="77777777"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The target servers must have access to the Internet in order to pull docker images. Otherwise, additional configuration is required (See Offline Environment)</w:t>
      </w:r>
    </w:p>
    <w:p w14:paraId="61FB4076" w14:textId="77777777"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The target servers are configured to allow IPv4 forwarding.</w:t>
      </w:r>
    </w:p>
    <w:p w14:paraId="7EE4CC73" w14:textId="20EDB965"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 xml:space="preserve">Your ssh key must be copied to all the </w:t>
      </w:r>
      <w:r w:rsidR="00495682" w:rsidRPr="008E6D11">
        <w:rPr>
          <w:rFonts w:eastAsia="Calibri"/>
          <w:b w:val="0"/>
          <w:bCs w:val="0"/>
          <w:caps w:val="0"/>
          <w:sz w:val="20"/>
          <w:szCs w:val="20"/>
          <w:lang w:bidi="hi-IN"/>
        </w:rPr>
        <w:t>server’s</w:t>
      </w:r>
      <w:r w:rsidRPr="008E6D11">
        <w:rPr>
          <w:rFonts w:eastAsia="Calibri"/>
          <w:b w:val="0"/>
          <w:bCs w:val="0"/>
          <w:caps w:val="0"/>
          <w:sz w:val="20"/>
          <w:szCs w:val="20"/>
          <w:lang w:bidi="hi-IN"/>
        </w:rPr>
        <w:t xml:space="preserve"> part of your inventory.</w:t>
      </w:r>
    </w:p>
    <w:p w14:paraId="2A8452F6" w14:textId="77777777"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The firewalls are not managed, you'll need to implement your own rules the way you used to. in order to avoid any issue during deployment you should disable your firewall.</w:t>
      </w:r>
    </w:p>
    <w:p w14:paraId="316F7285" w14:textId="5C97BCA3" w:rsidR="00537984" w:rsidRPr="008E6D11" w:rsidRDefault="00537984" w:rsidP="008E6D11">
      <w:pPr>
        <w:pStyle w:val="HMHeadinglvl2"/>
        <w:numPr>
          <w:ilvl w:val="0"/>
          <w:numId w:val="32"/>
        </w:numPr>
        <w:rPr>
          <w:rFonts w:eastAsia="Calibri"/>
          <w:b w:val="0"/>
          <w:bCs w:val="0"/>
          <w:caps w:val="0"/>
          <w:sz w:val="20"/>
          <w:szCs w:val="20"/>
          <w:lang w:bidi="hi-IN"/>
        </w:rPr>
      </w:pPr>
      <w:r w:rsidRPr="008E6D11">
        <w:rPr>
          <w:rFonts w:eastAsia="Calibri"/>
          <w:b w:val="0"/>
          <w:bCs w:val="0"/>
          <w:caps w:val="0"/>
          <w:sz w:val="20"/>
          <w:szCs w:val="20"/>
          <w:lang w:bidi="hi-IN"/>
        </w:rPr>
        <w:t xml:space="preserve">If AIEnterprise  is ran from non-root user account, correct privilege escalation method should be configured in the target servers. Then the </w:t>
      </w:r>
      <w:r w:rsidR="00495682" w:rsidRPr="008E6D11">
        <w:rPr>
          <w:rFonts w:eastAsia="Calibri"/>
          <w:b w:val="0"/>
          <w:bCs w:val="0"/>
          <w:caps w:val="0"/>
          <w:sz w:val="20"/>
          <w:szCs w:val="20"/>
          <w:lang w:bidi="hi-IN"/>
        </w:rPr>
        <w:t>ansible become</w:t>
      </w:r>
      <w:r w:rsidRPr="008E6D11">
        <w:rPr>
          <w:rFonts w:eastAsia="Calibri"/>
          <w:b w:val="0"/>
          <w:bCs w:val="0"/>
          <w:caps w:val="0"/>
          <w:sz w:val="20"/>
          <w:szCs w:val="20"/>
          <w:lang w:bidi="hi-IN"/>
        </w:rPr>
        <w:t xml:space="preserve"> flag or command parameters --become or -b should be specified.</w:t>
      </w:r>
    </w:p>
    <w:p w14:paraId="283C0DFA" w14:textId="77777777" w:rsidR="00537984" w:rsidRPr="00537984" w:rsidRDefault="00537984" w:rsidP="00537984">
      <w:pPr>
        <w:pStyle w:val="HMHeadinglvl2"/>
        <w:numPr>
          <w:ilvl w:val="0"/>
          <w:numId w:val="0"/>
        </w:numPr>
        <w:ind w:left="1440"/>
        <w:rPr>
          <w:rFonts w:eastAsia="Calibri"/>
          <w:b w:val="0"/>
          <w:bCs w:val="0"/>
          <w:caps w:val="0"/>
          <w:sz w:val="22"/>
        </w:rPr>
      </w:pPr>
    </w:p>
    <w:p w14:paraId="7BD86F71" w14:textId="74693A81" w:rsidR="005222B1" w:rsidRDefault="005222B1" w:rsidP="00DB380D">
      <w:pPr>
        <w:pStyle w:val="HMHeadinglvl2"/>
      </w:pPr>
      <w:r w:rsidRPr="005222B1">
        <w:t>RUN ANSIBLE PLAYBOOK</w:t>
      </w:r>
    </w:p>
    <w:p w14:paraId="03F66ECA" w14:textId="222FA9A4"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Execute following commands in the local box before deploying the cluster.</w:t>
      </w:r>
    </w:p>
    <w:p w14:paraId="783B9D52" w14:textId="77777777" w:rsidR="00537984" w:rsidRDefault="00537984" w:rsidP="00537984">
      <w:pPr>
        <w:pStyle w:val="HMHeadinglvl2"/>
        <w:numPr>
          <w:ilvl w:val="0"/>
          <w:numId w:val="0"/>
        </w:numPr>
        <w:ind w:left="1440"/>
        <w:rPr>
          <w:rFonts w:eastAsia="Calibri"/>
          <w:b w:val="0"/>
          <w:bCs w:val="0"/>
          <w:caps w:val="0"/>
          <w:sz w:val="22"/>
        </w:rPr>
      </w:pPr>
    </w:p>
    <w:p w14:paraId="516EC06E"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Install dependencies from ``requirements.txt``</w:t>
      </w:r>
    </w:p>
    <w:p w14:paraId="20D92563"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sudo pip install -r requirements.txt</w:t>
      </w:r>
    </w:p>
    <w:p w14:paraId="457C103F" w14:textId="77777777" w:rsidR="00537984" w:rsidRPr="00537984" w:rsidRDefault="00537984" w:rsidP="00537984">
      <w:pPr>
        <w:pStyle w:val="HMHeadinglvl2"/>
        <w:numPr>
          <w:ilvl w:val="0"/>
          <w:numId w:val="0"/>
        </w:numPr>
        <w:ind w:left="1440"/>
        <w:rPr>
          <w:rFonts w:eastAsia="Calibri"/>
          <w:b w:val="0"/>
          <w:bCs w:val="0"/>
          <w:caps w:val="0"/>
          <w:sz w:val="22"/>
        </w:rPr>
      </w:pPr>
    </w:p>
    <w:p w14:paraId="43880D17"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Copy ``inventory/sample`` as ``inventory/mycluster``</w:t>
      </w:r>
    </w:p>
    <w:p w14:paraId="556AFAC7"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cp -rfp inventory/sample inventory/mycluster</w:t>
      </w:r>
    </w:p>
    <w:p w14:paraId="042392D1"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p>
    <w:p w14:paraId="63C40C54"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lastRenderedPageBreak/>
        <w:t># Update Ansible inventory file with inventory builder</w:t>
      </w:r>
    </w:p>
    <w:p w14:paraId="7319D964"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declare -a IPS=(10.207.18.26 10.207.18.27 10.207.18.28)</w:t>
      </w:r>
    </w:p>
    <w:p w14:paraId="41B5BA3A"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CONFIG_FILE=inventory/mycluster/hosts.yml python3 contrib/inventory_builder/inventory.py ${IPS[@]}</w:t>
      </w:r>
    </w:p>
    <w:p w14:paraId="73B6284C" w14:textId="77777777" w:rsidR="00537984" w:rsidRPr="008E6D11" w:rsidRDefault="00537984" w:rsidP="008E6D11">
      <w:pPr>
        <w:pStyle w:val="HMHeadinglvl2"/>
        <w:numPr>
          <w:ilvl w:val="0"/>
          <w:numId w:val="0"/>
        </w:numPr>
        <w:ind w:left="1440"/>
        <w:rPr>
          <w:rFonts w:eastAsia="Calibri"/>
          <w:b w:val="0"/>
          <w:bCs w:val="0"/>
          <w:caps w:val="0"/>
          <w:sz w:val="20"/>
          <w:szCs w:val="20"/>
          <w:lang w:bidi="hi-IN"/>
        </w:rPr>
      </w:pPr>
    </w:p>
    <w:p w14:paraId="2E34D4A9"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Review and change parameters under ``inventory/mycluster/group_vars``</w:t>
      </w:r>
    </w:p>
    <w:p w14:paraId="3BCF2459"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cat inventory/mycluster/group_vars/all/all.yml</w:t>
      </w:r>
    </w:p>
    <w:p w14:paraId="14B232B7"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cat inventory/mycluster/group_vars/k8s-cluster/k8s-cluster.yml</w:t>
      </w:r>
    </w:p>
    <w:p w14:paraId="13505BCB" w14:textId="77777777" w:rsidR="00537984" w:rsidRDefault="00537984" w:rsidP="00537984">
      <w:pPr>
        <w:autoSpaceDE w:val="0"/>
        <w:autoSpaceDN w:val="0"/>
        <w:adjustRightInd w:val="0"/>
        <w:spacing w:before="0" w:after="200" w:line="276" w:lineRule="auto"/>
        <w:ind w:left="0" w:firstLine="0"/>
        <w:rPr>
          <w:rFonts w:cs="Calibri"/>
          <w:lang w:val="en"/>
        </w:rPr>
      </w:pPr>
    </w:p>
    <w:p w14:paraId="0CDE2EE6" w14:textId="22EA97A6"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Deploy with Ansible Playbook - run the playbook as root</w:t>
      </w:r>
    </w:p>
    <w:p w14:paraId="42B9F137"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The option `-b` is required, as for example writing SSL keys in /etc/,</w:t>
      </w:r>
    </w:p>
    <w:p w14:paraId="7267A5A4"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installing packages and interacting with various systemd daemons.</w:t>
      </w:r>
    </w:p>
    <w:p w14:paraId="0D4A7C8B"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 Without -b the playbook will fail to run!</w:t>
      </w:r>
    </w:p>
    <w:p w14:paraId="7D988CA0" w14:textId="77777777" w:rsidR="00537984" w:rsidRPr="008E6D11" w:rsidRDefault="00537984" w:rsidP="00537984">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ansible-playbook -i inventory/mycluster/hosts.yml --become --become-user=root cluster.yml</w:t>
      </w:r>
    </w:p>
    <w:p w14:paraId="795DDA09" w14:textId="77777777" w:rsidR="00537984" w:rsidRPr="00537984" w:rsidRDefault="00537984" w:rsidP="00537984">
      <w:pPr>
        <w:pStyle w:val="HMHeadinglvl2"/>
        <w:numPr>
          <w:ilvl w:val="0"/>
          <w:numId w:val="0"/>
        </w:numPr>
        <w:ind w:left="1440"/>
        <w:rPr>
          <w:rFonts w:eastAsia="Calibri"/>
          <w:b w:val="0"/>
          <w:bCs w:val="0"/>
          <w:caps w:val="0"/>
          <w:sz w:val="22"/>
        </w:rPr>
      </w:pPr>
    </w:p>
    <w:p w14:paraId="55AFC901" w14:textId="51EC2DEA" w:rsidR="005222B1" w:rsidRDefault="005222B1" w:rsidP="00126881">
      <w:pPr>
        <w:pStyle w:val="HMHeadinglvl1"/>
      </w:pPr>
      <w:r w:rsidRPr="005222B1">
        <w:t>CLUSTER VALIDATION</w:t>
      </w:r>
    </w:p>
    <w:p w14:paraId="6CAA505C" w14:textId="28A65DA9" w:rsidR="00495682" w:rsidRPr="008E6D11" w:rsidRDefault="00495682" w:rsidP="00495682">
      <w:pPr>
        <w:pStyle w:val="HMHeadinglvl2"/>
        <w:numPr>
          <w:ilvl w:val="0"/>
          <w:numId w:val="0"/>
        </w:numPr>
        <w:ind w:left="1440"/>
        <w:rPr>
          <w:rFonts w:eastAsia="Calibri"/>
          <w:b w:val="0"/>
          <w:bCs w:val="0"/>
          <w:caps w:val="0"/>
          <w:sz w:val="20"/>
          <w:szCs w:val="20"/>
          <w:lang w:bidi="hi-IN"/>
        </w:rPr>
      </w:pPr>
      <w:r w:rsidRPr="008E6D11">
        <w:rPr>
          <w:rFonts w:eastAsia="Calibri"/>
          <w:b w:val="0"/>
          <w:bCs w:val="0"/>
          <w:caps w:val="0"/>
          <w:sz w:val="20"/>
          <w:szCs w:val="20"/>
          <w:lang w:bidi="hi-IN"/>
        </w:rPr>
        <w:t>The Kubernetes command-line tool, kubectl, allows you to run commands against Kubernetes clusters. You can use kubectl to deploy applications, inspect and manage cluster resources, and view logs.</w:t>
      </w:r>
    </w:p>
    <w:p w14:paraId="1163EA66" w14:textId="1B956AE0" w:rsidR="00495682" w:rsidRDefault="008C0CF2" w:rsidP="00261871">
      <w:pPr>
        <w:pStyle w:val="HMHeadinglvl2"/>
      </w:pPr>
      <w:r w:rsidRPr="00261871">
        <w:t>Install</w:t>
      </w:r>
      <w:r w:rsidR="00DE6641" w:rsidRPr="00261871">
        <w:t xml:space="preserve"> Kubectl in client </w:t>
      </w:r>
      <w:r w:rsidRPr="00261871">
        <w:t>machine</w:t>
      </w:r>
    </w:p>
    <w:p w14:paraId="4E31C3B4" w14:textId="77777777" w:rsidR="00261871" w:rsidRPr="00261871" w:rsidRDefault="00261871" w:rsidP="00261871">
      <w:pPr>
        <w:pStyle w:val="HMHeadinglvl2"/>
        <w:numPr>
          <w:ilvl w:val="0"/>
          <w:numId w:val="0"/>
        </w:numPr>
        <w:ind w:left="1440"/>
      </w:pPr>
    </w:p>
    <w:p w14:paraId="16335884" w14:textId="2F29B220" w:rsidR="00DB380D" w:rsidRDefault="00DE6641" w:rsidP="00DB380D">
      <w:pPr>
        <w:pStyle w:val="HMHeadinglvl2"/>
        <w:numPr>
          <w:ilvl w:val="0"/>
          <w:numId w:val="0"/>
        </w:numPr>
        <w:ind w:left="1440"/>
        <w:rPr>
          <w:rFonts w:eastAsia="Calibri"/>
          <w:bCs w:val="0"/>
          <w:caps w:val="0"/>
          <w:sz w:val="22"/>
        </w:rPr>
      </w:pPr>
      <w:r>
        <w:rPr>
          <w:rFonts w:eastAsia="Calibri"/>
          <w:bCs w:val="0"/>
          <w:caps w:val="0"/>
          <w:sz w:val="22"/>
        </w:rPr>
        <w:t>For</w:t>
      </w:r>
      <w:r w:rsidR="000D2BA4" w:rsidRPr="000D2BA4">
        <w:rPr>
          <w:rFonts w:eastAsia="Calibri"/>
          <w:bCs w:val="0"/>
          <w:caps w:val="0"/>
          <w:sz w:val="22"/>
        </w:rPr>
        <w:t xml:space="preserve"> Windows device</w:t>
      </w:r>
    </w:p>
    <w:p w14:paraId="63FF8FCC" w14:textId="5E3C611F" w:rsidR="000D2BA4" w:rsidRDefault="000D2BA4" w:rsidP="00DB380D">
      <w:pPr>
        <w:pStyle w:val="HMHeadinglvl2"/>
        <w:numPr>
          <w:ilvl w:val="0"/>
          <w:numId w:val="0"/>
        </w:numPr>
        <w:ind w:left="1440"/>
        <w:rPr>
          <w:rFonts w:eastAsia="Calibri"/>
          <w:bCs w:val="0"/>
          <w:caps w:val="0"/>
          <w:sz w:val="22"/>
        </w:rPr>
      </w:pPr>
    </w:p>
    <w:p w14:paraId="61E6734B" w14:textId="4C49CEC3" w:rsidR="00495682" w:rsidRPr="008E6D11" w:rsidRDefault="00495682" w:rsidP="008E6D11">
      <w:pPr>
        <w:pStyle w:val="HMHeadinglvl2"/>
        <w:numPr>
          <w:ilvl w:val="0"/>
          <w:numId w:val="39"/>
        </w:numPr>
        <w:rPr>
          <w:rFonts w:eastAsia="Calibri"/>
          <w:b w:val="0"/>
          <w:bCs w:val="0"/>
          <w:caps w:val="0"/>
          <w:sz w:val="20"/>
          <w:szCs w:val="20"/>
          <w:lang w:bidi="hi-IN"/>
        </w:rPr>
      </w:pPr>
      <w:r w:rsidRPr="008E6D11">
        <w:rPr>
          <w:rFonts w:eastAsia="Calibri"/>
          <w:b w:val="0"/>
          <w:bCs w:val="0"/>
          <w:caps w:val="0"/>
          <w:sz w:val="20"/>
          <w:szCs w:val="20"/>
          <w:lang w:bidi="hi-IN"/>
        </w:rPr>
        <w:t>Download the latest release v1.14.0</w:t>
      </w:r>
    </w:p>
    <w:p w14:paraId="05A0FE78" w14:textId="77777777" w:rsidR="00495682" w:rsidRDefault="00495682" w:rsidP="00495682">
      <w:pPr>
        <w:autoSpaceDE w:val="0"/>
        <w:autoSpaceDN w:val="0"/>
        <w:adjustRightInd w:val="0"/>
        <w:spacing w:before="0" w:after="200" w:line="276" w:lineRule="auto"/>
        <w:ind w:left="720" w:firstLine="720"/>
        <w:rPr>
          <w:rFonts w:cs="Calibri"/>
          <w:lang w:val="en"/>
        </w:rPr>
      </w:pPr>
    </w:p>
    <w:p w14:paraId="08D94B1D" w14:textId="23E6E62B" w:rsidR="00495682" w:rsidRDefault="00495682" w:rsidP="00495682">
      <w:pPr>
        <w:autoSpaceDE w:val="0"/>
        <w:autoSpaceDN w:val="0"/>
        <w:adjustRightInd w:val="0"/>
        <w:spacing w:before="0" w:after="200" w:line="276" w:lineRule="auto"/>
        <w:ind w:left="720" w:firstLine="720"/>
        <w:rPr>
          <w:rFonts w:cs="Calibri"/>
          <w:lang w:val="en"/>
        </w:rPr>
      </w:pPr>
      <w:r w:rsidRPr="008E6D11">
        <w:rPr>
          <w:sz w:val="20"/>
          <w:szCs w:val="20"/>
          <w:lang w:bidi="hi-IN"/>
        </w:rPr>
        <w:t>curl -LO</w:t>
      </w:r>
      <w:r>
        <w:rPr>
          <w:rFonts w:cs="Calibri"/>
          <w:lang w:val="en"/>
        </w:rPr>
        <w:t xml:space="preserve"> </w:t>
      </w:r>
      <w:hyperlink r:id="rId19" w:history="1">
        <w:r w:rsidRPr="008462AC">
          <w:rPr>
            <w:rStyle w:val="Hyperlink"/>
            <w:rFonts w:cs="Calibri"/>
            <w:lang w:val="en"/>
          </w:rPr>
          <w:t>https://storage.googleapis.com/kubernetes-release/release/v1.14.0/bin/windows/amd64/kubectl.exe</w:t>
        </w:r>
      </w:hyperlink>
    </w:p>
    <w:p w14:paraId="7C9B4584" w14:textId="77777777" w:rsidR="00495682" w:rsidRPr="008E6D11" w:rsidRDefault="00495682" w:rsidP="00DE6641">
      <w:pPr>
        <w:pStyle w:val="ListParagraph"/>
        <w:numPr>
          <w:ilvl w:val="0"/>
          <w:numId w:val="25"/>
        </w:numPr>
        <w:autoSpaceDE w:val="0"/>
        <w:autoSpaceDN w:val="0"/>
        <w:adjustRightInd w:val="0"/>
        <w:spacing w:before="0" w:after="200" w:line="276" w:lineRule="auto"/>
        <w:rPr>
          <w:sz w:val="20"/>
          <w:szCs w:val="20"/>
          <w:lang w:bidi="hi-IN"/>
        </w:rPr>
      </w:pPr>
      <w:r w:rsidRPr="008E6D11">
        <w:rPr>
          <w:sz w:val="20"/>
          <w:szCs w:val="20"/>
          <w:lang w:bidi="hi-IN"/>
        </w:rPr>
        <w:t>Add the binary in to your PATH.</w:t>
      </w:r>
    </w:p>
    <w:p w14:paraId="6BC6C346" w14:textId="77777777" w:rsidR="00495682" w:rsidRPr="008E6D11" w:rsidRDefault="00495682" w:rsidP="00DE6641">
      <w:pPr>
        <w:pStyle w:val="ListParagraph"/>
        <w:numPr>
          <w:ilvl w:val="0"/>
          <w:numId w:val="26"/>
        </w:numPr>
        <w:autoSpaceDE w:val="0"/>
        <w:autoSpaceDN w:val="0"/>
        <w:adjustRightInd w:val="0"/>
        <w:spacing w:before="0" w:after="200" w:line="276" w:lineRule="auto"/>
        <w:rPr>
          <w:sz w:val="20"/>
          <w:szCs w:val="20"/>
          <w:lang w:bidi="hi-IN"/>
        </w:rPr>
      </w:pPr>
      <w:r w:rsidRPr="008E6D11">
        <w:rPr>
          <w:sz w:val="20"/>
          <w:szCs w:val="20"/>
          <w:lang w:bidi="hi-IN"/>
        </w:rPr>
        <w:t>Test to ensure the version you installed is up-to-date:</w:t>
      </w:r>
    </w:p>
    <w:p w14:paraId="433E4B0B" w14:textId="77777777" w:rsidR="00495682" w:rsidRPr="008E6D11" w:rsidRDefault="00495682"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kubectl version</w:t>
      </w:r>
    </w:p>
    <w:p w14:paraId="6C18C155" w14:textId="6DA34053" w:rsidR="00495682" w:rsidRDefault="00DE6641" w:rsidP="00DE6641">
      <w:pPr>
        <w:autoSpaceDE w:val="0"/>
        <w:autoSpaceDN w:val="0"/>
        <w:adjustRightInd w:val="0"/>
        <w:spacing w:before="0" w:after="200" w:line="276" w:lineRule="auto"/>
        <w:ind w:left="1440" w:firstLine="0"/>
        <w:rPr>
          <w:b/>
        </w:rPr>
      </w:pPr>
      <w:r w:rsidRPr="00DE6641">
        <w:rPr>
          <w:b/>
        </w:rPr>
        <w:t>For Linux devices</w:t>
      </w:r>
    </w:p>
    <w:p w14:paraId="17C096FA" w14:textId="77777777" w:rsidR="00DE6641" w:rsidRPr="008E6D11" w:rsidRDefault="00DE6641" w:rsidP="00DE6641">
      <w:pPr>
        <w:pStyle w:val="ListParagraph"/>
        <w:numPr>
          <w:ilvl w:val="0"/>
          <w:numId w:val="21"/>
        </w:numPr>
        <w:autoSpaceDE w:val="0"/>
        <w:autoSpaceDN w:val="0"/>
        <w:adjustRightInd w:val="0"/>
        <w:spacing w:before="0" w:after="200" w:line="276" w:lineRule="auto"/>
        <w:rPr>
          <w:sz w:val="20"/>
          <w:szCs w:val="20"/>
          <w:lang w:bidi="hi-IN"/>
        </w:rPr>
      </w:pPr>
      <w:r w:rsidRPr="008E6D11">
        <w:rPr>
          <w:sz w:val="20"/>
          <w:szCs w:val="20"/>
          <w:lang w:bidi="hi-IN"/>
        </w:rPr>
        <w:t>Download the latest release with the command:</w:t>
      </w:r>
    </w:p>
    <w:p w14:paraId="2CBAE635"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 xml:space="preserve">curl -LO </w:t>
      </w:r>
      <w:hyperlink r:id="rId20" w:history="1">
        <w:r w:rsidRPr="008E6D11">
          <w:rPr>
            <w:sz w:val="20"/>
            <w:szCs w:val="20"/>
            <w:lang w:bidi="hi-IN"/>
          </w:rPr>
          <w:t>https://storage.googleapis.com/kubernetes-release/release/$(curl</w:t>
        </w:r>
      </w:hyperlink>
      <w:r w:rsidRPr="008E6D11">
        <w:rPr>
          <w:sz w:val="20"/>
          <w:szCs w:val="20"/>
          <w:lang w:bidi="hi-IN"/>
        </w:rPr>
        <w:t xml:space="preserve"> -s </w:t>
      </w:r>
      <w:hyperlink r:id="rId21" w:history="1">
        <w:r w:rsidRPr="008E6D11">
          <w:rPr>
            <w:sz w:val="20"/>
            <w:szCs w:val="20"/>
            <w:lang w:bidi="hi-IN"/>
          </w:rPr>
          <w:t>https://storage.googleapis.com/kubernetes-release/release/stable.txt)/bin/linux/amd64/kubectl</w:t>
        </w:r>
      </w:hyperlink>
    </w:p>
    <w:p w14:paraId="191E4218"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 xml:space="preserve">To download a specific version, replace the $(curl -s </w:t>
      </w:r>
      <w:hyperlink r:id="rId22" w:history="1">
        <w:r w:rsidRPr="008E6D11">
          <w:rPr>
            <w:sz w:val="20"/>
            <w:szCs w:val="20"/>
            <w:lang w:bidi="hi-IN"/>
          </w:rPr>
          <w:t>https://storage.googleapis.com/kubernetes-release/release/stable.txt</w:t>
        </w:r>
      </w:hyperlink>
      <w:r w:rsidRPr="008E6D11">
        <w:rPr>
          <w:sz w:val="20"/>
          <w:szCs w:val="20"/>
          <w:lang w:bidi="hi-IN"/>
        </w:rPr>
        <w:t>) portion of the command with the specific version.</w:t>
      </w:r>
    </w:p>
    <w:p w14:paraId="28E63C49"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For example, to download version v1.14.0 on Linux, type:</w:t>
      </w:r>
    </w:p>
    <w:p w14:paraId="54116D02"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lastRenderedPageBreak/>
        <w:t xml:space="preserve">curl -LO </w:t>
      </w:r>
      <w:hyperlink r:id="rId23" w:history="1">
        <w:r w:rsidRPr="008E6D11">
          <w:rPr>
            <w:sz w:val="20"/>
            <w:szCs w:val="20"/>
            <w:lang w:bidi="hi-IN"/>
          </w:rPr>
          <w:t>https://storage.googleapis.com/kubernetes-release/release/v1.14.0/bin/linux/amd64/kubectl</w:t>
        </w:r>
      </w:hyperlink>
    </w:p>
    <w:p w14:paraId="3B8FD3F2" w14:textId="77777777" w:rsidR="00DE6641" w:rsidRPr="008E6D11" w:rsidRDefault="00DE6641" w:rsidP="008E6D11">
      <w:pPr>
        <w:pStyle w:val="ListParagraph"/>
        <w:numPr>
          <w:ilvl w:val="0"/>
          <w:numId w:val="21"/>
        </w:numPr>
        <w:autoSpaceDE w:val="0"/>
        <w:autoSpaceDN w:val="0"/>
        <w:adjustRightInd w:val="0"/>
        <w:spacing w:before="0" w:after="200" w:line="276" w:lineRule="auto"/>
        <w:rPr>
          <w:sz w:val="20"/>
          <w:szCs w:val="20"/>
          <w:lang w:bidi="hi-IN"/>
        </w:rPr>
      </w:pPr>
      <w:r w:rsidRPr="008E6D11">
        <w:rPr>
          <w:sz w:val="20"/>
          <w:szCs w:val="20"/>
          <w:lang w:bidi="hi-IN"/>
        </w:rPr>
        <w:t>Make the kubectl binary executable.</w:t>
      </w:r>
    </w:p>
    <w:p w14:paraId="271F84FC"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chmod +x ./kubectl</w:t>
      </w:r>
    </w:p>
    <w:p w14:paraId="7F3D7895" w14:textId="77777777" w:rsidR="00DE6641" w:rsidRPr="008E6D11" w:rsidRDefault="00DE6641" w:rsidP="008E6D11">
      <w:pPr>
        <w:pStyle w:val="ListParagraph"/>
        <w:numPr>
          <w:ilvl w:val="0"/>
          <w:numId w:val="21"/>
        </w:numPr>
        <w:autoSpaceDE w:val="0"/>
        <w:autoSpaceDN w:val="0"/>
        <w:adjustRightInd w:val="0"/>
        <w:spacing w:before="0" w:after="200" w:line="276" w:lineRule="auto"/>
        <w:rPr>
          <w:sz w:val="20"/>
          <w:szCs w:val="20"/>
          <w:lang w:bidi="hi-IN"/>
        </w:rPr>
      </w:pPr>
      <w:r w:rsidRPr="008E6D11">
        <w:rPr>
          <w:sz w:val="20"/>
          <w:szCs w:val="20"/>
          <w:lang w:bidi="hi-IN"/>
        </w:rPr>
        <w:t>Move the binary in to your PATH.</w:t>
      </w:r>
    </w:p>
    <w:p w14:paraId="0453E0E0" w14:textId="77777777"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sudo mv ./kubectl /usr/local/bin/kubectl</w:t>
      </w:r>
    </w:p>
    <w:p w14:paraId="20E6975E" w14:textId="77777777" w:rsidR="00DE6641" w:rsidRPr="008E6D11" w:rsidRDefault="00DE6641" w:rsidP="008E6D11">
      <w:pPr>
        <w:pStyle w:val="ListParagraph"/>
        <w:numPr>
          <w:ilvl w:val="0"/>
          <w:numId w:val="21"/>
        </w:numPr>
        <w:autoSpaceDE w:val="0"/>
        <w:autoSpaceDN w:val="0"/>
        <w:adjustRightInd w:val="0"/>
        <w:spacing w:before="0" w:after="200" w:line="276" w:lineRule="auto"/>
        <w:rPr>
          <w:sz w:val="20"/>
          <w:szCs w:val="20"/>
          <w:lang w:bidi="hi-IN"/>
        </w:rPr>
      </w:pPr>
      <w:r w:rsidRPr="008E6D11">
        <w:rPr>
          <w:sz w:val="20"/>
          <w:szCs w:val="20"/>
          <w:lang w:bidi="hi-IN"/>
        </w:rPr>
        <w:t>Test to ensure the version you installed is up-to-date:</w:t>
      </w:r>
    </w:p>
    <w:p w14:paraId="2AE7B407" w14:textId="32379FBE" w:rsidR="00DE6641" w:rsidRPr="008E6D11" w:rsidRDefault="00DE6641" w:rsidP="00DE6641">
      <w:pPr>
        <w:autoSpaceDE w:val="0"/>
        <w:autoSpaceDN w:val="0"/>
        <w:adjustRightInd w:val="0"/>
        <w:spacing w:before="0" w:after="200" w:line="276" w:lineRule="auto"/>
        <w:ind w:left="1440" w:firstLine="720"/>
        <w:rPr>
          <w:sz w:val="20"/>
          <w:szCs w:val="20"/>
          <w:lang w:bidi="hi-IN"/>
        </w:rPr>
      </w:pPr>
      <w:r w:rsidRPr="008E6D11">
        <w:rPr>
          <w:sz w:val="20"/>
          <w:szCs w:val="20"/>
          <w:lang w:bidi="hi-IN"/>
        </w:rPr>
        <w:t>kubectl version</w:t>
      </w:r>
    </w:p>
    <w:p w14:paraId="0FD61199" w14:textId="3E0BE8AB" w:rsidR="000D2BA4" w:rsidRDefault="00DE6641" w:rsidP="00F60AC5">
      <w:pPr>
        <w:pStyle w:val="HMHeadinglvl2"/>
        <w:numPr>
          <w:ilvl w:val="0"/>
          <w:numId w:val="0"/>
        </w:numPr>
        <w:ind w:left="1440"/>
        <w:rPr>
          <w:rFonts w:eastAsia="Calibri"/>
          <w:bCs w:val="0"/>
          <w:caps w:val="0"/>
          <w:sz w:val="22"/>
        </w:rPr>
      </w:pPr>
      <w:r>
        <w:rPr>
          <w:rFonts w:eastAsia="Calibri"/>
          <w:bCs w:val="0"/>
          <w:caps w:val="0"/>
          <w:sz w:val="22"/>
        </w:rPr>
        <w:t>For</w:t>
      </w:r>
      <w:r w:rsidR="00495682">
        <w:rPr>
          <w:rFonts w:eastAsia="Calibri"/>
          <w:bCs w:val="0"/>
          <w:caps w:val="0"/>
          <w:sz w:val="22"/>
        </w:rPr>
        <w:t xml:space="preserve"> </w:t>
      </w:r>
      <w:r w:rsidR="000D2BA4" w:rsidRPr="000D2BA4">
        <w:rPr>
          <w:rFonts w:eastAsia="Calibri"/>
          <w:bCs w:val="0"/>
          <w:caps w:val="0"/>
          <w:sz w:val="22"/>
        </w:rPr>
        <w:t>Mac devices</w:t>
      </w:r>
    </w:p>
    <w:bookmarkEnd w:id="4"/>
    <w:p w14:paraId="4AADBF23" w14:textId="77777777" w:rsidR="00DE6641" w:rsidRPr="008E6D11" w:rsidRDefault="00DE6641" w:rsidP="00DE6641">
      <w:pPr>
        <w:pStyle w:val="ListParagraph"/>
        <w:numPr>
          <w:ilvl w:val="0"/>
          <w:numId w:val="22"/>
        </w:numPr>
        <w:autoSpaceDE w:val="0"/>
        <w:autoSpaceDN w:val="0"/>
        <w:adjustRightInd w:val="0"/>
        <w:spacing w:before="0" w:after="200" w:line="276" w:lineRule="auto"/>
        <w:rPr>
          <w:sz w:val="20"/>
          <w:szCs w:val="20"/>
          <w:lang w:bidi="hi-IN"/>
        </w:rPr>
      </w:pPr>
      <w:r w:rsidRPr="008E6D11">
        <w:rPr>
          <w:sz w:val="20"/>
          <w:szCs w:val="20"/>
          <w:lang w:bidi="hi-IN"/>
        </w:rPr>
        <w:t>Download the latest release:</w:t>
      </w:r>
    </w:p>
    <w:p w14:paraId="0C8A078B" w14:textId="77777777" w:rsidR="00DE6641" w:rsidRPr="008E6D1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 xml:space="preserve">curl -LO </w:t>
      </w:r>
      <w:hyperlink r:id="rId24" w:history="1">
        <w:r w:rsidRPr="008E6D11">
          <w:rPr>
            <w:sz w:val="20"/>
            <w:szCs w:val="20"/>
            <w:lang w:bidi="hi-IN"/>
          </w:rPr>
          <w:t>https://storage.googleapis.com/kubernetes-release/release/$(curl</w:t>
        </w:r>
      </w:hyperlink>
      <w:r w:rsidRPr="008E6D11">
        <w:rPr>
          <w:sz w:val="20"/>
          <w:szCs w:val="20"/>
          <w:lang w:bidi="hi-IN"/>
        </w:rPr>
        <w:t xml:space="preserve"> -s </w:t>
      </w:r>
      <w:hyperlink r:id="rId25" w:history="1">
        <w:r w:rsidRPr="008E6D11">
          <w:rPr>
            <w:sz w:val="20"/>
            <w:szCs w:val="20"/>
            <w:lang w:bidi="hi-IN"/>
          </w:rPr>
          <w:t>https://storage.googleapis.com/kubernetes-release/release/stable.txt)/bin/darwin/amd64/kubectl</w:t>
        </w:r>
      </w:hyperlink>
    </w:p>
    <w:p w14:paraId="26500BB5" w14:textId="77777777" w:rsidR="00DE6641" w:rsidRPr="008E6D1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 xml:space="preserve">To download a specific version, replace the $(curl -s </w:t>
      </w:r>
      <w:hyperlink r:id="rId26" w:history="1">
        <w:r w:rsidRPr="008E6D11">
          <w:rPr>
            <w:sz w:val="20"/>
            <w:szCs w:val="20"/>
            <w:lang w:bidi="hi-IN"/>
          </w:rPr>
          <w:t>https://storage.googleapis.com/kubernetes-release/release/stable.txt</w:t>
        </w:r>
      </w:hyperlink>
      <w:r w:rsidRPr="008E6D11">
        <w:rPr>
          <w:sz w:val="20"/>
          <w:szCs w:val="20"/>
          <w:lang w:bidi="hi-IN"/>
        </w:rPr>
        <w:t>) portion of the command with the specific version.</w:t>
      </w:r>
    </w:p>
    <w:p w14:paraId="67DDD8AC" w14:textId="77777777" w:rsidR="00DE6641" w:rsidRDefault="00DE6641" w:rsidP="00DE6641">
      <w:pPr>
        <w:autoSpaceDE w:val="0"/>
        <w:autoSpaceDN w:val="0"/>
        <w:adjustRightInd w:val="0"/>
        <w:spacing w:before="0" w:after="200" w:line="276" w:lineRule="auto"/>
        <w:ind w:left="1440" w:firstLine="0"/>
        <w:rPr>
          <w:rFonts w:cs="Calibri"/>
          <w:lang w:val="en"/>
        </w:rPr>
      </w:pPr>
    </w:p>
    <w:p w14:paraId="44CE27FC" w14:textId="77777777" w:rsidR="00DE6641" w:rsidRPr="008E6D11" w:rsidRDefault="00DE6641" w:rsidP="008E6D11">
      <w:pPr>
        <w:pStyle w:val="ListParagraph"/>
        <w:numPr>
          <w:ilvl w:val="0"/>
          <w:numId w:val="22"/>
        </w:numPr>
        <w:autoSpaceDE w:val="0"/>
        <w:autoSpaceDN w:val="0"/>
        <w:adjustRightInd w:val="0"/>
        <w:spacing w:before="0" w:after="200" w:line="276" w:lineRule="auto"/>
        <w:rPr>
          <w:sz w:val="20"/>
          <w:szCs w:val="20"/>
          <w:lang w:bidi="hi-IN"/>
        </w:rPr>
      </w:pPr>
      <w:r w:rsidRPr="008E6D11">
        <w:rPr>
          <w:sz w:val="20"/>
          <w:szCs w:val="20"/>
          <w:lang w:bidi="hi-IN"/>
        </w:rPr>
        <w:t>For example, to download version v1.14.0 on macOS, type:</w:t>
      </w:r>
    </w:p>
    <w:p w14:paraId="33E0BECC" w14:textId="77777777" w:rsidR="00DE6641" w:rsidRPr="008E6D11" w:rsidRDefault="00DE6641" w:rsidP="008E6D11">
      <w:pPr>
        <w:autoSpaceDE w:val="0"/>
        <w:autoSpaceDN w:val="0"/>
        <w:adjustRightInd w:val="0"/>
        <w:spacing w:before="0" w:after="200" w:line="276" w:lineRule="auto"/>
        <w:ind w:left="1440" w:firstLine="360"/>
        <w:rPr>
          <w:sz w:val="20"/>
          <w:szCs w:val="20"/>
          <w:lang w:bidi="hi-IN"/>
        </w:rPr>
      </w:pPr>
    </w:p>
    <w:p w14:paraId="50046031" w14:textId="77777777" w:rsidR="00DE6641" w:rsidRPr="008E6D1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 xml:space="preserve">curl -LO </w:t>
      </w:r>
      <w:hyperlink r:id="rId27" w:history="1">
        <w:r w:rsidRPr="008E6D11">
          <w:rPr>
            <w:sz w:val="20"/>
            <w:szCs w:val="20"/>
            <w:lang w:bidi="hi-IN"/>
          </w:rPr>
          <w:t>https://storage.googleapis.com/kubernetes-release/release/v1.14.0/bin/darwin/amd64/kubectl</w:t>
        </w:r>
      </w:hyperlink>
    </w:p>
    <w:p w14:paraId="52EB0799" w14:textId="77777777" w:rsidR="00DE6641" w:rsidRPr="008E6D11" w:rsidRDefault="00DE6641" w:rsidP="008E6D11">
      <w:pPr>
        <w:pStyle w:val="ListParagraph"/>
        <w:numPr>
          <w:ilvl w:val="0"/>
          <w:numId w:val="22"/>
        </w:numPr>
        <w:autoSpaceDE w:val="0"/>
        <w:autoSpaceDN w:val="0"/>
        <w:adjustRightInd w:val="0"/>
        <w:spacing w:before="0" w:after="200" w:line="276" w:lineRule="auto"/>
        <w:rPr>
          <w:sz w:val="20"/>
          <w:szCs w:val="20"/>
          <w:lang w:bidi="hi-IN"/>
        </w:rPr>
      </w:pPr>
      <w:r w:rsidRPr="008E6D11">
        <w:rPr>
          <w:sz w:val="20"/>
          <w:szCs w:val="20"/>
          <w:lang w:bidi="hi-IN"/>
        </w:rPr>
        <w:t>Make the kubectl binary executable.</w:t>
      </w:r>
    </w:p>
    <w:p w14:paraId="20EC0D4B" w14:textId="77777777" w:rsidR="00DE6641" w:rsidRPr="008E6D1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chmod +x ./kubectl</w:t>
      </w:r>
    </w:p>
    <w:p w14:paraId="1AC6B8A3" w14:textId="77777777" w:rsidR="00DE6641" w:rsidRPr="008E6D11" w:rsidRDefault="00DE6641" w:rsidP="008E6D11">
      <w:pPr>
        <w:pStyle w:val="ListParagraph"/>
        <w:numPr>
          <w:ilvl w:val="0"/>
          <w:numId w:val="22"/>
        </w:numPr>
        <w:autoSpaceDE w:val="0"/>
        <w:autoSpaceDN w:val="0"/>
        <w:adjustRightInd w:val="0"/>
        <w:spacing w:before="0" w:after="200" w:line="276" w:lineRule="auto"/>
        <w:rPr>
          <w:sz w:val="20"/>
          <w:szCs w:val="20"/>
          <w:lang w:bidi="hi-IN"/>
        </w:rPr>
      </w:pPr>
      <w:r w:rsidRPr="008E6D11">
        <w:rPr>
          <w:sz w:val="20"/>
          <w:szCs w:val="20"/>
          <w:lang w:bidi="hi-IN"/>
        </w:rPr>
        <w:t>Move the binary in to your PATH.</w:t>
      </w:r>
    </w:p>
    <w:p w14:paraId="7DE0B45E" w14:textId="77777777" w:rsidR="00DE6641" w:rsidRPr="008E6D1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sudo mv ./kubectl /usr/local/bin/kubectl</w:t>
      </w:r>
    </w:p>
    <w:p w14:paraId="30746C91" w14:textId="77777777" w:rsidR="00DE6641" w:rsidRPr="008E6D11" w:rsidRDefault="00DE6641" w:rsidP="008E6D11">
      <w:pPr>
        <w:pStyle w:val="ListParagraph"/>
        <w:numPr>
          <w:ilvl w:val="0"/>
          <w:numId w:val="22"/>
        </w:numPr>
        <w:autoSpaceDE w:val="0"/>
        <w:autoSpaceDN w:val="0"/>
        <w:adjustRightInd w:val="0"/>
        <w:spacing w:before="0" w:after="200" w:line="276" w:lineRule="auto"/>
        <w:rPr>
          <w:sz w:val="20"/>
          <w:szCs w:val="20"/>
          <w:lang w:bidi="hi-IN"/>
        </w:rPr>
      </w:pPr>
      <w:r w:rsidRPr="008E6D11">
        <w:rPr>
          <w:sz w:val="20"/>
          <w:szCs w:val="20"/>
          <w:lang w:bidi="hi-IN"/>
        </w:rPr>
        <w:t>Test to ensure the version you installed is up-to-date:</w:t>
      </w:r>
    </w:p>
    <w:p w14:paraId="787D67A4" w14:textId="52AC1839" w:rsidR="00DE6641" w:rsidRDefault="00DE6641" w:rsidP="00DE6641">
      <w:pPr>
        <w:autoSpaceDE w:val="0"/>
        <w:autoSpaceDN w:val="0"/>
        <w:adjustRightInd w:val="0"/>
        <w:spacing w:before="0" w:after="200" w:line="276" w:lineRule="auto"/>
        <w:ind w:left="1440" w:firstLine="360"/>
        <w:rPr>
          <w:sz w:val="20"/>
          <w:szCs w:val="20"/>
          <w:lang w:bidi="hi-IN"/>
        </w:rPr>
      </w:pPr>
      <w:r w:rsidRPr="008E6D11">
        <w:rPr>
          <w:sz w:val="20"/>
          <w:szCs w:val="20"/>
          <w:lang w:bidi="hi-IN"/>
        </w:rPr>
        <w:t>kubectl version</w:t>
      </w:r>
    </w:p>
    <w:p w14:paraId="2F2A2012" w14:textId="77777777" w:rsidR="00261871" w:rsidRPr="008E6D11" w:rsidRDefault="00261871" w:rsidP="00DE6641">
      <w:pPr>
        <w:autoSpaceDE w:val="0"/>
        <w:autoSpaceDN w:val="0"/>
        <w:adjustRightInd w:val="0"/>
        <w:spacing w:before="0" w:after="200" w:line="276" w:lineRule="auto"/>
        <w:ind w:left="1440" w:firstLine="360"/>
        <w:rPr>
          <w:sz w:val="20"/>
          <w:szCs w:val="20"/>
          <w:lang w:bidi="hi-IN"/>
        </w:rPr>
      </w:pPr>
    </w:p>
    <w:p w14:paraId="5CCBFC01" w14:textId="1836FE03" w:rsidR="008C0CF2" w:rsidRPr="00261871" w:rsidRDefault="008C0CF2" w:rsidP="00261871">
      <w:pPr>
        <w:pStyle w:val="HMHeadinglvl2"/>
      </w:pPr>
      <w:r w:rsidRPr="00261871">
        <w:t>Configure kubectl in client machine</w:t>
      </w:r>
    </w:p>
    <w:p w14:paraId="4441CB7F" w14:textId="5160ED87" w:rsidR="008C0CF2" w:rsidRPr="008E6D11" w:rsidRDefault="003C7074" w:rsidP="00261871">
      <w:pPr>
        <w:autoSpaceDE w:val="0"/>
        <w:autoSpaceDN w:val="0"/>
        <w:adjustRightInd w:val="0"/>
        <w:spacing w:before="0" w:after="200" w:line="276" w:lineRule="auto"/>
        <w:ind w:left="1440" w:firstLine="720"/>
        <w:rPr>
          <w:sz w:val="20"/>
          <w:szCs w:val="20"/>
          <w:lang w:bidi="hi-IN"/>
        </w:rPr>
      </w:pPr>
      <w:r w:rsidRPr="008E6D11">
        <w:rPr>
          <w:sz w:val="20"/>
          <w:szCs w:val="20"/>
          <w:lang w:bidi="hi-IN"/>
        </w:rPr>
        <w:t>For</w:t>
      </w:r>
      <w:r w:rsidR="008C0CF2" w:rsidRPr="008E6D11">
        <w:rPr>
          <w:sz w:val="20"/>
          <w:szCs w:val="20"/>
          <w:lang w:bidi="hi-IN"/>
        </w:rPr>
        <w:t xml:space="preserve"> </w:t>
      </w:r>
      <w:bookmarkStart w:id="5" w:name="_GoBack"/>
      <w:bookmarkEnd w:id="5"/>
      <w:r w:rsidR="008C0CF2" w:rsidRPr="008E6D11">
        <w:rPr>
          <w:sz w:val="20"/>
          <w:szCs w:val="20"/>
          <w:lang w:bidi="hi-IN"/>
        </w:rPr>
        <w:t>kubectl to find and access a Kubernetes cluster, it needs a kubeconfig file, which is created automatically and available when you create a cluster. You can copy this config file from /etc/kubernetes/config. Copy this config file and store at ~/.kube/config where kubectl installed.</w:t>
      </w:r>
    </w:p>
    <w:p w14:paraId="4C453025" w14:textId="4C62CC89" w:rsidR="008C0CF2" w:rsidRPr="008E6D11" w:rsidRDefault="008C0CF2" w:rsidP="008C0CF2">
      <w:pPr>
        <w:autoSpaceDE w:val="0"/>
        <w:autoSpaceDN w:val="0"/>
        <w:adjustRightInd w:val="0"/>
        <w:spacing w:before="0" w:after="200" w:line="276" w:lineRule="auto"/>
        <w:ind w:left="1440" w:firstLine="720"/>
        <w:rPr>
          <w:sz w:val="20"/>
          <w:szCs w:val="20"/>
          <w:lang w:bidi="hi-IN"/>
        </w:rPr>
      </w:pPr>
      <w:r w:rsidRPr="008E6D11">
        <w:rPr>
          <w:sz w:val="20"/>
          <w:szCs w:val="20"/>
          <w:lang w:bidi="hi-IN"/>
        </w:rPr>
        <w:t>Check that kubectl is properly configured by getting the cluster state:</w:t>
      </w:r>
    </w:p>
    <w:p w14:paraId="62B99EE8" w14:textId="06120D6A" w:rsidR="00261871" w:rsidRPr="00261871" w:rsidRDefault="008C0CF2" w:rsidP="00261871">
      <w:pPr>
        <w:pStyle w:val="HTMLPreformatted"/>
        <w:shd w:val="clear" w:color="auto" w:fill="F8F8F8"/>
        <w:rPr>
          <w:b/>
          <w:bCs/>
          <w:color w:val="303030"/>
          <w:sz w:val="21"/>
          <w:szCs w:val="21"/>
          <w:bdr w:val="none" w:sz="0" w:space="0" w:color="auto" w:frame="1"/>
          <w:shd w:val="clear" w:color="auto" w:fill="F7F7F7"/>
        </w:rPr>
      </w:pPr>
      <w:r>
        <w:rPr>
          <w:rFonts w:cs="Calibri"/>
          <w:lang w:val="en"/>
        </w:rPr>
        <w:tab/>
      </w:r>
      <w:r>
        <w:rPr>
          <w:rFonts w:cs="Calibri"/>
          <w:lang w:val="en"/>
        </w:rPr>
        <w:tab/>
      </w:r>
      <w:r>
        <w:rPr>
          <w:rFonts w:cs="Calibri"/>
          <w:lang w:val="en"/>
        </w:rPr>
        <w:tab/>
      </w:r>
      <w:r w:rsidRPr="008C0CF2">
        <w:rPr>
          <w:b/>
          <w:bCs/>
          <w:color w:val="303030"/>
          <w:sz w:val="21"/>
          <w:szCs w:val="21"/>
          <w:bdr w:val="none" w:sz="0" w:space="0" w:color="auto" w:frame="1"/>
          <w:shd w:val="clear" w:color="auto" w:fill="F7F7F7"/>
        </w:rPr>
        <w:t>kubectl cluster-info</w:t>
      </w:r>
    </w:p>
    <w:p w14:paraId="1290F67D" w14:textId="60809FA4" w:rsidR="008C0CF2" w:rsidRPr="00261871" w:rsidRDefault="008C0CF2" w:rsidP="00261871">
      <w:pPr>
        <w:pStyle w:val="HMHeadinglvl2"/>
      </w:pPr>
      <w:r w:rsidRPr="00261871">
        <w:lastRenderedPageBreak/>
        <w:t>Deploy workload and validate</w:t>
      </w:r>
    </w:p>
    <w:p w14:paraId="4760B861" w14:textId="31C157B7" w:rsidR="008C0CF2" w:rsidRPr="00C23D39" w:rsidRDefault="008C0CF2" w:rsidP="008C0CF2">
      <w:pPr>
        <w:autoSpaceDE w:val="0"/>
        <w:autoSpaceDN w:val="0"/>
        <w:adjustRightInd w:val="0"/>
        <w:spacing w:before="0" w:after="200" w:line="276" w:lineRule="auto"/>
        <w:ind w:left="0" w:firstLine="0"/>
        <w:rPr>
          <w:sz w:val="20"/>
          <w:szCs w:val="20"/>
          <w:lang w:bidi="hi-IN"/>
        </w:rPr>
      </w:pPr>
      <w:r>
        <w:rPr>
          <w:rFonts w:cs="Calibri"/>
          <w:lang w:val="en"/>
        </w:rPr>
        <w:tab/>
      </w:r>
      <w:r>
        <w:rPr>
          <w:rFonts w:cs="Calibri"/>
          <w:lang w:val="en"/>
        </w:rPr>
        <w:tab/>
      </w:r>
      <w:r>
        <w:rPr>
          <w:rFonts w:cs="Calibri"/>
          <w:lang w:val="en"/>
        </w:rPr>
        <w:tab/>
      </w:r>
      <w:r w:rsidR="00261871" w:rsidRPr="00261871">
        <w:rPr>
          <w:sz w:val="20"/>
          <w:szCs w:val="20"/>
          <w:lang w:bidi="hi-IN"/>
        </w:rPr>
        <w:t xml:space="preserve">Using </w:t>
      </w:r>
      <w:r w:rsidRPr="00C23D39">
        <w:rPr>
          <w:sz w:val="20"/>
          <w:szCs w:val="20"/>
          <w:lang w:bidi="hi-IN"/>
        </w:rPr>
        <w:t>kubectl</w:t>
      </w:r>
      <w:r w:rsidR="00261871">
        <w:rPr>
          <w:sz w:val="20"/>
          <w:szCs w:val="20"/>
          <w:lang w:bidi="hi-IN"/>
        </w:rPr>
        <w:t xml:space="preserve"> tool, we can do deploy from</w:t>
      </w:r>
      <w:r w:rsidRPr="00C23D39">
        <w:rPr>
          <w:sz w:val="20"/>
          <w:szCs w:val="20"/>
          <w:lang w:bidi="hi-IN"/>
        </w:rPr>
        <w:t xml:space="preserve"> localbox</w:t>
      </w:r>
      <w:r w:rsidR="00261871">
        <w:rPr>
          <w:sz w:val="20"/>
          <w:szCs w:val="20"/>
          <w:lang w:bidi="hi-IN"/>
        </w:rPr>
        <w:t xml:space="preserve"> to remote Kubernetes cluster.</w:t>
      </w:r>
    </w:p>
    <w:p w14:paraId="68D96674" w14:textId="7E1D1273" w:rsidR="008C0CF2" w:rsidRPr="00261871" w:rsidRDefault="008C0CF2" w:rsidP="00261871">
      <w:pPr>
        <w:autoSpaceDE w:val="0"/>
        <w:autoSpaceDN w:val="0"/>
        <w:adjustRightInd w:val="0"/>
        <w:spacing w:before="0" w:after="200" w:line="276" w:lineRule="auto"/>
        <w:ind w:left="2160" w:firstLine="0"/>
        <w:rPr>
          <w:sz w:val="20"/>
          <w:szCs w:val="20"/>
          <w:lang w:bidi="hi-IN"/>
        </w:rPr>
      </w:pPr>
      <w:r w:rsidRPr="00C23D39">
        <w:rPr>
          <w:sz w:val="20"/>
          <w:szCs w:val="20"/>
          <w:lang w:bidi="hi-IN"/>
        </w:rPr>
        <w:t xml:space="preserve">           kubectl  create deployment nginx --image=nginx</w:t>
      </w:r>
    </w:p>
    <w:p w14:paraId="1219EF0A" w14:textId="07F41D7D" w:rsidR="00DE6641" w:rsidRDefault="00DE6641" w:rsidP="00DE6641">
      <w:pPr>
        <w:autoSpaceDE w:val="0"/>
        <w:autoSpaceDN w:val="0"/>
        <w:adjustRightInd w:val="0"/>
        <w:spacing w:before="0" w:after="200" w:line="276" w:lineRule="auto"/>
        <w:ind w:left="1440" w:firstLine="360"/>
        <w:rPr>
          <w:rFonts w:cs="Calibri"/>
          <w:lang w:val="en"/>
        </w:rPr>
      </w:pPr>
    </w:p>
    <w:p w14:paraId="3B1C097F" w14:textId="77777777" w:rsidR="00DE6641" w:rsidRPr="00DE6641" w:rsidRDefault="00DE6641" w:rsidP="00DE6641">
      <w:pPr>
        <w:autoSpaceDE w:val="0"/>
        <w:autoSpaceDN w:val="0"/>
        <w:adjustRightInd w:val="0"/>
        <w:spacing w:before="0" w:after="200" w:line="276" w:lineRule="auto"/>
        <w:ind w:left="1440" w:firstLine="360"/>
        <w:rPr>
          <w:rFonts w:cs="Calibri"/>
          <w:lang w:val="en"/>
        </w:rPr>
      </w:pPr>
    </w:p>
    <w:sectPr w:rsidR="00DE6641" w:rsidRPr="00DE6641" w:rsidSect="00B44B4A">
      <w:headerReference w:type="default" r:id="rId28"/>
      <w:footerReference w:type="default" r:id="rId29"/>
      <w:headerReference w:type="first" r:id="rId30"/>
      <w:pgSz w:w="11909" w:h="16834" w:code="9"/>
      <w:pgMar w:top="1241" w:right="1296" w:bottom="1440" w:left="851" w:header="0" w:footer="62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35053" w14:textId="77777777" w:rsidR="00B83B05" w:rsidRDefault="00B83B05" w:rsidP="00D81296">
      <w:r>
        <w:separator/>
      </w:r>
    </w:p>
  </w:endnote>
  <w:endnote w:type="continuationSeparator" w:id="0">
    <w:p w14:paraId="31EBB231" w14:textId="77777777" w:rsidR="00B83B05" w:rsidRDefault="00B83B05" w:rsidP="00D81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9208D" w14:textId="00344CCE" w:rsidR="00F630B9" w:rsidRPr="00EE6490" w:rsidRDefault="00F630B9" w:rsidP="0061724D">
    <w:pPr>
      <w:pStyle w:val="Footer"/>
      <w:tabs>
        <w:tab w:val="clear" w:pos="4680"/>
        <w:tab w:val="clear" w:pos="9360"/>
        <w:tab w:val="center" w:pos="4881"/>
        <w:tab w:val="right" w:pos="9762"/>
      </w:tabs>
      <w:ind w:left="0" w:firstLine="0"/>
      <w:rPr>
        <w:szCs w:val="20"/>
      </w:rPr>
    </w:pPr>
    <w:r w:rsidRPr="00EE6490">
      <w:rPr>
        <w:szCs w:val="20"/>
      </w:rPr>
      <w:t xml:space="preserve">© </w:t>
    </w:r>
    <w:r w:rsidR="00BD31FA">
      <w:rPr>
        <w:szCs w:val="20"/>
      </w:rPr>
      <w:t>AI Enterprise</w:t>
    </w:r>
    <w:r w:rsidRPr="00EE6490">
      <w:rPr>
        <w:szCs w:val="20"/>
      </w:rPr>
      <w:t xml:space="preserve">. </w:t>
    </w:r>
    <w:r w:rsidR="0061724D" w:rsidRPr="00EE6490">
      <w:rPr>
        <w:szCs w:val="20"/>
      </w:rPr>
      <w:tab/>
    </w:r>
    <w:r w:rsidRPr="00EE6490">
      <w:rPr>
        <w:szCs w:val="20"/>
      </w:rPr>
      <w:t>Confidential</w:t>
    </w:r>
    <w:r w:rsidR="0061724D" w:rsidRPr="00EE6490">
      <w:rPr>
        <w:szCs w:val="20"/>
      </w:rPr>
      <w:tab/>
    </w:r>
    <w:r w:rsidRPr="00EE6490">
      <w:rPr>
        <w:szCs w:val="20"/>
      </w:rPr>
      <w:t xml:space="preserve">Page </w:t>
    </w:r>
    <w:r w:rsidR="0062436E" w:rsidRPr="00EE6490">
      <w:rPr>
        <w:szCs w:val="20"/>
      </w:rPr>
      <w:fldChar w:fldCharType="begin"/>
    </w:r>
    <w:r w:rsidRPr="00EE6490">
      <w:rPr>
        <w:szCs w:val="20"/>
      </w:rPr>
      <w:instrText xml:space="preserve"> PAGE  \* Arabic  \* MERGEFORMAT </w:instrText>
    </w:r>
    <w:r w:rsidR="0062436E" w:rsidRPr="00EE6490">
      <w:rPr>
        <w:szCs w:val="20"/>
      </w:rPr>
      <w:fldChar w:fldCharType="separate"/>
    </w:r>
    <w:r w:rsidR="006C1D6A">
      <w:rPr>
        <w:noProof/>
        <w:szCs w:val="20"/>
      </w:rPr>
      <w:t>2</w:t>
    </w:r>
    <w:r w:rsidR="0062436E" w:rsidRPr="00EE6490">
      <w:rPr>
        <w:szCs w:val="20"/>
      </w:rPr>
      <w:fldChar w:fldCharType="end"/>
    </w:r>
    <w:r w:rsidRPr="00EE6490">
      <w:rPr>
        <w:szCs w:val="20"/>
      </w:rPr>
      <w:t xml:space="preserve"> of </w:t>
    </w:r>
    <w:r w:rsidR="00EB261C">
      <w:rPr>
        <w:noProof/>
        <w:szCs w:val="20"/>
      </w:rPr>
      <w:fldChar w:fldCharType="begin"/>
    </w:r>
    <w:r w:rsidR="00EB261C">
      <w:rPr>
        <w:noProof/>
        <w:szCs w:val="20"/>
      </w:rPr>
      <w:instrText xml:space="preserve"> NUMPAGES  \* Arabic  \* MERGEFORMAT </w:instrText>
    </w:r>
    <w:r w:rsidR="00EB261C">
      <w:rPr>
        <w:noProof/>
        <w:szCs w:val="20"/>
      </w:rPr>
      <w:fldChar w:fldCharType="separate"/>
    </w:r>
    <w:r w:rsidR="006C1D6A" w:rsidRPr="006C1D6A">
      <w:rPr>
        <w:noProof/>
        <w:szCs w:val="20"/>
      </w:rPr>
      <w:t>9</w:t>
    </w:r>
    <w:r w:rsidR="00EB261C">
      <w:rPr>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80A78" w14:textId="77777777" w:rsidR="00B83B05" w:rsidRDefault="00B83B05" w:rsidP="00D81296">
      <w:r>
        <w:separator/>
      </w:r>
    </w:p>
  </w:footnote>
  <w:footnote w:type="continuationSeparator" w:id="0">
    <w:p w14:paraId="422AD44C" w14:textId="77777777" w:rsidR="00B83B05" w:rsidRDefault="00B83B05" w:rsidP="00D8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7FC54" w14:textId="77777777" w:rsidR="00F630B9" w:rsidRPr="0061724D" w:rsidRDefault="00F630B9" w:rsidP="003718D7">
    <w:pPr>
      <w:pStyle w:val="Header"/>
      <w:framePr w:wrap="auto" w:vAnchor="margin" w:yAlign="inline"/>
      <w:spacing w:before="100" w:beforeAutospacing="1" w:after="100" w:afterAutospacing="1"/>
      <w:ind w:left="0" w:hanging="851"/>
      <w:jc w:val="center"/>
      <w:rPr>
        <w:color w:val="000000"/>
      </w:rPr>
    </w:pPr>
  </w:p>
  <w:p w14:paraId="76581707" w14:textId="3D2781FE" w:rsidR="00F630B9" w:rsidRPr="0061724D" w:rsidRDefault="00BD31FA" w:rsidP="0061724D">
    <w:pPr>
      <w:pStyle w:val="Header"/>
      <w:framePr w:wrap="auto" w:vAnchor="margin" w:yAlign="inline"/>
      <w:tabs>
        <w:tab w:val="center" w:pos="4881"/>
        <w:tab w:val="right" w:pos="9762"/>
      </w:tabs>
      <w:spacing w:before="100" w:beforeAutospacing="1" w:after="100" w:afterAutospacing="1"/>
      <w:ind w:left="0" w:firstLine="0"/>
      <w:rPr>
        <w:color w:val="000000"/>
      </w:rPr>
    </w:pPr>
    <w:r w:rsidRPr="00BD31FA">
      <w:rPr>
        <w:noProof/>
      </w:rPr>
      <w:drawing>
        <wp:inline distT="0" distB="0" distL="0" distR="0" wp14:anchorId="214FA2DE" wp14:editId="33643CB2">
          <wp:extent cx="355600" cy="40079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2121" cy="419412"/>
                  </a:xfrm>
                  <a:prstGeom prst="rect">
                    <a:avLst/>
                  </a:prstGeom>
                </pic:spPr>
              </pic:pic>
            </a:graphicData>
          </a:graphic>
        </wp:inline>
      </w:drawing>
    </w:r>
    <w:r w:rsidR="0061724D">
      <w:tab/>
    </w:r>
    <w:r>
      <w:rPr>
        <w:noProof/>
        <w:color w:val="000000"/>
      </w:rPr>
      <w:t>Release Note</w:t>
    </w:r>
    <w:r w:rsidR="0061724D" w:rsidRPr="008262F4">
      <w:rPr>
        <w:color w:val="000000"/>
      </w:rPr>
      <w:tab/>
    </w:r>
    <w:r w:rsidR="00F630B9" w:rsidRPr="0061724D">
      <w:rPr>
        <w:color w:val="000000"/>
      </w:rPr>
      <w:t>&lt;Client Logo&gt;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A4522" w14:textId="77777777" w:rsidR="00F630B9" w:rsidRPr="003D6003" w:rsidRDefault="00F630B9" w:rsidP="006E5475">
    <w:pPr>
      <w:pStyle w:val="Header"/>
      <w:framePr w:wrap="auto" w:vAnchor="margin" w:yAlign="inline"/>
      <w:ind w:hanging="1080"/>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B6E4C9B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EC2431A"/>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476107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A726307"/>
    <w:multiLevelType w:val="hybridMultilevel"/>
    <w:tmpl w:val="188E88AE"/>
    <w:lvl w:ilvl="0" w:tplc="17FC88CE">
      <w:start w:val="1"/>
      <w:numFmt w:val="bullet"/>
      <w:pStyle w:val="HMTablecontent-Bulletlvl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F833F9E"/>
    <w:multiLevelType w:val="hybridMultilevel"/>
    <w:tmpl w:val="8FFC1D32"/>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10F54890"/>
    <w:multiLevelType w:val="multilevel"/>
    <w:tmpl w:val="9BAA731C"/>
    <w:lvl w:ilvl="0">
      <w:start w:val="1"/>
      <w:numFmt w:val="decimal"/>
      <w:pStyle w:val="HMHeadinglvl1"/>
      <w:lvlText w:val="%1.0"/>
      <w:lvlJc w:val="left"/>
      <w:pPr>
        <w:ind w:left="720" w:hanging="720"/>
      </w:pPr>
      <w:rPr>
        <w:rFonts w:hint="default"/>
      </w:rPr>
    </w:lvl>
    <w:lvl w:ilvl="1">
      <w:start w:val="1"/>
      <w:numFmt w:val="decimal"/>
      <w:pStyle w:val="HMHeadinglvl2"/>
      <w:lvlText w:val="%1.%2"/>
      <w:lvlJc w:val="left"/>
      <w:pPr>
        <w:ind w:left="144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MHeadinglvl3"/>
      <w:lvlText w:val="%1.%2.%3"/>
      <w:lvlJc w:val="left"/>
      <w:pPr>
        <w:ind w:left="2520"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MHeadinglvl4"/>
      <w:lvlText w:val="%1.%2.%3.%4"/>
      <w:lvlJc w:val="left"/>
      <w:pPr>
        <w:ind w:left="6326"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MHeadinglvl5"/>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7217141"/>
    <w:multiLevelType w:val="hybridMultilevel"/>
    <w:tmpl w:val="26D2C3D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2349638F"/>
    <w:multiLevelType w:val="hybridMultilevel"/>
    <w:tmpl w:val="6F2C60E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 w15:restartNumberingAfterBreak="0">
    <w:nsid w:val="27BE6600"/>
    <w:multiLevelType w:val="hybridMultilevel"/>
    <w:tmpl w:val="C59EBEF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8EA64AA"/>
    <w:multiLevelType w:val="multilevel"/>
    <w:tmpl w:val="74F8EEFA"/>
    <w:lvl w:ilvl="0">
      <w:start w:val="1"/>
      <w:numFmt w:val="decimal"/>
      <w:lvlText w:val="%1."/>
      <w:lvlJc w:val="left"/>
      <w:pPr>
        <w:tabs>
          <w:tab w:val="num" w:pos="1944"/>
        </w:tabs>
        <w:ind w:left="1944" w:hanging="1584"/>
      </w:pPr>
      <w:rPr>
        <w:rFonts w:ascii="Verdana" w:hAnsi="Verdana" w:hint="default"/>
        <w:b/>
        <w:i w:val="0"/>
        <w:sz w:val="28"/>
      </w:rPr>
    </w:lvl>
    <w:lvl w:ilvl="1">
      <w:start w:val="1"/>
      <w:numFmt w:val="decimal"/>
      <w:lvlText w:val="%1.%2."/>
      <w:lvlJc w:val="left"/>
      <w:pPr>
        <w:tabs>
          <w:tab w:val="num" w:pos="1854"/>
        </w:tabs>
        <w:ind w:left="1854" w:hanging="1584"/>
      </w:pPr>
      <w:rPr>
        <w:rFonts w:ascii="Verdana" w:hAnsi="Verdana" w:hint="default"/>
        <w:b/>
        <w:i w:val="0"/>
        <w:sz w:val="24"/>
      </w:rPr>
    </w:lvl>
    <w:lvl w:ilvl="2">
      <w:start w:val="1"/>
      <w:numFmt w:val="decimal"/>
      <w:lvlText w:val="%1.%2.%3."/>
      <w:lvlJc w:val="left"/>
      <w:pPr>
        <w:tabs>
          <w:tab w:val="num" w:pos="4132"/>
        </w:tabs>
        <w:ind w:left="4132" w:hanging="1296"/>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lowerLetter"/>
      <w:pStyle w:val="HMBulletlevel1"/>
      <w:lvlText w:val="%4."/>
      <w:lvlJc w:val="left"/>
      <w:pPr>
        <w:tabs>
          <w:tab w:val="num" w:pos="2562"/>
        </w:tabs>
        <w:ind w:left="2562"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Roman"/>
      <w:pStyle w:val="HMBulletlevel2"/>
      <w:lvlText w:val="%5."/>
      <w:lvlJc w:val="left"/>
      <w:pPr>
        <w:tabs>
          <w:tab w:val="num" w:pos="5889"/>
        </w:tabs>
        <w:ind w:left="588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none"/>
      <w:lvlText w:val="%6"/>
      <w:lvlJc w:val="right"/>
      <w:pPr>
        <w:ind w:left="2520" w:hanging="360"/>
      </w:pPr>
      <w:rPr>
        <w:rFonts w:hint="default"/>
      </w:rPr>
    </w:lvl>
    <w:lvl w:ilvl="6">
      <w:start w:val="1"/>
      <w:numFmt w:val="none"/>
      <w:lvlText w:val="%7"/>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right"/>
      <w:pPr>
        <w:ind w:left="3600" w:hanging="360"/>
      </w:pPr>
      <w:rPr>
        <w:rFonts w:hint="default"/>
      </w:rPr>
    </w:lvl>
  </w:abstractNum>
  <w:abstractNum w:abstractNumId="10" w15:restartNumberingAfterBreak="0">
    <w:nsid w:val="2FA5172D"/>
    <w:multiLevelType w:val="hybridMultilevel"/>
    <w:tmpl w:val="DBFCE522"/>
    <w:lvl w:ilvl="0" w:tplc="003C5AF0">
      <w:start w:val="1"/>
      <w:numFmt w:val="bullet"/>
      <w:pStyle w:val="HMListBullet3"/>
      <w:lvlText w:val=""/>
      <w:lvlJc w:val="left"/>
      <w:pPr>
        <w:ind w:left="9090" w:hanging="360"/>
      </w:pPr>
      <w:rPr>
        <w:rFonts w:ascii="Wingdings" w:hAnsi="Wingdings" w:hint="default"/>
      </w:rPr>
    </w:lvl>
    <w:lvl w:ilvl="1" w:tplc="04090003">
      <w:start w:val="1"/>
      <w:numFmt w:val="bullet"/>
      <w:lvlText w:val="o"/>
      <w:lvlJc w:val="left"/>
      <w:pPr>
        <w:ind w:left="4248" w:hanging="360"/>
      </w:pPr>
      <w:rPr>
        <w:rFonts w:ascii="Courier New" w:hAnsi="Courier New" w:cs="Courier New" w:hint="default"/>
      </w:rPr>
    </w:lvl>
    <w:lvl w:ilvl="2" w:tplc="04090005">
      <w:start w:val="1"/>
      <w:numFmt w:val="bullet"/>
      <w:lvlText w:val=""/>
      <w:lvlJc w:val="left"/>
      <w:pPr>
        <w:ind w:left="4968" w:hanging="360"/>
      </w:pPr>
      <w:rPr>
        <w:rFonts w:ascii="Wingdings" w:hAnsi="Wingdings" w:hint="default"/>
      </w:rPr>
    </w:lvl>
    <w:lvl w:ilvl="3" w:tplc="04090001">
      <w:start w:val="1"/>
      <w:numFmt w:val="bullet"/>
      <w:lvlText w:val=""/>
      <w:lvlJc w:val="left"/>
      <w:pPr>
        <w:ind w:left="5688" w:hanging="360"/>
      </w:pPr>
      <w:rPr>
        <w:rFonts w:ascii="Symbol" w:hAnsi="Symbol" w:hint="default"/>
      </w:rPr>
    </w:lvl>
    <w:lvl w:ilvl="4" w:tplc="04090003" w:tentative="1">
      <w:start w:val="1"/>
      <w:numFmt w:val="bullet"/>
      <w:lvlText w:val="o"/>
      <w:lvlJc w:val="left"/>
      <w:pPr>
        <w:ind w:left="6408" w:hanging="360"/>
      </w:pPr>
      <w:rPr>
        <w:rFonts w:ascii="Courier New" w:hAnsi="Courier New" w:cs="Courier New" w:hint="default"/>
      </w:rPr>
    </w:lvl>
    <w:lvl w:ilvl="5" w:tplc="04090005" w:tentative="1">
      <w:start w:val="1"/>
      <w:numFmt w:val="bullet"/>
      <w:lvlText w:val=""/>
      <w:lvlJc w:val="left"/>
      <w:pPr>
        <w:ind w:left="7128" w:hanging="360"/>
      </w:pPr>
      <w:rPr>
        <w:rFonts w:ascii="Wingdings" w:hAnsi="Wingdings" w:hint="default"/>
      </w:rPr>
    </w:lvl>
    <w:lvl w:ilvl="6" w:tplc="04090001" w:tentative="1">
      <w:start w:val="1"/>
      <w:numFmt w:val="bullet"/>
      <w:lvlText w:val=""/>
      <w:lvlJc w:val="left"/>
      <w:pPr>
        <w:ind w:left="7848" w:hanging="360"/>
      </w:pPr>
      <w:rPr>
        <w:rFonts w:ascii="Symbol" w:hAnsi="Symbol" w:hint="default"/>
      </w:rPr>
    </w:lvl>
    <w:lvl w:ilvl="7" w:tplc="04090003" w:tentative="1">
      <w:start w:val="1"/>
      <w:numFmt w:val="bullet"/>
      <w:lvlText w:val="o"/>
      <w:lvlJc w:val="left"/>
      <w:pPr>
        <w:ind w:left="8568" w:hanging="360"/>
      </w:pPr>
      <w:rPr>
        <w:rFonts w:ascii="Courier New" w:hAnsi="Courier New" w:cs="Courier New" w:hint="default"/>
      </w:rPr>
    </w:lvl>
    <w:lvl w:ilvl="8" w:tplc="04090005" w:tentative="1">
      <w:start w:val="1"/>
      <w:numFmt w:val="bullet"/>
      <w:lvlText w:val=""/>
      <w:lvlJc w:val="left"/>
      <w:pPr>
        <w:ind w:left="9288" w:hanging="360"/>
      </w:pPr>
      <w:rPr>
        <w:rFonts w:ascii="Wingdings" w:hAnsi="Wingdings" w:hint="default"/>
      </w:rPr>
    </w:lvl>
  </w:abstractNum>
  <w:abstractNum w:abstractNumId="11" w15:restartNumberingAfterBreak="0">
    <w:nsid w:val="38FD74D4"/>
    <w:multiLevelType w:val="multilevel"/>
    <w:tmpl w:val="FBA238E8"/>
    <w:lvl w:ilvl="0">
      <w:start w:val="1"/>
      <w:numFmt w:val="decimal"/>
      <w:lvlText w:val="%1"/>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lvlText w:val="%1.%2"/>
      <w:lvlJc w:val="left"/>
      <w:pPr>
        <w:tabs>
          <w:tab w:val="num" w:pos="1152"/>
        </w:tabs>
        <w:ind w:left="1152" w:hanging="1152"/>
      </w:pPr>
      <w:rPr>
        <w:rFonts w:hint="default"/>
        <w:b w:val="0"/>
      </w:rPr>
    </w:lvl>
    <w:lvl w:ilvl="2">
      <w:start w:val="1"/>
      <w:numFmt w:val="decimal"/>
      <w:pStyle w:val="Heading3"/>
      <w:lvlText w:val="%1.%2.%3"/>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4413"/>
        </w:tabs>
        <w:ind w:left="4413"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152"/>
        </w:tabs>
        <w:ind w:left="1152" w:hanging="1152"/>
      </w:pPr>
      <w:rPr>
        <w:rFonts w:hint="default"/>
      </w:rPr>
    </w:lvl>
    <w:lvl w:ilvl="7">
      <w:start w:val="1"/>
      <w:numFmt w:val="decimal"/>
      <w:lvlText w:val="%1.%2.%3.%4.%5.%6.%7.%8"/>
      <w:lvlJc w:val="left"/>
      <w:pPr>
        <w:tabs>
          <w:tab w:val="num" w:pos="1152"/>
        </w:tabs>
        <w:ind w:left="1152" w:hanging="1152"/>
      </w:pPr>
      <w:rPr>
        <w:rFonts w:hint="default"/>
      </w:rPr>
    </w:lvl>
    <w:lvl w:ilvl="8">
      <w:start w:val="1"/>
      <w:numFmt w:val="decimal"/>
      <w:lvlText w:val="%1.%2.%3.%4.%5.%6.%7.%8.%9"/>
      <w:lvlJc w:val="left"/>
      <w:pPr>
        <w:tabs>
          <w:tab w:val="num" w:pos="1152"/>
        </w:tabs>
        <w:ind w:left="1152" w:hanging="1152"/>
      </w:pPr>
      <w:rPr>
        <w:rFonts w:hint="default"/>
      </w:rPr>
    </w:lvl>
  </w:abstractNum>
  <w:abstractNum w:abstractNumId="12" w15:restartNumberingAfterBreak="0">
    <w:nsid w:val="3D2F6285"/>
    <w:multiLevelType w:val="hybridMultilevel"/>
    <w:tmpl w:val="A8703E44"/>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404E35A5"/>
    <w:multiLevelType w:val="hybridMultilevel"/>
    <w:tmpl w:val="605E7E78"/>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503F39DE"/>
    <w:multiLevelType w:val="hybridMultilevel"/>
    <w:tmpl w:val="84DA339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55E2131B"/>
    <w:multiLevelType w:val="hybridMultilevel"/>
    <w:tmpl w:val="6D7EEB4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5CDE6C1E"/>
    <w:multiLevelType w:val="hybridMultilevel"/>
    <w:tmpl w:val="0006640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70873A2F"/>
    <w:multiLevelType w:val="hybridMultilevel"/>
    <w:tmpl w:val="E3BA004E"/>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77BC486C"/>
    <w:multiLevelType w:val="hybridMultilevel"/>
    <w:tmpl w:val="445E362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786927D2"/>
    <w:multiLevelType w:val="multilevel"/>
    <w:tmpl w:val="75DCE230"/>
    <w:styleLink w:val="Style1"/>
    <w:lvl w:ilvl="0">
      <w:start w:val="1"/>
      <w:numFmt w:val="decimal"/>
      <w:lvlText w:val="%1."/>
      <w:lvlJc w:val="left"/>
      <w:pPr>
        <w:ind w:left="720" w:hanging="360"/>
      </w:pPr>
      <w:rPr>
        <w:rFonts w:ascii="Verdana" w:hAnsi="Verdana" w:hint="default"/>
        <w:b/>
        <w:i w:val="0"/>
        <w:sz w:val="28"/>
      </w:rPr>
    </w:lvl>
    <w:lvl w:ilvl="1">
      <w:start w:val="1"/>
      <w:numFmt w:val="decimal"/>
      <w:lvlText w:val="%1.%2."/>
      <w:lvlJc w:val="left"/>
      <w:pPr>
        <w:ind w:left="1080" w:hanging="360"/>
      </w:pPr>
      <w:rPr>
        <w:rFonts w:ascii="Verdana" w:hAnsi="Verdana" w:hint="default"/>
        <w:b/>
        <w:i w:val="0"/>
        <w:sz w:val="24"/>
      </w:rPr>
    </w:lvl>
    <w:lvl w:ilvl="2">
      <w:start w:val="1"/>
      <w:numFmt w:val="decimal"/>
      <w:lvlText w:val="1.%3.%2"/>
      <w:lvlJc w:val="right"/>
      <w:pPr>
        <w:ind w:left="1440" w:hanging="360"/>
      </w:pPr>
      <w:rPr>
        <w:rFonts w:ascii="Verdana" w:hAnsi="Verdana" w:cs="Times New Roman" w:hint="default"/>
        <w:b w:val="0"/>
        <w:i w:val="0"/>
        <w:iCs w:val="0"/>
        <w:caps w:val="0"/>
        <w:smallCaps w:val="0"/>
        <w:strike w:val="0"/>
        <w:dstrike w:val="0"/>
        <w:noProof w:val="0"/>
        <w:vanish w:val="0"/>
        <w:color w:val="000000"/>
        <w:spacing w:val="0"/>
        <w:kern w:val="0"/>
        <w:position w:val="0"/>
        <w:sz w:val="20"/>
        <w:u w:val="none"/>
        <w:vertAlign w:val="baseline"/>
        <w:em w:val="none"/>
      </w:rPr>
    </w:lvl>
    <w:lvl w:ilvl="3">
      <w:start w:val="1"/>
      <w:numFmt w:val="decimal"/>
      <w:lvlText w:val="1.1.1.%4.%3"/>
      <w:lvlJc w:val="left"/>
      <w:pPr>
        <w:tabs>
          <w:tab w:val="num" w:pos="2520"/>
        </w:tabs>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20" w15:restartNumberingAfterBreak="0">
    <w:nsid w:val="7B0678FF"/>
    <w:multiLevelType w:val="hybridMultilevel"/>
    <w:tmpl w:val="3E9C5EC0"/>
    <w:lvl w:ilvl="0" w:tplc="31C4A7EE">
      <w:start w:val="1"/>
      <w:numFmt w:val="bullet"/>
      <w:pStyle w:val="HMListBullet2"/>
      <w:lvlText w:val="o"/>
      <w:lvlJc w:val="left"/>
      <w:pPr>
        <w:ind w:left="2614" w:hanging="360"/>
      </w:pPr>
      <w:rPr>
        <w:rFonts w:ascii="Courier New" w:hAnsi="Courier New" w:cs="Courier New" w:hint="default"/>
      </w:rPr>
    </w:lvl>
    <w:lvl w:ilvl="1" w:tplc="40090003" w:tentative="1">
      <w:start w:val="1"/>
      <w:numFmt w:val="bullet"/>
      <w:lvlText w:val="o"/>
      <w:lvlJc w:val="left"/>
      <w:pPr>
        <w:ind w:left="3334" w:hanging="360"/>
      </w:pPr>
      <w:rPr>
        <w:rFonts w:ascii="Courier New" w:hAnsi="Courier New" w:cs="Courier New" w:hint="default"/>
      </w:rPr>
    </w:lvl>
    <w:lvl w:ilvl="2" w:tplc="40090005" w:tentative="1">
      <w:start w:val="1"/>
      <w:numFmt w:val="bullet"/>
      <w:lvlText w:val=""/>
      <w:lvlJc w:val="left"/>
      <w:pPr>
        <w:ind w:left="4054" w:hanging="360"/>
      </w:pPr>
      <w:rPr>
        <w:rFonts w:ascii="Wingdings" w:hAnsi="Wingdings" w:hint="default"/>
      </w:rPr>
    </w:lvl>
    <w:lvl w:ilvl="3" w:tplc="40090001">
      <w:start w:val="1"/>
      <w:numFmt w:val="bullet"/>
      <w:lvlText w:val=""/>
      <w:lvlJc w:val="left"/>
      <w:pPr>
        <w:ind w:left="4774" w:hanging="360"/>
      </w:pPr>
      <w:rPr>
        <w:rFonts w:ascii="Symbol" w:hAnsi="Symbol" w:hint="default"/>
      </w:rPr>
    </w:lvl>
    <w:lvl w:ilvl="4" w:tplc="40090003" w:tentative="1">
      <w:start w:val="1"/>
      <w:numFmt w:val="bullet"/>
      <w:lvlText w:val="o"/>
      <w:lvlJc w:val="left"/>
      <w:pPr>
        <w:ind w:left="5494" w:hanging="360"/>
      </w:pPr>
      <w:rPr>
        <w:rFonts w:ascii="Courier New" w:hAnsi="Courier New" w:cs="Courier New" w:hint="default"/>
      </w:rPr>
    </w:lvl>
    <w:lvl w:ilvl="5" w:tplc="40090005" w:tentative="1">
      <w:start w:val="1"/>
      <w:numFmt w:val="bullet"/>
      <w:lvlText w:val=""/>
      <w:lvlJc w:val="left"/>
      <w:pPr>
        <w:ind w:left="6214" w:hanging="360"/>
      </w:pPr>
      <w:rPr>
        <w:rFonts w:ascii="Wingdings" w:hAnsi="Wingdings" w:hint="default"/>
      </w:rPr>
    </w:lvl>
    <w:lvl w:ilvl="6" w:tplc="40090001" w:tentative="1">
      <w:start w:val="1"/>
      <w:numFmt w:val="bullet"/>
      <w:lvlText w:val=""/>
      <w:lvlJc w:val="left"/>
      <w:pPr>
        <w:ind w:left="6934" w:hanging="360"/>
      </w:pPr>
      <w:rPr>
        <w:rFonts w:ascii="Symbol" w:hAnsi="Symbol" w:hint="default"/>
      </w:rPr>
    </w:lvl>
    <w:lvl w:ilvl="7" w:tplc="40090003" w:tentative="1">
      <w:start w:val="1"/>
      <w:numFmt w:val="bullet"/>
      <w:lvlText w:val="o"/>
      <w:lvlJc w:val="left"/>
      <w:pPr>
        <w:ind w:left="7654" w:hanging="360"/>
      </w:pPr>
      <w:rPr>
        <w:rFonts w:ascii="Courier New" w:hAnsi="Courier New" w:cs="Courier New" w:hint="default"/>
      </w:rPr>
    </w:lvl>
    <w:lvl w:ilvl="8" w:tplc="40090005" w:tentative="1">
      <w:start w:val="1"/>
      <w:numFmt w:val="bullet"/>
      <w:lvlText w:val=""/>
      <w:lvlJc w:val="left"/>
      <w:pPr>
        <w:ind w:left="8374" w:hanging="360"/>
      </w:pPr>
      <w:rPr>
        <w:rFonts w:ascii="Wingdings" w:hAnsi="Wingdings" w:hint="default"/>
      </w:rPr>
    </w:lvl>
  </w:abstractNum>
  <w:num w:numId="1">
    <w:abstractNumId w:val="0"/>
  </w:num>
  <w:num w:numId="2">
    <w:abstractNumId w:val="11"/>
  </w:num>
  <w:num w:numId="3">
    <w:abstractNumId w:val="19"/>
  </w:num>
  <w:num w:numId="4">
    <w:abstractNumId w:val="1"/>
  </w:num>
  <w:num w:numId="5">
    <w:abstractNumId w:val="10"/>
  </w:num>
  <w:num w:numId="6">
    <w:abstractNumId w:val="2"/>
  </w:num>
  <w:num w:numId="7">
    <w:abstractNumId w:val="3"/>
  </w:num>
  <w:num w:numId="8">
    <w:abstractNumId w:val="20"/>
  </w:num>
  <w:num w:numId="9">
    <w:abstractNumId w:val="5"/>
  </w:num>
  <w:num w:numId="10">
    <w:abstractNumId w:val="9"/>
  </w:num>
  <w:num w:numId="11">
    <w:abstractNumId w:val="7"/>
  </w:num>
  <w:num w:numId="12">
    <w:abstractNumId w:val="5"/>
  </w:num>
  <w:num w:numId="13">
    <w:abstractNumId w:val="16"/>
  </w:num>
  <w:num w:numId="14">
    <w:abstractNumId w:val="5"/>
  </w:num>
  <w:num w:numId="15">
    <w:abstractNumId w:val="5"/>
  </w:num>
  <w:num w:numId="16">
    <w:abstractNumId w:val="5"/>
  </w:num>
  <w:num w:numId="17">
    <w:abstractNumId w:val="5"/>
  </w:num>
  <w:num w:numId="18">
    <w:abstractNumId w:val="5"/>
  </w:num>
  <w:num w:numId="19">
    <w:abstractNumId w:val="5"/>
  </w:num>
  <w:num w:numId="20">
    <w:abstractNumId w:val="4"/>
  </w:num>
  <w:num w:numId="21">
    <w:abstractNumId w:val="17"/>
  </w:num>
  <w:num w:numId="22">
    <w:abstractNumId w:val="13"/>
  </w:num>
  <w:num w:numId="23">
    <w:abstractNumId w:val="8"/>
  </w:num>
  <w:num w:numId="24">
    <w:abstractNumId w:val="6"/>
  </w:num>
  <w:num w:numId="25">
    <w:abstractNumId w:val="14"/>
  </w:num>
  <w:num w:numId="26">
    <w:abstractNumId w:val="15"/>
  </w:num>
  <w:num w:numId="27">
    <w:abstractNumId w:val="5"/>
  </w:num>
  <w:num w:numId="28">
    <w:abstractNumId w:val="5"/>
  </w:num>
  <w:num w:numId="29">
    <w:abstractNumId w:val="5"/>
  </w:num>
  <w:num w:numId="30">
    <w:abstractNumId w:val="5"/>
  </w:num>
  <w:num w:numId="31">
    <w:abstractNumId w:val="5"/>
  </w:num>
  <w:num w:numId="32">
    <w:abstractNumId w:val="12"/>
  </w:num>
  <w:num w:numId="33">
    <w:abstractNumId w:val="5"/>
  </w:num>
  <w:num w:numId="34">
    <w:abstractNumId w:val="5"/>
  </w:num>
  <w:num w:numId="35">
    <w:abstractNumId w:val="5"/>
  </w:num>
  <w:num w:numId="36">
    <w:abstractNumId w:val="5"/>
  </w:num>
  <w:num w:numId="37">
    <w:abstractNumId w:val="5"/>
  </w:num>
  <w:num w:numId="38">
    <w:abstractNumId w:val="5"/>
  </w:num>
  <w:num w:numId="39">
    <w:abstractNumId w:val="18"/>
  </w:num>
  <w:num w:numId="40">
    <w:abstractNumId w:val="5"/>
  </w:num>
  <w:num w:numId="41">
    <w:abstractNumId w:val="5"/>
  </w:num>
  <w:num w:numId="42">
    <w:abstractNumId w:val="5"/>
  </w:num>
  <w:num w:numId="43">
    <w:abstractNumId w:val="5"/>
  </w:num>
  <w:num w:numId="44">
    <w:abstractNumId w:val="5"/>
  </w:num>
  <w:num w:numId="45">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E6"/>
    <w:rsid w:val="000010DA"/>
    <w:rsid w:val="0000245C"/>
    <w:rsid w:val="0000253A"/>
    <w:rsid w:val="000028B9"/>
    <w:rsid w:val="00003246"/>
    <w:rsid w:val="0000365F"/>
    <w:rsid w:val="00004A38"/>
    <w:rsid w:val="00004F69"/>
    <w:rsid w:val="000052FF"/>
    <w:rsid w:val="000055C6"/>
    <w:rsid w:val="00005684"/>
    <w:rsid w:val="00005CF6"/>
    <w:rsid w:val="00006BE5"/>
    <w:rsid w:val="00007199"/>
    <w:rsid w:val="00007A2D"/>
    <w:rsid w:val="00010357"/>
    <w:rsid w:val="00011437"/>
    <w:rsid w:val="0001147A"/>
    <w:rsid w:val="000117E6"/>
    <w:rsid w:val="00012D1A"/>
    <w:rsid w:val="000130D4"/>
    <w:rsid w:val="0001484F"/>
    <w:rsid w:val="0001495D"/>
    <w:rsid w:val="00014BC1"/>
    <w:rsid w:val="000152C1"/>
    <w:rsid w:val="000153E5"/>
    <w:rsid w:val="000153F8"/>
    <w:rsid w:val="0001599D"/>
    <w:rsid w:val="00016A96"/>
    <w:rsid w:val="0002130B"/>
    <w:rsid w:val="00021F8A"/>
    <w:rsid w:val="000235ED"/>
    <w:rsid w:val="00025F4B"/>
    <w:rsid w:val="000265CF"/>
    <w:rsid w:val="00026A02"/>
    <w:rsid w:val="00026C13"/>
    <w:rsid w:val="00030D32"/>
    <w:rsid w:val="000328DC"/>
    <w:rsid w:val="00032B4B"/>
    <w:rsid w:val="000346D6"/>
    <w:rsid w:val="00037068"/>
    <w:rsid w:val="00037F09"/>
    <w:rsid w:val="00037F61"/>
    <w:rsid w:val="00040145"/>
    <w:rsid w:val="000405BA"/>
    <w:rsid w:val="0004082E"/>
    <w:rsid w:val="00040BFF"/>
    <w:rsid w:val="00041471"/>
    <w:rsid w:val="00041D77"/>
    <w:rsid w:val="000422BB"/>
    <w:rsid w:val="00043F73"/>
    <w:rsid w:val="00044572"/>
    <w:rsid w:val="0004518B"/>
    <w:rsid w:val="000472D0"/>
    <w:rsid w:val="00051F48"/>
    <w:rsid w:val="000538E8"/>
    <w:rsid w:val="000552DF"/>
    <w:rsid w:val="00056C1D"/>
    <w:rsid w:val="00056F84"/>
    <w:rsid w:val="0006161B"/>
    <w:rsid w:val="00061E28"/>
    <w:rsid w:val="00063203"/>
    <w:rsid w:val="00063CF9"/>
    <w:rsid w:val="00064F32"/>
    <w:rsid w:val="00065E65"/>
    <w:rsid w:val="00067DF3"/>
    <w:rsid w:val="00067E31"/>
    <w:rsid w:val="00070461"/>
    <w:rsid w:val="000708EF"/>
    <w:rsid w:val="000716FD"/>
    <w:rsid w:val="00071D86"/>
    <w:rsid w:val="00072439"/>
    <w:rsid w:val="00072C62"/>
    <w:rsid w:val="0007372C"/>
    <w:rsid w:val="00076536"/>
    <w:rsid w:val="00077AD6"/>
    <w:rsid w:val="00077F53"/>
    <w:rsid w:val="00080DB4"/>
    <w:rsid w:val="000813EB"/>
    <w:rsid w:val="00081B80"/>
    <w:rsid w:val="00083206"/>
    <w:rsid w:val="00083BF4"/>
    <w:rsid w:val="00083CEB"/>
    <w:rsid w:val="00083CF1"/>
    <w:rsid w:val="000844B3"/>
    <w:rsid w:val="00084A62"/>
    <w:rsid w:val="00084C21"/>
    <w:rsid w:val="000854DA"/>
    <w:rsid w:val="00086083"/>
    <w:rsid w:val="00086256"/>
    <w:rsid w:val="00086E4A"/>
    <w:rsid w:val="00087488"/>
    <w:rsid w:val="00090B65"/>
    <w:rsid w:val="0009229E"/>
    <w:rsid w:val="00092670"/>
    <w:rsid w:val="00092D9F"/>
    <w:rsid w:val="00092DBB"/>
    <w:rsid w:val="00092EAE"/>
    <w:rsid w:val="00092F2D"/>
    <w:rsid w:val="00093446"/>
    <w:rsid w:val="000944AD"/>
    <w:rsid w:val="00095E16"/>
    <w:rsid w:val="0009682C"/>
    <w:rsid w:val="00096FD2"/>
    <w:rsid w:val="00097186"/>
    <w:rsid w:val="000A0D4A"/>
    <w:rsid w:val="000A1CD6"/>
    <w:rsid w:val="000A218B"/>
    <w:rsid w:val="000A3C88"/>
    <w:rsid w:val="000A5583"/>
    <w:rsid w:val="000A5E6F"/>
    <w:rsid w:val="000A72D5"/>
    <w:rsid w:val="000B0541"/>
    <w:rsid w:val="000B0A1C"/>
    <w:rsid w:val="000B2FCF"/>
    <w:rsid w:val="000B36E2"/>
    <w:rsid w:val="000B3BE1"/>
    <w:rsid w:val="000B3C40"/>
    <w:rsid w:val="000B574D"/>
    <w:rsid w:val="000B6C1F"/>
    <w:rsid w:val="000C07E1"/>
    <w:rsid w:val="000C0D7B"/>
    <w:rsid w:val="000C0F6C"/>
    <w:rsid w:val="000C144D"/>
    <w:rsid w:val="000C15AB"/>
    <w:rsid w:val="000C1851"/>
    <w:rsid w:val="000C3943"/>
    <w:rsid w:val="000C3C67"/>
    <w:rsid w:val="000C3E73"/>
    <w:rsid w:val="000C4940"/>
    <w:rsid w:val="000D0067"/>
    <w:rsid w:val="000D0316"/>
    <w:rsid w:val="000D110C"/>
    <w:rsid w:val="000D1587"/>
    <w:rsid w:val="000D2181"/>
    <w:rsid w:val="000D2BA4"/>
    <w:rsid w:val="000D3333"/>
    <w:rsid w:val="000D370D"/>
    <w:rsid w:val="000D5231"/>
    <w:rsid w:val="000D55DE"/>
    <w:rsid w:val="000D64BA"/>
    <w:rsid w:val="000D6C02"/>
    <w:rsid w:val="000E06DE"/>
    <w:rsid w:val="000E0706"/>
    <w:rsid w:val="000E34F1"/>
    <w:rsid w:val="000E360D"/>
    <w:rsid w:val="000E4F6C"/>
    <w:rsid w:val="000E5F54"/>
    <w:rsid w:val="000E60EE"/>
    <w:rsid w:val="000F0408"/>
    <w:rsid w:val="000F04D9"/>
    <w:rsid w:val="000F1A55"/>
    <w:rsid w:val="000F23EE"/>
    <w:rsid w:val="000F37E2"/>
    <w:rsid w:val="000F4C51"/>
    <w:rsid w:val="000F4D1A"/>
    <w:rsid w:val="000F50F4"/>
    <w:rsid w:val="000F630C"/>
    <w:rsid w:val="000F6861"/>
    <w:rsid w:val="000F6ACF"/>
    <w:rsid w:val="000F6D68"/>
    <w:rsid w:val="000F6FC2"/>
    <w:rsid w:val="000F73F8"/>
    <w:rsid w:val="000F7E08"/>
    <w:rsid w:val="00101BCE"/>
    <w:rsid w:val="00102230"/>
    <w:rsid w:val="00102B84"/>
    <w:rsid w:val="0010385B"/>
    <w:rsid w:val="00103B48"/>
    <w:rsid w:val="00103B6A"/>
    <w:rsid w:val="001041ED"/>
    <w:rsid w:val="00104C5F"/>
    <w:rsid w:val="00105FEE"/>
    <w:rsid w:val="0010665E"/>
    <w:rsid w:val="00106BC7"/>
    <w:rsid w:val="00106C87"/>
    <w:rsid w:val="001075B8"/>
    <w:rsid w:val="001075CE"/>
    <w:rsid w:val="001077D1"/>
    <w:rsid w:val="00107ABE"/>
    <w:rsid w:val="00111703"/>
    <w:rsid w:val="00113AE4"/>
    <w:rsid w:val="00113B39"/>
    <w:rsid w:val="001148AE"/>
    <w:rsid w:val="00114B1E"/>
    <w:rsid w:val="0011756A"/>
    <w:rsid w:val="001179D6"/>
    <w:rsid w:val="00117C34"/>
    <w:rsid w:val="00120679"/>
    <w:rsid w:val="00120FF8"/>
    <w:rsid w:val="00122387"/>
    <w:rsid w:val="00123588"/>
    <w:rsid w:val="00123F11"/>
    <w:rsid w:val="00124A35"/>
    <w:rsid w:val="00125173"/>
    <w:rsid w:val="0012543F"/>
    <w:rsid w:val="0012657B"/>
    <w:rsid w:val="00126881"/>
    <w:rsid w:val="001306FC"/>
    <w:rsid w:val="001307CC"/>
    <w:rsid w:val="001314C7"/>
    <w:rsid w:val="0013177A"/>
    <w:rsid w:val="001333B7"/>
    <w:rsid w:val="00133728"/>
    <w:rsid w:val="0013440C"/>
    <w:rsid w:val="001344A8"/>
    <w:rsid w:val="001363B5"/>
    <w:rsid w:val="001378F8"/>
    <w:rsid w:val="001401A9"/>
    <w:rsid w:val="00140B1C"/>
    <w:rsid w:val="00140EFC"/>
    <w:rsid w:val="00141739"/>
    <w:rsid w:val="0014363C"/>
    <w:rsid w:val="00143987"/>
    <w:rsid w:val="00144D87"/>
    <w:rsid w:val="00144DFA"/>
    <w:rsid w:val="0014558B"/>
    <w:rsid w:val="00146159"/>
    <w:rsid w:val="0015070A"/>
    <w:rsid w:val="00150C09"/>
    <w:rsid w:val="00151B8C"/>
    <w:rsid w:val="00152381"/>
    <w:rsid w:val="00153545"/>
    <w:rsid w:val="001570A2"/>
    <w:rsid w:val="001575F9"/>
    <w:rsid w:val="00160F84"/>
    <w:rsid w:val="0016166F"/>
    <w:rsid w:val="0016263C"/>
    <w:rsid w:val="00163096"/>
    <w:rsid w:val="0016333D"/>
    <w:rsid w:val="0016382B"/>
    <w:rsid w:val="00163AF6"/>
    <w:rsid w:val="00164A0C"/>
    <w:rsid w:val="001656D7"/>
    <w:rsid w:val="001662F0"/>
    <w:rsid w:val="00166578"/>
    <w:rsid w:val="00167FD1"/>
    <w:rsid w:val="00170F08"/>
    <w:rsid w:val="0017276E"/>
    <w:rsid w:val="0017289E"/>
    <w:rsid w:val="001729E0"/>
    <w:rsid w:val="00173EAB"/>
    <w:rsid w:val="00174C02"/>
    <w:rsid w:val="00176860"/>
    <w:rsid w:val="00176A96"/>
    <w:rsid w:val="00177070"/>
    <w:rsid w:val="00180923"/>
    <w:rsid w:val="00180C32"/>
    <w:rsid w:val="00180E40"/>
    <w:rsid w:val="00181581"/>
    <w:rsid w:val="0018259C"/>
    <w:rsid w:val="001825B1"/>
    <w:rsid w:val="00183449"/>
    <w:rsid w:val="00183DEA"/>
    <w:rsid w:val="00184E42"/>
    <w:rsid w:val="00186DB5"/>
    <w:rsid w:val="00187B8E"/>
    <w:rsid w:val="00190C85"/>
    <w:rsid w:val="00191D90"/>
    <w:rsid w:val="001931DB"/>
    <w:rsid w:val="00193486"/>
    <w:rsid w:val="00194DD5"/>
    <w:rsid w:val="00194E0E"/>
    <w:rsid w:val="0019512F"/>
    <w:rsid w:val="0019571B"/>
    <w:rsid w:val="001958F9"/>
    <w:rsid w:val="00196000"/>
    <w:rsid w:val="0019719F"/>
    <w:rsid w:val="001A02AF"/>
    <w:rsid w:val="001A19C3"/>
    <w:rsid w:val="001A2266"/>
    <w:rsid w:val="001A23B6"/>
    <w:rsid w:val="001A3798"/>
    <w:rsid w:val="001A4577"/>
    <w:rsid w:val="001A5286"/>
    <w:rsid w:val="001A6868"/>
    <w:rsid w:val="001A7C9F"/>
    <w:rsid w:val="001A7E5A"/>
    <w:rsid w:val="001B00CE"/>
    <w:rsid w:val="001B0129"/>
    <w:rsid w:val="001B0415"/>
    <w:rsid w:val="001B0509"/>
    <w:rsid w:val="001B1148"/>
    <w:rsid w:val="001B2A76"/>
    <w:rsid w:val="001B4701"/>
    <w:rsid w:val="001B4A39"/>
    <w:rsid w:val="001B4B07"/>
    <w:rsid w:val="001B6E81"/>
    <w:rsid w:val="001B7560"/>
    <w:rsid w:val="001B7C3D"/>
    <w:rsid w:val="001B7DCB"/>
    <w:rsid w:val="001C0ADE"/>
    <w:rsid w:val="001C0C29"/>
    <w:rsid w:val="001C16A6"/>
    <w:rsid w:val="001C1EC6"/>
    <w:rsid w:val="001C2FA7"/>
    <w:rsid w:val="001D0D22"/>
    <w:rsid w:val="001D13A7"/>
    <w:rsid w:val="001D195A"/>
    <w:rsid w:val="001D1AA5"/>
    <w:rsid w:val="001D360D"/>
    <w:rsid w:val="001D36EC"/>
    <w:rsid w:val="001D4A6B"/>
    <w:rsid w:val="001D577A"/>
    <w:rsid w:val="001D6CF6"/>
    <w:rsid w:val="001D700C"/>
    <w:rsid w:val="001D7FA4"/>
    <w:rsid w:val="001E03E7"/>
    <w:rsid w:val="001E0C9A"/>
    <w:rsid w:val="001E0D83"/>
    <w:rsid w:val="001E0F95"/>
    <w:rsid w:val="001E1147"/>
    <w:rsid w:val="001E226A"/>
    <w:rsid w:val="001E30EE"/>
    <w:rsid w:val="001E3854"/>
    <w:rsid w:val="001E496B"/>
    <w:rsid w:val="001E5527"/>
    <w:rsid w:val="001E5734"/>
    <w:rsid w:val="001E5B39"/>
    <w:rsid w:val="001E6151"/>
    <w:rsid w:val="001E6168"/>
    <w:rsid w:val="001E70E0"/>
    <w:rsid w:val="001F0F5C"/>
    <w:rsid w:val="001F136D"/>
    <w:rsid w:val="001F17C7"/>
    <w:rsid w:val="001F1C1B"/>
    <w:rsid w:val="001F1CEF"/>
    <w:rsid w:val="001F29B2"/>
    <w:rsid w:val="001F36F0"/>
    <w:rsid w:val="001F3CDB"/>
    <w:rsid w:val="001F6C54"/>
    <w:rsid w:val="001F6F26"/>
    <w:rsid w:val="001F7A7C"/>
    <w:rsid w:val="00202155"/>
    <w:rsid w:val="00202192"/>
    <w:rsid w:val="002021E5"/>
    <w:rsid w:val="00204086"/>
    <w:rsid w:val="0020485A"/>
    <w:rsid w:val="00204E95"/>
    <w:rsid w:val="00206C6F"/>
    <w:rsid w:val="00206F36"/>
    <w:rsid w:val="002071F2"/>
    <w:rsid w:val="00210C17"/>
    <w:rsid w:val="00211168"/>
    <w:rsid w:val="00211AF1"/>
    <w:rsid w:val="002129EF"/>
    <w:rsid w:val="00212F25"/>
    <w:rsid w:val="00213980"/>
    <w:rsid w:val="00213A5D"/>
    <w:rsid w:val="002142DC"/>
    <w:rsid w:val="00214787"/>
    <w:rsid w:val="00215A6B"/>
    <w:rsid w:val="00216A12"/>
    <w:rsid w:val="00217AED"/>
    <w:rsid w:val="00220E34"/>
    <w:rsid w:val="0022182C"/>
    <w:rsid w:val="00221DDB"/>
    <w:rsid w:val="00221FB2"/>
    <w:rsid w:val="00222243"/>
    <w:rsid w:val="00222690"/>
    <w:rsid w:val="00222870"/>
    <w:rsid w:val="00222C7B"/>
    <w:rsid w:val="00222E91"/>
    <w:rsid w:val="002234A0"/>
    <w:rsid w:val="002249FD"/>
    <w:rsid w:val="0022693B"/>
    <w:rsid w:val="00230169"/>
    <w:rsid w:val="00230437"/>
    <w:rsid w:val="00230D4F"/>
    <w:rsid w:val="00231C8A"/>
    <w:rsid w:val="0023201C"/>
    <w:rsid w:val="00232DDA"/>
    <w:rsid w:val="00233C0B"/>
    <w:rsid w:val="00233F9B"/>
    <w:rsid w:val="0023438B"/>
    <w:rsid w:val="00234A6B"/>
    <w:rsid w:val="00234C16"/>
    <w:rsid w:val="002350D1"/>
    <w:rsid w:val="00235171"/>
    <w:rsid w:val="0023523E"/>
    <w:rsid w:val="00240C43"/>
    <w:rsid w:val="00241346"/>
    <w:rsid w:val="002419B9"/>
    <w:rsid w:val="002424DC"/>
    <w:rsid w:val="002429A5"/>
    <w:rsid w:val="00243199"/>
    <w:rsid w:val="00243A0D"/>
    <w:rsid w:val="00244DA8"/>
    <w:rsid w:val="002468E0"/>
    <w:rsid w:val="0024734C"/>
    <w:rsid w:val="00250413"/>
    <w:rsid w:val="0025084D"/>
    <w:rsid w:val="0025086E"/>
    <w:rsid w:val="002516A0"/>
    <w:rsid w:val="00252E64"/>
    <w:rsid w:val="0025347B"/>
    <w:rsid w:val="00253884"/>
    <w:rsid w:val="0025399D"/>
    <w:rsid w:val="00255762"/>
    <w:rsid w:val="00257441"/>
    <w:rsid w:val="00257B85"/>
    <w:rsid w:val="00257D05"/>
    <w:rsid w:val="00260440"/>
    <w:rsid w:val="00261871"/>
    <w:rsid w:val="00262157"/>
    <w:rsid w:val="00264466"/>
    <w:rsid w:val="002661DD"/>
    <w:rsid w:val="00266332"/>
    <w:rsid w:val="0026685A"/>
    <w:rsid w:val="0027049E"/>
    <w:rsid w:val="002712C5"/>
    <w:rsid w:val="00272A7F"/>
    <w:rsid w:val="00274056"/>
    <w:rsid w:val="00275B12"/>
    <w:rsid w:val="00276945"/>
    <w:rsid w:val="00276C5D"/>
    <w:rsid w:val="0027752D"/>
    <w:rsid w:val="0028005B"/>
    <w:rsid w:val="00280112"/>
    <w:rsid w:val="002817BA"/>
    <w:rsid w:val="002822C8"/>
    <w:rsid w:val="00283B35"/>
    <w:rsid w:val="002841CA"/>
    <w:rsid w:val="00284693"/>
    <w:rsid w:val="00285395"/>
    <w:rsid w:val="0029089F"/>
    <w:rsid w:val="00290B64"/>
    <w:rsid w:val="0029178F"/>
    <w:rsid w:val="00292EBE"/>
    <w:rsid w:val="00294A0A"/>
    <w:rsid w:val="0029553C"/>
    <w:rsid w:val="002955DF"/>
    <w:rsid w:val="002960FA"/>
    <w:rsid w:val="00296E05"/>
    <w:rsid w:val="002A14C1"/>
    <w:rsid w:val="002A2061"/>
    <w:rsid w:val="002A24DC"/>
    <w:rsid w:val="002A348D"/>
    <w:rsid w:val="002A6FB4"/>
    <w:rsid w:val="002B0354"/>
    <w:rsid w:val="002B1050"/>
    <w:rsid w:val="002B2073"/>
    <w:rsid w:val="002B248F"/>
    <w:rsid w:val="002B2D04"/>
    <w:rsid w:val="002B2E35"/>
    <w:rsid w:val="002B4B36"/>
    <w:rsid w:val="002B5079"/>
    <w:rsid w:val="002B5233"/>
    <w:rsid w:val="002B5573"/>
    <w:rsid w:val="002B757B"/>
    <w:rsid w:val="002C0AC1"/>
    <w:rsid w:val="002C141D"/>
    <w:rsid w:val="002C2030"/>
    <w:rsid w:val="002C24C9"/>
    <w:rsid w:val="002C2944"/>
    <w:rsid w:val="002C29C2"/>
    <w:rsid w:val="002C2A24"/>
    <w:rsid w:val="002C326C"/>
    <w:rsid w:val="002C3463"/>
    <w:rsid w:val="002C3B2C"/>
    <w:rsid w:val="002C3DFC"/>
    <w:rsid w:val="002C42F7"/>
    <w:rsid w:val="002C43C6"/>
    <w:rsid w:val="002C6A06"/>
    <w:rsid w:val="002C6D55"/>
    <w:rsid w:val="002C7444"/>
    <w:rsid w:val="002C750D"/>
    <w:rsid w:val="002D10C2"/>
    <w:rsid w:val="002D2042"/>
    <w:rsid w:val="002D21A4"/>
    <w:rsid w:val="002D371B"/>
    <w:rsid w:val="002D39A6"/>
    <w:rsid w:val="002D45A1"/>
    <w:rsid w:val="002D468F"/>
    <w:rsid w:val="002D5E61"/>
    <w:rsid w:val="002D5E71"/>
    <w:rsid w:val="002D66EF"/>
    <w:rsid w:val="002D7220"/>
    <w:rsid w:val="002E0A09"/>
    <w:rsid w:val="002E16A1"/>
    <w:rsid w:val="002E3089"/>
    <w:rsid w:val="002E363E"/>
    <w:rsid w:val="002E4485"/>
    <w:rsid w:val="002E5082"/>
    <w:rsid w:val="002E5CFF"/>
    <w:rsid w:val="002E5DAB"/>
    <w:rsid w:val="002E7042"/>
    <w:rsid w:val="002E7BE6"/>
    <w:rsid w:val="002F0001"/>
    <w:rsid w:val="002F0D09"/>
    <w:rsid w:val="002F13F8"/>
    <w:rsid w:val="002F1B56"/>
    <w:rsid w:val="002F30E9"/>
    <w:rsid w:val="002F4773"/>
    <w:rsid w:val="002F682E"/>
    <w:rsid w:val="002F78C1"/>
    <w:rsid w:val="00300331"/>
    <w:rsid w:val="0030076E"/>
    <w:rsid w:val="003033F5"/>
    <w:rsid w:val="0030427D"/>
    <w:rsid w:val="003055EF"/>
    <w:rsid w:val="00306DD3"/>
    <w:rsid w:val="00306E6E"/>
    <w:rsid w:val="003126BA"/>
    <w:rsid w:val="0031346C"/>
    <w:rsid w:val="00313BC6"/>
    <w:rsid w:val="00313DCC"/>
    <w:rsid w:val="0031427C"/>
    <w:rsid w:val="003143BA"/>
    <w:rsid w:val="00314525"/>
    <w:rsid w:val="003146E4"/>
    <w:rsid w:val="003165F2"/>
    <w:rsid w:val="003174BC"/>
    <w:rsid w:val="00317BA9"/>
    <w:rsid w:val="003207E1"/>
    <w:rsid w:val="0032085D"/>
    <w:rsid w:val="0032100B"/>
    <w:rsid w:val="00321353"/>
    <w:rsid w:val="003218D4"/>
    <w:rsid w:val="00321CA0"/>
    <w:rsid w:val="00322CC7"/>
    <w:rsid w:val="0032403B"/>
    <w:rsid w:val="003240CC"/>
    <w:rsid w:val="00324887"/>
    <w:rsid w:val="00324CED"/>
    <w:rsid w:val="00325693"/>
    <w:rsid w:val="00325A29"/>
    <w:rsid w:val="00326717"/>
    <w:rsid w:val="00326757"/>
    <w:rsid w:val="003267F1"/>
    <w:rsid w:val="00327532"/>
    <w:rsid w:val="00327F22"/>
    <w:rsid w:val="0033115C"/>
    <w:rsid w:val="00331171"/>
    <w:rsid w:val="00331C36"/>
    <w:rsid w:val="00334721"/>
    <w:rsid w:val="00335BB2"/>
    <w:rsid w:val="00336ACD"/>
    <w:rsid w:val="00337109"/>
    <w:rsid w:val="003378FD"/>
    <w:rsid w:val="00337953"/>
    <w:rsid w:val="00340535"/>
    <w:rsid w:val="003405B6"/>
    <w:rsid w:val="00340BF1"/>
    <w:rsid w:val="00341469"/>
    <w:rsid w:val="00343877"/>
    <w:rsid w:val="003438AC"/>
    <w:rsid w:val="003458C1"/>
    <w:rsid w:val="00345BF9"/>
    <w:rsid w:val="00345FF8"/>
    <w:rsid w:val="00351AE3"/>
    <w:rsid w:val="00351FB2"/>
    <w:rsid w:val="00352AFF"/>
    <w:rsid w:val="003537B5"/>
    <w:rsid w:val="003547A8"/>
    <w:rsid w:val="00354C38"/>
    <w:rsid w:val="00355462"/>
    <w:rsid w:val="00356347"/>
    <w:rsid w:val="0035796B"/>
    <w:rsid w:val="003604A4"/>
    <w:rsid w:val="00361EEF"/>
    <w:rsid w:val="00362BD3"/>
    <w:rsid w:val="00363386"/>
    <w:rsid w:val="003644EC"/>
    <w:rsid w:val="00364DF0"/>
    <w:rsid w:val="00364FF7"/>
    <w:rsid w:val="00366C90"/>
    <w:rsid w:val="00367B25"/>
    <w:rsid w:val="00371731"/>
    <w:rsid w:val="003718D7"/>
    <w:rsid w:val="003734B0"/>
    <w:rsid w:val="00374335"/>
    <w:rsid w:val="00375C76"/>
    <w:rsid w:val="003772E4"/>
    <w:rsid w:val="003779CA"/>
    <w:rsid w:val="00377D2B"/>
    <w:rsid w:val="0038028D"/>
    <w:rsid w:val="00380C4A"/>
    <w:rsid w:val="003820CD"/>
    <w:rsid w:val="00385C2C"/>
    <w:rsid w:val="00385F1F"/>
    <w:rsid w:val="00386800"/>
    <w:rsid w:val="0038734A"/>
    <w:rsid w:val="0038780D"/>
    <w:rsid w:val="003903E2"/>
    <w:rsid w:val="0039062B"/>
    <w:rsid w:val="00390DE6"/>
    <w:rsid w:val="00391F9D"/>
    <w:rsid w:val="00392218"/>
    <w:rsid w:val="0039286C"/>
    <w:rsid w:val="00393F23"/>
    <w:rsid w:val="00395FF9"/>
    <w:rsid w:val="003A072B"/>
    <w:rsid w:val="003A1797"/>
    <w:rsid w:val="003A182E"/>
    <w:rsid w:val="003A1F18"/>
    <w:rsid w:val="003A3A51"/>
    <w:rsid w:val="003A42FC"/>
    <w:rsid w:val="003A4337"/>
    <w:rsid w:val="003A4D46"/>
    <w:rsid w:val="003A646B"/>
    <w:rsid w:val="003A69B0"/>
    <w:rsid w:val="003A7031"/>
    <w:rsid w:val="003A77C8"/>
    <w:rsid w:val="003B0D7F"/>
    <w:rsid w:val="003B0E9B"/>
    <w:rsid w:val="003B0FE1"/>
    <w:rsid w:val="003B107F"/>
    <w:rsid w:val="003B1671"/>
    <w:rsid w:val="003B2A0A"/>
    <w:rsid w:val="003B2A6A"/>
    <w:rsid w:val="003B2D77"/>
    <w:rsid w:val="003B3134"/>
    <w:rsid w:val="003B32E7"/>
    <w:rsid w:val="003B38B9"/>
    <w:rsid w:val="003B570A"/>
    <w:rsid w:val="003B5C0D"/>
    <w:rsid w:val="003B5CBD"/>
    <w:rsid w:val="003B5ECA"/>
    <w:rsid w:val="003B6BAB"/>
    <w:rsid w:val="003B7705"/>
    <w:rsid w:val="003B7ABC"/>
    <w:rsid w:val="003C0D24"/>
    <w:rsid w:val="003C1C4C"/>
    <w:rsid w:val="003C7074"/>
    <w:rsid w:val="003C71DA"/>
    <w:rsid w:val="003D17AB"/>
    <w:rsid w:val="003D262F"/>
    <w:rsid w:val="003D6003"/>
    <w:rsid w:val="003D6795"/>
    <w:rsid w:val="003D6D54"/>
    <w:rsid w:val="003D7EA0"/>
    <w:rsid w:val="003E0250"/>
    <w:rsid w:val="003E1963"/>
    <w:rsid w:val="003E3FA9"/>
    <w:rsid w:val="003E423A"/>
    <w:rsid w:val="003E61F1"/>
    <w:rsid w:val="003F06A1"/>
    <w:rsid w:val="003F0D34"/>
    <w:rsid w:val="003F131E"/>
    <w:rsid w:val="003F33BD"/>
    <w:rsid w:val="003F4497"/>
    <w:rsid w:val="003F4780"/>
    <w:rsid w:val="003F5B53"/>
    <w:rsid w:val="003F6ACA"/>
    <w:rsid w:val="00400E22"/>
    <w:rsid w:val="00403A9C"/>
    <w:rsid w:val="00404600"/>
    <w:rsid w:val="004049C6"/>
    <w:rsid w:val="00405EF3"/>
    <w:rsid w:val="0040799F"/>
    <w:rsid w:val="00410227"/>
    <w:rsid w:val="0041034F"/>
    <w:rsid w:val="0041139A"/>
    <w:rsid w:val="004115AD"/>
    <w:rsid w:val="0041278C"/>
    <w:rsid w:val="0041314A"/>
    <w:rsid w:val="0041341C"/>
    <w:rsid w:val="0041463D"/>
    <w:rsid w:val="00414D24"/>
    <w:rsid w:val="004163C3"/>
    <w:rsid w:val="00417BDE"/>
    <w:rsid w:val="00420746"/>
    <w:rsid w:val="004208E4"/>
    <w:rsid w:val="00420911"/>
    <w:rsid w:val="00421C33"/>
    <w:rsid w:val="00422323"/>
    <w:rsid w:val="00424A9E"/>
    <w:rsid w:val="004254C6"/>
    <w:rsid w:val="00425585"/>
    <w:rsid w:val="00425D60"/>
    <w:rsid w:val="004272C3"/>
    <w:rsid w:val="0043145B"/>
    <w:rsid w:val="00431BA1"/>
    <w:rsid w:val="004322CC"/>
    <w:rsid w:val="00432609"/>
    <w:rsid w:val="00434C2D"/>
    <w:rsid w:val="0043566B"/>
    <w:rsid w:val="004359A1"/>
    <w:rsid w:val="00436C21"/>
    <w:rsid w:val="00436E59"/>
    <w:rsid w:val="0043735C"/>
    <w:rsid w:val="00437CBF"/>
    <w:rsid w:val="00437D53"/>
    <w:rsid w:val="00437E5D"/>
    <w:rsid w:val="00440C04"/>
    <w:rsid w:val="00442911"/>
    <w:rsid w:val="00442BFF"/>
    <w:rsid w:val="0044369B"/>
    <w:rsid w:val="00445F2C"/>
    <w:rsid w:val="0045007C"/>
    <w:rsid w:val="0045062D"/>
    <w:rsid w:val="00452BB7"/>
    <w:rsid w:val="00453892"/>
    <w:rsid w:val="00453D33"/>
    <w:rsid w:val="00454152"/>
    <w:rsid w:val="0045442B"/>
    <w:rsid w:val="004548B0"/>
    <w:rsid w:val="00454A67"/>
    <w:rsid w:val="0045670A"/>
    <w:rsid w:val="00456C32"/>
    <w:rsid w:val="00457988"/>
    <w:rsid w:val="00460053"/>
    <w:rsid w:val="0046052E"/>
    <w:rsid w:val="0046194C"/>
    <w:rsid w:val="004633BC"/>
    <w:rsid w:val="00463879"/>
    <w:rsid w:val="00463E3F"/>
    <w:rsid w:val="00464901"/>
    <w:rsid w:val="00464AD2"/>
    <w:rsid w:val="00464DCF"/>
    <w:rsid w:val="00466A68"/>
    <w:rsid w:val="0046710D"/>
    <w:rsid w:val="0046784A"/>
    <w:rsid w:val="00470193"/>
    <w:rsid w:val="004701E0"/>
    <w:rsid w:val="00471D91"/>
    <w:rsid w:val="00471DC9"/>
    <w:rsid w:val="00472132"/>
    <w:rsid w:val="00472619"/>
    <w:rsid w:val="00473158"/>
    <w:rsid w:val="00475FB1"/>
    <w:rsid w:val="00480DC6"/>
    <w:rsid w:val="00482790"/>
    <w:rsid w:val="00483C15"/>
    <w:rsid w:val="00483FC2"/>
    <w:rsid w:val="00484B4E"/>
    <w:rsid w:val="00484E49"/>
    <w:rsid w:val="00485886"/>
    <w:rsid w:val="004864D7"/>
    <w:rsid w:val="00486BB7"/>
    <w:rsid w:val="00487112"/>
    <w:rsid w:val="0048752B"/>
    <w:rsid w:val="004876C9"/>
    <w:rsid w:val="00487886"/>
    <w:rsid w:val="00487E77"/>
    <w:rsid w:val="0049044A"/>
    <w:rsid w:val="00490B83"/>
    <w:rsid w:val="00491EE6"/>
    <w:rsid w:val="004929D6"/>
    <w:rsid w:val="00493E79"/>
    <w:rsid w:val="00495682"/>
    <w:rsid w:val="0049625D"/>
    <w:rsid w:val="0049671E"/>
    <w:rsid w:val="004967F3"/>
    <w:rsid w:val="0049744E"/>
    <w:rsid w:val="00497AF1"/>
    <w:rsid w:val="00497FA3"/>
    <w:rsid w:val="004A0D35"/>
    <w:rsid w:val="004A1418"/>
    <w:rsid w:val="004A1477"/>
    <w:rsid w:val="004A32F0"/>
    <w:rsid w:val="004A4FBA"/>
    <w:rsid w:val="004A5934"/>
    <w:rsid w:val="004A6A8F"/>
    <w:rsid w:val="004A71C5"/>
    <w:rsid w:val="004A7CFD"/>
    <w:rsid w:val="004B1652"/>
    <w:rsid w:val="004B1E02"/>
    <w:rsid w:val="004B66AA"/>
    <w:rsid w:val="004B7035"/>
    <w:rsid w:val="004B743F"/>
    <w:rsid w:val="004C14AA"/>
    <w:rsid w:val="004C1CE6"/>
    <w:rsid w:val="004C1F7F"/>
    <w:rsid w:val="004C2790"/>
    <w:rsid w:val="004C33D5"/>
    <w:rsid w:val="004C529F"/>
    <w:rsid w:val="004C5A22"/>
    <w:rsid w:val="004D009E"/>
    <w:rsid w:val="004D1342"/>
    <w:rsid w:val="004D13F7"/>
    <w:rsid w:val="004D1704"/>
    <w:rsid w:val="004D5AAD"/>
    <w:rsid w:val="004D62FF"/>
    <w:rsid w:val="004D7B58"/>
    <w:rsid w:val="004E2E2D"/>
    <w:rsid w:val="004E4EC5"/>
    <w:rsid w:val="004E5516"/>
    <w:rsid w:val="004E6417"/>
    <w:rsid w:val="004E7896"/>
    <w:rsid w:val="004E7B9F"/>
    <w:rsid w:val="004F0C69"/>
    <w:rsid w:val="004F131C"/>
    <w:rsid w:val="004F2210"/>
    <w:rsid w:val="004F2DCF"/>
    <w:rsid w:val="004F5282"/>
    <w:rsid w:val="004F5715"/>
    <w:rsid w:val="0050036B"/>
    <w:rsid w:val="005008D2"/>
    <w:rsid w:val="005010AA"/>
    <w:rsid w:val="00501DCF"/>
    <w:rsid w:val="00504EFB"/>
    <w:rsid w:val="00505569"/>
    <w:rsid w:val="00506795"/>
    <w:rsid w:val="00507B2D"/>
    <w:rsid w:val="00507D00"/>
    <w:rsid w:val="0051068F"/>
    <w:rsid w:val="00510E41"/>
    <w:rsid w:val="005113CC"/>
    <w:rsid w:val="00512074"/>
    <w:rsid w:val="00513A30"/>
    <w:rsid w:val="005140CC"/>
    <w:rsid w:val="00515BF5"/>
    <w:rsid w:val="0051646C"/>
    <w:rsid w:val="0051657C"/>
    <w:rsid w:val="00520836"/>
    <w:rsid w:val="00520A64"/>
    <w:rsid w:val="00520DC3"/>
    <w:rsid w:val="005222B1"/>
    <w:rsid w:val="00522584"/>
    <w:rsid w:val="00522C01"/>
    <w:rsid w:val="00523A07"/>
    <w:rsid w:val="005246F7"/>
    <w:rsid w:val="005248C6"/>
    <w:rsid w:val="00524A09"/>
    <w:rsid w:val="00524D48"/>
    <w:rsid w:val="0052566E"/>
    <w:rsid w:val="00525909"/>
    <w:rsid w:val="005262CC"/>
    <w:rsid w:val="005302CF"/>
    <w:rsid w:val="00530F73"/>
    <w:rsid w:val="00531B31"/>
    <w:rsid w:val="00532694"/>
    <w:rsid w:val="00532B66"/>
    <w:rsid w:val="00533602"/>
    <w:rsid w:val="0053418C"/>
    <w:rsid w:val="005342FD"/>
    <w:rsid w:val="00534C36"/>
    <w:rsid w:val="0053559E"/>
    <w:rsid w:val="00535817"/>
    <w:rsid w:val="00535D4C"/>
    <w:rsid w:val="00536A49"/>
    <w:rsid w:val="00536AB7"/>
    <w:rsid w:val="0053797D"/>
    <w:rsid w:val="00537984"/>
    <w:rsid w:val="00537FB4"/>
    <w:rsid w:val="0054003E"/>
    <w:rsid w:val="0054008B"/>
    <w:rsid w:val="0054146E"/>
    <w:rsid w:val="00542651"/>
    <w:rsid w:val="00545AD9"/>
    <w:rsid w:val="00546120"/>
    <w:rsid w:val="0054637D"/>
    <w:rsid w:val="00547163"/>
    <w:rsid w:val="005471AE"/>
    <w:rsid w:val="00547C64"/>
    <w:rsid w:val="005505F6"/>
    <w:rsid w:val="0055098F"/>
    <w:rsid w:val="00553512"/>
    <w:rsid w:val="005535C4"/>
    <w:rsid w:val="00554023"/>
    <w:rsid w:val="00554537"/>
    <w:rsid w:val="00554ADB"/>
    <w:rsid w:val="00555060"/>
    <w:rsid w:val="005550F4"/>
    <w:rsid w:val="00555F90"/>
    <w:rsid w:val="005618C7"/>
    <w:rsid w:val="005632FC"/>
    <w:rsid w:val="0056343B"/>
    <w:rsid w:val="00565B28"/>
    <w:rsid w:val="0056652B"/>
    <w:rsid w:val="00566AC5"/>
    <w:rsid w:val="00567857"/>
    <w:rsid w:val="0057081B"/>
    <w:rsid w:val="00571B03"/>
    <w:rsid w:val="00571D92"/>
    <w:rsid w:val="00572812"/>
    <w:rsid w:val="00574714"/>
    <w:rsid w:val="00574C2F"/>
    <w:rsid w:val="00575E68"/>
    <w:rsid w:val="005767CD"/>
    <w:rsid w:val="005779B9"/>
    <w:rsid w:val="00577A16"/>
    <w:rsid w:val="0058072F"/>
    <w:rsid w:val="00580A45"/>
    <w:rsid w:val="00580C8B"/>
    <w:rsid w:val="005813E8"/>
    <w:rsid w:val="00581B72"/>
    <w:rsid w:val="005827CB"/>
    <w:rsid w:val="00583AAD"/>
    <w:rsid w:val="00583DB0"/>
    <w:rsid w:val="00584DFE"/>
    <w:rsid w:val="00586301"/>
    <w:rsid w:val="00586DB7"/>
    <w:rsid w:val="00587429"/>
    <w:rsid w:val="005908BC"/>
    <w:rsid w:val="005918E5"/>
    <w:rsid w:val="005934EC"/>
    <w:rsid w:val="005944EA"/>
    <w:rsid w:val="00594CA9"/>
    <w:rsid w:val="00594DAF"/>
    <w:rsid w:val="00595512"/>
    <w:rsid w:val="00595C65"/>
    <w:rsid w:val="00596118"/>
    <w:rsid w:val="00596452"/>
    <w:rsid w:val="00597AFA"/>
    <w:rsid w:val="00597C4C"/>
    <w:rsid w:val="005A0157"/>
    <w:rsid w:val="005A09C1"/>
    <w:rsid w:val="005A16E0"/>
    <w:rsid w:val="005A1BBF"/>
    <w:rsid w:val="005A26EE"/>
    <w:rsid w:val="005A37BF"/>
    <w:rsid w:val="005A3ED2"/>
    <w:rsid w:val="005A4984"/>
    <w:rsid w:val="005A4C0F"/>
    <w:rsid w:val="005A4FAC"/>
    <w:rsid w:val="005A596E"/>
    <w:rsid w:val="005A637B"/>
    <w:rsid w:val="005A6535"/>
    <w:rsid w:val="005A77E9"/>
    <w:rsid w:val="005B0141"/>
    <w:rsid w:val="005B0B53"/>
    <w:rsid w:val="005B27CC"/>
    <w:rsid w:val="005B29EC"/>
    <w:rsid w:val="005B38DE"/>
    <w:rsid w:val="005B3EBA"/>
    <w:rsid w:val="005B4423"/>
    <w:rsid w:val="005B4EB9"/>
    <w:rsid w:val="005B59E2"/>
    <w:rsid w:val="005B5EEE"/>
    <w:rsid w:val="005B61B2"/>
    <w:rsid w:val="005B6B9B"/>
    <w:rsid w:val="005B763C"/>
    <w:rsid w:val="005B7689"/>
    <w:rsid w:val="005C01A9"/>
    <w:rsid w:val="005C128B"/>
    <w:rsid w:val="005C1907"/>
    <w:rsid w:val="005C41A1"/>
    <w:rsid w:val="005C519B"/>
    <w:rsid w:val="005C5805"/>
    <w:rsid w:val="005C5BD8"/>
    <w:rsid w:val="005C6C86"/>
    <w:rsid w:val="005C7DDD"/>
    <w:rsid w:val="005D0DFC"/>
    <w:rsid w:val="005D3D8C"/>
    <w:rsid w:val="005D3FB6"/>
    <w:rsid w:val="005D5A1C"/>
    <w:rsid w:val="005D709B"/>
    <w:rsid w:val="005D7745"/>
    <w:rsid w:val="005E0D48"/>
    <w:rsid w:val="005E0D56"/>
    <w:rsid w:val="005E15D7"/>
    <w:rsid w:val="005E1CB6"/>
    <w:rsid w:val="005E263B"/>
    <w:rsid w:val="005E75E3"/>
    <w:rsid w:val="005F17AF"/>
    <w:rsid w:val="005F2BF1"/>
    <w:rsid w:val="005F3F7A"/>
    <w:rsid w:val="005F40B5"/>
    <w:rsid w:val="005F4A92"/>
    <w:rsid w:val="005F4CDC"/>
    <w:rsid w:val="005F5D6F"/>
    <w:rsid w:val="00600D58"/>
    <w:rsid w:val="00600DDD"/>
    <w:rsid w:val="006014DB"/>
    <w:rsid w:val="00602702"/>
    <w:rsid w:val="006029C7"/>
    <w:rsid w:val="00603ED9"/>
    <w:rsid w:val="006041D5"/>
    <w:rsid w:val="00604CFB"/>
    <w:rsid w:val="00605BFF"/>
    <w:rsid w:val="00606B28"/>
    <w:rsid w:val="00607342"/>
    <w:rsid w:val="0060768C"/>
    <w:rsid w:val="006076B3"/>
    <w:rsid w:val="00607E0F"/>
    <w:rsid w:val="00610088"/>
    <w:rsid w:val="006109AD"/>
    <w:rsid w:val="00610FCA"/>
    <w:rsid w:val="00613338"/>
    <w:rsid w:val="006148A8"/>
    <w:rsid w:val="0061540A"/>
    <w:rsid w:val="00615B82"/>
    <w:rsid w:val="00616B5B"/>
    <w:rsid w:val="0061724D"/>
    <w:rsid w:val="00617F52"/>
    <w:rsid w:val="00620CDA"/>
    <w:rsid w:val="00620EF2"/>
    <w:rsid w:val="00620F58"/>
    <w:rsid w:val="006213F8"/>
    <w:rsid w:val="00621FBC"/>
    <w:rsid w:val="00622866"/>
    <w:rsid w:val="0062436E"/>
    <w:rsid w:val="00625A45"/>
    <w:rsid w:val="006267A5"/>
    <w:rsid w:val="00630272"/>
    <w:rsid w:val="00630CE0"/>
    <w:rsid w:val="0063418D"/>
    <w:rsid w:val="00640339"/>
    <w:rsid w:val="006428AD"/>
    <w:rsid w:val="006439A3"/>
    <w:rsid w:val="00645261"/>
    <w:rsid w:val="006453F3"/>
    <w:rsid w:val="00646877"/>
    <w:rsid w:val="00646A4A"/>
    <w:rsid w:val="00646D8D"/>
    <w:rsid w:val="00646EBE"/>
    <w:rsid w:val="006474A6"/>
    <w:rsid w:val="0064777D"/>
    <w:rsid w:val="006506FB"/>
    <w:rsid w:val="00650B15"/>
    <w:rsid w:val="00652753"/>
    <w:rsid w:val="00652B78"/>
    <w:rsid w:val="00653851"/>
    <w:rsid w:val="00653901"/>
    <w:rsid w:val="0065559C"/>
    <w:rsid w:val="0065626D"/>
    <w:rsid w:val="0066041E"/>
    <w:rsid w:val="0066285F"/>
    <w:rsid w:val="00662E9C"/>
    <w:rsid w:val="006634D0"/>
    <w:rsid w:val="00664374"/>
    <w:rsid w:val="00664DBD"/>
    <w:rsid w:val="006662AB"/>
    <w:rsid w:val="00666ADD"/>
    <w:rsid w:val="00667368"/>
    <w:rsid w:val="006724ED"/>
    <w:rsid w:val="0067416D"/>
    <w:rsid w:val="00674372"/>
    <w:rsid w:val="0067476A"/>
    <w:rsid w:val="00674987"/>
    <w:rsid w:val="0067539A"/>
    <w:rsid w:val="00676A84"/>
    <w:rsid w:val="0068027B"/>
    <w:rsid w:val="0068159D"/>
    <w:rsid w:val="00681D94"/>
    <w:rsid w:val="00681E4C"/>
    <w:rsid w:val="00681F22"/>
    <w:rsid w:val="006820B5"/>
    <w:rsid w:val="00682166"/>
    <w:rsid w:val="0068259C"/>
    <w:rsid w:val="00685317"/>
    <w:rsid w:val="0068561B"/>
    <w:rsid w:val="00685AB6"/>
    <w:rsid w:val="00686E30"/>
    <w:rsid w:val="00687677"/>
    <w:rsid w:val="00687694"/>
    <w:rsid w:val="00687E6E"/>
    <w:rsid w:val="0069058C"/>
    <w:rsid w:val="006905BF"/>
    <w:rsid w:val="006915B3"/>
    <w:rsid w:val="006941E3"/>
    <w:rsid w:val="00694691"/>
    <w:rsid w:val="00697E8B"/>
    <w:rsid w:val="006A10E3"/>
    <w:rsid w:val="006A21CB"/>
    <w:rsid w:val="006A31D4"/>
    <w:rsid w:val="006A32C4"/>
    <w:rsid w:val="006A35D2"/>
    <w:rsid w:val="006A3B7E"/>
    <w:rsid w:val="006A58B4"/>
    <w:rsid w:val="006A62C6"/>
    <w:rsid w:val="006A6DC1"/>
    <w:rsid w:val="006A71B8"/>
    <w:rsid w:val="006A744C"/>
    <w:rsid w:val="006A7932"/>
    <w:rsid w:val="006A7D01"/>
    <w:rsid w:val="006B0BC5"/>
    <w:rsid w:val="006B16EC"/>
    <w:rsid w:val="006B2AD5"/>
    <w:rsid w:val="006B2D5A"/>
    <w:rsid w:val="006B34F7"/>
    <w:rsid w:val="006B4825"/>
    <w:rsid w:val="006B4BA8"/>
    <w:rsid w:val="006B55EF"/>
    <w:rsid w:val="006B6408"/>
    <w:rsid w:val="006B65E2"/>
    <w:rsid w:val="006C10ED"/>
    <w:rsid w:val="006C1D6A"/>
    <w:rsid w:val="006C22A9"/>
    <w:rsid w:val="006C2930"/>
    <w:rsid w:val="006C3438"/>
    <w:rsid w:val="006C34C9"/>
    <w:rsid w:val="006C35CA"/>
    <w:rsid w:val="006C4AD9"/>
    <w:rsid w:val="006C59A1"/>
    <w:rsid w:val="006D0DC5"/>
    <w:rsid w:val="006D1614"/>
    <w:rsid w:val="006D3A94"/>
    <w:rsid w:val="006D5970"/>
    <w:rsid w:val="006D5AD4"/>
    <w:rsid w:val="006D5E8F"/>
    <w:rsid w:val="006D6F1A"/>
    <w:rsid w:val="006D79AB"/>
    <w:rsid w:val="006E147A"/>
    <w:rsid w:val="006E3424"/>
    <w:rsid w:val="006E4547"/>
    <w:rsid w:val="006E4E7E"/>
    <w:rsid w:val="006E5475"/>
    <w:rsid w:val="006E5633"/>
    <w:rsid w:val="006E5AB9"/>
    <w:rsid w:val="006E625C"/>
    <w:rsid w:val="006E6387"/>
    <w:rsid w:val="006E6D71"/>
    <w:rsid w:val="006E6FE7"/>
    <w:rsid w:val="006E78DA"/>
    <w:rsid w:val="006F1305"/>
    <w:rsid w:val="006F20D7"/>
    <w:rsid w:val="006F35C4"/>
    <w:rsid w:val="006F4238"/>
    <w:rsid w:val="006F45EF"/>
    <w:rsid w:val="006F656D"/>
    <w:rsid w:val="006F7645"/>
    <w:rsid w:val="00700786"/>
    <w:rsid w:val="0070080E"/>
    <w:rsid w:val="00700A3D"/>
    <w:rsid w:val="00701392"/>
    <w:rsid w:val="00701E8B"/>
    <w:rsid w:val="00702A91"/>
    <w:rsid w:val="00703A28"/>
    <w:rsid w:val="00703D16"/>
    <w:rsid w:val="0070749C"/>
    <w:rsid w:val="0071091F"/>
    <w:rsid w:val="00714839"/>
    <w:rsid w:val="00714B0F"/>
    <w:rsid w:val="00714D39"/>
    <w:rsid w:val="00716FA5"/>
    <w:rsid w:val="0072167B"/>
    <w:rsid w:val="007227C0"/>
    <w:rsid w:val="00724FE5"/>
    <w:rsid w:val="00726120"/>
    <w:rsid w:val="0073031C"/>
    <w:rsid w:val="0073043B"/>
    <w:rsid w:val="00730845"/>
    <w:rsid w:val="00731F40"/>
    <w:rsid w:val="00732235"/>
    <w:rsid w:val="00732F35"/>
    <w:rsid w:val="007330D7"/>
    <w:rsid w:val="00733796"/>
    <w:rsid w:val="00734045"/>
    <w:rsid w:val="0073456A"/>
    <w:rsid w:val="007346C3"/>
    <w:rsid w:val="00736E3E"/>
    <w:rsid w:val="00736E58"/>
    <w:rsid w:val="00737611"/>
    <w:rsid w:val="0074003C"/>
    <w:rsid w:val="00740DBB"/>
    <w:rsid w:val="00741038"/>
    <w:rsid w:val="007414A7"/>
    <w:rsid w:val="00742B6C"/>
    <w:rsid w:val="00743B16"/>
    <w:rsid w:val="007443CC"/>
    <w:rsid w:val="0074475B"/>
    <w:rsid w:val="007451D1"/>
    <w:rsid w:val="00745CDB"/>
    <w:rsid w:val="00745CEA"/>
    <w:rsid w:val="007464FE"/>
    <w:rsid w:val="00750ADD"/>
    <w:rsid w:val="00750C0B"/>
    <w:rsid w:val="0075153D"/>
    <w:rsid w:val="0075393D"/>
    <w:rsid w:val="00753FAC"/>
    <w:rsid w:val="00756583"/>
    <w:rsid w:val="0075669C"/>
    <w:rsid w:val="00760C51"/>
    <w:rsid w:val="00761836"/>
    <w:rsid w:val="007632B9"/>
    <w:rsid w:val="00764EF2"/>
    <w:rsid w:val="00765A39"/>
    <w:rsid w:val="00767452"/>
    <w:rsid w:val="00767F9F"/>
    <w:rsid w:val="00770305"/>
    <w:rsid w:val="00770335"/>
    <w:rsid w:val="007703FA"/>
    <w:rsid w:val="00771906"/>
    <w:rsid w:val="00771ABF"/>
    <w:rsid w:val="00772D5D"/>
    <w:rsid w:val="0077631A"/>
    <w:rsid w:val="00777B97"/>
    <w:rsid w:val="00777C07"/>
    <w:rsid w:val="0078268C"/>
    <w:rsid w:val="007845E5"/>
    <w:rsid w:val="00784F1C"/>
    <w:rsid w:val="00785143"/>
    <w:rsid w:val="00785435"/>
    <w:rsid w:val="00786006"/>
    <w:rsid w:val="007862E8"/>
    <w:rsid w:val="00786866"/>
    <w:rsid w:val="00786E2C"/>
    <w:rsid w:val="00790ADC"/>
    <w:rsid w:val="00791132"/>
    <w:rsid w:val="00791A69"/>
    <w:rsid w:val="00791BB0"/>
    <w:rsid w:val="00793311"/>
    <w:rsid w:val="007939BF"/>
    <w:rsid w:val="007944CF"/>
    <w:rsid w:val="00794B70"/>
    <w:rsid w:val="007953D4"/>
    <w:rsid w:val="00795E7C"/>
    <w:rsid w:val="007964DF"/>
    <w:rsid w:val="00796FAD"/>
    <w:rsid w:val="00797C28"/>
    <w:rsid w:val="007A1DE9"/>
    <w:rsid w:val="007A25FA"/>
    <w:rsid w:val="007A2AD4"/>
    <w:rsid w:val="007A2BD1"/>
    <w:rsid w:val="007A31DA"/>
    <w:rsid w:val="007A3662"/>
    <w:rsid w:val="007A396A"/>
    <w:rsid w:val="007A4778"/>
    <w:rsid w:val="007A4EC0"/>
    <w:rsid w:val="007A596B"/>
    <w:rsid w:val="007A6089"/>
    <w:rsid w:val="007A60B5"/>
    <w:rsid w:val="007B231B"/>
    <w:rsid w:val="007B2A02"/>
    <w:rsid w:val="007B54F2"/>
    <w:rsid w:val="007B5F27"/>
    <w:rsid w:val="007B6406"/>
    <w:rsid w:val="007B6B2D"/>
    <w:rsid w:val="007B748D"/>
    <w:rsid w:val="007C1156"/>
    <w:rsid w:val="007C193D"/>
    <w:rsid w:val="007C30BA"/>
    <w:rsid w:val="007C326E"/>
    <w:rsid w:val="007C66AD"/>
    <w:rsid w:val="007C6D20"/>
    <w:rsid w:val="007C6E48"/>
    <w:rsid w:val="007C7DE1"/>
    <w:rsid w:val="007D109C"/>
    <w:rsid w:val="007D2810"/>
    <w:rsid w:val="007D2A23"/>
    <w:rsid w:val="007D2E72"/>
    <w:rsid w:val="007D46E7"/>
    <w:rsid w:val="007D4E29"/>
    <w:rsid w:val="007D5F85"/>
    <w:rsid w:val="007D68A6"/>
    <w:rsid w:val="007D6D52"/>
    <w:rsid w:val="007D7526"/>
    <w:rsid w:val="007E00E8"/>
    <w:rsid w:val="007E13C6"/>
    <w:rsid w:val="007E2F75"/>
    <w:rsid w:val="007E4336"/>
    <w:rsid w:val="007E4937"/>
    <w:rsid w:val="007E4A77"/>
    <w:rsid w:val="007E50AA"/>
    <w:rsid w:val="007E7692"/>
    <w:rsid w:val="007F02D4"/>
    <w:rsid w:val="007F06B9"/>
    <w:rsid w:val="007F0A5A"/>
    <w:rsid w:val="007F2687"/>
    <w:rsid w:val="007F2C33"/>
    <w:rsid w:val="007F3C5D"/>
    <w:rsid w:val="007F4A46"/>
    <w:rsid w:val="007F4F87"/>
    <w:rsid w:val="007F57F6"/>
    <w:rsid w:val="007F639A"/>
    <w:rsid w:val="007F6756"/>
    <w:rsid w:val="007F7654"/>
    <w:rsid w:val="0080183F"/>
    <w:rsid w:val="00802B2E"/>
    <w:rsid w:val="0080396F"/>
    <w:rsid w:val="00803E1D"/>
    <w:rsid w:val="008043CE"/>
    <w:rsid w:val="0080645A"/>
    <w:rsid w:val="0080679F"/>
    <w:rsid w:val="00807C2C"/>
    <w:rsid w:val="00810770"/>
    <w:rsid w:val="00812B81"/>
    <w:rsid w:val="0081369F"/>
    <w:rsid w:val="00814042"/>
    <w:rsid w:val="00814208"/>
    <w:rsid w:val="008143E0"/>
    <w:rsid w:val="008144CA"/>
    <w:rsid w:val="0081624E"/>
    <w:rsid w:val="008166A7"/>
    <w:rsid w:val="0081757F"/>
    <w:rsid w:val="00820201"/>
    <w:rsid w:val="008262F4"/>
    <w:rsid w:val="00826536"/>
    <w:rsid w:val="008277F5"/>
    <w:rsid w:val="00832376"/>
    <w:rsid w:val="008324D8"/>
    <w:rsid w:val="00832C6A"/>
    <w:rsid w:val="00833077"/>
    <w:rsid w:val="00833110"/>
    <w:rsid w:val="008332D0"/>
    <w:rsid w:val="00835131"/>
    <w:rsid w:val="00835508"/>
    <w:rsid w:val="0083616F"/>
    <w:rsid w:val="00840135"/>
    <w:rsid w:val="008412F1"/>
    <w:rsid w:val="00842179"/>
    <w:rsid w:val="00843E18"/>
    <w:rsid w:val="00846C2A"/>
    <w:rsid w:val="00847B4A"/>
    <w:rsid w:val="00852A93"/>
    <w:rsid w:val="00853AAB"/>
    <w:rsid w:val="008542CE"/>
    <w:rsid w:val="008545EF"/>
    <w:rsid w:val="00854C8B"/>
    <w:rsid w:val="00855EC9"/>
    <w:rsid w:val="0085635B"/>
    <w:rsid w:val="00857A0D"/>
    <w:rsid w:val="00857CA6"/>
    <w:rsid w:val="0086351E"/>
    <w:rsid w:val="008636D0"/>
    <w:rsid w:val="008638BF"/>
    <w:rsid w:val="00864447"/>
    <w:rsid w:val="008646FA"/>
    <w:rsid w:val="00865C79"/>
    <w:rsid w:val="00865DCC"/>
    <w:rsid w:val="0086628C"/>
    <w:rsid w:val="00866DDC"/>
    <w:rsid w:val="00866FF0"/>
    <w:rsid w:val="0087067A"/>
    <w:rsid w:val="00870832"/>
    <w:rsid w:val="00870945"/>
    <w:rsid w:val="00870F3B"/>
    <w:rsid w:val="00871436"/>
    <w:rsid w:val="00871CC0"/>
    <w:rsid w:val="008721B7"/>
    <w:rsid w:val="00872DF9"/>
    <w:rsid w:val="00873ED8"/>
    <w:rsid w:val="00874AAF"/>
    <w:rsid w:val="00875BCD"/>
    <w:rsid w:val="0087685C"/>
    <w:rsid w:val="00876AC7"/>
    <w:rsid w:val="008800FF"/>
    <w:rsid w:val="0088084E"/>
    <w:rsid w:val="008819D3"/>
    <w:rsid w:val="0088201F"/>
    <w:rsid w:val="00882A0D"/>
    <w:rsid w:val="00883D57"/>
    <w:rsid w:val="00884BFB"/>
    <w:rsid w:val="00885B72"/>
    <w:rsid w:val="0088715F"/>
    <w:rsid w:val="00890B46"/>
    <w:rsid w:val="00890EEE"/>
    <w:rsid w:val="00890F48"/>
    <w:rsid w:val="00891449"/>
    <w:rsid w:val="008917BD"/>
    <w:rsid w:val="008920F4"/>
    <w:rsid w:val="0089314A"/>
    <w:rsid w:val="00895941"/>
    <w:rsid w:val="008A232D"/>
    <w:rsid w:val="008A5B29"/>
    <w:rsid w:val="008A7724"/>
    <w:rsid w:val="008B080D"/>
    <w:rsid w:val="008B1401"/>
    <w:rsid w:val="008B1C20"/>
    <w:rsid w:val="008B252D"/>
    <w:rsid w:val="008B4056"/>
    <w:rsid w:val="008B5936"/>
    <w:rsid w:val="008C0122"/>
    <w:rsid w:val="008C0783"/>
    <w:rsid w:val="008C0CF2"/>
    <w:rsid w:val="008C1F92"/>
    <w:rsid w:val="008C2A1A"/>
    <w:rsid w:val="008C2F1B"/>
    <w:rsid w:val="008C3213"/>
    <w:rsid w:val="008C40C2"/>
    <w:rsid w:val="008C586A"/>
    <w:rsid w:val="008C61DB"/>
    <w:rsid w:val="008C75AD"/>
    <w:rsid w:val="008D14D3"/>
    <w:rsid w:val="008D1980"/>
    <w:rsid w:val="008D28E7"/>
    <w:rsid w:val="008D303E"/>
    <w:rsid w:val="008D4454"/>
    <w:rsid w:val="008D4A8B"/>
    <w:rsid w:val="008D53D1"/>
    <w:rsid w:val="008D600B"/>
    <w:rsid w:val="008D62F6"/>
    <w:rsid w:val="008D6F1C"/>
    <w:rsid w:val="008E1496"/>
    <w:rsid w:val="008E1AA6"/>
    <w:rsid w:val="008E1DE6"/>
    <w:rsid w:val="008E2C7A"/>
    <w:rsid w:val="008E2DB0"/>
    <w:rsid w:val="008E3595"/>
    <w:rsid w:val="008E37B8"/>
    <w:rsid w:val="008E3FAF"/>
    <w:rsid w:val="008E3FBB"/>
    <w:rsid w:val="008E4D45"/>
    <w:rsid w:val="008E4EA9"/>
    <w:rsid w:val="008E507A"/>
    <w:rsid w:val="008E5823"/>
    <w:rsid w:val="008E6D11"/>
    <w:rsid w:val="008E711C"/>
    <w:rsid w:val="008E7970"/>
    <w:rsid w:val="008F0AC2"/>
    <w:rsid w:val="008F0C36"/>
    <w:rsid w:val="008F0F49"/>
    <w:rsid w:val="008F1517"/>
    <w:rsid w:val="008F3066"/>
    <w:rsid w:val="008F3208"/>
    <w:rsid w:val="008F42F8"/>
    <w:rsid w:val="008F5388"/>
    <w:rsid w:val="008F5EAD"/>
    <w:rsid w:val="008F69DE"/>
    <w:rsid w:val="008F7074"/>
    <w:rsid w:val="008F7DC1"/>
    <w:rsid w:val="00901B58"/>
    <w:rsid w:val="00902BE1"/>
    <w:rsid w:val="00902CA7"/>
    <w:rsid w:val="00903D78"/>
    <w:rsid w:val="0090496C"/>
    <w:rsid w:val="009049C3"/>
    <w:rsid w:val="00904B1C"/>
    <w:rsid w:val="00906192"/>
    <w:rsid w:val="009065DF"/>
    <w:rsid w:val="00907497"/>
    <w:rsid w:val="00907B4A"/>
    <w:rsid w:val="009117FD"/>
    <w:rsid w:val="00911DB7"/>
    <w:rsid w:val="00911EFE"/>
    <w:rsid w:val="009124E0"/>
    <w:rsid w:val="00912A40"/>
    <w:rsid w:val="00912DA0"/>
    <w:rsid w:val="00913481"/>
    <w:rsid w:val="00913A4D"/>
    <w:rsid w:val="0091561E"/>
    <w:rsid w:val="00917353"/>
    <w:rsid w:val="009174A0"/>
    <w:rsid w:val="00920843"/>
    <w:rsid w:val="00920D10"/>
    <w:rsid w:val="0092156D"/>
    <w:rsid w:val="00922B1A"/>
    <w:rsid w:val="00922CAF"/>
    <w:rsid w:val="00924682"/>
    <w:rsid w:val="00925AB6"/>
    <w:rsid w:val="00931C49"/>
    <w:rsid w:val="009320B0"/>
    <w:rsid w:val="00932374"/>
    <w:rsid w:val="00933F36"/>
    <w:rsid w:val="009352A5"/>
    <w:rsid w:val="009352E0"/>
    <w:rsid w:val="009416CA"/>
    <w:rsid w:val="009417C4"/>
    <w:rsid w:val="0094223C"/>
    <w:rsid w:val="00942AA8"/>
    <w:rsid w:val="00943241"/>
    <w:rsid w:val="0094357E"/>
    <w:rsid w:val="00943F0F"/>
    <w:rsid w:val="00943F34"/>
    <w:rsid w:val="0094470C"/>
    <w:rsid w:val="00945532"/>
    <w:rsid w:val="00946AAC"/>
    <w:rsid w:val="00947CD5"/>
    <w:rsid w:val="00947FD0"/>
    <w:rsid w:val="009504FD"/>
    <w:rsid w:val="00951207"/>
    <w:rsid w:val="009515C1"/>
    <w:rsid w:val="009516E6"/>
    <w:rsid w:val="00951725"/>
    <w:rsid w:val="0095197B"/>
    <w:rsid w:val="00952516"/>
    <w:rsid w:val="00952A48"/>
    <w:rsid w:val="00953CD9"/>
    <w:rsid w:val="00953FD8"/>
    <w:rsid w:val="0095411D"/>
    <w:rsid w:val="00954165"/>
    <w:rsid w:val="0095457C"/>
    <w:rsid w:val="00956649"/>
    <w:rsid w:val="009603B7"/>
    <w:rsid w:val="009608AA"/>
    <w:rsid w:val="00960DD4"/>
    <w:rsid w:val="009624E6"/>
    <w:rsid w:val="00962524"/>
    <w:rsid w:val="00964816"/>
    <w:rsid w:val="00964F18"/>
    <w:rsid w:val="0096698E"/>
    <w:rsid w:val="00966B03"/>
    <w:rsid w:val="0096748F"/>
    <w:rsid w:val="0097033F"/>
    <w:rsid w:val="0097145F"/>
    <w:rsid w:val="00971FF0"/>
    <w:rsid w:val="00973C91"/>
    <w:rsid w:val="0097457F"/>
    <w:rsid w:val="00974B93"/>
    <w:rsid w:val="0097655A"/>
    <w:rsid w:val="00976575"/>
    <w:rsid w:val="0097675C"/>
    <w:rsid w:val="00980526"/>
    <w:rsid w:val="00981006"/>
    <w:rsid w:val="0098187B"/>
    <w:rsid w:val="00981E6C"/>
    <w:rsid w:val="00984793"/>
    <w:rsid w:val="00985D36"/>
    <w:rsid w:val="009876DC"/>
    <w:rsid w:val="0099317D"/>
    <w:rsid w:val="0099326E"/>
    <w:rsid w:val="00995D3D"/>
    <w:rsid w:val="00996820"/>
    <w:rsid w:val="00996F59"/>
    <w:rsid w:val="00997637"/>
    <w:rsid w:val="009A0B3E"/>
    <w:rsid w:val="009A37A2"/>
    <w:rsid w:val="009A3BE3"/>
    <w:rsid w:val="009A43D2"/>
    <w:rsid w:val="009A5549"/>
    <w:rsid w:val="009A6295"/>
    <w:rsid w:val="009A65AD"/>
    <w:rsid w:val="009A67BB"/>
    <w:rsid w:val="009A6BC3"/>
    <w:rsid w:val="009B1E73"/>
    <w:rsid w:val="009B3DC7"/>
    <w:rsid w:val="009B4481"/>
    <w:rsid w:val="009B4DD6"/>
    <w:rsid w:val="009C0521"/>
    <w:rsid w:val="009C0D2B"/>
    <w:rsid w:val="009C13F8"/>
    <w:rsid w:val="009C2BDE"/>
    <w:rsid w:val="009C3FCB"/>
    <w:rsid w:val="009C4250"/>
    <w:rsid w:val="009C4667"/>
    <w:rsid w:val="009C4DCE"/>
    <w:rsid w:val="009C4F1E"/>
    <w:rsid w:val="009C532E"/>
    <w:rsid w:val="009C5426"/>
    <w:rsid w:val="009C6453"/>
    <w:rsid w:val="009C6D85"/>
    <w:rsid w:val="009D1AD7"/>
    <w:rsid w:val="009D1C5D"/>
    <w:rsid w:val="009D4631"/>
    <w:rsid w:val="009D4C9F"/>
    <w:rsid w:val="009D4CEE"/>
    <w:rsid w:val="009D5F6C"/>
    <w:rsid w:val="009D6DB3"/>
    <w:rsid w:val="009D70C8"/>
    <w:rsid w:val="009D7CE5"/>
    <w:rsid w:val="009D7D50"/>
    <w:rsid w:val="009E0F7E"/>
    <w:rsid w:val="009E1CD9"/>
    <w:rsid w:val="009E29BB"/>
    <w:rsid w:val="009E3ABE"/>
    <w:rsid w:val="009E4F68"/>
    <w:rsid w:val="009E5390"/>
    <w:rsid w:val="009E5EAC"/>
    <w:rsid w:val="009E6AC4"/>
    <w:rsid w:val="009E73C0"/>
    <w:rsid w:val="009F09A9"/>
    <w:rsid w:val="009F0EEE"/>
    <w:rsid w:val="009F1106"/>
    <w:rsid w:val="009F21AD"/>
    <w:rsid w:val="009F2EAF"/>
    <w:rsid w:val="009F3252"/>
    <w:rsid w:val="009F35BF"/>
    <w:rsid w:val="009F3D0A"/>
    <w:rsid w:val="009F3D93"/>
    <w:rsid w:val="009F43D3"/>
    <w:rsid w:val="009F443B"/>
    <w:rsid w:val="009F4C7E"/>
    <w:rsid w:val="009F5CB3"/>
    <w:rsid w:val="009F6427"/>
    <w:rsid w:val="009F650D"/>
    <w:rsid w:val="009F6EA3"/>
    <w:rsid w:val="009F7402"/>
    <w:rsid w:val="009F74DA"/>
    <w:rsid w:val="009F7B6A"/>
    <w:rsid w:val="009F7D61"/>
    <w:rsid w:val="00A001EE"/>
    <w:rsid w:val="00A003EC"/>
    <w:rsid w:val="00A05103"/>
    <w:rsid w:val="00A05713"/>
    <w:rsid w:val="00A05F7F"/>
    <w:rsid w:val="00A06DA4"/>
    <w:rsid w:val="00A07BF9"/>
    <w:rsid w:val="00A10B0F"/>
    <w:rsid w:val="00A11321"/>
    <w:rsid w:val="00A121B4"/>
    <w:rsid w:val="00A126A6"/>
    <w:rsid w:val="00A156E0"/>
    <w:rsid w:val="00A159AC"/>
    <w:rsid w:val="00A167FD"/>
    <w:rsid w:val="00A16F15"/>
    <w:rsid w:val="00A20110"/>
    <w:rsid w:val="00A211A8"/>
    <w:rsid w:val="00A21281"/>
    <w:rsid w:val="00A22321"/>
    <w:rsid w:val="00A2286E"/>
    <w:rsid w:val="00A228C9"/>
    <w:rsid w:val="00A234B2"/>
    <w:rsid w:val="00A2540B"/>
    <w:rsid w:val="00A25A75"/>
    <w:rsid w:val="00A26817"/>
    <w:rsid w:val="00A309B0"/>
    <w:rsid w:val="00A32CB6"/>
    <w:rsid w:val="00A3383C"/>
    <w:rsid w:val="00A33DDB"/>
    <w:rsid w:val="00A33EAB"/>
    <w:rsid w:val="00A33F6F"/>
    <w:rsid w:val="00A34F69"/>
    <w:rsid w:val="00A35BDC"/>
    <w:rsid w:val="00A35D0B"/>
    <w:rsid w:val="00A360AE"/>
    <w:rsid w:val="00A3691C"/>
    <w:rsid w:val="00A375AD"/>
    <w:rsid w:val="00A3766D"/>
    <w:rsid w:val="00A40DBC"/>
    <w:rsid w:val="00A4150C"/>
    <w:rsid w:val="00A415FC"/>
    <w:rsid w:val="00A417B2"/>
    <w:rsid w:val="00A44645"/>
    <w:rsid w:val="00A4579F"/>
    <w:rsid w:val="00A45BB8"/>
    <w:rsid w:val="00A45D70"/>
    <w:rsid w:val="00A45F72"/>
    <w:rsid w:val="00A4628A"/>
    <w:rsid w:val="00A46613"/>
    <w:rsid w:val="00A4670C"/>
    <w:rsid w:val="00A46E87"/>
    <w:rsid w:val="00A4735A"/>
    <w:rsid w:val="00A500C2"/>
    <w:rsid w:val="00A51916"/>
    <w:rsid w:val="00A538B5"/>
    <w:rsid w:val="00A53B32"/>
    <w:rsid w:val="00A54AAD"/>
    <w:rsid w:val="00A56A8E"/>
    <w:rsid w:val="00A612E2"/>
    <w:rsid w:val="00A613D0"/>
    <w:rsid w:val="00A61DA5"/>
    <w:rsid w:val="00A62582"/>
    <w:rsid w:val="00A62DF6"/>
    <w:rsid w:val="00A63383"/>
    <w:rsid w:val="00A635DC"/>
    <w:rsid w:val="00A67AAE"/>
    <w:rsid w:val="00A70CA1"/>
    <w:rsid w:val="00A70E19"/>
    <w:rsid w:val="00A72C74"/>
    <w:rsid w:val="00A75354"/>
    <w:rsid w:val="00A754F1"/>
    <w:rsid w:val="00A75E2D"/>
    <w:rsid w:val="00A764E8"/>
    <w:rsid w:val="00A800AE"/>
    <w:rsid w:val="00A814EF"/>
    <w:rsid w:val="00A819D7"/>
    <w:rsid w:val="00A8353B"/>
    <w:rsid w:val="00A8433B"/>
    <w:rsid w:val="00A87946"/>
    <w:rsid w:val="00A87DC5"/>
    <w:rsid w:val="00A90939"/>
    <w:rsid w:val="00A90EBD"/>
    <w:rsid w:val="00A91409"/>
    <w:rsid w:val="00A91768"/>
    <w:rsid w:val="00A91BB8"/>
    <w:rsid w:val="00A92DCF"/>
    <w:rsid w:val="00A92DF6"/>
    <w:rsid w:val="00A951DE"/>
    <w:rsid w:val="00A959C6"/>
    <w:rsid w:val="00A97302"/>
    <w:rsid w:val="00A97F3D"/>
    <w:rsid w:val="00AA06A2"/>
    <w:rsid w:val="00AA08CE"/>
    <w:rsid w:val="00AA093C"/>
    <w:rsid w:val="00AA0C33"/>
    <w:rsid w:val="00AA104B"/>
    <w:rsid w:val="00AA1EA5"/>
    <w:rsid w:val="00AA2EDA"/>
    <w:rsid w:val="00AA31E3"/>
    <w:rsid w:val="00AA5CFB"/>
    <w:rsid w:val="00AA6223"/>
    <w:rsid w:val="00AA780B"/>
    <w:rsid w:val="00AA79CA"/>
    <w:rsid w:val="00AA7B8A"/>
    <w:rsid w:val="00AB04CB"/>
    <w:rsid w:val="00AB06AD"/>
    <w:rsid w:val="00AB3114"/>
    <w:rsid w:val="00AB4323"/>
    <w:rsid w:val="00AC0C19"/>
    <w:rsid w:val="00AC5005"/>
    <w:rsid w:val="00AC55EC"/>
    <w:rsid w:val="00AC56AD"/>
    <w:rsid w:val="00AC5C87"/>
    <w:rsid w:val="00AC5F66"/>
    <w:rsid w:val="00AC6DEE"/>
    <w:rsid w:val="00AC70E0"/>
    <w:rsid w:val="00AC7567"/>
    <w:rsid w:val="00AC78DF"/>
    <w:rsid w:val="00AC7ADA"/>
    <w:rsid w:val="00AC7AF2"/>
    <w:rsid w:val="00AD2EC0"/>
    <w:rsid w:val="00AD3C1C"/>
    <w:rsid w:val="00AD48B0"/>
    <w:rsid w:val="00AD598C"/>
    <w:rsid w:val="00AD64B1"/>
    <w:rsid w:val="00AE00D3"/>
    <w:rsid w:val="00AE08CD"/>
    <w:rsid w:val="00AE0AE0"/>
    <w:rsid w:val="00AE1939"/>
    <w:rsid w:val="00AE1EF3"/>
    <w:rsid w:val="00AE5E62"/>
    <w:rsid w:val="00AF0A57"/>
    <w:rsid w:val="00AF0E51"/>
    <w:rsid w:val="00AF1311"/>
    <w:rsid w:val="00AF25F0"/>
    <w:rsid w:val="00AF3C68"/>
    <w:rsid w:val="00AF43B2"/>
    <w:rsid w:val="00AF5F68"/>
    <w:rsid w:val="00AF7A11"/>
    <w:rsid w:val="00B0062D"/>
    <w:rsid w:val="00B00F35"/>
    <w:rsid w:val="00B0100E"/>
    <w:rsid w:val="00B019AB"/>
    <w:rsid w:val="00B02B66"/>
    <w:rsid w:val="00B03185"/>
    <w:rsid w:val="00B04442"/>
    <w:rsid w:val="00B0633C"/>
    <w:rsid w:val="00B10DC8"/>
    <w:rsid w:val="00B14937"/>
    <w:rsid w:val="00B171ED"/>
    <w:rsid w:val="00B21202"/>
    <w:rsid w:val="00B22666"/>
    <w:rsid w:val="00B228D6"/>
    <w:rsid w:val="00B23686"/>
    <w:rsid w:val="00B23BDB"/>
    <w:rsid w:val="00B2524D"/>
    <w:rsid w:val="00B25AB7"/>
    <w:rsid w:val="00B25D92"/>
    <w:rsid w:val="00B264F2"/>
    <w:rsid w:val="00B26618"/>
    <w:rsid w:val="00B268D2"/>
    <w:rsid w:val="00B30938"/>
    <w:rsid w:val="00B30AD8"/>
    <w:rsid w:val="00B33629"/>
    <w:rsid w:val="00B339BF"/>
    <w:rsid w:val="00B341D3"/>
    <w:rsid w:val="00B344FE"/>
    <w:rsid w:val="00B34F80"/>
    <w:rsid w:val="00B35F17"/>
    <w:rsid w:val="00B36EA3"/>
    <w:rsid w:val="00B3738B"/>
    <w:rsid w:val="00B37683"/>
    <w:rsid w:val="00B37D19"/>
    <w:rsid w:val="00B37E19"/>
    <w:rsid w:val="00B40993"/>
    <w:rsid w:val="00B412AE"/>
    <w:rsid w:val="00B41435"/>
    <w:rsid w:val="00B41694"/>
    <w:rsid w:val="00B424C5"/>
    <w:rsid w:val="00B44B4A"/>
    <w:rsid w:val="00B45EAD"/>
    <w:rsid w:val="00B4717D"/>
    <w:rsid w:val="00B47B1E"/>
    <w:rsid w:val="00B50763"/>
    <w:rsid w:val="00B50AA3"/>
    <w:rsid w:val="00B51AB2"/>
    <w:rsid w:val="00B529D9"/>
    <w:rsid w:val="00B52AEF"/>
    <w:rsid w:val="00B541CD"/>
    <w:rsid w:val="00B56CDC"/>
    <w:rsid w:val="00B57005"/>
    <w:rsid w:val="00B57894"/>
    <w:rsid w:val="00B6077B"/>
    <w:rsid w:val="00B60E88"/>
    <w:rsid w:val="00B628DE"/>
    <w:rsid w:val="00B62ECD"/>
    <w:rsid w:val="00B63257"/>
    <w:rsid w:val="00B638D5"/>
    <w:rsid w:val="00B63C2F"/>
    <w:rsid w:val="00B6426C"/>
    <w:rsid w:val="00B6519E"/>
    <w:rsid w:val="00B65AA8"/>
    <w:rsid w:val="00B67032"/>
    <w:rsid w:val="00B7047E"/>
    <w:rsid w:val="00B70741"/>
    <w:rsid w:val="00B70CBD"/>
    <w:rsid w:val="00B7252D"/>
    <w:rsid w:val="00B72E88"/>
    <w:rsid w:val="00B72FCA"/>
    <w:rsid w:val="00B7453F"/>
    <w:rsid w:val="00B74AA9"/>
    <w:rsid w:val="00B74EC4"/>
    <w:rsid w:val="00B757DF"/>
    <w:rsid w:val="00B764D2"/>
    <w:rsid w:val="00B76B05"/>
    <w:rsid w:val="00B77CFC"/>
    <w:rsid w:val="00B813E2"/>
    <w:rsid w:val="00B8167F"/>
    <w:rsid w:val="00B819A2"/>
    <w:rsid w:val="00B820E9"/>
    <w:rsid w:val="00B82313"/>
    <w:rsid w:val="00B82DE1"/>
    <w:rsid w:val="00B83B05"/>
    <w:rsid w:val="00B83F97"/>
    <w:rsid w:val="00B845DA"/>
    <w:rsid w:val="00B849B6"/>
    <w:rsid w:val="00B849C9"/>
    <w:rsid w:val="00B9227D"/>
    <w:rsid w:val="00B925CF"/>
    <w:rsid w:val="00B92646"/>
    <w:rsid w:val="00B92ACF"/>
    <w:rsid w:val="00B93A85"/>
    <w:rsid w:val="00B940E1"/>
    <w:rsid w:val="00B957DA"/>
    <w:rsid w:val="00B978B5"/>
    <w:rsid w:val="00BA063B"/>
    <w:rsid w:val="00BA34A2"/>
    <w:rsid w:val="00BA47EE"/>
    <w:rsid w:val="00BA5112"/>
    <w:rsid w:val="00BA5203"/>
    <w:rsid w:val="00BA581B"/>
    <w:rsid w:val="00BA5D2E"/>
    <w:rsid w:val="00BA68BA"/>
    <w:rsid w:val="00BA7A00"/>
    <w:rsid w:val="00BA7F9D"/>
    <w:rsid w:val="00BB0735"/>
    <w:rsid w:val="00BB08C2"/>
    <w:rsid w:val="00BB13AC"/>
    <w:rsid w:val="00BB2EA3"/>
    <w:rsid w:val="00BB375E"/>
    <w:rsid w:val="00BB5096"/>
    <w:rsid w:val="00BB5FB9"/>
    <w:rsid w:val="00BB71D6"/>
    <w:rsid w:val="00BB7DB6"/>
    <w:rsid w:val="00BB7F83"/>
    <w:rsid w:val="00BC0687"/>
    <w:rsid w:val="00BC0DE3"/>
    <w:rsid w:val="00BC1002"/>
    <w:rsid w:val="00BC1C14"/>
    <w:rsid w:val="00BC1D03"/>
    <w:rsid w:val="00BC1F32"/>
    <w:rsid w:val="00BC4029"/>
    <w:rsid w:val="00BC4A3A"/>
    <w:rsid w:val="00BC5FDF"/>
    <w:rsid w:val="00BC652D"/>
    <w:rsid w:val="00BC67F8"/>
    <w:rsid w:val="00BC792F"/>
    <w:rsid w:val="00BD0E3A"/>
    <w:rsid w:val="00BD11CD"/>
    <w:rsid w:val="00BD1DA6"/>
    <w:rsid w:val="00BD31FA"/>
    <w:rsid w:val="00BD3839"/>
    <w:rsid w:val="00BD3C93"/>
    <w:rsid w:val="00BD5850"/>
    <w:rsid w:val="00BD59B2"/>
    <w:rsid w:val="00BD5C3D"/>
    <w:rsid w:val="00BD5F7B"/>
    <w:rsid w:val="00BD6493"/>
    <w:rsid w:val="00BD6E7C"/>
    <w:rsid w:val="00BD7019"/>
    <w:rsid w:val="00BD7AD6"/>
    <w:rsid w:val="00BD7C04"/>
    <w:rsid w:val="00BE1B09"/>
    <w:rsid w:val="00BE1E71"/>
    <w:rsid w:val="00BE211A"/>
    <w:rsid w:val="00BE21BA"/>
    <w:rsid w:val="00BE2AD4"/>
    <w:rsid w:val="00BE4A4A"/>
    <w:rsid w:val="00BE5967"/>
    <w:rsid w:val="00BE5DA5"/>
    <w:rsid w:val="00BE636F"/>
    <w:rsid w:val="00BE774D"/>
    <w:rsid w:val="00BF01F4"/>
    <w:rsid w:val="00BF0BE8"/>
    <w:rsid w:val="00BF0E25"/>
    <w:rsid w:val="00BF0F8C"/>
    <w:rsid w:val="00BF246A"/>
    <w:rsid w:val="00BF2500"/>
    <w:rsid w:val="00BF2ED3"/>
    <w:rsid w:val="00BF2F59"/>
    <w:rsid w:val="00BF3FDA"/>
    <w:rsid w:val="00BF45CB"/>
    <w:rsid w:val="00BF701D"/>
    <w:rsid w:val="00BF7232"/>
    <w:rsid w:val="00C009B5"/>
    <w:rsid w:val="00C01CAC"/>
    <w:rsid w:val="00C0215A"/>
    <w:rsid w:val="00C022F6"/>
    <w:rsid w:val="00C03690"/>
    <w:rsid w:val="00C046B1"/>
    <w:rsid w:val="00C04C35"/>
    <w:rsid w:val="00C05003"/>
    <w:rsid w:val="00C053FE"/>
    <w:rsid w:val="00C05765"/>
    <w:rsid w:val="00C07D20"/>
    <w:rsid w:val="00C07EF3"/>
    <w:rsid w:val="00C10470"/>
    <w:rsid w:val="00C1145C"/>
    <w:rsid w:val="00C1149D"/>
    <w:rsid w:val="00C115BB"/>
    <w:rsid w:val="00C11D8D"/>
    <w:rsid w:val="00C121A1"/>
    <w:rsid w:val="00C131FC"/>
    <w:rsid w:val="00C1473A"/>
    <w:rsid w:val="00C14920"/>
    <w:rsid w:val="00C15556"/>
    <w:rsid w:val="00C1617A"/>
    <w:rsid w:val="00C16C0E"/>
    <w:rsid w:val="00C16EEA"/>
    <w:rsid w:val="00C17584"/>
    <w:rsid w:val="00C17E28"/>
    <w:rsid w:val="00C207E4"/>
    <w:rsid w:val="00C21015"/>
    <w:rsid w:val="00C225C3"/>
    <w:rsid w:val="00C22AA3"/>
    <w:rsid w:val="00C235FE"/>
    <w:rsid w:val="00C23AC0"/>
    <w:rsid w:val="00C23D39"/>
    <w:rsid w:val="00C23F25"/>
    <w:rsid w:val="00C247E7"/>
    <w:rsid w:val="00C24F81"/>
    <w:rsid w:val="00C262F5"/>
    <w:rsid w:val="00C26CD1"/>
    <w:rsid w:val="00C30A0D"/>
    <w:rsid w:val="00C30A95"/>
    <w:rsid w:val="00C30FD6"/>
    <w:rsid w:val="00C3218B"/>
    <w:rsid w:val="00C3275E"/>
    <w:rsid w:val="00C32A3F"/>
    <w:rsid w:val="00C337CC"/>
    <w:rsid w:val="00C3430A"/>
    <w:rsid w:val="00C3487C"/>
    <w:rsid w:val="00C35558"/>
    <w:rsid w:val="00C368F8"/>
    <w:rsid w:val="00C41352"/>
    <w:rsid w:val="00C41C30"/>
    <w:rsid w:val="00C41E28"/>
    <w:rsid w:val="00C423D0"/>
    <w:rsid w:val="00C42740"/>
    <w:rsid w:val="00C454E2"/>
    <w:rsid w:val="00C45CD5"/>
    <w:rsid w:val="00C45FA1"/>
    <w:rsid w:val="00C4624C"/>
    <w:rsid w:val="00C46D62"/>
    <w:rsid w:val="00C46D7A"/>
    <w:rsid w:val="00C47D05"/>
    <w:rsid w:val="00C47F0A"/>
    <w:rsid w:val="00C50B08"/>
    <w:rsid w:val="00C513E8"/>
    <w:rsid w:val="00C52443"/>
    <w:rsid w:val="00C52DF7"/>
    <w:rsid w:val="00C5365F"/>
    <w:rsid w:val="00C54177"/>
    <w:rsid w:val="00C5533B"/>
    <w:rsid w:val="00C556EA"/>
    <w:rsid w:val="00C558E2"/>
    <w:rsid w:val="00C55EE5"/>
    <w:rsid w:val="00C562CF"/>
    <w:rsid w:val="00C56921"/>
    <w:rsid w:val="00C578AE"/>
    <w:rsid w:val="00C60326"/>
    <w:rsid w:val="00C604E7"/>
    <w:rsid w:val="00C6227D"/>
    <w:rsid w:val="00C62415"/>
    <w:rsid w:val="00C6324C"/>
    <w:rsid w:val="00C6499F"/>
    <w:rsid w:val="00C6500E"/>
    <w:rsid w:val="00C65D54"/>
    <w:rsid w:val="00C66150"/>
    <w:rsid w:val="00C671FE"/>
    <w:rsid w:val="00C672FE"/>
    <w:rsid w:val="00C70CAF"/>
    <w:rsid w:val="00C72679"/>
    <w:rsid w:val="00C72D4A"/>
    <w:rsid w:val="00C7305F"/>
    <w:rsid w:val="00C73301"/>
    <w:rsid w:val="00C73774"/>
    <w:rsid w:val="00C73D97"/>
    <w:rsid w:val="00C75D35"/>
    <w:rsid w:val="00C76479"/>
    <w:rsid w:val="00C765CF"/>
    <w:rsid w:val="00C7756D"/>
    <w:rsid w:val="00C776F6"/>
    <w:rsid w:val="00C81835"/>
    <w:rsid w:val="00C8189B"/>
    <w:rsid w:val="00C81D0F"/>
    <w:rsid w:val="00C81EC6"/>
    <w:rsid w:val="00C82852"/>
    <w:rsid w:val="00C839A9"/>
    <w:rsid w:val="00C83F32"/>
    <w:rsid w:val="00C851B0"/>
    <w:rsid w:val="00C861BF"/>
    <w:rsid w:val="00C904A6"/>
    <w:rsid w:val="00C90D8A"/>
    <w:rsid w:val="00C91948"/>
    <w:rsid w:val="00C91AFA"/>
    <w:rsid w:val="00C94BE1"/>
    <w:rsid w:val="00C977DA"/>
    <w:rsid w:val="00C979F9"/>
    <w:rsid w:val="00CA099C"/>
    <w:rsid w:val="00CA195D"/>
    <w:rsid w:val="00CA2402"/>
    <w:rsid w:val="00CA276C"/>
    <w:rsid w:val="00CA36CB"/>
    <w:rsid w:val="00CA4966"/>
    <w:rsid w:val="00CA6863"/>
    <w:rsid w:val="00CB0956"/>
    <w:rsid w:val="00CB0AA0"/>
    <w:rsid w:val="00CB2362"/>
    <w:rsid w:val="00CB2892"/>
    <w:rsid w:val="00CB2B34"/>
    <w:rsid w:val="00CB3061"/>
    <w:rsid w:val="00CB3EA0"/>
    <w:rsid w:val="00CB472C"/>
    <w:rsid w:val="00CB50AB"/>
    <w:rsid w:val="00CB5C5F"/>
    <w:rsid w:val="00CB6734"/>
    <w:rsid w:val="00CC02A4"/>
    <w:rsid w:val="00CC03BB"/>
    <w:rsid w:val="00CC0BB0"/>
    <w:rsid w:val="00CC0CCE"/>
    <w:rsid w:val="00CC15F8"/>
    <w:rsid w:val="00CC2940"/>
    <w:rsid w:val="00CC3376"/>
    <w:rsid w:val="00CC47F3"/>
    <w:rsid w:val="00CC4B22"/>
    <w:rsid w:val="00CC581D"/>
    <w:rsid w:val="00CC62CF"/>
    <w:rsid w:val="00CC6B08"/>
    <w:rsid w:val="00CC70E8"/>
    <w:rsid w:val="00CD151E"/>
    <w:rsid w:val="00CD17F6"/>
    <w:rsid w:val="00CD1C29"/>
    <w:rsid w:val="00CD2C7D"/>
    <w:rsid w:val="00CD3348"/>
    <w:rsid w:val="00CD37AC"/>
    <w:rsid w:val="00CD3DEE"/>
    <w:rsid w:val="00CD4BE9"/>
    <w:rsid w:val="00CD5017"/>
    <w:rsid w:val="00CD62F3"/>
    <w:rsid w:val="00CD77B7"/>
    <w:rsid w:val="00CE06A7"/>
    <w:rsid w:val="00CE204C"/>
    <w:rsid w:val="00CE226E"/>
    <w:rsid w:val="00CE3A9C"/>
    <w:rsid w:val="00CE4555"/>
    <w:rsid w:val="00CE5442"/>
    <w:rsid w:val="00CE5646"/>
    <w:rsid w:val="00CE5E64"/>
    <w:rsid w:val="00CE6131"/>
    <w:rsid w:val="00CE665D"/>
    <w:rsid w:val="00CE6937"/>
    <w:rsid w:val="00CE6D1A"/>
    <w:rsid w:val="00CF01D8"/>
    <w:rsid w:val="00CF0862"/>
    <w:rsid w:val="00CF1302"/>
    <w:rsid w:val="00CF2137"/>
    <w:rsid w:val="00CF22A7"/>
    <w:rsid w:val="00CF3474"/>
    <w:rsid w:val="00CF3EBE"/>
    <w:rsid w:val="00CF4E32"/>
    <w:rsid w:val="00CF4E97"/>
    <w:rsid w:val="00CF640A"/>
    <w:rsid w:val="00CF7A82"/>
    <w:rsid w:val="00D00783"/>
    <w:rsid w:val="00D012E4"/>
    <w:rsid w:val="00D017F8"/>
    <w:rsid w:val="00D0280A"/>
    <w:rsid w:val="00D043D0"/>
    <w:rsid w:val="00D04E01"/>
    <w:rsid w:val="00D052E8"/>
    <w:rsid w:val="00D05F19"/>
    <w:rsid w:val="00D06050"/>
    <w:rsid w:val="00D06071"/>
    <w:rsid w:val="00D065C4"/>
    <w:rsid w:val="00D07014"/>
    <w:rsid w:val="00D07172"/>
    <w:rsid w:val="00D1130B"/>
    <w:rsid w:val="00D121FD"/>
    <w:rsid w:val="00D12202"/>
    <w:rsid w:val="00D124A1"/>
    <w:rsid w:val="00D134D2"/>
    <w:rsid w:val="00D1371C"/>
    <w:rsid w:val="00D151E0"/>
    <w:rsid w:val="00D16A15"/>
    <w:rsid w:val="00D20281"/>
    <w:rsid w:val="00D2087E"/>
    <w:rsid w:val="00D20C74"/>
    <w:rsid w:val="00D21001"/>
    <w:rsid w:val="00D21A75"/>
    <w:rsid w:val="00D21EE2"/>
    <w:rsid w:val="00D220DB"/>
    <w:rsid w:val="00D22D9E"/>
    <w:rsid w:val="00D22F6F"/>
    <w:rsid w:val="00D23F2A"/>
    <w:rsid w:val="00D27213"/>
    <w:rsid w:val="00D301FF"/>
    <w:rsid w:val="00D3083C"/>
    <w:rsid w:val="00D32A42"/>
    <w:rsid w:val="00D33B40"/>
    <w:rsid w:val="00D34909"/>
    <w:rsid w:val="00D3583B"/>
    <w:rsid w:val="00D36F6C"/>
    <w:rsid w:val="00D37431"/>
    <w:rsid w:val="00D37BF1"/>
    <w:rsid w:val="00D4074A"/>
    <w:rsid w:val="00D423D5"/>
    <w:rsid w:val="00D42F92"/>
    <w:rsid w:val="00D45F89"/>
    <w:rsid w:val="00D4634B"/>
    <w:rsid w:val="00D464D4"/>
    <w:rsid w:val="00D465FE"/>
    <w:rsid w:val="00D47D56"/>
    <w:rsid w:val="00D5023D"/>
    <w:rsid w:val="00D54759"/>
    <w:rsid w:val="00D56018"/>
    <w:rsid w:val="00D63BEC"/>
    <w:rsid w:val="00D643B9"/>
    <w:rsid w:val="00D64F93"/>
    <w:rsid w:val="00D65D25"/>
    <w:rsid w:val="00D66AEA"/>
    <w:rsid w:val="00D705BD"/>
    <w:rsid w:val="00D7284C"/>
    <w:rsid w:val="00D73CDA"/>
    <w:rsid w:val="00D7507F"/>
    <w:rsid w:val="00D752B6"/>
    <w:rsid w:val="00D75972"/>
    <w:rsid w:val="00D75D83"/>
    <w:rsid w:val="00D7616A"/>
    <w:rsid w:val="00D76A66"/>
    <w:rsid w:val="00D77F96"/>
    <w:rsid w:val="00D809CF"/>
    <w:rsid w:val="00D81291"/>
    <w:rsid w:val="00D81296"/>
    <w:rsid w:val="00D8159E"/>
    <w:rsid w:val="00D822BE"/>
    <w:rsid w:val="00D82D9E"/>
    <w:rsid w:val="00D84D55"/>
    <w:rsid w:val="00D85C60"/>
    <w:rsid w:val="00D87B35"/>
    <w:rsid w:val="00D87ED7"/>
    <w:rsid w:val="00D908FB"/>
    <w:rsid w:val="00D90FDD"/>
    <w:rsid w:val="00D9164E"/>
    <w:rsid w:val="00D9168D"/>
    <w:rsid w:val="00D93046"/>
    <w:rsid w:val="00D93261"/>
    <w:rsid w:val="00D93AB1"/>
    <w:rsid w:val="00D9458B"/>
    <w:rsid w:val="00D94754"/>
    <w:rsid w:val="00D94B92"/>
    <w:rsid w:val="00D94EBA"/>
    <w:rsid w:val="00D96850"/>
    <w:rsid w:val="00DA144F"/>
    <w:rsid w:val="00DA1C82"/>
    <w:rsid w:val="00DA2A67"/>
    <w:rsid w:val="00DA3FE7"/>
    <w:rsid w:val="00DA670C"/>
    <w:rsid w:val="00DB0BD1"/>
    <w:rsid w:val="00DB19C0"/>
    <w:rsid w:val="00DB1A37"/>
    <w:rsid w:val="00DB1C11"/>
    <w:rsid w:val="00DB2CB5"/>
    <w:rsid w:val="00DB30DC"/>
    <w:rsid w:val="00DB31A1"/>
    <w:rsid w:val="00DB33D3"/>
    <w:rsid w:val="00DB380D"/>
    <w:rsid w:val="00DB44D7"/>
    <w:rsid w:val="00DB48AE"/>
    <w:rsid w:val="00DB509C"/>
    <w:rsid w:val="00DB5451"/>
    <w:rsid w:val="00DB5C96"/>
    <w:rsid w:val="00DB6E65"/>
    <w:rsid w:val="00DB7B49"/>
    <w:rsid w:val="00DC0084"/>
    <w:rsid w:val="00DC00F7"/>
    <w:rsid w:val="00DC0594"/>
    <w:rsid w:val="00DC3269"/>
    <w:rsid w:val="00DC3938"/>
    <w:rsid w:val="00DC3FAD"/>
    <w:rsid w:val="00DC5A7F"/>
    <w:rsid w:val="00DC609C"/>
    <w:rsid w:val="00DC646E"/>
    <w:rsid w:val="00DC65F7"/>
    <w:rsid w:val="00DC739A"/>
    <w:rsid w:val="00DC7A97"/>
    <w:rsid w:val="00DC7AF1"/>
    <w:rsid w:val="00DD0A56"/>
    <w:rsid w:val="00DD28D2"/>
    <w:rsid w:val="00DD39FF"/>
    <w:rsid w:val="00DD66AB"/>
    <w:rsid w:val="00DE193D"/>
    <w:rsid w:val="00DE2BEE"/>
    <w:rsid w:val="00DE4F53"/>
    <w:rsid w:val="00DE51AF"/>
    <w:rsid w:val="00DE6641"/>
    <w:rsid w:val="00DE73FC"/>
    <w:rsid w:val="00DE7A49"/>
    <w:rsid w:val="00DF09DD"/>
    <w:rsid w:val="00DF2E6E"/>
    <w:rsid w:val="00DF42A9"/>
    <w:rsid w:val="00DF47A8"/>
    <w:rsid w:val="00DF535B"/>
    <w:rsid w:val="00DF5501"/>
    <w:rsid w:val="00DF5630"/>
    <w:rsid w:val="00DF633D"/>
    <w:rsid w:val="00E0036F"/>
    <w:rsid w:val="00E003C8"/>
    <w:rsid w:val="00E01C39"/>
    <w:rsid w:val="00E0308F"/>
    <w:rsid w:val="00E0624E"/>
    <w:rsid w:val="00E06BCB"/>
    <w:rsid w:val="00E06F98"/>
    <w:rsid w:val="00E071E4"/>
    <w:rsid w:val="00E10559"/>
    <w:rsid w:val="00E11634"/>
    <w:rsid w:val="00E12AEA"/>
    <w:rsid w:val="00E13CE4"/>
    <w:rsid w:val="00E1522E"/>
    <w:rsid w:val="00E16722"/>
    <w:rsid w:val="00E16F7B"/>
    <w:rsid w:val="00E17E9C"/>
    <w:rsid w:val="00E17FA3"/>
    <w:rsid w:val="00E20D9D"/>
    <w:rsid w:val="00E21744"/>
    <w:rsid w:val="00E21AF7"/>
    <w:rsid w:val="00E22825"/>
    <w:rsid w:val="00E22A56"/>
    <w:rsid w:val="00E22B08"/>
    <w:rsid w:val="00E22B82"/>
    <w:rsid w:val="00E239DA"/>
    <w:rsid w:val="00E24284"/>
    <w:rsid w:val="00E24710"/>
    <w:rsid w:val="00E26A80"/>
    <w:rsid w:val="00E273A7"/>
    <w:rsid w:val="00E27510"/>
    <w:rsid w:val="00E308FD"/>
    <w:rsid w:val="00E30D19"/>
    <w:rsid w:val="00E30D3E"/>
    <w:rsid w:val="00E322A9"/>
    <w:rsid w:val="00E3248A"/>
    <w:rsid w:val="00E33C1E"/>
    <w:rsid w:val="00E345CD"/>
    <w:rsid w:val="00E34762"/>
    <w:rsid w:val="00E34B96"/>
    <w:rsid w:val="00E34EF6"/>
    <w:rsid w:val="00E3540E"/>
    <w:rsid w:val="00E3680F"/>
    <w:rsid w:val="00E40EBE"/>
    <w:rsid w:val="00E4196C"/>
    <w:rsid w:val="00E4284F"/>
    <w:rsid w:val="00E43022"/>
    <w:rsid w:val="00E468BD"/>
    <w:rsid w:val="00E500DB"/>
    <w:rsid w:val="00E51BB2"/>
    <w:rsid w:val="00E52C50"/>
    <w:rsid w:val="00E5338D"/>
    <w:rsid w:val="00E54B73"/>
    <w:rsid w:val="00E55F2E"/>
    <w:rsid w:val="00E5635A"/>
    <w:rsid w:val="00E566D4"/>
    <w:rsid w:val="00E56ABB"/>
    <w:rsid w:val="00E60012"/>
    <w:rsid w:val="00E61211"/>
    <w:rsid w:val="00E6123A"/>
    <w:rsid w:val="00E61F51"/>
    <w:rsid w:val="00E627BB"/>
    <w:rsid w:val="00E63F8C"/>
    <w:rsid w:val="00E65657"/>
    <w:rsid w:val="00E6565F"/>
    <w:rsid w:val="00E712DE"/>
    <w:rsid w:val="00E715D9"/>
    <w:rsid w:val="00E7161B"/>
    <w:rsid w:val="00E72525"/>
    <w:rsid w:val="00E73238"/>
    <w:rsid w:val="00E75E8D"/>
    <w:rsid w:val="00E769AB"/>
    <w:rsid w:val="00E85359"/>
    <w:rsid w:val="00E8708E"/>
    <w:rsid w:val="00E9071D"/>
    <w:rsid w:val="00E912FB"/>
    <w:rsid w:val="00E917BE"/>
    <w:rsid w:val="00E91BF6"/>
    <w:rsid w:val="00E920F1"/>
    <w:rsid w:val="00E93154"/>
    <w:rsid w:val="00E93234"/>
    <w:rsid w:val="00E95F46"/>
    <w:rsid w:val="00E978EA"/>
    <w:rsid w:val="00EA060F"/>
    <w:rsid w:val="00EA172C"/>
    <w:rsid w:val="00EA19BF"/>
    <w:rsid w:val="00EA2A9A"/>
    <w:rsid w:val="00EA3419"/>
    <w:rsid w:val="00EA45AB"/>
    <w:rsid w:val="00EA6E6B"/>
    <w:rsid w:val="00EA7199"/>
    <w:rsid w:val="00EA7987"/>
    <w:rsid w:val="00EA7BE4"/>
    <w:rsid w:val="00EB021E"/>
    <w:rsid w:val="00EB1D56"/>
    <w:rsid w:val="00EB261C"/>
    <w:rsid w:val="00EB384E"/>
    <w:rsid w:val="00EB417B"/>
    <w:rsid w:val="00EB49A1"/>
    <w:rsid w:val="00EB6D5E"/>
    <w:rsid w:val="00EB74DD"/>
    <w:rsid w:val="00EB76B7"/>
    <w:rsid w:val="00EC351C"/>
    <w:rsid w:val="00EC59A2"/>
    <w:rsid w:val="00EC5EEF"/>
    <w:rsid w:val="00EC7024"/>
    <w:rsid w:val="00ED025E"/>
    <w:rsid w:val="00ED0EBB"/>
    <w:rsid w:val="00ED4465"/>
    <w:rsid w:val="00ED55F8"/>
    <w:rsid w:val="00ED5EF5"/>
    <w:rsid w:val="00ED5FA7"/>
    <w:rsid w:val="00ED663F"/>
    <w:rsid w:val="00EE052E"/>
    <w:rsid w:val="00EE07B8"/>
    <w:rsid w:val="00EE0D3F"/>
    <w:rsid w:val="00EE3934"/>
    <w:rsid w:val="00EE3C91"/>
    <w:rsid w:val="00EE3FA1"/>
    <w:rsid w:val="00EE469B"/>
    <w:rsid w:val="00EE5A35"/>
    <w:rsid w:val="00EE6490"/>
    <w:rsid w:val="00EE7004"/>
    <w:rsid w:val="00EE7FA2"/>
    <w:rsid w:val="00EF01C1"/>
    <w:rsid w:val="00EF0755"/>
    <w:rsid w:val="00EF27E2"/>
    <w:rsid w:val="00EF2F22"/>
    <w:rsid w:val="00EF30BB"/>
    <w:rsid w:val="00EF4B73"/>
    <w:rsid w:val="00EF4BD5"/>
    <w:rsid w:val="00EF5B87"/>
    <w:rsid w:val="00EF72EB"/>
    <w:rsid w:val="00EF74B2"/>
    <w:rsid w:val="00F0118A"/>
    <w:rsid w:val="00F01711"/>
    <w:rsid w:val="00F024F2"/>
    <w:rsid w:val="00F03B0D"/>
    <w:rsid w:val="00F0537E"/>
    <w:rsid w:val="00F05607"/>
    <w:rsid w:val="00F05DF0"/>
    <w:rsid w:val="00F07127"/>
    <w:rsid w:val="00F077B7"/>
    <w:rsid w:val="00F10224"/>
    <w:rsid w:val="00F110C0"/>
    <w:rsid w:val="00F11201"/>
    <w:rsid w:val="00F159A4"/>
    <w:rsid w:val="00F166FA"/>
    <w:rsid w:val="00F204BA"/>
    <w:rsid w:val="00F21D39"/>
    <w:rsid w:val="00F21DA5"/>
    <w:rsid w:val="00F21DEA"/>
    <w:rsid w:val="00F225D7"/>
    <w:rsid w:val="00F22A82"/>
    <w:rsid w:val="00F2334D"/>
    <w:rsid w:val="00F254FE"/>
    <w:rsid w:val="00F260F0"/>
    <w:rsid w:val="00F264D1"/>
    <w:rsid w:val="00F304D2"/>
    <w:rsid w:val="00F3140A"/>
    <w:rsid w:val="00F317BD"/>
    <w:rsid w:val="00F31CEA"/>
    <w:rsid w:val="00F3268D"/>
    <w:rsid w:val="00F32C97"/>
    <w:rsid w:val="00F33038"/>
    <w:rsid w:val="00F336BB"/>
    <w:rsid w:val="00F34060"/>
    <w:rsid w:val="00F341E0"/>
    <w:rsid w:val="00F342FA"/>
    <w:rsid w:val="00F34EE8"/>
    <w:rsid w:val="00F350F9"/>
    <w:rsid w:val="00F362E7"/>
    <w:rsid w:val="00F367B0"/>
    <w:rsid w:val="00F37123"/>
    <w:rsid w:val="00F40099"/>
    <w:rsid w:val="00F43100"/>
    <w:rsid w:val="00F4421D"/>
    <w:rsid w:val="00F45C92"/>
    <w:rsid w:val="00F46A2C"/>
    <w:rsid w:val="00F46E8A"/>
    <w:rsid w:val="00F47563"/>
    <w:rsid w:val="00F515A3"/>
    <w:rsid w:val="00F5330C"/>
    <w:rsid w:val="00F5532C"/>
    <w:rsid w:val="00F56478"/>
    <w:rsid w:val="00F57FE2"/>
    <w:rsid w:val="00F606E4"/>
    <w:rsid w:val="00F60AC5"/>
    <w:rsid w:val="00F60BAC"/>
    <w:rsid w:val="00F60CBC"/>
    <w:rsid w:val="00F630B9"/>
    <w:rsid w:val="00F63CB9"/>
    <w:rsid w:val="00F645FD"/>
    <w:rsid w:val="00F64DA7"/>
    <w:rsid w:val="00F656C9"/>
    <w:rsid w:val="00F65D84"/>
    <w:rsid w:val="00F670B2"/>
    <w:rsid w:val="00F72159"/>
    <w:rsid w:val="00F72C94"/>
    <w:rsid w:val="00F73274"/>
    <w:rsid w:val="00F758B2"/>
    <w:rsid w:val="00F75AD1"/>
    <w:rsid w:val="00F775A1"/>
    <w:rsid w:val="00F77894"/>
    <w:rsid w:val="00F819A3"/>
    <w:rsid w:val="00F826DD"/>
    <w:rsid w:val="00F83134"/>
    <w:rsid w:val="00F8398B"/>
    <w:rsid w:val="00F85BE8"/>
    <w:rsid w:val="00F86EA5"/>
    <w:rsid w:val="00F90161"/>
    <w:rsid w:val="00F90D56"/>
    <w:rsid w:val="00F915CB"/>
    <w:rsid w:val="00F91C6A"/>
    <w:rsid w:val="00F94181"/>
    <w:rsid w:val="00F942D0"/>
    <w:rsid w:val="00F9514C"/>
    <w:rsid w:val="00F9631F"/>
    <w:rsid w:val="00FA152F"/>
    <w:rsid w:val="00FA15F8"/>
    <w:rsid w:val="00FA2183"/>
    <w:rsid w:val="00FA2852"/>
    <w:rsid w:val="00FA289B"/>
    <w:rsid w:val="00FA2D54"/>
    <w:rsid w:val="00FA445A"/>
    <w:rsid w:val="00FA4D9A"/>
    <w:rsid w:val="00FA69F9"/>
    <w:rsid w:val="00FA6BBD"/>
    <w:rsid w:val="00FA7044"/>
    <w:rsid w:val="00FA761D"/>
    <w:rsid w:val="00FA7BD4"/>
    <w:rsid w:val="00FB14AC"/>
    <w:rsid w:val="00FB199A"/>
    <w:rsid w:val="00FB434F"/>
    <w:rsid w:val="00FB47BE"/>
    <w:rsid w:val="00FB526D"/>
    <w:rsid w:val="00FB602E"/>
    <w:rsid w:val="00FB70EB"/>
    <w:rsid w:val="00FB7A3B"/>
    <w:rsid w:val="00FB7CC4"/>
    <w:rsid w:val="00FC167A"/>
    <w:rsid w:val="00FC46CF"/>
    <w:rsid w:val="00FC68A0"/>
    <w:rsid w:val="00FC7235"/>
    <w:rsid w:val="00FC750F"/>
    <w:rsid w:val="00FD60B3"/>
    <w:rsid w:val="00FD6709"/>
    <w:rsid w:val="00FD6C27"/>
    <w:rsid w:val="00FD79E6"/>
    <w:rsid w:val="00FE05F3"/>
    <w:rsid w:val="00FE0731"/>
    <w:rsid w:val="00FE0A55"/>
    <w:rsid w:val="00FE119E"/>
    <w:rsid w:val="00FE1B70"/>
    <w:rsid w:val="00FE2E6C"/>
    <w:rsid w:val="00FE32B4"/>
    <w:rsid w:val="00FE3BAB"/>
    <w:rsid w:val="00FE3BD6"/>
    <w:rsid w:val="00FE3D1B"/>
    <w:rsid w:val="00FE43CF"/>
    <w:rsid w:val="00FE4BCE"/>
    <w:rsid w:val="00FE538F"/>
    <w:rsid w:val="00FE54DF"/>
    <w:rsid w:val="00FE5D39"/>
    <w:rsid w:val="00FE6335"/>
    <w:rsid w:val="00FE770E"/>
    <w:rsid w:val="00FE78E2"/>
    <w:rsid w:val="00FF059F"/>
    <w:rsid w:val="00FF1655"/>
    <w:rsid w:val="00FF1CF4"/>
    <w:rsid w:val="00FF2563"/>
    <w:rsid w:val="00FF36E6"/>
    <w:rsid w:val="00FF41B4"/>
    <w:rsid w:val="00FF54E0"/>
    <w:rsid w:val="00FF5D0B"/>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DBEF2"/>
  <w15:docId w15:val="{63E79AA6-7B6A-5D46-8D87-EDEA1F0B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c Normal"/>
    <w:qFormat/>
    <w:rsid w:val="002A24DC"/>
    <w:pPr>
      <w:spacing w:before="60" w:after="60"/>
      <w:ind w:left="2909" w:hanging="357"/>
    </w:pPr>
    <w:rPr>
      <w:sz w:val="22"/>
      <w:szCs w:val="22"/>
      <w:lang w:val="en-GB"/>
    </w:rPr>
  </w:style>
  <w:style w:type="paragraph" w:styleId="Heading1">
    <w:name w:val="heading 1"/>
    <w:basedOn w:val="Normal"/>
    <w:next w:val="Normal"/>
    <w:link w:val="Heading1Char"/>
    <w:uiPriority w:val="9"/>
    <w:qFormat/>
    <w:rsid w:val="009603B7"/>
    <w:pPr>
      <w:outlineLvl w:val="0"/>
    </w:pPr>
  </w:style>
  <w:style w:type="paragraph" w:styleId="Heading2">
    <w:name w:val="heading 2"/>
    <w:aliases w:val="2 headline,h"/>
    <w:basedOn w:val="Normal"/>
    <w:next w:val="Normal"/>
    <w:link w:val="Heading2Char"/>
    <w:uiPriority w:val="9"/>
    <w:qFormat/>
    <w:rsid w:val="00C05765"/>
    <w:pPr>
      <w:keepNext/>
      <w:keepLines/>
      <w:numPr>
        <w:ilvl w:val="1"/>
        <w:numId w:val="2"/>
      </w:numPr>
      <w:spacing w:before="200"/>
      <w:outlineLvl w:val="1"/>
    </w:pPr>
    <w:rPr>
      <w:rFonts w:ascii="Cambria" w:eastAsia="Times New Roman" w:hAnsi="Cambria"/>
      <w:b/>
      <w:bCs/>
      <w:color w:val="4F81BD"/>
      <w:sz w:val="26"/>
      <w:szCs w:val="26"/>
    </w:rPr>
  </w:style>
  <w:style w:type="paragraph" w:styleId="Heading3">
    <w:name w:val="heading 3"/>
    <w:aliases w:val="3 bullet,b"/>
    <w:basedOn w:val="Normal"/>
    <w:next w:val="Normal"/>
    <w:link w:val="Heading3Char"/>
    <w:uiPriority w:val="9"/>
    <w:qFormat/>
    <w:rsid w:val="00C05765"/>
    <w:pPr>
      <w:keepNext/>
      <w:keepLines/>
      <w:numPr>
        <w:ilvl w:val="2"/>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506795"/>
    <w:pPr>
      <w:keepNext/>
      <w:numPr>
        <w:ilvl w:val="3"/>
        <w:numId w:val="2"/>
      </w:numPr>
      <w:spacing w:before="240"/>
      <w:outlineLvl w:val="3"/>
    </w:pPr>
    <w:rPr>
      <w:rFonts w:eastAsia="Times New Roman"/>
      <w:b/>
      <w:bCs/>
      <w:sz w:val="28"/>
      <w:szCs w:val="28"/>
    </w:rPr>
  </w:style>
  <w:style w:type="paragraph" w:styleId="Heading5">
    <w:name w:val="heading 5"/>
    <w:basedOn w:val="Normal"/>
    <w:next w:val="Normal"/>
    <w:link w:val="Heading5Char"/>
    <w:uiPriority w:val="9"/>
    <w:qFormat/>
    <w:rsid w:val="00C16C0E"/>
    <w:pPr>
      <w:spacing w:before="240"/>
      <w:outlineLvl w:val="4"/>
    </w:pPr>
    <w:rPr>
      <w:rFonts w:eastAsia="Times New Roman"/>
      <w:b/>
      <w:bCs/>
      <w:i/>
      <w:iCs/>
      <w:sz w:val="26"/>
      <w:szCs w:val="26"/>
    </w:rPr>
  </w:style>
  <w:style w:type="paragraph" w:styleId="Heading6">
    <w:name w:val="heading 6"/>
    <w:aliases w:val="sub-dash,sd,5"/>
    <w:basedOn w:val="Normal"/>
    <w:next w:val="Normal"/>
    <w:qFormat/>
    <w:rsid w:val="00A46E87"/>
    <w:pPr>
      <w:tabs>
        <w:tab w:val="num" w:pos="1152"/>
      </w:tabs>
      <w:spacing w:before="240"/>
      <w:ind w:left="1152" w:hanging="1152"/>
      <w:outlineLvl w:val="5"/>
    </w:pPr>
    <w:rPr>
      <w:rFonts w:eastAsia="Times New Roman"/>
      <w:bCs/>
      <w:sz w:val="20"/>
      <w:lang w:val="en-US"/>
    </w:rPr>
  </w:style>
  <w:style w:type="paragraph" w:styleId="Heading7">
    <w:name w:val="heading 7"/>
    <w:basedOn w:val="Normal"/>
    <w:next w:val="Normal"/>
    <w:qFormat/>
    <w:rsid w:val="00A46E87"/>
    <w:pPr>
      <w:tabs>
        <w:tab w:val="num" w:pos="1152"/>
      </w:tabs>
      <w:spacing w:before="240"/>
      <w:ind w:left="1152" w:hanging="1152"/>
      <w:outlineLvl w:val="6"/>
    </w:pPr>
    <w:rPr>
      <w:rFonts w:eastAsia="Times New Roman"/>
      <w:i/>
      <w:sz w:val="20"/>
      <w:szCs w:val="24"/>
      <w:lang w:val="en-US"/>
    </w:rPr>
  </w:style>
  <w:style w:type="paragraph" w:styleId="Heading8">
    <w:name w:val="heading 8"/>
    <w:basedOn w:val="Normal"/>
    <w:next w:val="Normal"/>
    <w:qFormat/>
    <w:rsid w:val="00A46E87"/>
    <w:pPr>
      <w:tabs>
        <w:tab w:val="num" w:pos="1152"/>
      </w:tabs>
      <w:spacing w:before="240"/>
      <w:ind w:left="1152" w:hanging="1152"/>
      <w:outlineLvl w:val="7"/>
    </w:pPr>
    <w:rPr>
      <w:rFonts w:ascii="Times New Roman" w:eastAsia="Times New Roman" w:hAnsi="Times New Roman"/>
      <w:i/>
      <w:iCs/>
      <w:sz w:val="24"/>
      <w:szCs w:val="24"/>
      <w:lang w:val="en-US"/>
    </w:rPr>
  </w:style>
  <w:style w:type="paragraph" w:styleId="Heading9">
    <w:name w:val="heading 9"/>
    <w:basedOn w:val="Normal"/>
    <w:next w:val="Normal"/>
    <w:qFormat/>
    <w:rsid w:val="00A46E87"/>
    <w:pPr>
      <w:tabs>
        <w:tab w:val="num" w:pos="1152"/>
      </w:tabs>
      <w:spacing w:before="240"/>
      <w:ind w:left="1152" w:hanging="1152"/>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603B7"/>
    <w:rPr>
      <w:rFonts w:ascii="Verdana" w:hAnsi="Verdana"/>
      <w:sz w:val="22"/>
      <w:szCs w:val="22"/>
      <w:lang w:val="en-GB"/>
    </w:rPr>
  </w:style>
  <w:style w:type="character" w:customStyle="1" w:styleId="Heading2Char">
    <w:name w:val="Heading 2 Char"/>
    <w:aliases w:val="2 headline Char,h Char"/>
    <w:link w:val="Heading2"/>
    <w:uiPriority w:val="9"/>
    <w:rsid w:val="00C05765"/>
    <w:rPr>
      <w:rFonts w:ascii="Cambria" w:eastAsia="Times New Roman" w:hAnsi="Cambria"/>
      <w:b/>
      <w:bCs/>
      <w:color w:val="4F81BD"/>
      <w:sz w:val="26"/>
      <w:szCs w:val="26"/>
      <w:lang w:val="en-GB"/>
    </w:rPr>
  </w:style>
  <w:style w:type="character" w:customStyle="1" w:styleId="Heading3Char">
    <w:name w:val="Heading 3 Char"/>
    <w:aliases w:val="3 bullet Char,b Char"/>
    <w:link w:val="Heading3"/>
    <w:uiPriority w:val="9"/>
    <w:rsid w:val="00C05765"/>
    <w:rPr>
      <w:rFonts w:ascii="Cambria" w:eastAsia="Times New Roman" w:hAnsi="Cambria"/>
      <w:b/>
      <w:bCs/>
      <w:color w:val="4F81BD"/>
      <w:sz w:val="22"/>
      <w:szCs w:val="22"/>
      <w:lang w:val="en-GB"/>
    </w:rPr>
  </w:style>
  <w:style w:type="paragraph" w:customStyle="1" w:styleId="HMListBullet1">
    <w:name w:val="HM ListBullet1"/>
    <w:basedOn w:val="ListBullet"/>
    <w:link w:val="HMListBullet1Char"/>
    <w:rsid w:val="00DC0594"/>
    <w:pPr>
      <w:tabs>
        <w:tab w:val="clear" w:pos="360"/>
        <w:tab w:val="left" w:pos="2358"/>
      </w:tabs>
      <w:ind w:left="2342" w:hanging="357"/>
    </w:pPr>
  </w:style>
  <w:style w:type="character" w:customStyle="1" w:styleId="HMListBullet1Char">
    <w:name w:val="HM ListBullet1 Char"/>
    <w:link w:val="HMListBullet1"/>
    <w:rsid w:val="00DC0594"/>
    <w:rPr>
      <w:sz w:val="22"/>
      <w:szCs w:val="22"/>
      <w:lang w:val="en-GB"/>
    </w:rPr>
  </w:style>
  <w:style w:type="character" w:customStyle="1" w:styleId="ListBulletChar">
    <w:name w:val="List Bullet Char"/>
    <w:link w:val="ListBullet"/>
    <w:uiPriority w:val="99"/>
    <w:semiHidden/>
    <w:rsid w:val="00CF2137"/>
    <w:rPr>
      <w:sz w:val="22"/>
      <w:szCs w:val="22"/>
      <w:lang w:val="en-GB"/>
    </w:rPr>
  </w:style>
  <w:style w:type="character" w:customStyle="1" w:styleId="RFPListBullet2Char">
    <w:name w:val="RFP ListBullet2 Char"/>
    <w:rsid w:val="00CF2137"/>
    <w:rPr>
      <w:rFonts w:ascii="Verdana" w:hAnsi="Verdana"/>
      <w:sz w:val="22"/>
      <w:szCs w:val="22"/>
      <w:lang w:val="en-GB" w:eastAsia="en-US"/>
    </w:rPr>
  </w:style>
  <w:style w:type="character" w:customStyle="1" w:styleId="HMListBullet3Char">
    <w:name w:val="HM ListBullet3 Char"/>
    <w:link w:val="HMListBullet3"/>
    <w:rsid w:val="00A45BB8"/>
    <w:rPr>
      <w:rFonts w:cs="Arial"/>
      <w:sz w:val="22"/>
      <w:szCs w:val="22"/>
      <w:lang w:val="en-GB"/>
    </w:rPr>
  </w:style>
  <w:style w:type="paragraph" w:styleId="TOC1">
    <w:name w:val="toc 1"/>
    <w:basedOn w:val="Caption"/>
    <w:next w:val="Normal"/>
    <w:uiPriority w:val="39"/>
    <w:unhideWhenUsed/>
    <w:qFormat/>
    <w:rsid w:val="00565B28"/>
    <w:pPr>
      <w:tabs>
        <w:tab w:val="left" w:pos="1123"/>
        <w:tab w:val="right" w:leader="dot" w:pos="9461"/>
      </w:tabs>
      <w:ind w:left="720" w:hanging="720"/>
    </w:pPr>
    <w:rPr>
      <w:caps/>
      <w:sz w:val="24"/>
    </w:rPr>
  </w:style>
  <w:style w:type="paragraph" w:styleId="TOC2">
    <w:name w:val="toc 2"/>
    <w:basedOn w:val="Normal"/>
    <w:next w:val="Normal"/>
    <w:uiPriority w:val="39"/>
    <w:unhideWhenUsed/>
    <w:qFormat/>
    <w:rsid w:val="00565B28"/>
    <w:pPr>
      <w:tabs>
        <w:tab w:val="left" w:pos="1100"/>
        <w:tab w:val="right" w:leader="dot" w:pos="9461"/>
      </w:tabs>
      <w:ind w:left="720" w:hanging="720"/>
    </w:pPr>
    <w:rPr>
      <w:caps/>
    </w:rPr>
  </w:style>
  <w:style w:type="paragraph" w:styleId="TOC3">
    <w:name w:val="toc 3"/>
    <w:basedOn w:val="Normal"/>
    <w:next w:val="Normal"/>
    <w:uiPriority w:val="39"/>
    <w:unhideWhenUsed/>
    <w:qFormat/>
    <w:rsid w:val="00086083"/>
    <w:pPr>
      <w:tabs>
        <w:tab w:val="left" w:pos="1540"/>
        <w:tab w:val="right" w:leader="dot" w:pos="9350"/>
      </w:tabs>
      <w:ind w:left="1457" w:hanging="1009"/>
    </w:pPr>
    <w:rPr>
      <w:smallCaps/>
      <w:noProof/>
      <w:sz w:val="20"/>
      <w:lang w:val="en-US"/>
    </w:rPr>
  </w:style>
  <w:style w:type="paragraph" w:styleId="TOC4">
    <w:name w:val="toc 4"/>
    <w:basedOn w:val="Normal"/>
    <w:next w:val="Normal"/>
    <w:autoRedefine/>
    <w:uiPriority w:val="39"/>
    <w:unhideWhenUsed/>
    <w:rsid w:val="00DB6E65"/>
    <w:pPr>
      <w:spacing w:before="0" w:after="100" w:line="276" w:lineRule="auto"/>
      <w:ind w:left="660"/>
    </w:pPr>
    <w:rPr>
      <w:rFonts w:eastAsia="Times New Roman"/>
      <w:lang w:val="en-US"/>
    </w:rPr>
  </w:style>
  <w:style w:type="paragraph" w:styleId="TOC5">
    <w:name w:val="toc 5"/>
    <w:basedOn w:val="Normal"/>
    <w:next w:val="Normal"/>
    <w:autoRedefine/>
    <w:uiPriority w:val="39"/>
    <w:unhideWhenUsed/>
    <w:rsid w:val="00DB6E65"/>
    <w:pPr>
      <w:spacing w:before="0" w:after="100" w:line="276" w:lineRule="auto"/>
      <w:ind w:left="880"/>
    </w:pPr>
    <w:rPr>
      <w:rFonts w:eastAsia="Times New Roman"/>
      <w:lang w:val="en-US"/>
    </w:rPr>
  </w:style>
  <w:style w:type="paragraph" w:styleId="TOC6">
    <w:name w:val="toc 6"/>
    <w:basedOn w:val="Normal"/>
    <w:next w:val="Normal"/>
    <w:autoRedefine/>
    <w:uiPriority w:val="39"/>
    <w:unhideWhenUsed/>
    <w:rsid w:val="00DB6E65"/>
    <w:pPr>
      <w:spacing w:before="0" w:after="100" w:line="276" w:lineRule="auto"/>
      <w:ind w:left="1100"/>
    </w:pPr>
    <w:rPr>
      <w:rFonts w:eastAsia="Times New Roman"/>
      <w:lang w:val="en-US"/>
    </w:rPr>
  </w:style>
  <w:style w:type="paragraph" w:styleId="TOC7">
    <w:name w:val="toc 7"/>
    <w:basedOn w:val="Normal"/>
    <w:next w:val="Normal"/>
    <w:autoRedefine/>
    <w:uiPriority w:val="39"/>
    <w:unhideWhenUsed/>
    <w:rsid w:val="00DB6E65"/>
    <w:pPr>
      <w:spacing w:before="0" w:after="100" w:line="276" w:lineRule="auto"/>
      <w:ind w:left="1320"/>
    </w:pPr>
    <w:rPr>
      <w:rFonts w:eastAsia="Times New Roman"/>
      <w:lang w:val="en-US"/>
    </w:rPr>
  </w:style>
  <w:style w:type="paragraph" w:styleId="TOC8">
    <w:name w:val="toc 8"/>
    <w:basedOn w:val="Normal"/>
    <w:next w:val="Normal"/>
    <w:autoRedefine/>
    <w:uiPriority w:val="39"/>
    <w:unhideWhenUsed/>
    <w:rsid w:val="00DB6E65"/>
    <w:pPr>
      <w:spacing w:before="0" w:after="100" w:line="276" w:lineRule="auto"/>
      <w:ind w:left="1540"/>
    </w:pPr>
    <w:rPr>
      <w:rFonts w:eastAsia="Times New Roman"/>
      <w:lang w:val="en-US"/>
    </w:rPr>
  </w:style>
  <w:style w:type="paragraph" w:styleId="TOC9">
    <w:name w:val="toc 9"/>
    <w:basedOn w:val="Normal"/>
    <w:next w:val="Normal"/>
    <w:autoRedefine/>
    <w:uiPriority w:val="39"/>
    <w:unhideWhenUsed/>
    <w:rsid w:val="00DB6E65"/>
    <w:pPr>
      <w:spacing w:before="0" w:after="100" w:line="276" w:lineRule="auto"/>
      <w:ind w:left="1760"/>
    </w:pPr>
    <w:rPr>
      <w:rFonts w:eastAsia="Times New Roman"/>
      <w:lang w:val="en-US"/>
    </w:rPr>
  </w:style>
  <w:style w:type="paragraph" w:customStyle="1" w:styleId="TOC30">
    <w:name w:val="TOC3"/>
    <w:basedOn w:val="TOC3"/>
    <w:rsid w:val="000D0067"/>
    <w:pPr>
      <w:ind w:left="1567" w:hanging="1127"/>
    </w:pPr>
    <w:rPr>
      <w:rFonts w:eastAsia="Times New Roman"/>
      <w:szCs w:val="20"/>
    </w:rPr>
  </w:style>
  <w:style w:type="paragraph" w:customStyle="1" w:styleId="HMNormallvl2">
    <w:name w:val="HM Normal lvl 2"/>
    <w:basedOn w:val="Normal"/>
    <w:link w:val="HMNormallvl2Char"/>
    <w:rsid w:val="00580A45"/>
    <w:pPr>
      <w:ind w:left="1327" w:firstLine="0"/>
    </w:pPr>
    <w:rPr>
      <w:rFonts w:eastAsia="Times New Roman"/>
      <w:szCs w:val="24"/>
      <w:lang w:val="en-US"/>
    </w:rPr>
  </w:style>
  <w:style w:type="paragraph" w:customStyle="1" w:styleId="HMTableHeading">
    <w:name w:val="HM Table Heading"/>
    <w:basedOn w:val="Normal"/>
    <w:link w:val="HMTableHeadingChar"/>
    <w:rsid w:val="000C144D"/>
    <w:pPr>
      <w:spacing w:before="0"/>
      <w:ind w:left="0" w:firstLine="0"/>
      <w:jc w:val="center"/>
    </w:pPr>
    <w:rPr>
      <w:rFonts w:eastAsia="Times New Roman"/>
      <w:b/>
      <w:lang w:val="en-US"/>
    </w:rPr>
  </w:style>
  <w:style w:type="table" w:customStyle="1" w:styleId="TableRow">
    <w:name w:val="Table_Row"/>
    <w:basedOn w:val="TableNormal"/>
    <w:uiPriority w:val="99"/>
    <w:rsid w:val="00C11D8D"/>
    <w:pPr>
      <w:tabs>
        <w:tab w:val="left" w:pos="1418"/>
      </w:tabs>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bottom w:w="11" w:type="dxa"/>
      </w:tblCellMar>
    </w:tblPr>
    <w:tcPr>
      <w:vAlign w:val="center"/>
    </w:tcPr>
    <w:tblStylePr w:type="firstRow">
      <w:pPr>
        <w:jc w:val="center"/>
      </w:pPr>
      <w:rPr>
        <w:b w:val="0"/>
        <w:color w:val="FFFF00"/>
      </w:rPr>
      <w:tblPr/>
      <w:tcPr>
        <w:shd w:val="clear" w:color="auto" w:fill="000080"/>
      </w:tcPr>
    </w:tblStylePr>
    <w:tblStylePr w:type="firstCol">
      <w:pPr>
        <w:jc w:val="left"/>
      </w:pPr>
    </w:tblStylePr>
  </w:style>
  <w:style w:type="paragraph" w:customStyle="1" w:styleId="HMTablelabel-row">
    <w:name w:val="HM Table label - row"/>
    <w:basedOn w:val="Normal"/>
    <w:link w:val="HMTablelabel-rowChar"/>
    <w:autoRedefine/>
    <w:rsid w:val="00C513E8"/>
    <w:pPr>
      <w:tabs>
        <w:tab w:val="left" w:pos="1418"/>
      </w:tabs>
      <w:spacing w:before="20" w:after="20"/>
      <w:ind w:left="402"/>
      <w:jc w:val="center"/>
    </w:pPr>
    <w:rPr>
      <w:rFonts w:eastAsia="Times New Roman"/>
      <w:b/>
      <w:sz w:val="20"/>
      <w:szCs w:val="24"/>
      <w:lang w:val="en-US"/>
    </w:rPr>
  </w:style>
  <w:style w:type="character" w:styleId="Hyperlink">
    <w:name w:val="Hyperlink"/>
    <w:uiPriority w:val="99"/>
    <w:unhideWhenUsed/>
    <w:rsid w:val="002A24DC"/>
    <w:rPr>
      <w:rFonts w:ascii="Calibri" w:hAnsi="Calibri"/>
      <w:color w:val="0000FF"/>
      <w:u w:val="single"/>
    </w:rPr>
  </w:style>
  <w:style w:type="paragraph" w:styleId="Header">
    <w:name w:val="header"/>
    <w:basedOn w:val="Normal"/>
    <w:link w:val="HeaderChar"/>
    <w:uiPriority w:val="99"/>
    <w:unhideWhenUsed/>
    <w:rsid w:val="002C3DFC"/>
    <w:pPr>
      <w:framePr w:wrap="around" w:vAnchor="text" w:hAnchor="text" w:y="1"/>
      <w:ind w:left="1440"/>
    </w:pPr>
  </w:style>
  <w:style w:type="character" w:customStyle="1" w:styleId="HeaderChar">
    <w:name w:val="Header Char"/>
    <w:link w:val="Header"/>
    <w:uiPriority w:val="99"/>
    <w:rsid w:val="002C3DFC"/>
    <w:rPr>
      <w:rFonts w:ascii="Verdana" w:eastAsia="Calibri" w:hAnsi="Verdana"/>
      <w:sz w:val="22"/>
      <w:szCs w:val="22"/>
      <w:lang w:val="en-GB" w:eastAsia="en-US" w:bidi="ar-SA"/>
    </w:rPr>
  </w:style>
  <w:style w:type="paragraph" w:styleId="Footer">
    <w:name w:val="footer"/>
    <w:basedOn w:val="Normal"/>
    <w:link w:val="FooterChar"/>
    <w:uiPriority w:val="99"/>
    <w:unhideWhenUsed/>
    <w:rsid w:val="00CD17F6"/>
    <w:pPr>
      <w:tabs>
        <w:tab w:val="center" w:pos="4680"/>
        <w:tab w:val="right" w:pos="9360"/>
      </w:tabs>
    </w:pPr>
    <w:rPr>
      <w:sz w:val="20"/>
    </w:rPr>
  </w:style>
  <w:style w:type="character" w:customStyle="1" w:styleId="FooterChar">
    <w:name w:val="Footer Char"/>
    <w:link w:val="Footer"/>
    <w:uiPriority w:val="99"/>
    <w:rsid w:val="00CD17F6"/>
    <w:rPr>
      <w:rFonts w:ascii="Verdana" w:hAnsi="Verdana"/>
      <w:szCs w:val="22"/>
      <w:lang w:val="en-GB"/>
    </w:rPr>
  </w:style>
  <w:style w:type="character" w:customStyle="1" w:styleId="HMTableHeadingChar">
    <w:name w:val="HM Table Heading Char"/>
    <w:link w:val="HMTableHeading"/>
    <w:rsid w:val="000C144D"/>
    <w:rPr>
      <w:rFonts w:ascii="Verdana" w:eastAsia="Times New Roman" w:hAnsi="Verdana"/>
      <w:b/>
      <w:sz w:val="22"/>
      <w:szCs w:val="22"/>
    </w:rPr>
  </w:style>
  <w:style w:type="paragraph" w:customStyle="1" w:styleId="HMTablecontent-Bulletlvl1">
    <w:name w:val="HM Table content - Bullet lvl 1"/>
    <w:basedOn w:val="Normal"/>
    <w:link w:val="HMTablecontent-Bulletlvl1Char"/>
    <w:rsid w:val="00180E40"/>
    <w:pPr>
      <w:numPr>
        <w:numId w:val="7"/>
      </w:numPr>
      <w:spacing w:before="0"/>
    </w:pPr>
    <w:rPr>
      <w:rFonts w:eastAsia="Times New Roman"/>
      <w:sz w:val="24"/>
      <w:szCs w:val="18"/>
      <w:lang w:val="en-US"/>
    </w:rPr>
  </w:style>
  <w:style w:type="paragraph" w:styleId="NoSpacing">
    <w:name w:val="No Spacing"/>
    <w:link w:val="NoSpacingChar"/>
    <w:uiPriority w:val="1"/>
    <w:qFormat/>
    <w:rsid w:val="00C05765"/>
    <w:pPr>
      <w:spacing w:before="60" w:after="120"/>
      <w:ind w:left="216" w:hanging="432"/>
      <w:jc w:val="both"/>
    </w:pPr>
    <w:rPr>
      <w:rFonts w:eastAsia="Times New Roman"/>
      <w:sz w:val="22"/>
      <w:szCs w:val="22"/>
    </w:rPr>
  </w:style>
  <w:style w:type="character" w:customStyle="1" w:styleId="NoSpacingChar">
    <w:name w:val="No Spacing Char"/>
    <w:link w:val="NoSpacing"/>
    <w:uiPriority w:val="1"/>
    <w:rsid w:val="00C05765"/>
    <w:rPr>
      <w:rFonts w:eastAsia="Times New Roman"/>
      <w:sz w:val="22"/>
      <w:szCs w:val="22"/>
      <w:lang w:val="en-US" w:eastAsia="en-US" w:bidi="ar-SA"/>
    </w:rPr>
  </w:style>
  <w:style w:type="character" w:customStyle="1" w:styleId="HMTablelabel-rowChar">
    <w:name w:val="HM Table label - row Char"/>
    <w:link w:val="HMTablelabel-row"/>
    <w:rsid w:val="00C513E8"/>
    <w:rPr>
      <w:rFonts w:eastAsia="Times New Roman"/>
      <w:b/>
      <w:szCs w:val="24"/>
      <w:lang w:val="en-US" w:eastAsia="en-US"/>
    </w:rPr>
  </w:style>
  <w:style w:type="paragraph" w:styleId="BalloonText">
    <w:name w:val="Balloon Text"/>
    <w:basedOn w:val="Normal"/>
    <w:link w:val="BalloonTextChar"/>
    <w:uiPriority w:val="99"/>
    <w:semiHidden/>
    <w:unhideWhenUsed/>
    <w:rsid w:val="00C05765"/>
    <w:rPr>
      <w:rFonts w:ascii="Tahoma" w:hAnsi="Tahoma" w:cs="Tahoma"/>
      <w:sz w:val="16"/>
      <w:szCs w:val="16"/>
    </w:rPr>
  </w:style>
  <w:style w:type="character" w:customStyle="1" w:styleId="BalloonTextChar">
    <w:name w:val="Balloon Text Char"/>
    <w:link w:val="BalloonText"/>
    <w:uiPriority w:val="99"/>
    <w:semiHidden/>
    <w:rsid w:val="00C05765"/>
    <w:rPr>
      <w:rFonts w:ascii="Tahoma" w:hAnsi="Tahoma" w:cs="Tahoma"/>
      <w:sz w:val="16"/>
      <w:szCs w:val="16"/>
      <w:lang w:val="en-GB"/>
    </w:rPr>
  </w:style>
  <w:style w:type="paragraph" w:customStyle="1" w:styleId="HMTablecontent">
    <w:name w:val="HM Table content"/>
    <w:basedOn w:val="Normal"/>
    <w:link w:val="HMTablecontentChar"/>
    <w:rsid w:val="00040BFF"/>
    <w:pPr>
      <w:spacing w:before="20" w:after="20"/>
      <w:ind w:left="113" w:right="113" w:firstLine="0"/>
    </w:pPr>
    <w:rPr>
      <w:rFonts w:eastAsia="Times New Roman"/>
      <w:sz w:val="18"/>
      <w:szCs w:val="16"/>
      <w:lang w:val="en-US"/>
    </w:rPr>
  </w:style>
  <w:style w:type="paragraph" w:styleId="ListParagraph">
    <w:name w:val="List Paragraph"/>
    <w:basedOn w:val="Normal"/>
    <w:uiPriority w:val="34"/>
    <w:qFormat/>
    <w:rsid w:val="002B2E35"/>
    <w:pPr>
      <w:ind w:left="720"/>
    </w:pPr>
  </w:style>
  <w:style w:type="character" w:customStyle="1" w:styleId="HMTablecontent-Bulletlvl1Char">
    <w:name w:val="HM Table content - Bullet lvl 1 Char"/>
    <w:link w:val="HMTablecontent-Bulletlvl1"/>
    <w:rsid w:val="00180E40"/>
    <w:rPr>
      <w:rFonts w:eastAsia="Times New Roman"/>
      <w:sz w:val="24"/>
      <w:szCs w:val="18"/>
    </w:rPr>
  </w:style>
  <w:style w:type="character" w:customStyle="1" w:styleId="Heading4Char">
    <w:name w:val="Heading 4 Char"/>
    <w:link w:val="Heading4"/>
    <w:uiPriority w:val="9"/>
    <w:rsid w:val="00506795"/>
    <w:rPr>
      <w:rFonts w:eastAsia="Times New Roman"/>
      <w:b/>
      <w:bCs/>
      <w:sz w:val="28"/>
      <w:szCs w:val="28"/>
      <w:lang w:val="en-GB"/>
    </w:rPr>
  </w:style>
  <w:style w:type="paragraph" w:customStyle="1" w:styleId="HMBulletlevel1">
    <w:name w:val="HM Bullet level 1"/>
    <w:basedOn w:val="Heading4"/>
    <w:link w:val="HMBulletlevel1Char"/>
    <w:rsid w:val="00580A45"/>
    <w:pPr>
      <w:keepNext w:val="0"/>
      <w:numPr>
        <w:numId w:val="10"/>
      </w:numPr>
      <w:tabs>
        <w:tab w:val="left" w:pos="2520"/>
      </w:tabs>
      <w:spacing w:before="60"/>
      <w:ind w:left="1384" w:hanging="533"/>
    </w:pPr>
    <w:rPr>
      <w:rFonts w:eastAsia="Corbel"/>
      <w:b w:val="0"/>
      <w:sz w:val="22"/>
      <w:szCs w:val="22"/>
      <w:lang w:val="en-US"/>
    </w:rPr>
  </w:style>
  <w:style w:type="paragraph" w:customStyle="1" w:styleId="HMListBullet3">
    <w:name w:val="HM ListBullet3"/>
    <w:basedOn w:val="ListBullet"/>
    <w:link w:val="HMListBullet3Char"/>
    <w:rsid w:val="00A45BB8"/>
    <w:pPr>
      <w:numPr>
        <w:numId w:val="5"/>
      </w:numPr>
      <w:tabs>
        <w:tab w:val="left" w:pos="3420"/>
      </w:tabs>
      <w:ind w:left="3408" w:hanging="397"/>
    </w:pPr>
    <w:rPr>
      <w:rFonts w:cs="Arial"/>
    </w:rPr>
  </w:style>
  <w:style w:type="paragraph" w:customStyle="1" w:styleId="HMBulletlevel2">
    <w:name w:val="HM Bullet level 2"/>
    <w:basedOn w:val="Heading5"/>
    <w:next w:val="Normal"/>
    <w:rsid w:val="00580A45"/>
    <w:pPr>
      <w:numPr>
        <w:ilvl w:val="4"/>
        <w:numId w:val="10"/>
      </w:numPr>
      <w:tabs>
        <w:tab w:val="left" w:pos="3060"/>
      </w:tabs>
      <w:spacing w:before="60"/>
      <w:ind w:left="1877" w:hanging="459"/>
    </w:pPr>
    <w:rPr>
      <w:rFonts w:eastAsia="Corbel"/>
      <w:b w:val="0"/>
      <w:i w:val="0"/>
      <w:sz w:val="22"/>
      <w:szCs w:val="24"/>
      <w:lang w:val="en-US"/>
    </w:rPr>
  </w:style>
  <w:style w:type="character" w:customStyle="1" w:styleId="HMTablecontentChar">
    <w:name w:val="HM Table content Char"/>
    <w:link w:val="HMTablecontent"/>
    <w:rsid w:val="00040BFF"/>
    <w:rPr>
      <w:rFonts w:ascii="Verdana" w:eastAsia="Times New Roman" w:hAnsi="Verdana"/>
      <w:sz w:val="18"/>
      <w:szCs w:val="16"/>
      <w:lang w:val="en-US" w:eastAsia="en-US"/>
    </w:rPr>
  </w:style>
  <w:style w:type="paragraph" w:styleId="ListBullet3">
    <w:name w:val="List Bullet 3"/>
    <w:basedOn w:val="Normal"/>
    <w:uiPriority w:val="99"/>
    <w:semiHidden/>
    <w:unhideWhenUsed/>
    <w:rsid w:val="00DF633D"/>
    <w:pPr>
      <w:numPr>
        <w:numId w:val="1"/>
      </w:numPr>
    </w:pPr>
  </w:style>
  <w:style w:type="character" w:styleId="PageNumber">
    <w:name w:val="page number"/>
    <w:basedOn w:val="DefaultParagraphFont"/>
    <w:rsid w:val="008B4056"/>
  </w:style>
  <w:style w:type="paragraph" w:styleId="FootnoteText">
    <w:name w:val="footnote text"/>
    <w:basedOn w:val="Normal"/>
    <w:semiHidden/>
    <w:rsid w:val="008B4056"/>
    <w:pPr>
      <w:spacing w:before="240"/>
      <w:ind w:left="1080" w:hanging="1080"/>
    </w:pPr>
    <w:rPr>
      <w:rFonts w:ascii="Times New Roman" w:eastAsia="Times New Roman" w:hAnsi="Times New Roman"/>
      <w:sz w:val="20"/>
      <w:szCs w:val="20"/>
      <w:lang w:val="en-US"/>
    </w:rPr>
  </w:style>
  <w:style w:type="character" w:styleId="FootnoteReference">
    <w:name w:val="footnote reference"/>
    <w:semiHidden/>
    <w:rsid w:val="008B4056"/>
    <w:rPr>
      <w:vertAlign w:val="superscript"/>
    </w:rPr>
  </w:style>
  <w:style w:type="character" w:styleId="FollowedHyperlink">
    <w:name w:val="FollowedHyperlink"/>
    <w:rsid w:val="00313BC6"/>
    <w:rPr>
      <w:color w:val="800080"/>
      <w:u w:val="single"/>
    </w:rPr>
  </w:style>
  <w:style w:type="paragraph" w:customStyle="1" w:styleId="HMNormallvl1">
    <w:name w:val="HM Normal lvl 1"/>
    <w:basedOn w:val="BodyText"/>
    <w:link w:val="HMNormallvl1Char"/>
    <w:rsid w:val="003734B0"/>
    <w:pPr>
      <w:spacing w:after="0"/>
      <w:ind w:left="737" w:firstLine="0"/>
    </w:pPr>
    <w:rPr>
      <w:rFonts w:eastAsia="Times New Roman"/>
      <w:szCs w:val="24"/>
      <w:lang w:val="en-US"/>
    </w:rPr>
  </w:style>
  <w:style w:type="paragraph" w:styleId="BodyText">
    <w:name w:val="Body Text"/>
    <w:basedOn w:val="Normal"/>
    <w:link w:val="BodyTextChar"/>
    <w:uiPriority w:val="99"/>
    <w:semiHidden/>
    <w:unhideWhenUsed/>
    <w:rsid w:val="00DF633D"/>
  </w:style>
  <w:style w:type="character" w:customStyle="1" w:styleId="BodyTextChar">
    <w:name w:val="Body Text Char"/>
    <w:link w:val="BodyText"/>
    <w:uiPriority w:val="99"/>
    <w:semiHidden/>
    <w:rsid w:val="00DF633D"/>
    <w:rPr>
      <w:sz w:val="24"/>
      <w:szCs w:val="22"/>
      <w:lang w:val="en-GB"/>
    </w:rPr>
  </w:style>
  <w:style w:type="paragraph" w:customStyle="1" w:styleId="Text4">
    <w:name w:val="Text 4"/>
    <w:basedOn w:val="Normal"/>
    <w:rsid w:val="00366C90"/>
    <w:pPr>
      <w:spacing w:before="0" w:after="240" w:line="240" w:lineRule="atLeast"/>
      <w:ind w:left="1728"/>
    </w:pPr>
    <w:rPr>
      <w:rFonts w:ascii="Times New Roman" w:eastAsia="Times New Roman" w:hAnsi="Times New Roman"/>
      <w:szCs w:val="20"/>
      <w:lang w:val="en-US"/>
    </w:rPr>
  </w:style>
  <w:style w:type="table" w:styleId="TableGrid">
    <w:name w:val="Table Grid"/>
    <w:basedOn w:val="TableNormal"/>
    <w:uiPriority w:val="59"/>
    <w:rsid w:val="00DF633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aliases w:val="Doc Table Caption"/>
    <w:basedOn w:val="Normal"/>
    <w:next w:val="Normal"/>
    <w:qFormat/>
    <w:rsid w:val="00DF633D"/>
    <w:rPr>
      <w:b/>
      <w:bCs/>
      <w:sz w:val="20"/>
      <w:szCs w:val="20"/>
    </w:rPr>
  </w:style>
  <w:style w:type="numbering" w:customStyle="1" w:styleId="Style1">
    <w:name w:val="Style1"/>
    <w:uiPriority w:val="99"/>
    <w:rsid w:val="00567857"/>
    <w:pPr>
      <w:numPr>
        <w:numId w:val="3"/>
      </w:numPr>
    </w:pPr>
  </w:style>
  <w:style w:type="paragraph" w:styleId="BlockText">
    <w:name w:val="Block Text"/>
    <w:basedOn w:val="Normal"/>
    <w:uiPriority w:val="99"/>
    <w:unhideWhenUsed/>
    <w:rsid w:val="00D07172"/>
    <w:pPr>
      <w:ind w:left="1440" w:right="1440"/>
    </w:pPr>
  </w:style>
  <w:style w:type="character" w:customStyle="1" w:styleId="Heading5Char">
    <w:name w:val="Heading 5 Char"/>
    <w:link w:val="Heading5"/>
    <w:uiPriority w:val="9"/>
    <w:semiHidden/>
    <w:rsid w:val="00C16C0E"/>
    <w:rPr>
      <w:rFonts w:ascii="Calibri" w:eastAsia="Times New Roman" w:hAnsi="Calibri" w:cs="Times New Roman"/>
      <w:b/>
      <w:bCs/>
      <w:i/>
      <w:iCs/>
      <w:sz w:val="26"/>
      <w:szCs w:val="26"/>
      <w:lang w:val="en-GB"/>
    </w:rPr>
  </w:style>
  <w:style w:type="paragraph" w:styleId="ListBullet2">
    <w:name w:val="List Bullet 2"/>
    <w:basedOn w:val="Normal"/>
    <w:uiPriority w:val="99"/>
    <w:semiHidden/>
    <w:unhideWhenUsed/>
    <w:rsid w:val="00EA2A9A"/>
    <w:pPr>
      <w:numPr>
        <w:numId w:val="4"/>
      </w:numPr>
    </w:pPr>
  </w:style>
  <w:style w:type="paragraph" w:styleId="ListBullet">
    <w:name w:val="List Bullet"/>
    <w:basedOn w:val="Normal"/>
    <w:link w:val="ListBulletChar"/>
    <w:uiPriority w:val="99"/>
    <w:semiHidden/>
    <w:unhideWhenUsed/>
    <w:rsid w:val="001041ED"/>
    <w:pPr>
      <w:numPr>
        <w:numId w:val="6"/>
      </w:numPr>
    </w:pPr>
  </w:style>
  <w:style w:type="character" w:styleId="CommentReference">
    <w:name w:val="annotation reference"/>
    <w:semiHidden/>
    <w:rsid w:val="00981006"/>
    <w:rPr>
      <w:sz w:val="16"/>
      <w:szCs w:val="16"/>
    </w:rPr>
  </w:style>
  <w:style w:type="paragraph" w:styleId="CommentText">
    <w:name w:val="annotation text"/>
    <w:basedOn w:val="Normal"/>
    <w:semiHidden/>
    <w:rsid w:val="00981006"/>
    <w:rPr>
      <w:sz w:val="20"/>
      <w:szCs w:val="20"/>
    </w:rPr>
  </w:style>
  <w:style w:type="paragraph" w:styleId="CommentSubject">
    <w:name w:val="annotation subject"/>
    <w:basedOn w:val="CommentText"/>
    <w:next w:val="CommentText"/>
    <w:semiHidden/>
    <w:rsid w:val="00981006"/>
    <w:rPr>
      <w:b/>
      <w:bCs/>
    </w:rPr>
  </w:style>
  <w:style w:type="paragraph" w:styleId="NormalWeb">
    <w:name w:val="Normal (Web)"/>
    <w:basedOn w:val="Normal"/>
    <w:uiPriority w:val="99"/>
    <w:rsid w:val="00BC4A3A"/>
    <w:pPr>
      <w:spacing w:before="100" w:beforeAutospacing="1" w:after="100" w:afterAutospacing="1"/>
      <w:ind w:left="0"/>
    </w:pPr>
    <w:rPr>
      <w:rFonts w:ascii="Times New Roman" w:eastAsia="Times New Roman" w:hAnsi="Times New Roman"/>
      <w:sz w:val="24"/>
      <w:szCs w:val="24"/>
      <w:lang w:val="en-US"/>
    </w:rPr>
  </w:style>
  <w:style w:type="table" w:customStyle="1" w:styleId="TableColumn">
    <w:name w:val="Table_Column"/>
    <w:basedOn w:val="TableNormal"/>
    <w:uiPriority w:val="99"/>
    <w:qFormat/>
    <w:rsid w:val="00F77894"/>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Col">
      <w:rPr>
        <w:color w:val="FFFF00"/>
      </w:rPr>
      <w:tblPr/>
      <w:tcPr>
        <w:shd w:val="clear" w:color="auto" w:fill="000080"/>
      </w:tcPr>
    </w:tblStylePr>
  </w:style>
  <w:style w:type="paragraph" w:customStyle="1" w:styleId="HMListBullet2">
    <w:name w:val="HM ListBullet2"/>
    <w:basedOn w:val="HMListBullet1"/>
    <w:link w:val="HMListBullet2Char"/>
    <w:qFormat/>
    <w:rsid w:val="00E65657"/>
    <w:pPr>
      <w:numPr>
        <w:numId w:val="8"/>
      </w:numPr>
      <w:ind w:left="2949" w:hanging="454"/>
    </w:pPr>
  </w:style>
  <w:style w:type="paragraph" w:customStyle="1" w:styleId="HMTablecontentBold">
    <w:name w:val="HM Table content Bold"/>
    <w:basedOn w:val="HMTablecontent"/>
    <w:link w:val="HMTablecontentBoldChar"/>
    <w:rsid w:val="00866DDC"/>
    <w:pPr>
      <w:ind w:left="0"/>
    </w:pPr>
    <w:rPr>
      <w:b/>
      <w:bCs/>
      <w:szCs w:val="20"/>
    </w:rPr>
  </w:style>
  <w:style w:type="character" w:customStyle="1" w:styleId="HMTablecontentBoldChar">
    <w:name w:val="HM Table content Bold Char"/>
    <w:link w:val="HMTablecontentBold"/>
    <w:rsid w:val="00D423D5"/>
    <w:rPr>
      <w:rFonts w:ascii="Verdana" w:eastAsia="Times New Roman" w:hAnsi="Verdana"/>
      <w:b/>
      <w:bCs/>
      <w:sz w:val="18"/>
      <w:szCs w:val="16"/>
      <w:lang w:val="en-US" w:eastAsia="en-US"/>
    </w:rPr>
  </w:style>
  <w:style w:type="character" w:customStyle="1" w:styleId="HMNormallvl1Char">
    <w:name w:val="HM Normal lvl 1 Char"/>
    <w:link w:val="HMNormallvl1"/>
    <w:rsid w:val="003734B0"/>
    <w:rPr>
      <w:rFonts w:eastAsia="Times New Roman"/>
      <w:sz w:val="22"/>
      <w:szCs w:val="24"/>
      <w:lang w:val="en-US" w:eastAsia="en-US"/>
    </w:rPr>
  </w:style>
  <w:style w:type="paragraph" w:styleId="Index3">
    <w:name w:val="index 3"/>
    <w:basedOn w:val="Normal"/>
    <w:next w:val="Normal"/>
    <w:semiHidden/>
    <w:rsid w:val="00FA152F"/>
    <w:pPr>
      <w:tabs>
        <w:tab w:val="right" w:pos="8640"/>
      </w:tabs>
      <w:spacing w:before="0" w:after="240"/>
      <w:ind w:left="1296"/>
    </w:pPr>
    <w:rPr>
      <w:rFonts w:ascii="Times New Roman" w:eastAsia="Times New Roman" w:hAnsi="Times New Roman"/>
      <w:szCs w:val="20"/>
      <w:lang w:val="en-US"/>
    </w:rPr>
  </w:style>
  <w:style w:type="character" w:customStyle="1" w:styleId="HMBulletlevel1Char">
    <w:name w:val="HM Bullet level 1 Char"/>
    <w:link w:val="HMBulletlevel1"/>
    <w:rsid w:val="00580A45"/>
    <w:rPr>
      <w:rFonts w:eastAsia="Corbel"/>
      <w:bCs/>
      <w:sz w:val="22"/>
      <w:szCs w:val="22"/>
    </w:rPr>
  </w:style>
  <w:style w:type="character" w:customStyle="1" w:styleId="HMListBullet2Char">
    <w:name w:val="HM ListBullet2 Char"/>
    <w:link w:val="HMListBullet2"/>
    <w:rsid w:val="00E65657"/>
    <w:rPr>
      <w:sz w:val="22"/>
      <w:szCs w:val="22"/>
      <w:lang w:val="en-GB"/>
    </w:rPr>
  </w:style>
  <w:style w:type="paragraph" w:styleId="TableofFigures">
    <w:name w:val="table of figures"/>
    <w:basedOn w:val="Normal"/>
    <w:next w:val="Normal"/>
    <w:uiPriority w:val="99"/>
    <w:unhideWhenUsed/>
    <w:rsid w:val="008D14D3"/>
    <w:pPr>
      <w:ind w:left="432"/>
    </w:pPr>
  </w:style>
  <w:style w:type="paragraph" w:styleId="Revision">
    <w:name w:val="Revision"/>
    <w:hidden/>
    <w:uiPriority w:val="99"/>
    <w:semiHidden/>
    <w:rsid w:val="0074475B"/>
    <w:pPr>
      <w:spacing w:before="60" w:after="120"/>
      <w:ind w:left="2952" w:hanging="432"/>
      <w:jc w:val="both"/>
    </w:pPr>
    <w:rPr>
      <w:rFonts w:ascii="Verdana" w:hAnsi="Verdana"/>
      <w:sz w:val="22"/>
      <w:szCs w:val="22"/>
      <w:lang w:val="en-GB"/>
    </w:rPr>
  </w:style>
  <w:style w:type="paragraph" w:customStyle="1" w:styleId="HMNormallvl3">
    <w:name w:val="HM Normal lvl 3"/>
    <w:basedOn w:val="HMNormallvl2"/>
    <w:link w:val="HMNormallvl3Char"/>
    <w:rsid w:val="00580A45"/>
    <w:pPr>
      <w:ind w:left="1894"/>
    </w:pPr>
  </w:style>
  <w:style w:type="paragraph" w:styleId="TOCHeading">
    <w:name w:val="TOC Heading"/>
    <w:basedOn w:val="Heading1"/>
    <w:next w:val="Normal"/>
    <w:uiPriority w:val="39"/>
    <w:qFormat/>
    <w:rsid w:val="00490B83"/>
    <w:pPr>
      <w:keepNext/>
      <w:keepLines/>
      <w:spacing w:before="480" w:line="276" w:lineRule="auto"/>
      <w:ind w:left="0"/>
      <w:jc w:val="center"/>
      <w:outlineLvl w:val="9"/>
    </w:pPr>
    <w:rPr>
      <w:rFonts w:eastAsia="Times New Roman"/>
      <w:b/>
      <w:bCs/>
      <w:sz w:val="32"/>
      <w:szCs w:val="28"/>
      <w:lang w:val="en-US"/>
    </w:rPr>
  </w:style>
  <w:style w:type="paragraph" w:styleId="DocumentMap">
    <w:name w:val="Document Map"/>
    <w:basedOn w:val="Normal"/>
    <w:link w:val="DocumentMapChar"/>
    <w:uiPriority w:val="99"/>
    <w:semiHidden/>
    <w:unhideWhenUsed/>
    <w:rsid w:val="00B50AA3"/>
    <w:rPr>
      <w:rFonts w:ascii="Tahoma" w:hAnsi="Tahoma" w:cs="Tahoma"/>
      <w:sz w:val="16"/>
      <w:szCs w:val="16"/>
    </w:rPr>
  </w:style>
  <w:style w:type="character" w:customStyle="1" w:styleId="DocumentMapChar">
    <w:name w:val="Document Map Char"/>
    <w:link w:val="DocumentMap"/>
    <w:uiPriority w:val="99"/>
    <w:semiHidden/>
    <w:rsid w:val="00B50AA3"/>
    <w:rPr>
      <w:rFonts w:ascii="Tahoma" w:hAnsi="Tahoma" w:cs="Tahoma"/>
      <w:sz w:val="16"/>
      <w:szCs w:val="16"/>
      <w:lang w:val="en-GB"/>
    </w:rPr>
  </w:style>
  <w:style w:type="paragraph" w:styleId="Index4">
    <w:name w:val="index 4"/>
    <w:basedOn w:val="Normal"/>
    <w:next w:val="Normal"/>
    <w:autoRedefine/>
    <w:uiPriority w:val="99"/>
    <w:semiHidden/>
    <w:unhideWhenUsed/>
    <w:rsid w:val="001D13A7"/>
    <w:pPr>
      <w:ind w:left="880" w:hanging="220"/>
    </w:pPr>
  </w:style>
  <w:style w:type="paragraph" w:customStyle="1" w:styleId="Text3">
    <w:name w:val="Text 3"/>
    <w:basedOn w:val="Heading3"/>
    <w:rsid w:val="002A24DC"/>
    <w:pPr>
      <w:keepNext w:val="0"/>
      <w:keepLines w:val="0"/>
      <w:numPr>
        <w:ilvl w:val="0"/>
        <w:numId w:val="0"/>
      </w:numPr>
      <w:spacing w:before="0" w:after="240"/>
      <w:ind w:left="1296"/>
      <w:outlineLvl w:val="9"/>
    </w:pPr>
    <w:rPr>
      <w:rFonts w:ascii="Calibri" w:hAnsi="Calibri"/>
      <w:b w:val="0"/>
      <w:bCs w:val="0"/>
      <w:color w:val="auto"/>
      <w:szCs w:val="20"/>
      <w:lang w:val="en-US"/>
    </w:rPr>
  </w:style>
  <w:style w:type="paragraph" w:customStyle="1" w:styleId="HMHeadinglvl1">
    <w:name w:val="HM Heading lvl1"/>
    <w:basedOn w:val="Normal"/>
    <w:qFormat/>
    <w:rsid w:val="001179D6"/>
    <w:pPr>
      <w:keepLines/>
      <w:numPr>
        <w:numId w:val="9"/>
      </w:numPr>
      <w:pBdr>
        <w:top w:val="single" w:sz="6" w:space="1" w:color="auto"/>
        <w:left w:val="single" w:sz="6" w:space="4" w:color="auto"/>
        <w:bottom w:val="single" w:sz="6" w:space="1" w:color="auto"/>
        <w:right w:val="single" w:sz="6" w:space="4" w:color="auto"/>
      </w:pBdr>
      <w:tabs>
        <w:tab w:val="left" w:pos="760"/>
        <w:tab w:val="left" w:pos="1894"/>
      </w:tabs>
      <w:outlineLvl w:val="0"/>
    </w:pPr>
    <w:rPr>
      <w:b/>
      <w:caps/>
      <w:sz w:val="28"/>
    </w:rPr>
  </w:style>
  <w:style w:type="paragraph" w:customStyle="1" w:styleId="HMHeadinglvl2">
    <w:name w:val="HM Heading lvl2"/>
    <w:basedOn w:val="Normal"/>
    <w:qFormat/>
    <w:rsid w:val="00243199"/>
    <w:pPr>
      <w:keepLines/>
      <w:numPr>
        <w:ilvl w:val="1"/>
        <w:numId w:val="9"/>
      </w:numPr>
      <w:tabs>
        <w:tab w:val="left" w:pos="760"/>
        <w:tab w:val="left" w:pos="1894"/>
      </w:tabs>
      <w:outlineLvl w:val="1"/>
    </w:pPr>
    <w:rPr>
      <w:rFonts w:eastAsia="Times New Roman"/>
      <w:b/>
      <w:bCs/>
      <w:caps/>
      <w:sz w:val="24"/>
    </w:rPr>
  </w:style>
  <w:style w:type="paragraph" w:customStyle="1" w:styleId="HMHeadinglvl3">
    <w:name w:val="HM Heading lvl3"/>
    <w:basedOn w:val="Normal"/>
    <w:qFormat/>
    <w:rsid w:val="00243199"/>
    <w:pPr>
      <w:keepLines/>
      <w:numPr>
        <w:ilvl w:val="2"/>
        <w:numId w:val="9"/>
      </w:numPr>
      <w:tabs>
        <w:tab w:val="left" w:pos="760"/>
        <w:tab w:val="left" w:pos="1894"/>
      </w:tabs>
      <w:ind w:left="1886" w:hanging="1886"/>
      <w:outlineLvl w:val="2"/>
    </w:pPr>
    <w:rPr>
      <w:rFonts w:eastAsia="Times New Roman"/>
      <w:bCs/>
      <w:caps/>
      <w:sz w:val="24"/>
    </w:rPr>
  </w:style>
  <w:style w:type="paragraph" w:customStyle="1" w:styleId="Default">
    <w:name w:val="Default"/>
    <w:rsid w:val="00A228C9"/>
    <w:pPr>
      <w:widowControl w:val="0"/>
      <w:autoSpaceDE w:val="0"/>
      <w:autoSpaceDN w:val="0"/>
      <w:adjustRightInd w:val="0"/>
      <w:spacing w:before="120" w:after="120"/>
      <w:ind w:left="2495" w:hanging="1588"/>
      <w:jc w:val="both"/>
    </w:pPr>
    <w:rPr>
      <w:rFonts w:eastAsia="Times New Roman" w:cs="TimesNewRoman,Bold"/>
    </w:rPr>
  </w:style>
  <w:style w:type="paragraph" w:customStyle="1" w:styleId="HMHeadinglvl4">
    <w:name w:val="HM Heading lvl4"/>
    <w:basedOn w:val="Normal"/>
    <w:link w:val="HMHeadinglvl4Char"/>
    <w:qFormat/>
    <w:rsid w:val="00300331"/>
    <w:pPr>
      <w:keepLines/>
      <w:numPr>
        <w:ilvl w:val="3"/>
        <w:numId w:val="9"/>
      </w:numPr>
      <w:tabs>
        <w:tab w:val="left" w:pos="760"/>
        <w:tab w:val="left" w:pos="1894"/>
      </w:tabs>
      <w:ind w:left="1162" w:hanging="1162"/>
      <w:outlineLvl w:val="3"/>
    </w:pPr>
    <w:rPr>
      <w:rFonts w:eastAsia="Times New Roman"/>
      <w:bCs/>
      <w:sz w:val="24"/>
    </w:rPr>
  </w:style>
  <w:style w:type="paragraph" w:customStyle="1" w:styleId="HMNormalUnderline">
    <w:name w:val="HM Normal Underline"/>
    <w:basedOn w:val="HMNormallvl1"/>
    <w:qFormat/>
    <w:rsid w:val="00580A45"/>
    <w:pPr>
      <w:spacing w:before="120" w:after="120"/>
      <w:ind w:left="760" w:firstLine="11"/>
    </w:pPr>
    <w:rPr>
      <w:u w:val="single"/>
    </w:rPr>
  </w:style>
  <w:style w:type="paragraph" w:customStyle="1" w:styleId="HMHeadinglvl5">
    <w:name w:val="HM Heading lvl5"/>
    <w:basedOn w:val="HMHeadinglvl4"/>
    <w:link w:val="HMHeadinglvl5Char"/>
    <w:qFormat/>
    <w:rsid w:val="008F5EAD"/>
    <w:pPr>
      <w:numPr>
        <w:ilvl w:val="4"/>
      </w:numPr>
      <w:ind w:left="0" w:firstLine="1882"/>
    </w:pPr>
  </w:style>
  <w:style w:type="table" w:customStyle="1" w:styleId="TableRowColumn">
    <w:name w:val="Table_Row_Column"/>
    <w:basedOn w:val="TableNormal"/>
    <w:uiPriority w:val="99"/>
    <w:qFormat/>
    <w:rsid w:val="00A33DDB"/>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00"/>
      </w:rPr>
      <w:tblPr/>
      <w:tcPr>
        <w:shd w:val="clear" w:color="auto" w:fill="000080"/>
      </w:tcPr>
    </w:tblStylePr>
    <w:tblStylePr w:type="firstCol">
      <w:rPr>
        <w:b w:val="0"/>
        <w:color w:val="FFFF00"/>
      </w:rPr>
      <w:tblPr/>
      <w:tcPr>
        <w:shd w:val="clear" w:color="auto" w:fill="000080"/>
      </w:tcPr>
    </w:tblStylePr>
  </w:style>
  <w:style w:type="character" w:customStyle="1" w:styleId="HMNormallvl2Char">
    <w:name w:val="HM Normal lvl 2 Char"/>
    <w:link w:val="HMNormallvl2"/>
    <w:rsid w:val="00580A45"/>
    <w:rPr>
      <w:rFonts w:eastAsia="Times New Roman"/>
      <w:sz w:val="22"/>
      <w:szCs w:val="24"/>
      <w:lang w:val="en-US" w:eastAsia="en-US"/>
    </w:rPr>
  </w:style>
  <w:style w:type="character" w:customStyle="1" w:styleId="HMNormallvl3Char">
    <w:name w:val="HM Normal lvl 3 Char"/>
    <w:link w:val="HMNormallvl3"/>
    <w:rsid w:val="00580A45"/>
    <w:rPr>
      <w:rFonts w:eastAsia="Times New Roman"/>
      <w:sz w:val="22"/>
      <w:szCs w:val="24"/>
      <w:lang w:val="en-US" w:eastAsia="en-US"/>
    </w:rPr>
  </w:style>
  <w:style w:type="character" w:customStyle="1" w:styleId="HMHeadinglvl4Char">
    <w:name w:val="HM Heading lvl4 Char"/>
    <w:link w:val="HMHeadinglvl4"/>
    <w:rsid w:val="00300331"/>
    <w:rPr>
      <w:rFonts w:eastAsia="Times New Roman"/>
      <w:bCs/>
      <w:sz w:val="24"/>
      <w:szCs w:val="22"/>
      <w:lang w:val="en-GB"/>
    </w:rPr>
  </w:style>
  <w:style w:type="character" w:customStyle="1" w:styleId="HMHeadinglvl5Char">
    <w:name w:val="HM Heading lvl5 Char"/>
    <w:link w:val="HMHeadinglvl5"/>
    <w:rsid w:val="008F5EAD"/>
    <w:rPr>
      <w:rFonts w:eastAsia="Times New Roman"/>
      <w:bCs/>
      <w:sz w:val="24"/>
      <w:szCs w:val="22"/>
      <w:lang w:val="en-GB"/>
    </w:rPr>
  </w:style>
  <w:style w:type="paragraph" w:styleId="Title">
    <w:name w:val="Title"/>
    <w:basedOn w:val="Normal"/>
    <w:next w:val="Normal"/>
    <w:link w:val="TitleChar"/>
    <w:uiPriority w:val="10"/>
    <w:qFormat/>
    <w:rsid w:val="0061724D"/>
    <w:pPr>
      <w:pBdr>
        <w:bottom w:val="single" w:sz="8" w:space="4" w:color="4F81BD"/>
      </w:pBdr>
      <w:spacing w:before="0" w:after="300"/>
      <w:ind w:left="0" w:firstLine="0"/>
      <w:contextualSpacing/>
    </w:pPr>
    <w:rPr>
      <w:rFonts w:ascii="Cambria" w:eastAsia="Times New Roman" w:hAnsi="Cambria"/>
      <w:color w:val="17365D"/>
      <w:spacing w:val="5"/>
      <w:kern w:val="28"/>
      <w:sz w:val="52"/>
      <w:szCs w:val="52"/>
      <w:lang w:val="en-IN"/>
    </w:rPr>
  </w:style>
  <w:style w:type="character" w:customStyle="1" w:styleId="TitleChar">
    <w:name w:val="Title Char"/>
    <w:link w:val="Title"/>
    <w:uiPriority w:val="10"/>
    <w:rsid w:val="0061724D"/>
    <w:rPr>
      <w:rFonts w:ascii="Cambria" w:eastAsia="Times New Roman" w:hAnsi="Cambria" w:cs="Times New Roman"/>
      <w:color w:val="17365D"/>
      <w:spacing w:val="5"/>
      <w:kern w:val="28"/>
      <w:sz w:val="52"/>
      <w:szCs w:val="52"/>
      <w:lang w:eastAsia="en-US"/>
    </w:rPr>
  </w:style>
  <w:style w:type="character" w:styleId="UnresolvedMention">
    <w:name w:val="Unresolved Mention"/>
    <w:basedOn w:val="DefaultParagraphFont"/>
    <w:uiPriority w:val="99"/>
    <w:semiHidden/>
    <w:unhideWhenUsed/>
    <w:rsid w:val="005D3D8C"/>
    <w:rPr>
      <w:color w:val="605E5C"/>
      <w:shd w:val="clear" w:color="auto" w:fill="E1DFDD"/>
    </w:rPr>
  </w:style>
  <w:style w:type="paragraph" w:styleId="HTMLPreformatted">
    <w:name w:val="HTML Preformatted"/>
    <w:basedOn w:val="Normal"/>
    <w:link w:val="HTMLPreformattedChar"/>
    <w:uiPriority w:val="99"/>
    <w:unhideWhenUsed/>
    <w:rsid w:val="008C0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8C0CF2"/>
    <w:rPr>
      <w:rFonts w:ascii="Courier New" w:eastAsia="Times New Roman" w:hAnsi="Courier New" w:cs="Courier New"/>
      <w:lang w:val="en-IN" w:eastAsia="en-IN"/>
    </w:rPr>
  </w:style>
  <w:style w:type="character" w:styleId="HTMLCode">
    <w:name w:val="HTML Code"/>
    <w:basedOn w:val="DefaultParagraphFont"/>
    <w:uiPriority w:val="99"/>
    <w:semiHidden/>
    <w:unhideWhenUsed/>
    <w:rsid w:val="008C0CF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9004">
      <w:bodyDiv w:val="1"/>
      <w:marLeft w:val="0"/>
      <w:marRight w:val="0"/>
      <w:marTop w:val="0"/>
      <w:marBottom w:val="0"/>
      <w:divBdr>
        <w:top w:val="none" w:sz="0" w:space="0" w:color="auto"/>
        <w:left w:val="none" w:sz="0" w:space="0" w:color="auto"/>
        <w:bottom w:val="none" w:sz="0" w:space="0" w:color="auto"/>
        <w:right w:val="none" w:sz="0" w:space="0" w:color="auto"/>
      </w:divBdr>
    </w:div>
    <w:div w:id="43873965">
      <w:bodyDiv w:val="1"/>
      <w:marLeft w:val="0"/>
      <w:marRight w:val="0"/>
      <w:marTop w:val="0"/>
      <w:marBottom w:val="0"/>
      <w:divBdr>
        <w:top w:val="none" w:sz="0" w:space="0" w:color="auto"/>
        <w:left w:val="none" w:sz="0" w:space="0" w:color="auto"/>
        <w:bottom w:val="none" w:sz="0" w:space="0" w:color="auto"/>
        <w:right w:val="none" w:sz="0" w:space="0" w:color="auto"/>
      </w:divBdr>
    </w:div>
    <w:div w:id="161314673">
      <w:bodyDiv w:val="1"/>
      <w:marLeft w:val="0"/>
      <w:marRight w:val="0"/>
      <w:marTop w:val="0"/>
      <w:marBottom w:val="0"/>
      <w:divBdr>
        <w:top w:val="none" w:sz="0" w:space="0" w:color="auto"/>
        <w:left w:val="none" w:sz="0" w:space="0" w:color="auto"/>
        <w:bottom w:val="none" w:sz="0" w:space="0" w:color="auto"/>
        <w:right w:val="none" w:sz="0" w:space="0" w:color="auto"/>
      </w:divBdr>
    </w:div>
    <w:div w:id="185675066">
      <w:bodyDiv w:val="1"/>
      <w:marLeft w:val="0"/>
      <w:marRight w:val="0"/>
      <w:marTop w:val="0"/>
      <w:marBottom w:val="0"/>
      <w:divBdr>
        <w:top w:val="none" w:sz="0" w:space="0" w:color="auto"/>
        <w:left w:val="none" w:sz="0" w:space="0" w:color="auto"/>
        <w:bottom w:val="none" w:sz="0" w:space="0" w:color="auto"/>
        <w:right w:val="none" w:sz="0" w:space="0" w:color="auto"/>
      </w:divBdr>
      <w:divsChild>
        <w:div w:id="2032535079">
          <w:marLeft w:val="0"/>
          <w:marRight w:val="0"/>
          <w:marTop w:val="0"/>
          <w:marBottom w:val="0"/>
          <w:divBdr>
            <w:top w:val="none" w:sz="0" w:space="0" w:color="auto"/>
            <w:left w:val="none" w:sz="0" w:space="0" w:color="auto"/>
            <w:bottom w:val="none" w:sz="0" w:space="0" w:color="auto"/>
            <w:right w:val="none" w:sz="0" w:space="0" w:color="auto"/>
          </w:divBdr>
          <w:divsChild>
            <w:div w:id="1886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3077">
      <w:bodyDiv w:val="1"/>
      <w:marLeft w:val="0"/>
      <w:marRight w:val="0"/>
      <w:marTop w:val="0"/>
      <w:marBottom w:val="0"/>
      <w:divBdr>
        <w:top w:val="none" w:sz="0" w:space="0" w:color="auto"/>
        <w:left w:val="none" w:sz="0" w:space="0" w:color="auto"/>
        <w:bottom w:val="none" w:sz="0" w:space="0" w:color="auto"/>
        <w:right w:val="none" w:sz="0" w:space="0" w:color="auto"/>
      </w:divBdr>
      <w:divsChild>
        <w:div w:id="164788279">
          <w:marLeft w:val="0"/>
          <w:marRight w:val="0"/>
          <w:marTop w:val="0"/>
          <w:marBottom w:val="0"/>
          <w:divBdr>
            <w:top w:val="none" w:sz="0" w:space="0" w:color="auto"/>
            <w:left w:val="none" w:sz="0" w:space="0" w:color="auto"/>
            <w:bottom w:val="none" w:sz="0" w:space="0" w:color="auto"/>
            <w:right w:val="none" w:sz="0" w:space="0" w:color="auto"/>
          </w:divBdr>
          <w:divsChild>
            <w:div w:id="15917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684">
      <w:bodyDiv w:val="1"/>
      <w:marLeft w:val="0"/>
      <w:marRight w:val="0"/>
      <w:marTop w:val="0"/>
      <w:marBottom w:val="0"/>
      <w:divBdr>
        <w:top w:val="none" w:sz="0" w:space="0" w:color="auto"/>
        <w:left w:val="none" w:sz="0" w:space="0" w:color="auto"/>
        <w:bottom w:val="none" w:sz="0" w:space="0" w:color="auto"/>
        <w:right w:val="none" w:sz="0" w:space="0" w:color="auto"/>
      </w:divBdr>
    </w:div>
    <w:div w:id="378211779">
      <w:bodyDiv w:val="1"/>
      <w:marLeft w:val="0"/>
      <w:marRight w:val="0"/>
      <w:marTop w:val="0"/>
      <w:marBottom w:val="0"/>
      <w:divBdr>
        <w:top w:val="none" w:sz="0" w:space="0" w:color="auto"/>
        <w:left w:val="none" w:sz="0" w:space="0" w:color="auto"/>
        <w:bottom w:val="none" w:sz="0" w:space="0" w:color="auto"/>
        <w:right w:val="none" w:sz="0" w:space="0" w:color="auto"/>
      </w:divBdr>
      <w:divsChild>
        <w:div w:id="2126078800">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039">
      <w:bodyDiv w:val="1"/>
      <w:marLeft w:val="0"/>
      <w:marRight w:val="0"/>
      <w:marTop w:val="0"/>
      <w:marBottom w:val="0"/>
      <w:divBdr>
        <w:top w:val="none" w:sz="0" w:space="0" w:color="auto"/>
        <w:left w:val="none" w:sz="0" w:space="0" w:color="auto"/>
        <w:bottom w:val="none" w:sz="0" w:space="0" w:color="auto"/>
        <w:right w:val="none" w:sz="0" w:space="0" w:color="auto"/>
      </w:divBdr>
    </w:div>
    <w:div w:id="450321105">
      <w:bodyDiv w:val="1"/>
      <w:marLeft w:val="0"/>
      <w:marRight w:val="0"/>
      <w:marTop w:val="0"/>
      <w:marBottom w:val="0"/>
      <w:divBdr>
        <w:top w:val="none" w:sz="0" w:space="0" w:color="auto"/>
        <w:left w:val="none" w:sz="0" w:space="0" w:color="auto"/>
        <w:bottom w:val="none" w:sz="0" w:space="0" w:color="auto"/>
        <w:right w:val="none" w:sz="0" w:space="0" w:color="auto"/>
      </w:divBdr>
    </w:div>
    <w:div w:id="480194801">
      <w:bodyDiv w:val="1"/>
      <w:marLeft w:val="0"/>
      <w:marRight w:val="0"/>
      <w:marTop w:val="0"/>
      <w:marBottom w:val="0"/>
      <w:divBdr>
        <w:top w:val="none" w:sz="0" w:space="0" w:color="auto"/>
        <w:left w:val="none" w:sz="0" w:space="0" w:color="auto"/>
        <w:bottom w:val="none" w:sz="0" w:space="0" w:color="auto"/>
        <w:right w:val="none" w:sz="0" w:space="0" w:color="auto"/>
      </w:divBdr>
    </w:div>
    <w:div w:id="493032154">
      <w:bodyDiv w:val="1"/>
      <w:marLeft w:val="0"/>
      <w:marRight w:val="0"/>
      <w:marTop w:val="0"/>
      <w:marBottom w:val="0"/>
      <w:divBdr>
        <w:top w:val="none" w:sz="0" w:space="0" w:color="auto"/>
        <w:left w:val="none" w:sz="0" w:space="0" w:color="auto"/>
        <w:bottom w:val="none" w:sz="0" w:space="0" w:color="auto"/>
        <w:right w:val="none" w:sz="0" w:space="0" w:color="auto"/>
      </w:divBdr>
    </w:div>
    <w:div w:id="618074832">
      <w:bodyDiv w:val="1"/>
      <w:marLeft w:val="0"/>
      <w:marRight w:val="0"/>
      <w:marTop w:val="0"/>
      <w:marBottom w:val="0"/>
      <w:divBdr>
        <w:top w:val="none" w:sz="0" w:space="0" w:color="auto"/>
        <w:left w:val="none" w:sz="0" w:space="0" w:color="auto"/>
        <w:bottom w:val="none" w:sz="0" w:space="0" w:color="auto"/>
        <w:right w:val="none" w:sz="0" w:space="0" w:color="auto"/>
      </w:divBdr>
    </w:div>
    <w:div w:id="732586005">
      <w:bodyDiv w:val="1"/>
      <w:marLeft w:val="0"/>
      <w:marRight w:val="0"/>
      <w:marTop w:val="0"/>
      <w:marBottom w:val="0"/>
      <w:divBdr>
        <w:top w:val="none" w:sz="0" w:space="0" w:color="auto"/>
        <w:left w:val="none" w:sz="0" w:space="0" w:color="auto"/>
        <w:bottom w:val="none" w:sz="0" w:space="0" w:color="auto"/>
        <w:right w:val="none" w:sz="0" w:space="0" w:color="auto"/>
      </w:divBdr>
    </w:div>
    <w:div w:id="767236509">
      <w:bodyDiv w:val="1"/>
      <w:marLeft w:val="0"/>
      <w:marRight w:val="0"/>
      <w:marTop w:val="0"/>
      <w:marBottom w:val="0"/>
      <w:divBdr>
        <w:top w:val="none" w:sz="0" w:space="0" w:color="auto"/>
        <w:left w:val="none" w:sz="0" w:space="0" w:color="auto"/>
        <w:bottom w:val="none" w:sz="0" w:space="0" w:color="auto"/>
        <w:right w:val="none" w:sz="0" w:space="0" w:color="auto"/>
      </w:divBdr>
    </w:div>
    <w:div w:id="827668712">
      <w:bodyDiv w:val="1"/>
      <w:marLeft w:val="0"/>
      <w:marRight w:val="0"/>
      <w:marTop w:val="0"/>
      <w:marBottom w:val="0"/>
      <w:divBdr>
        <w:top w:val="none" w:sz="0" w:space="0" w:color="auto"/>
        <w:left w:val="none" w:sz="0" w:space="0" w:color="auto"/>
        <w:bottom w:val="none" w:sz="0" w:space="0" w:color="auto"/>
        <w:right w:val="none" w:sz="0" w:space="0" w:color="auto"/>
      </w:divBdr>
    </w:div>
    <w:div w:id="847065868">
      <w:bodyDiv w:val="1"/>
      <w:marLeft w:val="0"/>
      <w:marRight w:val="0"/>
      <w:marTop w:val="0"/>
      <w:marBottom w:val="0"/>
      <w:divBdr>
        <w:top w:val="none" w:sz="0" w:space="0" w:color="auto"/>
        <w:left w:val="none" w:sz="0" w:space="0" w:color="auto"/>
        <w:bottom w:val="none" w:sz="0" w:space="0" w:color="auto"/>
        <w:right w:val="none" w:sz="0" w:space="0" w:color="auto"/>
      </w:divBdr>
      <w:divsChild>
        <w:div w:id="1006206035">
          <w:marLeft w:val="0"/>
          <w:marRight w:val="0"/>
          <w:marTop w:val="0"/>
          <w:marBottom w:val="0"/>
          <w:divBdr>
            <w:top w:val="none" w:sz="0" w:space="0" w:color="auto"/>
            <w:left w:val="none" w:sz="0" w:space="0" w:color="auto"/>
            <w:bottom w:val="none" w:sz="0" w:space="0" w:color="auto"/>
            <w:right w:val="none" w:sz="0" w:space="0" w:color="auto"/>
          </w:divBdr>
        </w:div>
      </w:divsChild>
    </w:div>
    <w:div w:id="876742178">
      <w:bodyDiv w:val="1"/>
      <w:marLeft w:val="0"/>
      <w:marRight w:val="0"/>
      <w:marTop w:val="0"/>
      <w:marBottom w:val="0"/>
      <w:divBdr>
        <w:top w:val="none" w:sz="0" w:space="0" w:color="auto"/>
        <w:left w:val="none" w:sz="0" w:space="0" w:color="auto"/>
        <w:bottom w:val="none" w:sz="0" w:space="0" w:color="auto"/>
        <w:right w:val="none" w:sz="0" w:space="0" w:color="auto"/>
      </w:divBdr>
      <w:divsChild>
        <w:div w:id="306251748">
          <w:marLeft w:val="0"/>
          <w:marRight w:val="0"/>
          <w:marTop w:val="0"/>
          <w:marBottom w:val="0"/>
          <w:divBdr>
            <w:top w:val="none" w:sz="0" w:space="0" w:color="auto"/>
            <w:left w:val="none" w:sz="0" w:space="0" w:color="auto"/>
            <w:bottom w:val="none" w:sz="0" w:space="0" w:color="auto"/>
            <w:right w:val="none" w:sz="0" w:space="0" w:color="auto"/>
          </w:divBdr>
        </w:div>
      </w:divsChild>
    </w:div>
    <w:div w:id="946814325">
      <w:bodyDiv w:val="1"/>
      <w:marLeft w:val="0"/>
      <w:marRight w:val="0"/>
      <w:marTop w:val="0"/>
      <w:marBottom w:val="0"/>
      <w:divBdr>
        <w:top w:val="none" w:sz="0" w:space="0" w:color="auto"/>
        <w:left w:val="none" w:sz="0" w:space="0" w:color="auto"/>
        <w:bottom w:val="none" w:sz="0" w:space="0" w:color="auto"/>
        <w:right w:val="none" w:sz="0" w:space="0" w:color="auto"/>
      </w:divBdr>
    </w:div>
    <w:div w:id="948243686">
      <w:bodyDiv w:val="1"/>
      <w:marLeft w:val="0"/>
      <w:marRight w:val="0"/>
      <w:marTop w:val="0"/>
      <w:marBottom w:val="0"/>
      <w:divBdr>
        <w:top w:val="none" w:sz="0" w:space="0" w:color="auto"/>
        <w:left w:val="none" w:sz="0" w:space="0" w:color="auto"/>
        <w:bottom w:val="none" w:sz="0" w:space="0" w:color="auto"/>
        <w:right w:val="none" w:sz="0" w:space="0" w:color="auto"/>
      </w:divBdr>
    </w:div>
    <w:div w:id="1034504759">
      <w:bodyDiv w:val="1"/>
      <w:marLeft w:val="0"/>
      <w:marRight w:val="0"/>
      <w:marTop w:val="0"/>
      <w:marBottom w:val="0"/>
      <w:divBdr>
        <w:top w:val="none" w:sz="0" w:space="0" w:color="auto"/>
        <w:left w:val="none" w:sz="0" w:space="0" w:color="auto"/>
        <w:bottom w:val="none" w:sz="0" w:space="0" w:color="auto"/>
        <w:right w:val="none" w:sz="0" w:space="0" w:color="auto"/>
      </w:divBdr>
    </w:div>
    <w:div w:id="105508507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97">
          <w:marLeft w:val="0"/>
          <w:marRight w:val="0"/>
          <w:marTop w:val="0"/>
          <w:marBottom w:val="0"/>
          <w:divBdr>
            <w:top w:val="none" w:sz="0" w:space="0" w:color="auto"/>
            <w:left w:val="none" w:sz="0" w:space="0" w:color="auto"/>
            <w:bottom w:val="none" w:sz="0" w:space="0" w:color="auto"/>
            <w:right w:val="none" w:sz="0" w:space="0" w:color="auto"/>
          </w:divBdr>
        </w:div>
      </w:divsChild>
    </w:div>
    <w:div w:id="1066882108">
      <w:bodyDiv w:val="1"/>
      <w:marLeft w:val="0"/>
      <w:marRight w:val="0"/>
      <w:marTop w:val="0"/>
      <w:marBottom w:val="0"/>
      <w:divBdr>
        <w:top w:val="none" w:sz="0" w:space="0" w:color="auto"/>
        <w:left w:val="none" w:sz="0" w:space="0" w:color="auto"/>
        <w:bottom w:val="none" w:sz="0" w:space="0" w:color="auto"/>
        <w:right w:val="none" w:sz="0" w:space="0" w:color="auto"/>
      </w:divBdr>
    </w:div>
    <w:div w:id="1106846731">
      <w:bodyDiv w:val="1"/>
      <w:marLeft w:val="0"/>
      <w:marRight w:val="0"/>
      <w:marTop w:val="0"/>
      <w:marBottom w:val="0"/>
      <w:divBdr>
        <w:top w:val="none" w:sz="0" w:space="0" w:color="auto"/>
        <w:left w:val="none" w:sz="0" w:space="0" w:color="auto"/>
        <w:bottom w:val="none" w:sz="0" w:space="0" w:color="auto"/>
        <w:right w:val="none" w:sz="0" w:space="0" w:color="auto"/>
      </w:divBdr>
      <w:divsChild>
        <w:div w:id="830100678">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709">
      <w:bodyDiv w:val="1"/>
      <w:marLeft w:val="0"/>
      <w:marRight w:val="0"/>
      <w:marTop w:val="0"/>
      <w:marBottom w:val="0"/>
      <w:divBdr>
        <w:top w:val="none" w:sz="0" w:space="0" w:color="auto"/>
        <w:left w:val="none" w:sz="0" w:space="0" w:color="auto"/>
        <w:bottom w:val="none" w:sz="0" w:space="0" w:color="auto"/>
        <w:right w:val="none" w:sz="0" w:space="0" w:color="auto"/>
      </w:divBdr>
    </w:div>
    <w:div w:id="1130898139">
      <w:bodyDiv w:val="1"/>
      <w:marLeft w:val="0"/>
      <w:marRight w:val="0"/>
      <w:marTop w:val="0"/>
      <w:marBottom w:val="0"/>
      <w:divBdr>
        <w:top w:val="none" w:sz="0" w:space="0" w:color="auto"/>
        <w:left w:val="none" w:sz="0" w:space="0" w:color="auto"/>
        <w:bottom w:val="none" w:sz="0" w:space="0" w:color="auto"/>
        <w:right w:val="none" w:sz="0" w:space="0" w:color="auto"/>
      </w:divBdr>
      <w:divsChild>
        <w:div w:id="1907958127">
          <w:marLeft w:val="0"/>
          <w:marRight w:val="0"/>
          <w:marTop w:val="0"/>
          <w:marBottom w:val="0"/>
          <w:divBdr>
            <w:top w:val="none" w:sz="0" w:space="0" w:color="auto"/>
            <w:left w:val="none" w:sz="0" w:space="0" w:color="auto"/>
            <w:bottom w:val="none" w:sz="0" w:space="0" w:color="auto"/>
            <w:right w:val="none" w:sz="0" w:space="0" w:color="auto"/>
          </w:divBdr>
        </w:div>
      </w:divsChild>
    </w:div>
    <w:div w:id="1162889312">
      <w:bodyDiv w:val="1"/>
      <w:marLeft w:val="0"/>
      <w:marRight w:val="0"/>
      <w:marTop w:val="0"/>
      <w:marBottom w:val="0"/>
      <w:divBdr>
        <w:top w:val="none" w:sz="0" w:space="0" w:color="auto"/>
        <w:left w:val="none" w:sz="0" w:space="0" w:color="auto"/>
        <w:bottom w:val="none" w:sz="0" w:space="0" w:color="auto"/>
        <w:right w:val="none" w:sz="0" w:space="0" w:color="auto"/>
      </w:divBdr>
    </w:div>
    <w:div w:id="1239900659">
      <w:bodyDiv w:val="1"/>
      <w:marLeft w:val="0"/>
      <w:marRight w:val="0"/>
      <w:marTop w:val="0"/>
      <w:marBottom w:val="0"/>
      <w:divBdr>
        <w:top w:val="none" w:sz="0" w:space="0" w:color="auto"/>
        <w:left w:val="none" w:sz="0" w:space="0" w:color="auto"/>
        <w:bottom w:val="none" w:sz="0" w:space="0" w:color="auto"/>
        <w:right w:val="none" w:sz="0" w:space="0" w:color="auto"/>
      </w:divBdr>
      <w:divsChild>
        <w:div w:id="1935892468">
          <w:marLeft w:val="0"/>
          <w:marRight w:val="0"/>
          <w:marTop w:val="0"/>
          <w:marBottom w:val="0"/>
          <w:divBdr>
            <w:top w:val="none" w:sz="0" w:space="0" w:color="auto"/>
            <w:left w:val="none" w:sz="0" w:space="0" w:color="auto"/>
            <w:bottom w:val="none" w:sz="0" w:space="0" w:color="auto"/>
            <w:right w:val="none" w:sz="0" w:space="0" w:color="auto"/>
          </w:divBdr>
          <w:divsChild>
            <w:div w:id="2051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6216">
      <w:bodyDiv w:val="1"/>
      <w:marLeft w:val="0"/>
      <w:marRight w:val="0"/>
      <w:marTop w:val="0"/>
      <w:marBottom w:val="0"/>
      <w:divBdr>
        <w:top w:val="none" w:sz="0" w:space="0" w:color="auto"/>
        <w:left w:val="none" w:sz="0" w:space="0" w:color="auto"/>
        <w:bottom w:val="none" w:sz="0" w:space="0" w:color="auto"/>
        <w:right w:val="none" w:sz="0" w:space="0" w:color="auto"/>
      </w:divBdr>
    </w:div>
    <w:div w:id="1368334375">
      <w:bodyDiv w:val="1"/>
      <w:marLeft w:val="0"/>
      <w:marRight w:val="0"/>
      <w:marTop w:val="0"/>
      <w:marBottom w:val="0"/>
      <w:divBdr>
        <w:top w:val="none" w:sz="0" w:space="0" w:color="auto"/>
        <w:left w:val="none" w:sz="0" w:space="0" w:color="auto"/>
        <w:bottom w:val="none" w:sz="0" w:space="0" w:color="auto"/>
        <w:right w:val="none" w:sz="0" w:space="0" w:color="auto"/>
      </w:divBdr>
      <w:divsChild>
        <w:div w:id="2142531597">
          <w:marLeft w:val="0"/>
          <w:marRight w:val="0"/>
          <w:marTop w:val="0"/>
          <w:marBottom w:val="0"/>
          <w:divBdr>
            <w:top w:val="none" w:sz="0" w:space="0" w:color="auto"/>
            <w:left w:val="none" w:sz="0" w:space="0" w:color="auto"/>
            <w:bottom w:val="none" w:sz="0" w:space="0" w:color="auto"/>
            <w:right w:val="none" w:sz="0" w:space="0" w:color="auto"/>
          </w:divBdr>
          <w:divsChild>
            <w:div w:id="3281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3679">
      <w:bodyDiv w:val="1"/>
      <w:marLeft w:val="0"/>
      <w:marRight w:val="0"/>
      <w:marTop w:val="0"/>
      <w:marBottom w:val="0"/>
      <w:divBdr>
        <w:top w:val="none" w:sz="0" w:space="0" w:color="auto"/>
        <w:left w:val="none" w:sz="0" w:space="0" w:color="auto"/>
        <w:bottom w:val="none" w:sz="0" w:space="0" w:color="auto"/>
        <w:right w:val="none" w:sz="0" w:space="0" w:color="auto"/>
      </w:divBdr>
    </w:div>
    <w:div w:id="1500147877">
      <w:bodyDiv w:val="1"/>
      <w:marLeft w:val="0"/>
      <w:marRight w:val="0"/>
      <w:marTop w:val="0"/>
      <w:marBottom w:val="0"/>
      <w:divBdr>
        <w:top w:val="none" w:sz="0" w:space="0" w:color="auto"/>
        <w:left w:val="none" w:sz="0" w:space="0" w:color="auto"/>
        <w:bottom w:val="none" w:sz="0" w:space="0" w:color="auto"/>
        <w:right w:val="none" w:sz="0" w:space="0" w:color="auto"/>
      </w:divBdr>
    </w:div>
    <w:div w:id="1506096102">
      <w:bodyDiv w:val="1"/>
      <w:marLeft w:val="0"/>
      <w:marRight w:val="0"/>
      <w:marTop w:val="0"/>
      <w:marBottom w:val="0"/>
      <w:divBdr>
        <w:top w:val="none" w:sz="0" w:space="0" w:color="auto"/>
        <w:left w:val="none" w:sz="0" w:space="0" w:color="auto"/>
        <w:bottom w:val="none" w:sz="0" w:space="0" w:color="auto"/>
        <w:right w:val="none" w:sz="0" w:space="0" w:color="auto"/>
      </w:divBdr>
    </w:div>
    <w:div w:id="1552498876">
      <w:bodyDiv w:val="1"/>
      <w:marLeft w:val="0"/>
      <w:marRight w:val="0"/>
      <w:marTop w:val="0"/>
      <w:marBottom w:val="0"/>
      <w:divBdr>
        <w:top w:val="none" w:sz="0" w:space="0" w:color="auto"/>
        <w:left w:val="none" w:sz="0" w:space="0" w:color="auto"/>
        <w:bottom w:val="none" w:sz="0" w:space="0" w:color="auto"/>
        <w:right w:val="none" w:sz="0" w:space="0" w:color="auto"/>
      </w:divBdr>
    </w:div>
    <w:div w:id="1615405755">
      <w:bodyDiv w:val="1"/>
      <w:marLeft w:val="0"/>
      <w:marRight w:val="0"/>
      <w:marTop w:val="0"/>
      <w:marBottom w:val="0"/>
      <w:divBdr>
        <w:top w:val="none" w:sz="0" w:space="0" w:color="auto"/>
        <w:left w:val="none" w:sz="0" w:space="0" w:color="auto"/>
        <w:bottom w:val="none" w:sz="0" w:space="0" w:color="auto"/>
        <w:right w:val="none" w:sz="0" w:space="0" w:color="auto"/>
      </w:divBdr>
    </w:div>
    <w:div w:id="1734039705">
      <w:bodyDiv w:val="1"/>
      <w:marLeft w:val="0"/>
      <w:marRight w:val="0"/>
      <w:marTop w:val="0"/>
      <w:marBottom w:val="0"/>
      <w:divBdr>
        <w:top w:val="none" w:sz="0" w:space="0" w:color="auto"/>
        <w:left w:val="none" w:sz="0" w:space="0" w:color="auto"/>
        <w:bottom w:val="none" w:sz="0" w:space="0" w:color="auto"/>
        <w:right w:val="none" w:sz="0" w:space="0" w:color="auto"/>
      </w:divBdr>
    </w:div>
    <w:div w:id="1878006290">
      <w:bodyDiv w:val="1"/>
      <w:marLeft w:val="0"/>
      <w:marRight w:val="0"/>
      <w:marTop w:val="0"/>
      <w:marBottom w:val="0"/>
      <w:divBdr>
        <w:top w:val="none" w:sz="0" w:space="0" w:color="auto"/>
        <w:left w:val="none" w:sz="0" w:space="0" w:color="auto"/>
        <w:bottom w:val="none" w:sz="0" w:space="0" w:color="auto"/>
        <w:right w:val="none" w:sz="0" w:space="0" w:color="auto"/>
      </w:divBdr>
    </w:div>
    <w:div w:id="1909999303">
      <w:bodyDiv w:val="1"/>
      <w:marLeft w:val="0"/>
      <w:marRight w:val="0"/>
      <w:marTop w:val="0"/>
      <w:marBottom w:val="0"/>
      <w:divBdr>
        <w:top w:val="none" w:sz="0" w:space="0" w:color="auto"/>
        <w:left w:val="none" w:sz="0" w:space="0" w:color="auto"/>
        <w:bottom w:val="none" w:sz="0" w:space="0" w:color="auto"/>
        <w:right w:val="none" w:sz="0" w:space="0" w:color="auto"/>
      </w:divBdr>
    </w:div>
    <w:div w:id="1999309373">
      <w:bodyDiv w:val="1"/>
      <w:marLeft w:val="0"/>
      <w:marRight w:val="0"/>
      <w:marTop w:val="0"/>
      <w:marBottom w:val="0"/>
      <w:divBdr>
        <w:top w:val="none" w:sz="0" w:space="0" w:color="auto"/>
        <w:left w:val="none" w:sz="0" w:space="0" w:color="auto"/>
        <w:bottom w:val="none" w:sz="0" w:space="0" w:color="auto"/>
        <w:right w:val="none" w:sz="0" w:space="0" w:color="auto"/>
      </w:divBdr>
      <w:divsChild>
        <w:div w:id="34233080">
          <w:marLeft w:val="0"/>
          <w:marRight w:val="0"/>
          <w:marTop w:val="0"/>
          <w:marBottom w:val="0"/>
          <w:divBdr>
            <w:top w:val="none" w:sz="0" w:space="0" w:color="auto"/>
            <w:left w:val="none" w:sz="0" w:space="0" w:color="auto"/>
            <w:bottom w:val="none" w:sz="0" w:space="0" w:color="auto"/>
            <w:right w:val="none" w:sz="0" w:space="0" w:color="auto"/>
          </w:divBdr>
          <w:divsChild>
            <w:div w:id="59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56880">
      <w:bodyDiv w:val="1"/>
      <w:marLeft w:val="0"/>
      <w:marRight w:val="0"/>
      <w:marTop w:val="0"/>
      <w:marBottom w:val="0"/>
      <w:divBdr>
        <w:top w:val="none" w:sz="0" w:space="0" w:color="auto"/>
        <w:left w:val="none" w:sz="0" w:space="0" w:color="auto"/>
        <w:bottom w:val="none" w:sz="0" w:space="0" w:color="auto"/>
        <w:right w:val="none" w:sz="0" w:space="0" w:color="auto"/>
      </w:divBdr>
      <w:divsChild>
        <w:div w:id="1168441483">
          <w:marLeft w:val="0"/>
          <w:marRight w:val="0"/>
          <w:marTop w:val="0"/>
          <w:marBottom w:val="0"/>
          <w:divBdr>
            <w:top w:val="none" w:sz="0" w:space="0" w:color="auto"/>
            <w:left w:val="none" w:sz="0" w:space="0" w:color="auto"/>
            <w:bottom w:val="none" w:sz="0" w:space="0" w:color="auto"/>
            <w:right w:val="none" w:sz="0" w:space="0" w:color="auto"/>
          </w:divBdr>
          <w:divsChild>
            <w:div w:id="1236624437">
              <w:marLeft w:val="0"/>
              <w:marRight w:val="0"/>
              <w:marTop w:val="0"/>
              <w:marBottom w:val="450"/>
              <w:divBdr>
                <w:top w:val="none" w:sz="0" w:space="0" w:color="auto"/>
                <w:left w:val="none" w:sz="0" w:space="0" w:color="auto"/>
                <w:bottom w:val="none" w:sz="0" w:space="0" w:color="auto"/>
                <w:right w:val="none" w:sz="0" w:space="0" w:color="auto"/>
              </w:divBdr>
            </w:div>
            <w:div w:id="1514295460">
              <w:marLeft w:val="0"/>
              <w:marRight w:val="0"/>
              <w:marTop w:val="0"/>
              <w:marBottom w:val="0"/>
              <w:divBdr>
                <w:top w:val="none" w:sz="0" w:space="0" w:color="auto"/>
                <w:left w:val="none" w:sz="0" w:space="0" w:color="auto"/>
                <w:bottom w:val="none" w:sz="0" w:space="0" w:color="auto"/>
                <w:right w:val="none" w:sz="0" w:space="0" w:color="auto"/>
              </w:divBdr>
              <w:divsChild>
                <w:div w:id="1939486616">
                  <w:marLeft w:val="0"/>
                  <w:marRight w:val="0"/>
                  <w:marTop w:val="0"/>
                  <w:marBottom w:val="0"/>
                  <w:divBdr>
                    <w:top w:val="none" w:sz="0" w:space="0" w:color="auto"/>
                    <w:left w:val="none" w:sz="0" w:space="0" w:color="auto"/>
                    <w:bottom w:val="none" w:sz="0" w:space="0" w:color="auto"/>
                    <w:right w:val="none" w:sz="0" w:space="0" w:color="auto"/>
                  </w:divBdr>
                  <w:divsChild>
                    <w:div w:id="165013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419382">
          <w:marLeft w:val="0"/>
          <w:marRight w:val="0"/>
          <w:marTop w:val="0"/>
          <w:marBottom w:val="0"/>
          <w:divBdr>
            <w:top w:val="none" w:sz="0" w:space="0" w:color="auto"/>
            <w:left w:val="none" w:sz="0" w:space="0" w:color="auto"/>
            <w:bottom w:val="none" w:sz="0" w:space="0" w:color="auto"/>
            <w:right w:val="none" w:sz="0" w:space="0" w:color="auto"/>
          </w:divBdr>
        </w:div>
      </w:divsChild>
    </w:div>
    <w:div w:id="2048680908">
      <w:bodyDiv w:val="1"/>
      <w:marLeft w:val="0"/>
      <w:marRight w:val="0"/>
      <w:marTop w:val="0"/>
      <w:marBottom w:val="0"/>
      <w:divBdr>
        <w:top w:val="none" w:sz="0" w:space="0" w:color="auto"/>
        <w:left w:val="none" w:sz="0" w:space="0" w:color="auto"/>
        <w:bottom w:val="none" w:sz="0" w:space="0" w:color="auto"/>
        <w:right w:val="none" w:sz="0" w:space="0" w:color="auto"/>
      </w:divBdr>
    </w:div>
    <w:div w:id="20662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storage.googleapis.com/kubernetes-release/release/stable.txt" TargetMode="External"/><Relationship Id="rId3" Type="http://schemas.openxmlformats.org/officeDocument/2006/relationships/styles" Target="styles.xml"/><Relationship Id="rId21" Type="http://schemas.openxmlformats.org/officeDocument/2006/relationships/hyperlink" Target="https://storage.googleapis.com/kubernetes-release/release/stable.txt)/bin/linux/amd64/kubect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storage.googleapis.com/kubernetes-release/release/stable.txt)/bin/darwin/amd64/kubectl"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storage.googleapis.com/kubernetes-release/release/$(curl"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edhat.com/en/topics/data-storage" TargetMode="External"/><Relationship Id="rId24" Type="http://schemas.openxmlformats.org/officeDocument/2006/relationships/hyperlink" Target="https://storage.googleapis.com/kubernetes-release/release/$(cur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storage.googleapis.com/kubernetes-release/release/v1.14.0/bin/linux/amd64/kubectl" TargetMode="External"/><Relationship Id="rId28" Type="http://schemas.openxmlformats.org/officeDocument/2006/relationships/header" Target="header1.xml"/><Relationship Id="rId10" Type="http://schemas.openxmlformats.org/officeDocument/2006/relationships/hyperlink" Target="https://www.redhat.com/en/topics/security" TargetMode="External"/><Relationship Id="rId19" Type="http://schemas.openxmlformats.org/officeDocument/2006/relationships/hyperlink" Target="https://storage.googleapis.com/kubernetes-release/release/v1.14.0/bin/windows/amd64/kubectl.exe"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edhat.com/en/topics/security/container-security" TargetMode="External"/><Relationship Id="rId14" Type="http://schemas.openxmlformats.org/officeDocument/2006/relationships/image" Target="media/image4.png"/><Relationship Id="rId22" Type="http://schemas.openxmlformats.org/officeDocument/2006/relationships/hyperlink" Target="https://storage.googleapis.com/kubernetes-release/release/stable.txt" TargetMode="External"/><Relationship Id="rId27" Type="http://schemas.openxmlformats.org/officeDocument/2006/relationships/hyperlink" Target="https://storage.googleapis.com/kubernetes-release/release/v1.14.0/bin/darwin/amd64/kubectl" TargetMode="External"/><Relationship Id="rId30"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s\DCR_%7bPROJECT_NAME%7d_%7bRELEASE_NOTE_VERSION%7d_%7bAPP_VERSION%7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876BA-F2A6-47EB-ACBD-CDC1985BF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DCR_{PROJECT_NAME}_{RELEASE_NOTE_VERSION}_{APP_VERSION}</Template>
  <TotalTime>133</TotalTime>
  <Pages>12</Pages>
  <Words>1766</Words>
  <Characters>10068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MS Word Template</vt:lpstr>
    </vt:vector>
  </TitlesOfParts>
  <Company>Happiest Minds</Company>
  <LinksUpToDate>false</LinksUpToDate>
  <CharactersWithSpaces>11811</CharactersWithSpaces>
  <SharedDoc>false</SharedDoc>
  <HLinks>
    <vt:vector size="24" baseType="variant">
      <vt:variant>
        <vt:i4>1900597</vt:i4>
      </vt:variant>
      <vt:variant>
        <vt:i4>20</vt:i4>
      </vt:variant>
      <vt:variant>
        <vt:i4>0</vt:i4>
      </vt:variant>
      <vt:variant>
        <vt:i4>5</vt:i4>
      </vt:variant>
      <vt:variant>
        <vt:lpwstr/>
      </vt:variant>
      <vt:variant>
        <vt:lpwstr>_Toc321913626</vt:lpwstr>
      </vt:variant>
      <vt:variant>
        <vt:i4>1900597</vt:i4>
      </vt:variant>
      <vt:variant>
        <vt:i4>14</vt:i4>
      </vt:variant>
      <vt:variant>
        <vt:i4>0</vt:i4>
      </vt:variant>
      <vt:variant>
        <vt:i4>5</vt:i4>
      </vt:variant>
      <vt:variant>
        <vt:lpwstr/>
      </vt:variant>
      <vt:variant>
        <vt:lpwstr>_Toc321913625</vt:lpwstr>
      </vt:variant>
      <vt:variant>
        <vt:i4>1900597</vt:i4>
      </vt:variant>
      <vt:variant>
        <vt:i4>8</vt:i4>
      </vt:variant>
      <vt:variant>
        <vt:i4>0</vt:i4>
      </vt:variant>
      <vt:variant>
        <vt:i4>5</vt:i4>
      </vt:variant>
      <vt:variant>
        <vt:lpwstr/>
      </vt:variant>
      <vt:variant>
        <vt:lpwstr>_Toc321913624</vt:lpwstr>
      </vt:variant>
      <vt:variant>
        <vt:i4>1900597</vt:i4>
      </vt:variant>
      <vt:variant>
        <vt:i4>2</vt:i4>
      </vt:variant>
      <vt:variant>
        <vt:i4>0</vt:i4>
      </vt:variant>
      <vt:variant>
        <vt:i4>5</vt:i4>
      </vt:variant>
      <vt:variant>
        <vt:lpwstr/>
      </vt:variant>
      <vt:variant>
        <vt:lpwstr>_Toc321913623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Word Template</dc:title>
  <dc:subject>MS Word Template</dc:subject>
  <dc:creator>ppalanisamy@AIENTERPRISE.COM</dc:creator>
  <cp:lastModifiedBy>Perumal Palanisamy</cp:lastModifiedBy>
  <cp:revision>10</cp:revision>
  <cp:lastPrinted>2011-12-23T03:19:00Z</cp:lastPrinted>
  <dcterms:created xsi:type="dcterms:W3CDTF">2019-05-28T04:48:00Z</dcterms:created>
  <dcterms:modified xsi:type="dcterms:W3CDTF">2019-06-05T14:53:00Z</dcterms:modified>
</cp:coreProperties>
</file>