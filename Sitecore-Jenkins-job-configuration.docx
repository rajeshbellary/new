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5AEA7" w14:textId="73ED8F0E" w:rsidR="0061724D" w:rsidRDefault="0061724D" w:rsidP="0061724D">
      <w:pPr>
        <w:ind w:left="0" w:firstLine="0"/>
      </w:pPr>
      <w:r>
        <w:tab/>
      </w:r>
      <w:r>
        <w:tab/>
      </w:r>
      <w:r>
        <w:tab/>
      </w:r>
      <w:r>
        <w:tab/>
      </w:r>
      <w:r>
        <w:tab/>
      </w:r>
      <w:r>
        <w:tab/>
      </w:r>
      <w:r>
        <w:tab/>
      </w:r>
      <w:r>
        <w:tab/>
      </w:r>
      <w:r w:rsidR="00BD31FA" w:rsidRPr="00BD31FA">
        <w:rPr>
          <w:noProof/>
        </w:rPr>
        <w:drawing>
          <wp:inline distT="0" distB="0" distL="0" distR="0" wp14:anchorId="4CD338C4" wp14:editId="5E35A426">
            <wp:extent cx="772986" cy="8712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3707" cy="894574"/>
                    </a:xfrm>
                    <a:prstGeom prst="rect">
                      <a:avLst/>
                    </a:prstGeom>
                  </pic:spPr>
                </pic:pic>
              </a:graphicData>
            </a:graphic>
          </wp:inline>
        </w:drawing>
      </w:r>
    </w:p>
    <w:p w14:paraId="01FA02E1" w14:textId="77777777" w:rsidR="0061724D" w:rsidRDefault="0061724D" w:rsidP="0061724D">
      <w:pPr>
        <w:ind w:left="0" w:firstLine="0"/>
      </w:pPr>
    </w:p>
    <w:p w14:paraId="6F4D2CC7" w14:textId="77777777" w:rsidR="0061724D" w:rsidRDefault="0061724D" w:rsidP="0061724D">
      <w:pPr>
        <w:ind w:left="0" w:firstLine="0"/>
      </w:pPr>
    </w:p>
    <w:p w14:paraId="7EBBD397" w14:textId="77777777" w:rsidR="0061724D" w:rsidRDefault="0061724D" w:rsidP="0061724D">
      <w:pPr>
        <w:ind w:left="0" w:firstLine="0"/>
      </w:pPr>
    </w:p>
    <w:p w14:paraId="06B13E05" w14:textId="77777777" w:rsidR="0061724D" w:rsidRDefault="0061724D" w:rsidP="0061724D">
      <w:pPr>
        <w:ind w:left="0" w:firstLine="0"/>
      </w:pPr>
    </w:p>
    <w:p w14:paraId="58A50A86" w14:textId="77777777" w:rsidR="0061724D" w:rsidRDefault="0061724D" w:rsidP="0061724D">
      <w:pPr>
        <w:ind w:left="0" w:firstLine="0"/>
      </w:pPr>
    </w:p>
    <w:p w14:paraId="4E91A62C" w14:textId="77777777" w:rsidR="0061724D" w:rsidRDefault="0061724D" w:rsidP="0061724D">
      <w:pPr>
        <w:ind w:left="0" w:firstLine="0"/>
      </w:pPr>
    </w:p>
    <w:p w14:paraId="44A0CA9D" w14:textId="77777777" w:rsidR="0061724D" w:rsidRDefault="0061724D" w:rsidP="0061724D">
      <w:pPr>
        <w:ind w:left="0" w:firstLine="0"/>
      </w:pPr>
    </w:p>
    <w:p w14:paraId="6789C0B3" w14:textId="77777777" w:rsidR="0061724D" w:rsidRDefault="0061724D" w:rsidP="0061724D">
      <w:pPr>
        <w:ind w:left="0" w:firstLine="0"/>
      </w:pPr>
    </w:p>
    <w:p w14:paraId="2AB280CD" w14:textId="77777777" w:rsidR="0061724D" w:rsidRDefault="0061724D" w:rsidP="0061724D">
      <w:pPr>
        <w:ind w:left="0" w:firstLine="0"/>
      </w:pPr>
    </w:p>
    <w:p w14:paraId="1D03EFEC" w14:textId="77777777" w:rsidR="0061724D" w:rsidRDefault="0061724D" w:rsidP="0061724D">
      <w:pPr>
        <w:ind w:left="0" w:firstLine="0"/>
      </w:pPr>
    </w:p>
    <w:p w14:paraId="3B17F418" w14:textId="77777777" w:rsidR="0061724D" w:rsidRDefault="0061724D" w:rsidP="0061724D">
      <w:pPr>
        <w:ind w:left="0" w:firstLine="0"/>
      </w:pPr>
    </w:p>
    <w:p w14:paraId="20FC21E0" w14:textId="1A31ECCC" w:rsidR="0061724D" w:rsidRDefault="00545FA7" w:rsidP="0061724D">
      <w:pPr>
        <w:pStyle w:val="Title"/>
        <w:jc w:val="both"/>
        <w:rPr>
          <w:noProof/>
          <w:lang w:eastAsia="en-IN"/>
        </w:rPr>
      </w:pPr>
      <w:r>
        <w:rPr>
          <w:noProof/>
          <w:lang w:eastAsia="en-IN"/>
        </w:rPr>
        <w:t>Jenkins Job</w:t>
      </w:r>
      <w:r w:rsidR="00714B0F">
        <w:rPr>
          <w:noProof/>
          <w:lang w:eastAsia="en-IN"/>
        </w:rPr>
        <w:t xml:space="preserve"> </w:t>
      </w:r>
      <w:r w:rsidR="00DB380D">
        <w:rPr>
          <w:noProof/>
          <w:lang w:eastAsia="en-IN"/>
        </w:rPr>
        <w:t>Configure</w:t>
      </w:r>
      <w:r w:rsidR="00714B0F">
        <w:rPr>
          <w:noProof/>
          <w:lang w:eastAsia="en-IN"/>
        </w:rPr>
        <w:t xml:space="preserve"> </w:t>
      </w:r>
      <w:r>
        <w:rPr>
          <w:noProof/>
          <w:lang w:eastAsia="en-IN"/>
        </w:rPr>
        <w:t>for Sitcore</w:t>
      </w:r>
    </w:p>
    <w:p w14:paraId="03AC4A19" w14:textId="77777777" w:rsidR="0061724D" w:rsidRDefault="0061724D" w:rsidP="0061724D">
      <w:pPr>
        <w:jc w:val="center"/>
      </w:pPr>
    </w:p>
    <w:p w14:paraId="03A34BA5" w14:textId="77777777" w:rsidR="0061724D" w:rsidRDefault="0061724D" w:rsidP="0061724D">
      <w:pPr>
        <w:jc w:val="both"/>
      </w:pPr>
    </w:p>
    <w:tbl>
      <w:tblPr>
        <w:tblW w:w="8520" w:type="dxa"/>
        <w:tblInd w:w="93" w:type="dxa"/>
        <w:tblLook w:val="04A0" w:firstRow="1" w:lastRow="0" w:firstColumn="1" w:lastColumn="0" w:noHBand="0" w:noVBand="1"/>
      </w:tblPr>
      <w:tblGrid>
        <w:gridCol w:w="3943"/>
        <w:gridCol w:w="5535"/>
      </w:tblGrid>
      <w:tr w:rsidR="0061724D" w:rsidRPr="00667BF4" w14:paraId="5FD15243" w14:textId="77777777" w:rsidTr="00F60AC5">
        <w:trPr>
          <w:trHeight w:val="454"/>
        </w:trPr>
        <w:tc>
          <w:tcPr>
            <w:tcW w:w="2985" w:type="dxa"/>
            <w:tcBorders>
              <w:top w:val="single" w:sz="8" w:space="0" w:color="auto"/>
              <w:left w:val="single" w:sz="8" w:space="0" w:color="auto"/>
              <w:bottom w:val="single" w:sz="4" w:space="0" w:color="auto"/>
              <w:right w:val="single" w:sz="4" w:space="0" w:color="auto"/>
            </w:tcBorders>
            <w:shd w:val="clear" w:color="000000" w:fill="D8D8D8"/>
            <w:noWrap/>
            <w:vAlign w:val="center"/>
            <w:hideMark/>
          </w:tcPr>
          <w:p w14:paraId="2A99B303" w14:textId="77777777" w:rsidR="0061724D" w:rsidRPr="003A4F4D" w:rsidRDefault="0061724D" w:rsidP="0061724D">
            <w:pPr>
              <w:spacing w:after="0"/>
              <w:ind w:left="0" w:firstLine="0"/>
              <w:rPr>
                <w:rFonts w:eastAsia="Times New Roman" w:cs="Calibri"/>
                <w:b/>
                <w:color w:val="000000"/>
                <w:sz w:val="24"/>
                <w:szCs w:val="24"/>
                <w:lang w:eastAsia="en-IN"/>
              </w:rPr>
            </w:pPr>
            <w:r w:rsidRPr="003A4F4D">
              <w:rPr>
                <w:rFonts w:eastAsia="Times New Roman" w:cs="Calibri"/>
                <w:b/>
                <w:color w:val="000000"/>
                <w:sz w:val="24"/>
                <w:szCs w:val="24"/>
                <w:lang w:eastAsia="en-IN"/>
              </w:rPr>
              <w:t>Author</w:t>
            </w:r>
          </w:p>
        </w:tc>
        <w:tc>
          <w:tcPr>
            <w:tcW w:w="5535" w:type="dxa"/>
            <w:tcBorders>
              <w:top w:val="single" w:sz="8" w:space="0" w:color="auto"/>
              <w:left w:val="nil"/>
              <w:bottom w:val="single" w:sz="4" w:space="0" w:color="auto"/>
              <w:right w:val="single" w:sz="8" w:space="0" w:color="auto"/>
            </w:tcBorders>
            <w:shd w:val="clear" w:color="auto" w:fill="auto"/>
            <w:noWrap/>
            <w:vAlign w:val="center"/>
            <w:hideMark/>
          </w:tcPr>
          <w:p w14:paraId="65754B29"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672027E7" w14:textId="77777777" w:rsidTr="00F60AC5">
        <w:trPr>
          <w:trHeight w:val="454"/>
        </w:trPr>
        <w:tc>
          <w:tcPr>
            <w:tcW w:w="2985" w:type="dxa"/>
            <w:tcBorders>
              <w:top w:val="nil"/>
              <w:left w:val="single" w:sz="8" w:space="0" w:color="auto"/>
              <w:bottom w:val="single" w:sz="4" w:space="0" w:color="auto"/>
              <w:right w:val="single" w:sz="4" w:space="0" w:color="auto"/>
            </w:tcBorders>
            <w:shd w:val="clear" w:color="000000" w:fill="D8D8D8"/>
            <w:noWrap/>
            <w:vAlign w:val="center"/>
            <w:hideMark/>
          </w:tcPr>
          <w:p w14:paraId="7C4DC388" w14:textId="77777777" w:rsidR="0061724D" w:rsidRPr="003A4F4D" w:rsidRDefault="0061724D" w:rsidP="0061724D">
            <w:pPr>
              <w:spacing w:after="0"/>
              <w:ind w:hanging="2909"/>
              <w:jc w:val="both"/>
              <w:rPr>
                <w:rFonts w:eastAsia="Times New Roman" w:cs="Calibri"/>
                <w:b/>
                <w:color w:val="000000"/>
                <w:sz w:val="24"/>
                <w:szCs w:val="24"/>
                <w:lang w:eastAsia="en-IN"/>
              </w:rPr>
            </w:pPr>
            <w:r w:rsidRPr="003A4F4D">
              <w:rPr>
                <w:rFonts w:eastAsia="Times New Roman" w:cs="Calibri"/>
                <w:b/>
                <w:color w:val="000000"/>
                <w:sz w:val="24"/>
                <w:szCs w:val="24"/>
                <w:lang w:eastAsia="en-IN"/>
              </w:rPr>
              <w:t>Approved By</w:t>
            </w:r>
          </w:p>
        </w:tc>
        <w:tc>
          <w:tcPr>
            <w:tcW w:w="5535" w:type="dxa"/>
            <w:tcBorders>
              <w:top w:val="nil"/>
              <w:left w:val="nil"/>
              <w:bottom w:val="single" w:sz="4" w:space="0" w:color="auto"/>
              <w:right w:val="single" w:sz="8" w:space="0" w:color="auto"/>
            </w:tcBorders>
            <w:shd w:val="clear" w:color="auto" w:fill="auto"/>
            <w:noWrap/>
            <w:vAlign w:val="center"/>
            <w:hideMark/>
          </w:tcPr>
          <w:p w14:paraId="4E532786"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2B98CA21"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14:paraId="57A7BC28" w14:textId="77777777" w:rsidR="0061724D" w:rsidRPr="003A4F4D"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 xml:space="preserve">Application </w:t>
            </w:r>
            <w:r w:rsidR="0061724D" w:rsidRPr="003A4F4D">
              <w:rPr>
                <w:rFonts w:eastAsia="Times New Roman" w:cs="Calibri"/>
                <w:b/>
                <w:color w:val="000000"/>
                <w:sz w:val="24"/>
                <w:szCs w:val="24"/>
                <w:lang w:eastAsia="en-IN"/>
              </w:rPr>
              <w:t>Version</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A324E" w14:textId="77777777" w:rsidR="0061724D" w:rsidRPr="00667BF4" w:rsidRDefault="0061724D" w:rsidP="00AC7ADA">
            <w:pPr>
              <w:spacing w:after="0"/>
              <w:ind w:hanging="2875"/>
              <w:rPr>
                <w:rFonts w:eastAsia="Times New Roman" w:cs="Calibri"/>
                <w:color w:val="000000"/>
                <w:lang w:eastAsia="en-IN"/>
              </w:rPr>
            </w:pPr>
          </w:p>
        </w:tc>
      </w:tr>
      <w:tr w:rsidR="00AC7ADA" w:rsidRPr="00667BF4" w14:paraId="605AB3E3"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F8F2E21" w14:textId="77777777" w:rsidR="00AC7ADA" w:rsidRPr="003A4F4D" w:rsidRDefault="00AC7ADA"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Date of Issue</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96F2B" w14:textId="77777777" w:rsidR="00AC7ADA" w:rsidRPr="00667BF4" w:rsidRDefault="00AC7ADA" w:rsidP="00AC7ADA">
            <w:pPr>
              <w:spacing w:after="0"/>
              <w:ind w:hanging="2875"/>
              <w:rPr>
                <w:rFonts w:eastAsia="Times New Roman" w:cs="Calibri"/>
                <w:color w:val="000000"/>
                <w:lang w:eastAsia="en-IN"/>
              </w:rPr>
            </w:pPr>
          </w:p>
        </w:tc>
      </w:tr>
      <w:tr w:rsidR="00F60AC5" w:rsidRPr="00667BF4" w14:paraId="56421DE5"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2B4018E" w14:textId="77777777" w:rsidR="00F60AC5"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Release Note Number</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AC6241" w14:textId="77777777" w:rsidR="00F60AC5" w:rsidRPr="00667BF4" w:rsidRDefault="00F60AC5" w:rsidP="00AC7ADA">
            <w:pPr>
              <w:spacing w:after="0"/>
              <w:ind w:hanging="2875"/>
              <w:rPr>
                <w:rFonts w:eastAsia="Times New Roman" w:cs="Calibri"/>
                <w:color w:val="000000"/>
                <w:lang w:eastAsia="en-IN"/>
              </w:rPr>
            </w:pPr>
          </w:p>
        </w:tc>
      </w:tr>
    </w:tbl>
    <w:p w14:paraId="4181C291" w14:textId="77777777" w:rsidR="0061724D" w:rsidRDefault="0061724D" w:rsidP="0061724D">
      <w:pPr>
        <w:jc w:val="both"/>
      </w:pPr>
    </w:p>
    <w:p w14:paraId="2A120F7E" w14:textId="77777777" w:rsidR="00AC7ADA" w:rsidRDefault="00AC7ADA"/>
    <w:p w14:paraId="11E90DF2" w14:textId="77777777" w:rsidR="00AC7ADA" w:rsidRPr="00AC7ADA" w:rsidRDefault="00AC7ADA" w:rsidP="00AC7ADA"/>
    <w:p w14:paraId="34C8C718" w14:textId="77777777" w:rsidR="00AC7ADA" w:rsidRPr="00AC7ADA" w:rsidRDefault="00AC7ADA" w:rsidP="00AC7ADA"/>
    <w:p w14:paraId="158AB6D1" w14:textId="77777777" w:rsidR="00AC7ADA" w:rsidRPr="00AC7ADA" w:rsidRDefault="00AC7ADA" w:rsidP="00F60AC5">
      <w:pPr>
        <w:ind w:left="0" w:firstLine="0"/>
      </w:pPr>
    </w:p>
    <w:p w14:paraId="05943444" w14:textId="77777777" w:rsidR="00AC7ADA" w:rsidRPr="00AC7ADA" w:rsidRDefault="00AC7ADA" w:rsidP="00AC7ADA"/>
    <w:p w14:paraId="21A5BAFE" w14:textId="77777777" w:rsidR="00AC7ADA" w:rsidRDefault="00AC7ADA" w:rsidP="00AC7ADA">
      <w:pPr>
        <w:tabs>
          <w:tab w:val="left" w:pos="4538"/>
        </w:tabs>
      </w:pPr>
      <w:r>
        <w:tab/>
      </w:r>
      <w:r>
        <w:tab/>
      </w:r>
    </w:p>
    <w:p w14:paraId="6E037524" w14:textId="77777777" w:rsidR="0061724D" w:rsidRDefault="0061724D">
      <w:r w:rsidRPr="00AC7ADA">
        <w:br w:type="page"/>
      </w:r>
    </w:p>
    <w:p w14:paraId="15B1E23D" w14:textId="77777777" w:rsidR="001A5286" w:rsidRDefault="001A5286">
      <w:pPr>
        <w:spacing w:before="0" w:after="0"/>
        <w:ind w:left="0" w:firstLine="0"/>
      </w:pPr>
    </w:p>
    <w:p w14:paraId="6440F0E2" w14:textId="77777777" w:rsidR="00086256" w:rsidRDefault="00086256" w:rsidP="007F7654"/>
    <w:tbl>
      <w:tblPr>
        <w:tblW w:w="9585" w:type="dxa"/>
        <w:tblInd w:w="93" w:type="dxa"/>
        <w:tblLook w:val="04A0" w:firstRow="1" w:lastRow="0" w:firstColumn="1" w:lastColumn="0" w:noHBand="0" w:noVBand="1"/>
      </w:tblPr>
      <w:tblGrid>
        <w:gridCol w:w="2518"/>
        <w:gridCol w:w="833"/>
        <w:gridCol w:w="3043"/>
        <w:gridCol w:w="1418"/>
        <w:gridCol w:w="1773"/>
      </w:tblGrid>
      <w:tr w:rsidR="00A91BB8" w:rsidRPr="00A91BB8" w14:paraId="281479F3" w14:textId="77777777" w:rsidTr="00A91BB8">
        <w:trPr>
          <w:trHeight w:val="435"/>
        </w:trPr>
        <w:tc>
          <w:tcPr>
            <w:tcW w:w="9585" w:type="dxa"/>
            <w:gridSpan w:val="5"/>
            <w:tcBorders>
              <w:top w:val="single" w:sz="8" w:space="0" w:color="auto"/>
              <w:left w:val="single" w:sz="8" w:space="0" w:color="auto"/>
              <w:bottom w:val="single" w:sz="8" w:space="0" w:color="auto"/>
              <w:right w:val="single" w:sz="8" w:space="0" w:color="000000"/>
            </w:tcBorders>
            <w:shd w:val="clear" w:color="000000" w:fill="7F7F7F"/>
            <w:noWrap/>
            <w:vAlign w:val="bottom"/>
            <w:hideMark/>
          </w:tcPr>
          <w:p w14:paraId="2A660D2E" w14:textId="77777777" w:rsidR="00A91BB8" w:rsidRPr="00A91BB8" w:rsidRDefault="00A91BB8" w:rsidP="00A91BB8">
            <w:pPr>
              <w:spacing w:before="0" w:after="0"/>
              <w:ind w:left="0" w:firstLine="0"/>
              <w:rPr>
                <w:rFonts w:eastAsia="Times New Roman" w:cs="Calibri"/>
                <w:b/>
                <w:bCs/>
                <w:sz w:val="32"/>
                <w:szCs w:val="32"/>
                <w:lang w:val="en-IN" w:eastAsia="en-IN"/>
              </w:rPr>
            </w:pPr>
            <w:r w:rsidRPr="0061724D">
              <w:rPr>
                <w:rFonts w:eastAsia="Times New Roman" w:cs="Calibri"/>
                <w:b/>
                <w:bCs/>
                <w:color w:val="FFFFFF"/>
                <w:sz w:val="32"/>
                <w:szCs w:val="32"/>
                <w:lang w:val="en-IN" w:eastAsia="en-IN"/>
              </w:rPr>
              <w:t>Document Control Section</w:t>
            </w:r>
          </w:p>
        </w:tc>
      </w:tr>
      <w:tr w:rsidR="00A91BB8" w:rsidRPr="00A91BB8" w14:paraId="2629C015"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49729C2" w14:textId="77777777" w:rsidR="00A91BB8" w:rsidRPr="00A91BB8" w:rsidRDefault="00A91BB8" w:rsidP="00A91BB8">
            <w:pPr>
              <w:spacing w:before="0" w:after="0"/>
              <w:ind w:left="0" w:firstLine="0"/>
              <w:jc w:val="center"/>
              <w:rPr>
                <w:rFonts w:eastAsia="Times New Roman" w:cs="Calibri"/>
                <w:color w:val="000000"/>
                <w:lang w:val="en-IN" w:eastAsia="en-IN"/>
              </w:rPr>
            </w:pPr>
            <w:r w:rsidRPr="00A91BB8">
              <w:rPr>
                <w:rFonts w:eastAsia="Times New Roman" w:cs="Calibri"/>
                <w:color w:val="000000"/>
                <w:lang w:val="en-IN" w:eastAsia="en-IN"/>
              </w:rPr>
              <w:t> </w:t>
            </w:r>
          </w:p>
        </w:tc>
      </w:tr>
      <w:tr w:rsidR="00A91BB8" w:rsidRPr="00A91BB8" w14:paraId="595E8F9E" w14:textId="77777777" w:rsidTr="00A91BB8">
        <w:trPr>
          <w:trHeight w:val="330"/>
        </w:trPr>
        <w:tc>
          <w:tcPr>
            <w:tcW w:w="9585" w:type="dxa"/>
            <w:gridSpan w:val="5"/>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2ABABFD8" w14:textId="77777777" w:rsidR="00A91BB8" w:rsidRPr="00A91BB8" w:rsidRDefault="00A91BB8" w:rsidP="000F6D68">
            <w:pPr>
              <w:spacing w:before="0" w:after="0"/>
              <w:ind w:left="0" w:firstLine="0"/>
              <w:rPr>
                <w:rFonts w:eastAsia="Times New Roman" w:cs="Calibri"/>
                <w:b/>
                <w:bCs/>
                <w:sz w:val="24"/>
                <w:szCs w:val="24"/>
                <w:lang w:val="en-IN" w:eastAsia="en-IN"/>
              </w:rPr>
            </w:pPr>
            <w:r w:rsidRPr="00A91BB8">
              <w:rPr>
                <w:rFonts w:eastAsia="Times New Roman" w:cs="Calibri"/>
                <w:b/>
                <w:bCs/>
                <w:sz w:val="24"/>
                <w:szCs w:val="24"/>
                <w:lang w:val="en-IN" w:eastAsia="en-IN"/>
              </w:rPr>
              <w:t>Revision</w:t>
            </w:r>
            <w:r w:rsidR="000F6D68">
              <w:rPr>
                <w:rFonts w:eastAsia="Times New Roman" w:cs="Calibri"/>
                <w:b/>
                <w:bCs/>
                <w:sz w:val="24"/>
                <w:szCs w:val="24"/>
                <w:lang w:val="en-IN" w:eastAsia="en-IN"/>
              </w:rPr>
              <w:t xml:space="preserve"> History</w:t>
            </w:r>
            <w:r w:rsidRPr="00A91BB8">
              <w:rPr>
                <w:rFonts w:eastAsia="Times New Roman" w:cs="Calibri"/>
                <w:b/>
                <w:bCs/>
                <w:sz w:val="24"/>
                <w:szCs w:val="24"/>
                <w:lang w:val="en-IN" w:eastAsia="en-IN"/>
              </w:rPr>
              <w:t>:</w:t>
            </w:r>
          </w:p>
        </w:tc>
      </w:tr>
      <w:tr w:rsidR="00A91BB8" w:rsidRPr="00A91BB8" w14:paraId="67A64ADD" w14:textId="77777777" w:rsidTr="00A91BB8">
        <w:trPr>
          <w:trHeight w:val="315"/>
        </w:trPr>
        <w:tc>
          <w:tcPr>
            <w:tcW w:w="2518" w:type="dxa"/>
            <w:tcBorders>
              <w:top w:val="nil"/>
              <w:left w:val="single" w:sz="8" w:space="0" w:color="auto"/>
              <w:bottom w:val="single" w:sz="8" w:space="0" w:color="auto"/>
              <w:right w:val="single" w:sz="8" w:space="0" w:color="auto"/>
            </w:tcBorders>
            <w:shd w:val="clear" w:color="000000" w:fill="7F7F7F"/>
            <w:noWrap/>
            <w:vAlign w:val="bottom"/>
            <w:hideMark/>
          </w:tcPr>
          <w:p w14:paraId="1BB88B8C"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Document version</w:t>
            </w:r>
          </w:p>
        </w:tc>
        <w:tc>
          <w:tcPr>
            <w:tcW w:w="833" w:type="dxa"/>
            <w:tcBorders>
              <w:top w:val="nil"/>
              <w:left w:val="nil"/>
              <w:bottom w:val="single" w:sz="8" w:space="0" w:color="auto"/>
              <w:right w:val="single" w:sz="8" w:space="0" w:color="auto"/>
            </w:tcBorders>
            <w:shd w:val="clear" w:color="000000" w:fill="7F7F7F"/>
            <w:noWrap/>
            <w:vAlign w:val="bottom"/>
            <w:hideMark/>
          </w:tcPr>
          <w:p w14:paraId="11CE49F6"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Pages</w:t>
            </w:r>
          </w:p>
        </w:tc>
        <w:tc>
          <w:tcPr>
            <w:tcW w:w="3043" w:type="dxa"/>
            <w:tcBorders>
              <w:top w:val="single" w:sz="8" w:space="0" w:color="auto"/>
              <w:left w:val="nil"/>
              <w:bottom w:val="single" w:sz="8" w:space="0" w:color="auto"/>
              <w:right w:val="single" w:sz="8" w:space="0" w:color="000000"/>
            </w:tcBorders>
            <w:shd w:val="clear" w:color="000000" w:fill="7F7F7F"/>
            <w:noWrap/>
            <w:vAlign w:val="bottom"/>
            <w:hideMark/>
          </w:tcPr>
          <w:p w14:paraId="31F81C83"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Action</w:t>
            </w:r>
          </w:p>
        </w:tc>
        <w:tc>
          <w:tcPr>
            <w:tcW w:w="1418" w:type="dxa"/>
            <w:tcBorders>
              <w:top w:val="nil"/>
              <w:left w:val="nil"/>
              <w:bottom w:val="single" w:sz="8" w:space="0" w:color="auto"/>
              <w:right w:val="single" w:sz="8" w:space="0" w:color="auto"/>
            </w:tcBorders>
            <w:shd w:val="clear" w:color="000000" w:fill="7F7F7F"/>
            <w:noWrap/>
            <w:vAlign w:val="bottom"/>
            <w:hideMark/>
          </w:tcPr>
          <w:p w14:paraId="166AA5A2"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Date of revision</w:t>
            </w:r>
          </w:p>
        </w:tc>
        <w:tc>
          <w:tcPr>
            <w:tcW w:w="1773" w:type="dxa"/>
            <w:tcBorders>
              <w:top w:val="nil"/>
              <w:left w:val="nil"/>
              <w:bottom w:val="single" w:sz="8" w:space="0" w:color="auto"/>
              <w:right w:val="single" w:sz="8" w:space="0" w:color="auto"/>
            </w:tcBorders>
            <w:shd w:val="clear" w:color="000000" w:fill="7F7F7F"/>
            <w:noWrap/>
            <w:vAlign w:val="bottom"/>
            <w:hideMark/>
          </w:tcPr>
          <w:p w14:paraId="1460FBBD"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By</w:t>
            </w:r>
          </w:p>
        </w:tc>
      </w:tr>
      <w:tr w:rsidR="00A91BB8" w:rsidRPr="00A91BB8" w14:paraId="4637A5A9"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7192EBE1"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2C7010A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623B7829"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1E7D9E2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54290F2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17C48400"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5FDB115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72354BB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1A670CB"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6941CFF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1CD44E1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0F6D68" w:rsidRPr="00A91BB8" w14:paraId="1C1F00E2"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908BDF4"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0F6C1E33"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41CF34DD"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452BCDD0"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C838200" w14:textId="77777777" w:rsidR="000F6D68" w:rsidRPr="00A91BB8" w:rsidRDefault="000F6D68" w:rsidP="00A91BB8">
            <w:pPr>
              <w:spacing w:before="0" w:after="0"/>
              <w:ind w:left="0" w:firstLine="0"/>
              <w:rPr>
                <w:rFonts w:eastAsia="Times New Roman" w:cs="Calibri"/>
                <w:lang w:val="en-IN" w:eastAsia="en-IN"/>
              </w:rPr>
            </w:pPr>
          </w:p>
        </w:tc>
      </w:tr>
      <w:tr w:rsidR="000F6D68" w:rsidRPr="00A91BB8" w14:paraId="2A2BC12A"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C71B17F"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60B33558"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56125380"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181A29DF"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EC517B8" w14:textId="77777777" w:rsidR="000F6D68" w:rsidRPr="00A91BB8" w:rsidRDefault="000F6D68" w:rsidP="00A91BB8">
            <w:pPr>
              <w:spacing w:before="0" w:after="0"/>
              <w:ind w:left="0" w:firstLine="0"/>
              <w:rPr>
                <w:rFonts w:eastAsia="Times New Roman" w:cs="Calibri"/>
                <w:lang w:val="en-IN" w:eastAsia="en-IN"/>
              </w:rPr>
            </w:pPr>
          </w:p>
        </w:tc>
      </w:tr>
      <w:tr w:rsidR="00A91BB8" w:rsidRPr="00A91BB8" w14:paraId="40CE0B4E"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B9E417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31438BC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756988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20264C3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78466CE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4A206EE2"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947A31" w14:textId="77777777" w:rsidR="00A91BB8" w:rsidRPr="00A91BB8" w:rsidRDefault="00A91BB8" w:rsidP="00A91BB8">
            <w:pPr>
              <w:spacing w:before="0" w:after="0"/>
              <w:ind w:left="0" w:firstLine="0"/>
              <w:jc w:val="center"/>
              <w:rPr>
                <w:rFonts w:eastAsia="Times New Roman" w:cs="Calibri"/>
                <w:lang w:val="en-IN" w:eastAsia="en-IN"/>
              </w:rPr>
            </w:pPr>
            <w:r w:rsidRPr="00A91BB8">
              <w:rPr>
                <w:rFonts w:eastAsia="Times New Roman" w:cs="Calibri"/>
                <w:lang w:val="en-IN" w:eastAsia="en-IN"/>
              </w:rPr>
              <w:t> </w:t>
            </w:r>
          </w:p>
        </w:tc>
      </w:tr>
    </w:tbl>
    <w:p w14:paraId="594AC012" w14:textId="77777777" w:rsidR="00A91BB8" w:rsidRDefault="00A91BB8" w:rsidP="007F7654"/>
    <w:p w14:paraId="23B768EE" w14:textId="77777777" w:rsidR="00D93046" w:rsidRDefault="00D93046" w:rsidP="00F5330C">
      <w:pPr>
        <w:pStyle w:val="Text3"/>
        <w:ind w:left="2736" w:firstLine="144"/>
        <w:rPr>
          <w:rFonts w:ascii="Verdana" w:hAnsi="Verdana"/>
          <w:b/>
          <w:sz w:val="32"/>
        </w:rPr>
      </w:pPr>
    </w:p>
    <w:p w14:paraId="4E4125A3" w14:textId="77777777" w:rsidR="00FE54DF" w:rsidRPr="008D600B" w:rsidRDefault="00D93046" w:rsidP="00490B83">
      <w:pPr>
        <w:pStyle w:val="TOCHeading"/>
      </w:pPr>
      <w:r>
        <w:br w:type="page"/>
      </w:r>
      <w:r w:rsidR="00490B83">
        <w:lastRenderedPageBreak/>
        <w:t xml:space="preserve">Table of </w:t>
      </w:r>
      <w:r w:rsidR="00FE54DF" w:rsidRPr="00FE54DF">
        <w:t>Content</w:t>
      </w:r>
    </w:p>
    <w:p w14:paraId="344DBA61" w14:textId="77777777" w:rsidR="00FE54DF" w:rsidRDefault="00FE54DF" w:rsidP="00F5330C">
      <w:pPr>
        <w:pStyle w:val="TOC1"/>
        <w:ind w:firstLine="0"/>
      </w:pPr>
    </w:p>
    <w:p w14:paraId="24F3DEC0" w14:textId="49CFF91C" w:rsidR="006C1D6A" w:rsidRDefault="0062436E">
      <w:pPr>
        <w:pStyle w:val="TOC1"/>
        <w:rPr>
          <w:rFonts w:asciiTheme="minorHAnsi" w:eastAsiaTheme="minorEastAsia" w:hAnsiTheme="minorHAnsi" w:cstheme="minorBidi"/>
          <w:b w:val="0"/>
          <w:bCs w:val="0"/>
          <w:caps w:val="0"/>
          <w:noProof/>
          <w:sz w:val="22"/>
          <w:szCs w:val="22"/>
          <w:lang w:val="en-US"/>
        </w:rPr>
      </w:pPr>
      <w:r>
        <w:fldChar w:fldCharType="begin"/>
      </w:r>
      <w:r w:rsidR="00086256">
        <w:instrText xml:space="preserve"> TOC \o "1-2" \h \z \u </w:instrText>
      </w:r>
      <w:r>
        <w:fldChar w:fldCharType="separate"/>
      </w:r>
      <w:hyperlink w:anchor="_Toc331583772" w:history="1">
        <w:r w:rsidR="006C1D6A" w:rsidRPr="00861D94">
          <w:rPr>
            <w:rStyle w:val="Hyperlink"/>
            <w:noProof/>
          </w:rPr>
          <w:t>1.0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Confidentiality / Legal notification</w:t>
        </w:r>
        <w:r w:rsidR="006C1D6A">
          <w:rPr>
            <w:noProof/>
            <w:webHidden/>
          </w:rPr>
          <w:tab/>
        </w:r>
        <w:r w:rsidR="006C1D6A">
          <w:rPr>
            <w:noProof/>
            <w:webHidden/>
          </w:rPr>
          <w:fldChar w:fldCharType="begin"/>
        </w:r>
        <w:r w:rsidR="006C1D6A">
          <w:rPr>
            <w:noProof/>
            <w:webHidden/>
          </w:rPr>
          <w:instrText xml:space="preserve"> PAGEREF _Toc331583772 \h </w:instrText>
        </w:r>
        <w:r w:rsidR="006C1D6A">
          <w:rPr>
            <w:noProof/>
            <w:webHidden/>
          </w:rPr>
        </w:r>
        <w:r w:rsidR="006C1D6A">
          <w:rPr>
            <w:noProof/>
            <w:webHidden/>
          </w:rPr>
          <w:fldChar w:fldCharType="separate"/>
        </w:r>
        <w:r w:rsidR="00C207E4">
          <w:rPr>
            <w:noProof/>
            <w:webHidden/>
          </w:rPr>
          <w:t>3</w:t>
        </w:r>
        <w:r w:rsidR="006C1D6A">
          <w:rPr>
            <w:noProof/>
            <w:webHidden/>
          </w:rPr>
          <w:fldChar w:fldCharType="end"/>
        </w:r>
      </w:hyperlink>
    </w:p>
    <w:p w14:paraId="3AB5387A" w14:textId="01720EA7" w:rsidR="006C1D6A" w:rsidRDefault="006434DA">
      <w:pPr>
        <w:pStyle w:val="TOC1"/>
        <w:rPr>
          <w:rFonts w:asciiTheme="minorHAnsi" w:eastAsiaTheme="minorEastAsia" w:hAnsiTheme="minorHAnsi" w:cstheme="minorBidi"/>
          <w:b w:val="0"/>
          <w:bCs w:val="0"/>
          <w:caps w:val="0"/>
          <w:noProof/>
          <w:sz w:val="22"/>
          <w:szCs w:val="22"/>
          <w:lang w:val="en-US"/>
        </w:rPr>
      </w:pPr>
      <w:hyperlink w:anchor="_Toc331583773" w:history="1">
        <w:r w:rsidR="006C1D6A" w:rsidRPr="00861D94">
          <w:rPr>
            <w:rStyle w:val="Hyperlink"/>
            <w:noProof/>
          </w:rPr>
          <w:t>2.0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Introduction</w:t>
        </w:r>
        <w:r w:rsidR="006C1D6A">
          <w:rPr>
            <w:noProof/>
            <w:webHidden/>
          </w:rPr>
          <w:tab/>
        </w:r>
        <w:r w:rsidR="006C1D6A">
          <w:rPr>
            <w:noProof/>
            <w:webHidden/>
          </w:rPr>
          <w:fldChar w:fldCharType="begin"/>
        </w:r>
        <w:r w:rsidR="006C1D6A">
          <w:rPr>
            <w:noProof/>
            <w:webHidden/>
          </w:rPr>
          <w:instrText xml:space="preserve"> PAGEREF _Toc331583773 \h </w:instrText>
        </w:r>
        <w:r w:rsidR="006C1D6A">
          <w:rPr>
            <w:noProof/>
            <w:webHidden/>
          </w:rPr>
        </w:r>
        <w:r w:rsidR="006C1D6A">
          <w:rPr>
            <w:noProof/>
            <w:webHidden/>
          </w:rPr>
          <w:fldChar w:fldCharType="separate"/>
        </w:r>
        <w:r w:rsidR="00C207E4">
          <w:rPr>
            <w:noProof/>
            <w:webHidden/>
          </w:rPr>
          <w:t>5</w:t>
        </w:r>
        <w:r w:rsidR="006C1D6A">
          <w:rPr>
            <w:noProof/>
            <w:webHidden/>
          </w:rPr>
          <w:fldChar w:fldCharType="end"/>
        </w:r>
      </w:hyperlink>
    </w:p>
    <w:p w14:paraId="55447A29" w14:textId="6D3344A3" w:rsidR="006C1D6A" w:rsidRDefault="006434DA">
      <w:pPr>
        <w:pStyle w:val="TOC2"/>
        <w:rPr>
          <w:rFonts w:asciiTheme="minorHAnsi" w:eastAsiaTheme="minorEastAsia" w:hAnsiTheme="minorHAnsi" w:cstheme="minorBidi"/>
          <w:caps w:val="0"/>
          <w:noProof/>
          <w:lang w:val="en-US"/>
        </w:rPr>
      </w:pPr>
      <w:hyperlink w:anchor="_Toc331583774" w:history="1">
        <w:r w:rsidR="006C1D6A" w:rsidRPr="00861D94">
          <w:rPr>
            <w:rStyle w:val="Hyperlink"/>
            <w:rFonts w:ascii="Times New Roman" w:hAnsi="Times New Roman"/>
            <w:noProof/>
            <w:snapToGrid w:val="0"/>
            <w:w w:val="0"/>
          </w:rPr>
          <w:t>2.1</w:t>
        </w:r>
        <w:r w:rsidR="006C1D6A">
          <w:rPr>
            <w:rFonts w:asciiTheme="minorHAnsi" w:eastAsiaTheme="minorEastAsia" w:hAnsiTheme="minorHAnsi" w:cstheme="minorBidi"/>
            <w:caps w:val="0"/>
            <w:noProof/>
            <w:lang w:val="en-US"/>
          </w:rPr>
          <w:tab/>
        </w:r>
        <w:r w:rsidR="00545FA7">
          <w:rPr>
            <w:rStyle w:val="Hyperlink"/>
            <w:noProof/>
          </w:rPr>
          <w:t>Jenkins</w:t>
        </w:r>
        <w:r w:rsidR="00CD3348">
          <w:rPr>
            <w:rStyle w:val="Hyperlink"/>
            <w:noProof/>
          </w:rPr>
          <w:t xml:space="preserve"> </w:t>
        </w:r>
        <w:r w:rsidR="00545FA7">
          <w:rPr>
            <w:rStyle w:val="Hyperlink"/>
            <w:noProof/>
          </w:rPr>
          <w:t xml:space="preserve">Job </w:t>
        </w:r>
        <w:r w:rsidR="00CD3348">
          <w:rPr>
            <w:rStyle w:val="Hyperlink"/>
            <w:noProof/>
          </w:rPr>
          <w:t>CONFIGURATION</w:t>
        </w:r>
        <w:r w:rsidR="00545FA7">
          <w:rPr>
            <w:rStyle w:val="Hyperlink"/>
            <w:noProof/>
          </w:rPr>
          <w:t xml:space="preserve"> for JOB CONFIGURATION</w:t>
        </w:r>
        <w:r w:rsidR="006C1D6A">
          <w:rPr>
            <w:noProof/>
            <w:webHidden/>
          </w:rPr>
          <w:tab/>
        </w:r>
        <w:r w:rsidR="006C1D6A" w:rsidRPr="00CD3348">
          <w:rPr>
            <w:b/>
            <w:bCs/>
            <w:noProof/>
            <w:webHidden/>
            <w:sz w:val="24"/>
            <w:szCs w:val="20"/>
          </w:rPr>
          <w:fldChar w:fldCharType="begin"/>
        </w:r>
        <w:r w:rsidR="006C1D6A" w:rsidRPr="00CD3348">
          <w:rPr>
            <w:b/>
            <w:bCs/>
            <w:noProof/>
            <w:webHidden/>
            <w:sz w:val="24"/>
            <w:szCs w:val="20"/>
          </w:rPr>
          <w:instrText xml:space="preserve"> PAGEREF _Toc331583774 \h </w:instrText>
        </w:r>
        <w:r w:rsidR="006C1D6A" w:rsidRPr="00CD3348">
          <w:rPr>
            <w:b/>
            <w:bCs/>
            <w:noProof/>
            <w:webHidden/>
            <w:sz w:val="24"/>
            <w:szCs w:val="20"/>
          </w:rPr>
        </w:r>
        <w:r w:rsidR="006C1D6A" w:rsidRPr="00CD3348">
          <w:rPr>
            <w:b/>
            <w:bCs/>
            <w:noProof/>
            <w:webHidden/>
            <w:sz w:val="24"/>
            <w:szCs w:val="20"/>
          </w:rPr>
          <w:fldChar w:fldCharType="separate"/>
        </w:r>
        <w:r w:rsidR="00C207E4" w:rsidRPr="00CD3348">
          <w:rPr>
            <w:b/>
            <w:bCs/>
            <w:noProof/>
            <w:webHidden/>
            <w:sz w:val="24"/>
            <w:szCs w:val="20"/>
          </w:rPr>
          <w:t>5</w:t>
        </w:r>
        <w:r w:rsidR="006C1D6A" w:rsidRPr="00CD3348">
          <w:rPr>
            <w:b/>
            <w:bCs/>
            <w:noProof/>
            <w:webHidden/>
            <w:sz w:val="24"/>
            <w:szCs w:val="20"/>
          </w:rPr>
          <w:fldChar w:fldCharType="end"/>
        </w:r>
      </w:hyperlink>
    </w:p>
    <w:p w14:paraId="771D7C29" w14:textId="1584553F" w:rsidR="004E5516" w:rsidRDefault="0062436E" w:rsidP="00CD3348">
      <w:pPr>
        <w:pStyle w:val="HMNormallvl1"/>
        <w:ind w:left="0"/>
        <w:rPr>
          <w:rFonts w:eastAsia="Calibri"/>
        </w:rPr>
      </w:pPr>
      <w:r>
        <w:rPr>
          <w:rFonts w:eastAsia="Calibri"/>
        </w:rPr>
        <w:fldChar w:fldCharType="end"/>
      </w:r>
      <w:bookmarkStart w:id="0" w:name="_Toc200259146"/>
      <w:bookmarkStart w:id="1" w:name="_Toc200858264"/>
    </w:p>
    <w:p w14:paraId="4131331F" w14:textId="77777777" w:rsidR="004E5516" w:rsidRDefault="004E5516" w:rsidP="004E5516">
      <w:pPr>
        <w:pStyle w:val="HMNormallvl1"/>
        <w:rPr>
          <w:rFonts w:eastAsia="Calibri"/>
        </w:rPr>
      </w:pPr>
    </w:p>
    <w:p w14:paraId="1782FA6A" w14:textId="77777777" w:rsidR="00440C04" w:rsidRDefault="00440C04" w:rsidP="004E5516">
      <w:pPr>
        <w:pStyle w:val="HMNormallvl1"/>
        <w:rPr>
          <w:rFonts w:eastAsia="Calibri"/>
        </w:rPr>
      </w:pPr>
    </w:p>
    <w:p w14:paraId="16CD794B" w14:textId="77777777" w:rsidR="00440C04" w:rsidRDefault="00440C04" w:rsidP="004E5516">
      <w:pPr>
        <w:pStyle w:val="HMNormallvl1"/>
        <w:rPr>
          <w:rFonts w:eastAsia="Calibri"/>
        </w:rPr>
      </w:pPr>
    </w:p>
    <w:p w14:paraId="63B30258" w14:textId="77777777" w:rsidR="00440C04" w:rsidRDefault="00440C04" w:rsidP="004E5516">
      <w:pPr>
        <w:pStyle w:val="HMNormallvl1"/>
        <w:rPr>
          <w:rFonts w:eastAsia="Calibri"/>
        </w:rPr>
      </w:pPr>
    </w:p>
    <w:p w14:paraId="656DCA79" w14:textId="77777777" w:rsidR="00440C04" w:rsidRDefault="00440C04" w:rsidP="004E5516">
      <w:pPr>
        <w:pStyle w:val="HMNormallvl1"/>
        <w:rPr>
          <w:rFonts w:eastAsia="Calibri"/>
        </w:rPr>
      </w:pPr>
    </w:p>
    <w:p w14:paraId="3FFD825D" w14:textId="77777777" w:rsidR="00440C04" w:rsidRDefault="00440C04" w:rsidP="004E5516">
      <w:pPr>
        <w:pStyle w:val="HMNormallvl1"/>
        <w:rPr>
          <w:rFonts w:eastAsia="Calibri"/>
        </w:rPr>
      </w:pPr>
    </w:p>
    <w:p w14:paraId="7B7EEDAB" w14:textId="77777777" w:rsidR="00114B1E" w:rsidRDefault="00114B1E" w:rsidP="004E5516">
      <w:pPr>
        <w:pStyle w:val="HMNormallvl1"/>
        <w:rPr>
          <w:rFonts w:eastAsia="Calibri"/>
        </w:rPr>
      </w:pPr>
    </w:p>
    <w:p w14:paraId="4F70A8B0" w14:textId="77777777" w:rsidR="00114B1E" w:rsidRDefault="00114B1E" w:rsidP="004E5516">
      <w:pPr>
        <w:pStyle w:val="HMNormallvl1"/>
        <w:rPr>
          <w:rFonts w:eastAsia="Calibri"/>
        </w:rPr>
      </w:pPr>
    </w:p>
    <w:p w14:paraId="3004539C" w14:textId="77777777" w:rsidR="00114B1E" w:rsidRDefault="00114B1E" w:rsidP="004E5516">
      <w:pPr>
        <w:pStyle w:val="HMNormallvl1"/>
        <w:rPr>
          <w:rFonts w:eastAsia="Calibri"/>
        </w:rPr>
      </w:pPr>
    </w:p>
    <w:p w14:paraId="31086230" w14:textId="77777777" w:rsidR="00114B1E" w:rsidRDefault="00114B1E" w:rsidP="004E5516">
      <w:pPr>
        <w:pStyle w:val="HMNormallvl1"/>
        <w:rPr>
          <w:rFonts w:eastAsia="Calibri"/>
        </w:rPr>
      </w:pPr>
    </w:p>
    <w:p w14:paraId="29AB8F19" w14:textId="77777777" w:rsidR="00114B1E" w:rsidRDefault="00114B1E" w:rsidP="004E5516">
      <w:pPr>
        <w:pStyle w:val="HMNormallvl1"/>
        <w:rPr>
          <w:rFonts w:eastAsia="Calibri"/>
        </w:rPr>
      </w:pPr>
    </w:p>
    <w:p w14:paraId="359D8CBF" w14:textId="77777777" w:rsidR="00114B1E" w:rsidRDefault="00114B1E" w:rsidP="004E5516">
      <w:pPr>
        <w:pStyle w:val="HMNormallvl1"/>
        <w:rPr>
          <w:rFonts w:eastAsia="Calibri"/>
        </w:rPr>
      </w:pPr>
    </w:p>
    <w:p w14:paraId="782D4CFB" w14:textId="77777777" w:rsidR="00114B1E" w:rsidRDefault="00114B1E" w:rsidP="004E5516">
      <w:pPr>
        <w:pStyle w:val="HMNormallvl1"/>
        <w:rPr>
          <w:rFonts w:eastAsia="Calibri"/>
        </w:rPr>
      </w:pPr>
    </w:p>
    <w:p w14:paraId="7CEF31F7" w14:textId="77777777" w:rsidR="00114B1E" w:rsidRDefault="00114B1E" w:rsidP="004E5516">
      <w:pPr>
        <w:pStyle w:val="HMNormallvl1"/>
        <w:rPr>
          <w:rFonts w:eastAsia="Calibri"/>
        </w:rPr>
      </w:pPr>
    </w:p>
    <w:p w14:paraId="7F5CC970" w14:textId="77777777" w:rsidR="00114B1E" w:rsidRDefault="00114B1E" w:rsidP="004E5516">
      <w:pPr>
        <w:pStyle w:val="HMNormallvl1"/>
        <w:rPr>
          <w:rFonts w:eastAsia="Calibri"/>
        </w:rPr>
      </w:pPr>
    </w:p>
    <w:p w14:paraId="25A8BF81" w14:textId="77777777" w:rsidR="00114B1E" w:rsidRDefault="00114B1E" w:rsidP="004E5516">
      <w:pPr>
        <w:pStyle w:val="HMNormallvl1"/>
        <w:rPr>
          <w:rFonts w:eastAsia="Calibri"/>
        </w:rPr>
      </w:pPr>
    </w:p>
    <w:p w14:paraId="55C78E68" w14:textId="77777777" w:rsidR="00114B1E" w:rsidRDefault="00114B1E" w:rsidP="004E5516">
      <w:pPr>
        <w:pStyle w:val="HMNormallvl1"/>
        <w:rPr>
          <w:rFonts w:eastAsia="Calibri"/>
        </w:rPr>
      </w:pPr>
    </w:p>
    <w:p w14:paraId="63AEFDC0" w14:textId="77777777" w:rsidR="00114B1E" w:rsidRDefault="00114B1E" w:rsidP="004E5516">
      <w:pPr>
        <w:pStyle w:val="HMNormallvl1"/>
        <w:rPr>
          <w:rFonts w:eastAsia="Calibri"/>
        </w:rPr>
      </w:pPr>
    </w:p>
    <w:p w14:paraId="4B49A403" w14:textId="77777777" w:rsidR="00114B1E" w:rsidRDefault="00114B1E" w:rsidP="004E5516">
      <w:pPr>
        <w:pStyle w:val="HMNormallvl1"/>
        <w:rPr>
          <w:rFonts w:eastAsia="Calibri"/>
        </w:rPr>
      </w:pPr>
    </w:p>
    <w:p w14:paraId="6325EB31" w14:textId="36497D4E" w:rsidR="00114B1E" w:rsidRDefault="00114B1E" w:rsidP="004E5516">
      <w:pPr>
        <w:pStyle w:val="HMNormallvl1"/>
        <w:rPr>
          <w:rFonts w:eastAsia="Calibri"/>
        </w:rPr>
      </w:pPr>
    </w:p>
    <w:p w14:paraId="3C58DBA6" w14:textId="37EF56A2" w:rsidR="00410227" w:rsidRDefault="00410227" w:rsidP="004E5516">
      <w:pPr>
        <w:pStyle w:val="HMNormallvl1"/>
        <w:rPr>
          <w:rFonts w:eastAsia="Calibri"/>
        </w:rPr>
      </w:pPr>
    </w:p>
    <w:p w14:paraId="73DB4AD5" w14:textId="3ED2C03F" w:rsidR="00410227" w:rsidRDefault="00410227" w:rsidP="004E5516">
      <w:pPr>
        <w:pStyle w:val="HMNormallvl1"/>
        <w:rPr>
          <w:rFonts w:eastAsia="Calibri"/>
        </w:rPr>
      </w:pPr>
    </w:p>
    <w:p w14:paraId="3625F5E6" w14:textId="77777777" w:rsidR="00410227" w:rsidRDefault="00410227" w:rsidP="004E5516">
      <w:pPr>
        <w:pStyle w:val="HMNormallvl1"/>
        <w:rPr>
          <w:rFonts w:eastAsia="Calibri"/>
        </w:rPr>
      </w:pPr>
    </w:p>
    <w:p w14:paraId="40BCAA6A" w14:textId="77777777" w:rsidR="00114B1E" w:rsidRDefault="00114B1E" w:rsidP="004E5516">
      <w:pPr>
        <w:pStyle w:val="HMNormallvl1"/>
        <w:rPr>
          <w:rFonts w:eastAsia="Calibri"/>
        </w:rPr>
      </w:pPr>
    </w:p>
    <w:p w14:paraId="20E288C4" w14:textId="0F857F87" w:rsidR="00114B1E" w:rsidRDefault="00114B1E" w:rsidP="004E5516">
      <w:pPr>
        <w:pStyle w:val="HMNormallvl1"/>
        <w:rPr>
          <w:rFonts w:eastAsia="Calibri"/>
        </w:rPr>
      </w:pPr>
    </w:p>
    <w:p w14:paraId="0F7A180A" w14:textId="4CCDBCD7" w:rsidR="00CD3348" w:rsidRDefault="00CD3348" w:rsidP="004E5516">
      <w:pPr>
        <w:pStyle w:val="HMNormallvl1"/>
        <w:rPr>
          <w:rFonts w:eastAsia="Calibri"/>
        </w:rPr>
      </w:pPr>
    </w:p>
    <w:p w14:paraId="0BD25063" w14:textId="77777777" w:rsidR="00CD3348" w:rsidRDefault="00CD3348" w:rsidP="004E5516">
      <w:pPr>
        <w:pStyle w:val="HMNormallvl1"/>
        <w:rPr>
          <w:rFonts w:eastAsia="Calibri"/>
        </w:rPr>
      </w:pPr>
    </w:p>
    <w:p w14:paraId="2DA57C07" w14:textId="7870E71E" w:rsidR="00EE5A35" w:rsidRPr="00021F8A" w:rsidRDefault="00EE5A35" w:rsidP="008C2F1B">
      <w:pPr>
        <w:pStyle w:val="HMHeadinglvl1"/>
      </w:pPr>
      <w:bookmarkStart w:id="2" w:name="_Toc331583772"/>
      <w:r w:rsidRPr="00021F8A">
        <w:t xml:space="preserve">Confidentiality </w:t>
      </w:r>
      <w:r w:rsidR="000117E6">
        <w:t xml:space="preserve">/ Legal </w:t>
      </w:r>
      <w:bookmarkEnd w:id="0"/>
      <w:bookmarkEnd w:id="1"/>
      <w:r w:rsidR="000117E6">
        <w:t>notification</w:t>
      </w:r>
      <w:bookmarkEnd w:id="2"/>
    </w:p>
    <w:p w14:paraId="7D3FE79A" w14:textId="77777777" w:rsidR="00410227" w:rsidRDefault="00410227" w:rsidP="001E496B">
      <w:pPr>
        <w:pStyle w:val="HMNormallvl1"/>
      </w:pPr>
    </w:p>
    <w:p w14:paraId="01E01BBC" w14:textId="77777777" w:rsidR="00410227" w:rsidRDefault="00410227" w:rsidP="00410227">
      <w:pPr>
        <w:ind w:left="357"/>
        <w:rPr>
          <w:rFonts w:eastAsia="Arial Unicode MS" w:cs="Arial"/>
          <w:noProof/>
          <w:sz w:val="20"/>
          <w:szCs w:val="20"/>
        </w:rPr>
      </w:pPr>
      <w:r w:rsidRPr="00410227">
        <w:rPr>
          <w:sz w:val="20"/>
          <w:szCs w:val="20"/>
          <w:lang w:bidi="hi-IN"/>
        </w:rPr>
        <w:t xml:space="preserve">Confidential. Copyright © AI Enterprise., 2018. All rights reserved. </w:t>
      </w:r>
      <w:r w:rsidRPr="00410227">
        <w:rPr>
          <w:rFonts w:eastAsia="Arial Unicode MS" w:cs="Arial"/>
          <w:noProof/>
          <w:sz w:val="20"/>
          <w:szCs w:val="20"/>
        </w:rPr>
        <w:t xml:space="preserve">This document, including the information contained </w:t>
      </w:r>
    </w:p>
    <w:p w14:paraId="196F7139"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herein, is restricted, confidential and proprietary to AI Enterprise, and is to be used only by and disclosed only to those </w:t>
      </w:r>
    </w:p>
    <w:p w14:paraId="28000F55"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within AI Enterprise with a need-to-know.  DO NOT COPY OR FORWARD INTERNALLY OR RELEASE outside AI Enterprise </w:t>
      </w:r>
    </w:p>
    <w:p w14:paraId="61F97EFB" w14:textId="0BAD8AA5"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without authorization in writing by a Sr. Vice President,  Principal, or Director-level manager or a  direct </w:t>
      </w:r>
      <w:r w:rsidR="001D7FA4">
        <w:rPr>
          <w:rFonts w:eastAsia="Arial Unicode MS" w:cs="Arial"/>
          <w:noProof/>
          <w:sz w:val="20"/>
          <w:szCs w:val="20"/>
        </w:rPr>
        <w:t>d</w:t>
      </w:r>
      <w:r w:rsidRPr="00410227">
        <w:rPr>
          <w:rFonts w:eastAsia="Arial Unicode MS" w:cs="Arial"/>
          <w:noProof/>
          <w:sz w:val="20"/>
          <w:szCs w:val="20"/>
        </w:rPr>
        <w:t xml:space="preserve">esignee  </w:t>
      </w:r>
    </w:p>
    <w:p w14:paraId="17A50452" w14:textId="2558FD48" w:rsidR="00410227" w:rsidRPr="00410227" w:rsidRDefault="00410227" w:rsidP="00410227">
      <w:pPr>
        <w:ind w:left="357"/>
        <w:rPr>
          <w:rFonts w:eastAsia="Arial Unicode MS" w:cs="Arial"/>
          <w:noProof/>
          <w:sz w:val="20"/>
          <w:szCs w:val="20"/>
        </w:rPr>
      </w:pPr>
      <w:r w:rsidRPr="00410227">
        <w:rPr>
          <w:rFonts w:eastAsia="Arial Unicode MS" w:cs="Arial"/>
          <w:noProof/>
          <w:sz w:val="20"/>
          <w:szCs w:val="20"/>
        </w:rPr>
        <w:t>thereof who has responsibility for the information contained herein.</w:t>
      </w:r>
    </w:p>
    <w:p w14:paraId="4093F48E" w14:textId="262BE6BF" w:rsidR="00440C04" w:rsidRDefault="004F5282" w:rsidP="00410227">
      <w:pPr>
        <w:pStyle w:val="HMNormallvl1"/>
        <w:ind w:left="374"/>
      </w:pPr>
      <w:r w:rsidRPr="006E3424">
        <w:t xml:space="preserve"> </w:t>
      </w:r>
    </w:p>
    <w:p w14:paraId="7585815B" w14:textId="77777777" w:rsidR="00843E18" w:rsidRDefault="00F60AC5" w:rsidP="008C2F1B">
      <w:pPr>
        <w:pStyle w:val="HMHeadinglvl1"/>
      </w:pPr>
      <w:bookmarkStart w:id="3" w:name="_Toc331583773"/>
      <w:r>
        <w:lastRenderedPageBreak/>
        <w:t>Introduction</w:t>
      </w:r>
      <w:bookmarkEnd w:id="3"/>
    </w:p>
    <w:p w14:paraId="04892D0D" w14:textId="77777777" w:rsidR="005D3D8C" w:rsidRDefault="005D3D8C" w:rsidP="005D3D8C">
      <w:pPr>
        <w:ind w:left="0" w:firstLine="720"/>
      </w:pPr>
      <w:bookmarkStart w:id="4" w:name="_Toc198458032"/>
    </w:p>
    <w:p w14:paraId="1DC086EF" w14:textId="2FE0ED12" w:rsidR="00483FC2" w:rsidRDefault="005D3D8C" w:rsidP="00466A68">
      <w:pPr>
        <w:ind w:left="357"/>
        <w:rPr>
          <w:sz w:val="20"/>
          <w:szCs w:val="20"/>
          <w:lang w:bidi="hi-IN"/>
        </w:rPr>
      </w:pPr>
      <w:r w:rsidRPr="00466A68">
        <w:rPr>
          <w:sz w:val="20"/>
          <w:szCs w:val="20"/>
          <w:lang w:bidi="hi-IN"/>
        </w:rPr>
        <w:t xml:space="preserve">This document describes about </w:t>
      </w:r>
      <w:r w:rsidR="00DB380D">
        <w:rPr>
          <w:sz w:val="20"/>
          <w:szCs w:val="20"/>
          <w:lang w:bidi="hi-IN"/>
        </w:rPr>
        <w:t>c</w:t>
      </w:r>
      <w:r w:rsidR="00545FA7">
        <w:rPr>
          <w:sz w:val="20"/>
          <w:szCs w:val="20"/>
          <w:lang w:bidi="hi-IN"/>
        </w:rPr>
        <w:t>onfigure Jenkins job for Sitecore including build and deployment on Windows Instance</w:t>
      </w:r>
      <w:r w:rsidR="00C207E4" w:rsidRPr="00466A68">
        <w:rPr>
          <w:sz w:val="20"/>
          <w:szCs w:val="20"/>
          <w:lang w:bidi="hi-IN"/>
        </w:rPr>
        <w:t>.</w:t>
      </w:r>
    </w:p>
    <w:p w14:paraId="272A0205" w14:textId="77777777" w:rsidR="000D2BA4" w:rsidRDefault="000D2BA4" w:rsidP="00DB380D">
      <w:pPr>
        <w:ind w:left="357"/>
        <w:rPr>
          <w:sz w:val="20"/>
          <w:szCs w:val="20"/>
          <w:lang w:bidi="hi-IN"/>
        </w:rPr>
      </w:pPr>
    </w:p>
    <w:p w14:paraId="15119056" w14:textId="0C787576" w:rsidR="00DB380D" w:rsidRPr="00DB380D" w:rsidRDefault="00545FA7" w:rsidP="00DB380D">
      <w:pPr>
        <w:ind w:left="357"/>
        <w:rPr>
          <w:sz w:val="20"/>
          <w:szCs w:val="20"/>
          <w:lang w:bidi="hi-IN"/>
        </w:rPr>
      </w:pPr>
      <w:r w:rsidRPr="00545FA7">
        <w:rPr>
          <w:sz w:val="20"/>
          <w:szCs w:val="20"/>
          <w:lang w:bidi="hi-IN"/>
        </w:rPr>
        <w:t>Sitecore is one of the leading enterprise-level content management systems built on ASP.NET. Sitecore is enabling web content editors and marketers to have full control over all aspects of their website from social integration and blog posts to advanced personalisation, ecommerce and more.</w:t>
      </w:r>
    </w:p>
    <w:p w14:paraId="5DDAF7A6" w14:textId="77777777" w:rsidR="00DB380D" w:rsidRPr="00DB380D" w:rsidRDefault="00DB380D" w:rsidP="00DB380D">
      <w:pPr>
        <w:ind w:left="357"/>
        <w:rPr>
          <w:sz w:val="20"/>
          <w:szCs w:val="20"/>
          <w:lang w:bidi="hi-IN"/>
        </w:rPr>
      </w:pPr>
    </w:p>
    <w:p w14:paraId="464336D5" w14:textId="031A020B" w:rsidR="00DB380D" w:rsidRPr="00DB380D" w:rsidRDefault="00545FA7" w:rsidP="00DB380D">
      <w:pPr>
        <w:ind w:left="357"/>
        <w:rPr>
          <w:sz w:val="20"/>
          <w:szCs w:val="20"/>
          <w:lang w:bidi="hi-IN"/>
        </w:rPr>
      </w:pPr>
      <w:r>
        <w:rPr>
          <w:sz w:val="20"/>
          <w:szCs w:val="20"/>
          <w:lang w:bidi="hi-IN"/>
        </w:rPr>
        <w:t>Source code is store in Gerrit server and job is configured in our Jenkins which is hosted on Google cloud platform</w:t>
      </w:r>
      <w:r w:rsidR="00DB380D" w:rsidRPr="00DB380D">
        <w:rPr>
          <w:sz w:val="20"/>
          <w:szCs w:val="20"/>
          <w:lang w:bidi="hi-IN"/>
        </w:rPr>
        <w:t>.</w:t>
      </w:r>
    </w:p>
    <w:p w14:paraId="4C393E67" w14:textId="77777777" w:rsidR="005D3D8C" w:rsidRPr="005D3D8C" w:rsidRDefault="005D3D8C" w:rsidP="005D3D8C">
      <w:pPr>
        <w:ind w:left="0" w:firstLine="720"/>
      </w:pPr>
    </w:p>
    <w:p w14:paraId="282288C0" w14:textId="0FC70BD6" w:rsidR="00F60AC5" w:rsidRDefault="00545FA7" w:rsidP="00DB380D">
      <w:pPr>
        <w:pStyle w:val="HMHeadinglvl2"/>
      </w:pPr>
      <w:r>
        <w:t>Jenkins job</w:t>
      </w:r>
      <w:r w:rsidR="00DB380D">
        <w:t xml:space="preserve"> </w:t>
      </w:r>
      <w:r w:rsidR="009417C4">
        <w:t>Configuration</w:t>
      </w:r>
    </w:p>
    <w:p w14:paraId="16335884" w14:textId="635AFF3B" w:rsidR="00DB380D" w:rsidRDefault="00545FA7" w:rsidP="00DB380D">
      <w:pPr>
        <w:pStyle w:val="HMHeadinglvl2"/>
        <w:numPr>
          <w:ilvl w:val="0"/>
          <w:numId w:val="0"/>
        </w:numPr>
        <w:ind w:left="1440"/>
        <w:rPr>
          <w:rFonts w:eastAsia="Calibri"/>
          <w:bCs w:val="0"/>
          <w:caps w:val="0"/>
          <w:sz w:val="22"/>
        </w:rPr>
      </w:pPr>
      <w:r>
        <w:rPr>
          <w:rFonts w:eastAsia="Calibri"/>
          <w:bCs w:val="0"/>
          <w:caps w:val="0"/>
          <w:sz w:val="22"/>
        </w:rPr>
        <w:t>Source code</w:t>
      </w:r>
    </w:p>
    <w:p w14:paraId="63FF8FCC" w14:textId="5E3C611F" w:rsidR="000D2BA4" w:rsidRDefault="000D2BA4" w:rsidP="00DB380D">
      <w:pPr>
        <w:pStyle w:val="HMHeadinglvl2"/>
        <w:numPr>
          <w:ilvl w:val="0"/>
          <w:numId w:val="0"/>
        </w:numPr>
        <w:ind w:left="1440"/>
        <w:rPr>
          <w:rFonts w:eastAsia="Calibri"/>
          <w:bCs w:val="0"/>
          <w:caps w:val="0"/>
          <w:sz w:val="22"/>
        </w:rPr>
      </w:pPr>
    </w:p>
    <w:p w14:paraId="4D66BE33" w14:textId="571E29B7" w:rsidR="000D2BA4" w:rsidRPr="000D2BA4" w:rsidRDefault="00545FA7" w:rsidP="00DB380D">
      <w:pPr>
        <w:pStyle w:val="HMHeadinglvl2"/>
        <w:numPr>
          <w:ilvl w:val="0"/>
          <w:numId w:val="0"/>
        </w:numPr>
        <w:ind w:left="1440"/>
        <w:rPr>
          <w:rFonts w:eastAsia="Calibri"/>
          <w:b w:val="0"/>
          <w:bCs w:val="0"/>
          <w:caps w:val="0"/>
          <w:sz w:val="22"/>
        </w:rPr>
      </w:pPr>
      <w:r>
        <w:rPr>
          <w:rFonts w:eastAsia="Calibri"/>
          <w:b w:val="0"/>
          <w:bCs w:val="0"/>
          <w:caps w:val="0"/>
          <w:sz w:val="22"/>
        </w:rPr>
        <w:t>You can download the complete source code from AIE gerrit repository. Please refer the sample pasted snippet of repo path</w:t>
      </w:r>
      <w:r w:rsidR="000D2BA4" w:rsidRPr="000D2BA4">
        <w:rPr>
          <w:rFonts w:eastAsia="Calibri"/>
          <w:b w:val="0"/>
          <w:bCs w:val="0"/>
          <w:caps w:val="0"/>
          <w:sz w:val="22"/>
        </w:rPr>
        <w:t>.</w:t>
      </w:r>
    </w:p>
    <w:p w14:paraId="587DE17A" w14:textId="50B91DF2" w:rsidR="005D3D8C" w:rsidRDefault="00C207E4" w:rsidP="00F60AC5">
      <w:pPr>
        <w:pStyle w:val="HMHeadinglvl2"/>
        <w:numPr>
          <w:ilvl w:val="0"/>
          <w:numId w:val="0"/>
        </w:numPr>
        <w:ind w:left="1440"/>
        <w:rPr>
          <w:rFonts w:eastAsia="Calibri"/>
          <w:b w:val="0"/>
          <w:bCs w:val="0"/>
          <w:caps w:val="0"/>
          <w:sz w:val="22"/>
        </w:rPr>
      </w:pPr>
      <w:r>
        <w:rPr>
          <w:rFonts w:eastAsia="Calibri"/>
          <w:b w:val="0"/>
          <w:bCs w:val="0"/>
          <w:caps w:val="0"/>
          <w:sz w:val="22"/>
        </w:rPr>
        <w:t xml:space="preserve"> </w:t>
      </w:r>
    </w:p>
    <w:p w14:paraId="68BEBB6E" w14:textId="513E3980" w:rsidR="000D2BA4" w:rsidRDefault="00545FA7" w:rsidP="00F60AC5">
      <w:pPr>
        <w:pStyle w:val="HMHeadinglvl2"/>
        <w:numPr>
          <w:ilvl w:val="0"/>
          <w:numId w:val="0"/>
        </w:numPr>
        <w:ind w:left="1440"/>
        <w:rPr>
          <w:rFonts w:eastAsia="Calibri"/>
          <w:b w:val="0"/>
          <w:bCs w:val="0"/>
          <w:caps w:val="0"/>
          <w:sz w:val="22"/>
        </w:rPr>
      </w:pPr>
      <w:r w:rsidRPr="00545FA7">
        <w:rPr>
          <w:rFonts w:eastAsia="Calibri"/>
          <w:b w:val="0"/>
          <w:bCs w:val="0"/>
          <w:caps w:val="0"/>
          <w:noProof/>
          <w:sz w:val="22"/>
        </w:rPr>
        <w:drawing>
          <wp:inline distT="0" distB="0" distL="0" distR="0" wp14:anchorId="5B30D025" wp14:editId="348EED0C">
            <wp:extent cx="5770245" cy="30133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6142" cy="3026914"/>
                    </a:xfrm>
                    <a:prstGeom prst="rect">
                      <a:avLst/>
                    </a:prstGeom>
                  </pic:spPr>
                </pic:pic>
              </a:graphicData>
            </a:graphic>
          </wp:inline>
        </w:drawing>
      </w:r>
    </w:p>
    <w:p w14:paraId="306939BC" w14:textId="64DB70B3" w:rsidR="000D2BA4" w:rsidRDefault="000D2BA4" w:rsidP="00F60AC5">
      <w:pPr>
        <w:pStyle w:val="HMHeadinglvl2"/>
        <w:numPr>
          <w:ilvl w:val="0"/>
          <w:numId w:val="0"/>
        </w:numPr>
        <w:ind w:left="1440"/>
        <w:rPr>
          <w:rFonts w:eastAsia="Calibri"/>
          <w:b w:val="0"/>
          <w:bCs w:val="0"/>
          <w:caps w:val="0"/>
          <w:sz w:val="22"/>
        </w:rPr>
      </w:pPr>
    </w:p>
    <w:p w14:paraId="517F7FC8" w14:textId="03839FD9" w:rsidR="000D2BA4" w:rsidRDefault="002734D7" w:rsidP="00F60AC5">
      <w:pPr>
        <w:pStyle w:val="HMHeadinglvl2"/>
        <w:numPr>
          <w:ilvl w:val="0"/>
          <w:numId w:val="0"/>
        </w:numPr>
        <w:ind w:left="1440"/>
        <w:rPr>
          <w:rFonts w:eastAsia="Calibri"/>
          <w:b w:val="0"/>
          <w:bCs w:val="0"/>
          <w:caps w:val="0"/>
          <w:sz w:val="22"/>
        </w:rPr>
      </w:pPr>
      <w:r>
        <w:rPr>
          <w:rFonts w:eastAsia="Calibri"/>
          <w:b w:val="0"/>
          <w:bCs w:val="0"/>
          <w:caps w:val="0"/>
          <w:sz w:val="22"/>
        </w:rPr>
        <w:t>We’ve created a separate project in the Jenkins view and mapped this site core job. We’ll detail look into this in below screenshots.</w:t>
      </w:r>
    </w:p>
    <w:p w14:paraId="25F98767" w14:textId="37629F21" w:rsidR="000D2BA4" w:rsidRDefault="002734D7" w:rsidP="00F60AC5">
      <w:pPr>
        <w:pStyle w:val="HMHeadinglvl2"/>
        <w:numPr>
          <w:ilvl w:val="0"/>
          <w:numId w:val="0"/>
        </w:numPr>
        <w:ind w:left="1440"/>
        <w:rPr>
          <w:rFonts w:eastAsia="Calibri"/>
          <w:b w:val="0"/>
          <w:bCs w:val="0"/>
          <w:caps w:val="0"/>
          <w:sz w:val="22"/>
        </w:rPr>
      </w:pPr>
      <w:r w:rsidRPr="002734D7">
        <w:rPr>
          <w:rFonts w:eastAsia="Calibri"/>
          <w:b w:val="0"/>
          <w:bCs w:val="0"/>
          <w:caps w:val="0"/>
          <w:sz w:val="22"/>
        </w:rPr>
        <w:t>http://10.207.18.36:8081/view/SiteCore/job/nes-devbuild/configure</w:t>
      </w:r>
    </w:p>
    <w:p w14:paraId="531C61CF" w14:textId="2F9E09AB" w:rsidR="000D2BA4" w:rsidRDefault="002734D7" w:rsidP="00F60AC5">
      <w:pPr>
        <w:pStyle w:val="HMHeadinglvl2"/>
        <w:numPr>
          <w:ilvl w:val="0"/>
          <w:numId w:val="0"/>
        </w:numPr>
        <w:ind w:left="1440"/>
        <w:rPr>
          <w:rFonts w:eastAsia="Calibri"/>
          <w:b w:val="0"/>
          <w:bCs w:val="0"/>
          <w:caps w:val="0"/>
          <w:sz w:val="22"/>
        </w:rPr>
      </w:pPr>
      <w:r w:rsidRPr="002734D7">
        <w:rPr>
          <w:rFonts w:eastAsia="Calibri"/>
          <w:b w:val="0"/>
          <w:bCs w:val="0"/>
          <w:caps w:val="0"/>
          <w:noProof/>
          <w:sz w:val="22"/>
        </w:rPr>
        <w:lastRenderedPageBreak/>
        <w:drawing>
          <wp:inline distT="0" distB="0" distL="0" distR="0" wp14:anchorId="5CE5A422" wp14:editId="62DEAF85">
            <wp:extent cx="5761474" cy="3011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77115" cy="3019345"/>
                    </a:xfrm>
                    <a:prstGeom prst="rect">
                      <a:avLst/>
                    </a:prstGeom>
                  </pic:spPr>
                </pic:pic>
              </a:graphicData>
            </a:graphic>
          </wp:inline>
        </w:drawing>
      </w:r>
    </w:p>
    <w:p w14:paraId="3FD23483" w14:textId="4A613B35" w:rsidR="000D2BA4" w:rsidRDefault="002734D7" w:rsidP="00F60AC5">
      <w:pPr>
        <w:pStyle w:val="HMHeadinglvl2"/>
        <w:numPr>
          <w:ilvl w:val="0"/>
          <w:numId w:val="0"/>
        </w:numPr>
        <w:ind w:left="1440"/>
        <w:rPr>
          <w:rFonts w:eastAsia="Calibri"/>
          <w:b w:val="0"/>
          <w:bCs w:val="0"/>
          <w:caps w:val="0"/>
          <w:sz w:val="22"/>
        </w:rPr>
      </w:pPr>
      <w:r>
        <w:rPr>
          <w:rFonts w:eastAsia="Calibri"/>
          <w:b w:val="0"/>
          <w:bCs w:val="0"/>
          <w:caps w:val="0"/>
          <w:sz w:val="22"/>
        </w:rPr>
        <w:t>We’ve configured windows server (</w:t>
      </w:r>
      <w:r w:rsidRPr="002734D7">
        <w:rPr>
          <w:rFonts w:eastAsia="Calibri"/>
          <w:b w:val="0"/>
          <w:bCs w:val="0"/>
          <w:caps w:val="0"/>
          <w:sz w:val="22"/>
        </w:rPr>
        <w:t>10.207.18.37</w:t>
      </w:r>
      <w:r>
        <w:rPr>
          <w:rFonts w:eastAsia="Calibri"/>
          <w:b w:val="0"/>
          <w:bCs w:val="0"/>
          <w:caps w:val="0"/>
          <w:sz w:val="22"/>
        </w:rPr>
        <w:t>) as Jenkins slave. Need to select the label while job is schedule from Jenkins master.</w:t>
      </w:r>
    </w:p>
    <w:p w14:paraId="2467AE47" w14:textId="3DF84E6D" w:rsidR="000D2BA4" w:rsidRDefault="002734D7" w:rsidP="00F60AC5">
      <w:pPr>
        <w:pStyle w:val="HMHeadinglvl2"/>
        <w:numPr>
          <w:ilvl w:val="0"/>
          <w:numId w:val="0"/>
        </w:numPr>
        <w:ind w:left="1440"/>
        <w:rPr>
          <w:rFonts w:eastAsia="Calibri"/>
          <w:b w:val="0"/>
          <w:bCs w:val="0"/>
          <w:caps w:val="0"/>
          <w:sz w:val="22"/>
        </w:rPr>
      </w:pPr>
      <w:r w:rsidRPr="002734D7">
        <w:rPr>
          <w:rFonts w:eastAsia="Calibri"/>
          <w:b w:val="0"/>
          <w:bCs w:val="0"/>
          <w:caps w:val="0"/>
          <w:noProof/>
          <w:sz w:val="22"/>
        </w:rPr>
        <w:drawing>
          <wp:inline distT="0" distB="0" distL="0" distR="0" wp14:anchorId="79E57F5D" wp14:editId="6FB639E1">
            <wp:extent cx="5770245" cy="3526458"/>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9314" cy="3538112"/>
                    </a:xfrm>
                    <a:prstGeom prst="rect">
                      <a:avLst/>
                    </a:prstGeom>
                  </pic:spPr>
                </pic:pic>
              </a:graphicData>
            </a:graphic>
          </wp:inline>
        </w:drawing>
      </w:r>
    </w:p>
    <w:p w14:paraId="78C27AFA" w14:textId="1958A09F" w:rsidR="000D2BA4" w:rsidRDefault="000D2BA4" w:rsidP="00F60AC5">
      <w:pPr>
        <w:pStyle w:val="HMHeadinglvl2"/>
        <w:numPr>
          <w:ilvl w:val="0"/>
          <w:numId w:val="0"/>
        </w:numPr>
        <w:ind w:left="1440"/>
        <w:rPr>
          <w:rFonts w:eastAsia="Calibri"/>
          <w:b w:val="0"/>
          <w:bCs w:val="0"/>
          <w:caps w:val="0"/>
          <w:sz w:val="22"/>
        </w:rPr>
      </w:pPr>
    </w:p>
    <w:p w14:paraId="7816A97B" w14:textId="7F5C8588" w:rsidR="000D2BA4" w:rsidRDefault="002734D7" w:rsidP="00F60AC5">
      <w:pPr>
        <w:pStyle w:val="HMHeadinglvl2"/>
        <w:numPr>
          <w:ilvl w:val="0"/>
          <w:numId w:val="0"/>
        </w:numPr>
        <w:ind w:left="1440"/>
        <w:rPr>
          <w:rFonts w:eastAsia="Calibri"/>
          <w:b w:val="0"/>
          <w:bCs w:val="0"/>
          <w:caps w:val="0"/>
          <w:sz w:val="22"/>
        </w:rPr>
      </w:pPr>
      <w:r>
        <w:rPr>
          <w:rFonts w:eastAsia="Calibri"/>
          <w:b w:val="0"/>
          <w:bCs w:val="0"/>
          <w:caps w:val="0"/>
          <w:sz w:val="22"/>
        </w:rPr>
        <w:t>Source code management select as Git and provide the source code repository path as specified in above screenshot.</w:t>
      </w:r>
    </w:p>
    <w:p w14:paraId="1B7B9C0F" w14:textId="701EA36B" w:rsidR="002734D7" w:rsidRDefault="002734D7" w:rsidP="00F60AC5">
      <w:pPr>
        <w:pStyle w:val="HMHeadinglvl2"/>
        <w:numPr>
          <w:ilvl w:val="0"/>
          <w:numId w:val="0"/>
        </w:numPr>
        <w:ind w:left="1440"/>
        <w:rPr>
          <w:rFonts w:eastAsia="Calibri"/>
          <w:b w:val="0"/>
          <w:bCs w:val="0"/>
          <w:caps w:val="0"/>
          <w:sz w:val="22"/>
        </w:rPr>
      </w:pPr>
    </w:p>
    <w:p w14:paraId="62703402" w14:textId="12881903" w:rsidR="002734D7" w:rsidRDefault="002734D7" w:rsidP="00F60AC5">
      <w:pPr>
        <w:pStyle w:val="HMHeadinglvl2"/>
        <w:numPr>
          <w:ilvl w:val="0"/>
          <w:numId w:val="0"/>
        </w:numPr>
        <w:ind w:left="1440"/>
        <w:rPr>
          <w:rFonts w:eastAsia="Calibri"/>
          <w:b w:val="0"/>
          <w:bCs w:val="0"/>
          <w:caps w:val="0"/>
          <w:sz w:val="22"/>
        </w:rPr>
      </w:pPr>
      <w:r w:rsidRPr="002734D7">
        <w:rPr>
          <w:rFonts w:eastAsia="Calibri"/>
          <w:b w:val="0"/>
          <w:bCs w:val="0"/>
          <w:caps w:val="0"/>
          <w:noProof/>
          <w:sz w:val="22"/>
        </w:rPr>
        <w:lastRenderedPageBreak/>
        <w:drawing>
          <wp:inline distT="0" distB="0" distL="0" distR="0" wp14:anchorId="0A343A98" wp14:editId="575E6D66">
            <wp:extent cx="5770047" cy="38449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78536" cy="3850581"/>
                    </a:xfrm>
                    <a:prstGeom prst="rect">
                      <a:avLst/>
                    </a:prstGeom>
                  </pic:spPr>
                </pic:pic>
              </a:graphicData>
            </a:graphic>
          </wp:inline>
        </w:drawing>
      </w:r>
    </w:p>
    <w:p w14:paraId="05DD4B7D" w14:textId="5C97BF90" w:rsidR="000D2BA4" w:rsidRDefault="000D2BA4" w:rsidP="00F60AC5">
      <w:pPr>
        <w:pStyle w:val="HMHeadinglvl2"/>
        <w:numPr>
          <w:ilvl w:val="0"/>
          <w:numId w:val="0"/>
        </w:numPr>
        <w:ind w:left="1440"/>
        <w:rPr>
          <w:rFonts w:eastAsia="Calibri"/>
          <w:b w:val="0"/>
          <w:bCs w:val="0"/>
          <w:caps w:val="0"/>
          <w:sz w:val="22"/>
        </w:rPr>
      </w:pPr>
    </w:p>
    <w:p w14:paraId="449CEB87" w14:textId="6A68CF53" w:rsidR="002734D7" w:rsidRDefault="00E470FB" w:rsidP="00F60AC5">
      <w:pPr>
        <w:pStyle w:val="HMHeadinglvl2"/>
        <w:numPr>
          <w:ilvl w:val="0"/>
          <w:numId w:val="0"/>
        </w:numPr>
        <w:ind w:left="1440"/>
        <w:rPr>
          <w:rFonts w:eastAsia="Calibri"/>
          <w:b w:val="0"/>
          <w:bCs w:val="0"/>
          <w:caps w:val="0"/>
          <w:sz w:val="22"/>
        </w:rPr>
      </w:pPr>
      <w:r>
        <w:rPr>
          <w:rFonts w:eastAsia="Calibri"/>
          <w:b w:val="0"/>
          <w:bCs w:val="0"/>
          <w:caps w:val="0"/>
          <w:sz w:val="22"/>
        </w:rPr>
        <w:t>At least one build trigger needs to select, so that when developer push codes to Gerrit, Jenkins jobs will automatically trigger through webhooks. In order to achieve this, required plugins already installed in Jenkins and configurations enabled in Gerrit as well.</w:t>
      </w:r>
    </w:p>
    <w:p w14:paraId="0FD61199" w14:textId="7598BCBF" w:rsidR="000D2BA4" w:rsidRDefault="000D2BA4" w:rsidP="00F60AC5">
      <w:pPr>
        <w:pStyle w:val="HMHeadinglvl2"/>
        <w:numPr>
          <w:ilvl w:val="0"/>
          <w:numId w:val="0"/>
        </w:numPr>
        <w:ind w:left="1440"/>
        <w:rPr>
          <w:rFonts w:eastAsia="Calibri"/>
          <w:bCs w:val="0"/>
          <w:caps w:val="0"/>
          <w:sz w:val="22"/>
        </w:rPr>
      </w:pPr>
    </w:p>
    <w:p w14:paraId="7F8DE032" w14:textId="6E89332C" w:rsidR="00E470FB" w:rsidRDefault="00E470FB" w:rsidP="00F60AC5">
      <w:pPr>
        <w:pStyle w:val="HMHeadinglvl2"/>
        <w:numPr>
          <w:ilvl w:val="0"/>
          <w:numId w:val="0"/>
        </w:numPr>
        <w:ind w:left="1440"/>
        <w:rPr>
          <w:rFonts w:eastAsia="Calibri"/>
          <w:bCs w:val="0"/>
          <w:caps w:val="0"/>
          <w:sz w:val="22"/>
        </w:rPr>
      </w:pPr>
      <w:r w:rsidRPr="00E470FB">
        <w:rPr>
          <w:rFonts w:eastAsia="Calibri"/>
          <w:bCs w:val="0"/>
          <w:caps w:val="0"/>
          <w:noProof/>
          <w:sz w:val="22"/>
        </w:rPr>
        <w:drawing>
          <wp:inline distT="0" distB="0" distL="0" distR="0" wp14:anchorId="6169BEAB" wp14:editId="33D0DBB3">
            <wp:extent cx="5770245" cy="381550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6071" cy="3832579"/>
                    </a:xfrm>
                    <a:prstGeom prst="rect">
                      <a:avLst/>
                    </a:prstGeom>
                  </pic:spPr>
                </pic:pic>
              </a:graphicData>
            </a:graphic>
          </wp:inline>
        </w:drawing>
      </w:r>
    </w:p>
    <w:p w14:paraId="207D1453" w14:textId="7ED56032" w:rsidR="00E470FB" w:rsidRDefault="00E470FB" w:rsidP="00F60AC5">
      <w:pPr>
        <w:pStyle w:val="HMHeadinglvl2"/>
        <w:numPr>
          <w:ilvl w:val="0"/>
          <w:numId w:val="0"/>
        </w:numPr>
        <w:ind w:left="1440"/>
        <w:rPr>
          <w:rFonts w:eastAsia="Calibri"/>
          <w:b w:val="0"/>
          <w:bCs w:val="0"/>
          <w:caps w:val="0"/>
          <w:sz w:val="22"/>
        </w:rPr>
      </w:pPr>
      <w:r w:rsidRPr="00E470FB">
        <w:rPr>
          <w:rFonts w:eastAsia="Calibri"/>
          <w:b w:val="0"/>
          <w:bCs w:val="0"/>
          <w:caps w:val="0"/>
          <w:sz w:val="22"/>
        </w:rPr>
        <w:lastRenderedPageBreak/>
        <w:t>As per Dev team request, Job needs to trigger and build while push codes to master branch. This can be achieved by selecting path in the Dynamic trigger configuration section.</w:t>
      </w:r>
    </w:p>
    <w:p w14:paraId="5AD85380" w14:textId="692FCF57" w:rsidR="00E470FB" w:rsidRDefault="00E470FB" w:rsidP="00F60AC5">
      <w:pPr>
        <w:pStyle w:val="HMHeadinglvl2"/>
        <w:numPr>
          <w:ilvl w:val="0"/>
          <w:numId w:val="0"/>
        </w:numPr>
        <w:ind w:left="1440"/>
        <w:rPr>
          <w:rFonts w:eastAsia="Calibri"/>
          <w:b w:val="0"/>
          <w:bCs w:val="0"/>
          <w:caps w:val="0"/>
          <w:sz w:val="22"/>
        </w:rPr>
      </w:pPr>
    </w:p>
    <w:p w14:paraId="6A322354" w14:textId="17D34D8A" w:rsidR="00E470FB" w:rsidRDefault="00E470FB" w:rsidP="00F60AC5">
      <w:pPr>
        <w:pStyle w:val="HMHeadinglvl2"/>
        <w:numPr>
          <w:ilvl w:val="0"/>
          <w:numId w:val="0"/>
        </w:numPr>
        <w:ind w:left="1440"/>
        <w:rPr>
          <w:rFonts w:eastAsia="Calibri"/>
          <w:b w:val="0"/>
          <w:bCs w:val="0"/>
          <w:caps w:val="0"/>
          <w:sz w:val="22"/>
        </w:rPr>
      </w:pPr>
      <w:r w:rsidRPr="00E470FB">
        <w:rPr>
          <w:rFonts w:eastAsia="Calibri"/>
          <w:b w:val="0"/>
          <w:bCs w:val="0"/>
          <w:caps w:val="0"/>
          <w:noProof/>
          <w:sz w:val="22"/>
        </w:rPr>
        <w:drawing>
          <wp:inline distT="0" distB="0" distL="0" distR="0" wp14:anchorId="75B774CB" wp14:editId="45C453E5">
            <wp:extent cx="5770245" cy="3294159"/>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2759" cy="3301303"/>
                    </a:xfrm>
                    <a:prstGeom prst="rect">
                      <a:avLst/>
                    </a:prstGeom>
                  </pic:spPr>
                </pic:pic>
              </a:graphicData>
            </a:graphic>
          </wp:inline>
        </w:drawing>
      </w:r>
    </w:p>
    <w:p w14:paraId="20525657" w14:textId="6DB51806" w:rsidR="00E470FB" w:rsidRDefault="00E470FB" w:rsidP="00F60AC5">
      <w:pPr>
        <w:pStyle w:val="HMHeadinglvl2"/>
        <w:numPr>
          <w:ilvl w:val="0"/>
          <w:numId w:val="0"/>
        </w:numPr>
        <w:ind w:left="1440"/>
        <w:rPr>
          <w:rFonts w:eastAsia="Calibri"/>
          <w:b w:val="0"/>
          <w:bCs w:val="0"/>
          <w:caps w:val="0"/>
          <w:sz w:val="22"/>
        </w:rPr>
      </w:pPr>
    </w:p>
    <w:p w14:paraId="599C16C3" w14:textId="0C1DEC38" w:rsidR="00ED2947" w:rsidRDefault="00E470FB" w:rsidP="00ED2947">
      <w:pPr>
        <w:pStyle w:val="HMHeadinglvl2"/>
        <w:numPr>
          <w:ilvl w:val="0"/>
          <w:numId w:val="0"/>
        </w:numPr>
        <w:ind w:left="1440"/>
        <w:rPr>
          <w:rFonts w:eastAsia="Calibri"/>
          <w:b w:val="0"/>
          <w:bCs w:val="0"/>
          <w:caps w:val="0"/>
          <w:sz w:val="22"/>
        </w:rPr>
      </w:pPr>
      <w:r>
        <w:rPr>
          <w:rFonts w:eastAsia="Calibri"/>
          <w:b w:val="0"/>
          <w:bCs w:val="0"/>
          <w:caps w:val="0"/>
          <w:sz w:val="22"/>
        </w:rPr>
        <w:t>We’re using following commands for build NES codes from solution files. It’s formally called .sln file.</w:t>
      </w:r>
    </w:p>
    <w:p w14:paraId="72FBD59D" w14:textId="6106BFC8" w:rsidR="00ED2947" w:rsidRDefault="00ED2947" w:rsidP="00ED2947">
      <w:pPr>
        <w:pStyle w:val="HMHeadinglvl2"/>
        <w:numPr>
          <w:ilvl w:val="0"/>
          <w:numId w:val="0"/>
        </w:numPr>
        <w:ind w:left="1440"/>
        <w:rPr>
          <w:rFonts w:eastAsia="Calibri"/>
          <w:b w:val="0"/>
          <w:bCs w:val="0"/>
          <w:caps w:val="0"/>
          <w:sz w:val="22"/>
        </w:rPr>
      </w:pPr>
    </w:p>
    <w:p w14:paraId="5AF84395" w14:textId="34FF163C" w:rsidR="00ED2947" w:rsidRDefault="00ED2947" w:rsidP="00ED2947">
      <w:pPr>
        <w:pStyle w:val="HMHeadinglvl2"/>
        <w:numPr>
          <w:ilvl w:val="0"/>
          <w:numId w:val="0"/>
        </w:numPr>
        <w:ind w:left="1440"/>
        <w:rPr>
          <w:rFonts w:eastAsia="Calibri"/>
          <w:b w:val="0"/>
          <w:bCs w:val="0"/>
          <w:caps w:val="0"/>
          <w:sz w:val="22"/>
        </w:rPr>
      </w:pPr>
      <w:r>
        <w:rPr>
          <w:rFonts w:eastAsia="Calibri"/>
          <w:b w:val="0"/>
          <w:bCs w:val="0"/>
          <w:caps w:val="0"/>
          <w:sz w:val="22"/>
        </w:rPr>
        <w:t>npm install</w:t>
      </w:r>
    </w:p>
    <w:p w14:paraId="3904BB90" w14:textId="06859E1C" w:rsidR="00ED2947" w:rsidRDefault="00ED2947" w:rsidP="00ED2947">
      <w:pPr>
        <w:pStyle w:val="HMHeadinglvl2"/>
        <w:numPr>
          <w:ilvl w:val="0"/>
          <w:numId w:val="0"/>
        </w:numPr>
        <w:ind w:left="1440"/>
        <w:rPr>
          <w:rFonts w:eastAsia="Calibri"/>
          <w:b w:val="0"/>
          <w:bCs w:val="0"/>
          <w:caps w:val="0"/>
          <w:sz w:val="22"/>
        </w:rPr>
      </w:pPr>
      <w:r>
        <w:rPr>
          <w:rFonts w:eastAsia="Calibri"/>
          <w:b w:val="0"/>
          <w:bCs w:val="0"/>
          <w:caps w:val="0"/>
          <w:sz w:val="22"/>
        </w:rPr>
        <w:t xml:space="preserve">nuget restore </w:t>
      </w:r>
      <w:r w:rsidRPr="00ED2947">
        <w:rPr>
          <w:rFonts w:eastAsia="Calibri"/>
          <w:b w:val="0"/>
          <w:bCs w:val="0"/>
          <w:caps w:val="0"/>
          <w:sz w:val="22"/>
        </w:rPr>
        <w:t>NES.sln</w:t>
      </w:r>
    </w:p>
    <w:p w14:paraId="4F0F48A6" w14:textId="6934B347" w:rsidR="00ED2947" w:rsidRDefault="00ED2947" w:rsidP="00ED2947">
      <w:pPr>
        <w:pStyle w:val="HMHeadinglvl2"/>
        <w:numPr>
          <w:ilvl w:val="0"/>
          <w:numId w:val="0"/>
        </w:numPr>
        <w:ind w:left="1440"/>
        <w:rPr>
          <w:rFonts w:eastAsia="Calibri"/>
          <w:b w:val="0"/>
          <w:bCs w:val="0"/>
          <w:caps w:val="0"/>
          <w:sz w:val="22"/>
        </w:rPr>
      </w:pPr>
      <w:r>
        <w:rPr>
          <w:rFonts w:eastAsia="Calibri"/>
          <w:b w:val="0"/>
          <w:bCs w:val="0"/>
          <w:caps w:val="0"/>
          <w:sz w:val="22"/>
        </w:rPr>
        <w:t xml:space="preserve">nuget restore NES.sln </w:t>
      </w:r>
      <w:r w:rsidRPr="00ED2947">
        <w:rPr>
          <w:rFonts w:eastAsia="Calibri"/>
          <w:b w:val="0"/>
          <w:bCs w:val="0"/>
          <w:caps w:val="0"/>
          <w:sz w:val="22"/>
        </w:rPr>
        <w:t xml:space="preserve">-source </w:t>
      </w:r>
      <w:hyperlink r:id="rId15" w:history="1">
        <w:r w:rsidRPr="006B1579">
          <w:rPr>
            <w:rStyle w:val="Hyperlink"/>
            <w:rFonts w:eastAsia="Calibri"/>
            <w:b w:val="0"/>
            <w:bCs w:val="0"/>
            <w:caps w:val="0"/>
            <w:sz w:val="22"/>
          </w:rPr>
          <w:t>https://sitecore.myget.org/F/sc-packages/api/v3/index.json</w:t>
        </w:r>
      </w:hyperlink>
    </w:p>
    <w:p w14:paraId="53BE9644" w14:textId="6E1E25C0" w:rsidR="00ED2947" w:rsidRDefault="00ED2947" w:rsidP="00ED2947">
      <w:pPr>
        <w:pStyle w:val="HMHeadinglvl2"/>
        <w:numPr>
          <w:ilvl w:val="0"/>
          <w:numId w:val="0"/>
        </w:numPr>
        <w:ind w:left="1440"/>
        <w:rPr>
          <w:rFonts w:eastAsia="Calibri"/>
          <w:b w:val="0"/>
          <w:bCs w:val="0"/>
          <w:caps w:val="0"/>
          <w:sz w:val="22"/>
        </w:rPr>
      </w:pPr>
    </w:p>
    <w:p w14:paraId="04BC47BA" w14:textId="7A4DF1C9" w:rsidR="00ED2947" w:rsidRDefault="00ED2947" w:rsidP="00ED2947">
      <w:pPr>
        <w:pStyle w:val="HMHeadinglvl2"/>
        <w:numPr>
          <w:ilvl w:val="0"/>
          <w:numId w:val="0"/>
        </w:numPr>
        <w:ind w:left="1440"/>
        <w:rPr>
          <w:rFonts w:eastAsia="Calibri"/>
          <w:b w:val="0"/>
          <w:bCs w:val="0"/>
          <w:caps w:val="0"/>
          <w:sz w:val="22"/>
        </w:rPr>
      </w:pPr>
      <w:r w:rsidRPr="00ED2947">
        <w:rPr>
          <w:rFonts w:eastAsia="Calibri"/>
          <w:b w:val="0"/>
          <w:bCs w:val="0"/>
          <w:caps w:val="0"/>
          <w:sz w:val="22"/>
        </w:rPr>
        <w:t>gulp</w:t>
      </w:r>
      <w:r>
        <w:rPr>
          <w:rFonts w:eastAsia="Calibri"/>
          <w:b w:val="0"/>
          <w:bCs w:val="0"/>
          <w:caps w:val="0"/>
          <w:sz w:val="22"/>
        </w:rPr>
        <w:t xml:space="preserve"> </w:t>
      </w:r>
      <w:r w:rsidRPr="00ED2947">
        <w:rPr>
          <w:rFonts w:eastAsia="Calibri"/>
          <w:b w:val="0"/>
          <w:bCs w:val="0"/>
          <w:caps w:val="0"/>
          <w:sz w:val="22"/>
        </w:rPr>
        <w:t xml:space="preserve"> 05-Publish-Complete-Solution</w:t>
      </w:r>
    </w:p>
    <w:p w14:paraId="1B41B418" w14:textId="00D52DFB" w:rsidR="00ED2947" w:rsidRDefault="00ED2947" w:rsidP="00ED2947">
      <w:pPr>
        <w:pStyle w:val="HMHeadinglvl2"/>
        <w:numPr>
          <w:ilvl w:val="0"/>
          <w:numId w:val="0"/>
        </w:numPr>
        <w:ind w:left="1440"/>
        <w:rPr>
          <w:rFonts w:eastAsia="Calibri"/>
          <w:b w:val="0"/>
          <w:bCs w:val="0"/>
          <w:caps w:val="0"/>
          <w:sz w:val="22"/>
        </w:rPr>
      </w:pPr>
    </w:p>
    <w:p w14:paraId="0D51B2F4" w14:textId="42FF1793" w:rsidR="00ED2947" w:rsidRDefault="00ED2947" w:rsidP="00ED2947">
      <w:pPr>
        <w:pStyle w:val="HMHeadinglvl2"/>
        <w:numPr>
          <w:ilvl w:val="0"/>
          <w:numId w:val="0"/>
        </w:numPr>
        <w:ind w:left="1440"/>
        <w:rPr>
          <w:rFonts w:eastAsia="Calibri"/>
          <w:b w:val="0"/>
          <w:bCs w:val="0"/>
          <w:caps w:val="0"/>
          <w:sz w:val="22"/>
        </w:rPr>
      </w:pPr>
      <w:r w:rsidRPr="00ED2947">
        <w:rPr>
          <w:rFonts w:eastAsia="Calibri"/>
          <w:b w:val="0"/>
          <w:bCs w:val="0"/>
          <w:caps w:val="0"/>
          <w:noProof/>
          <w:sz w:val="22"/>
        </w:rPr>
        <w:lastRenderedPageBreak/>
        <w:drawing>
          <wp:inline distT="0" distB="0" distL="0" distR="0" wp14:anchorId="04DCFBA3" wp14:editId="46902FFC">
            <wp:extent cx="5766525" cy="381127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6525" cy="3811270"/>
                    </a:xfrm>
                    <a:prstGeom prst="rect">
                      <a:avLst/>
                    </a:prstGeom>
                  </pic:spPr>
                </pic:pic>
              </a:graphicData>
            </a:graphic>
          </wp:inline>
        </w:drawing>
      </w:r>
    </w:p>
    <w:p w14:paraId="4F382A42" w14:textId="2D7086C2" w:rsidR="00ED2947" w:rsidRDefault="00ED2947" w:rsidP="00ED2947">
      <w:pPr>
        <w:pStyle w:val="HMHeadinglvl2"/>
        <w:numPr>
          <w:ilvl w:val="0"/>
          <w:numId w:val="0"/>
        </w:numPr>
        <w:ind w:left="1440"/>
        <w:rPr>
          <w:rFonts w:eastAsia="Calibri"/>
          <w:b w:val="0"/>
          <w:bCs w:val="0"/>
          <w:caps w:val="0"/>
          <w:sz w:val="22"/>
        </w:rPr>
      </w:pPr>
    </w:p>
    <w:p w14:paraId="50EE88DB" w14:textId="0A256F74" w:rsidR="00ED2947" w:rsidRDefault="00ED2947" w:rsidP="00ED2947">
      <w:pPr>
        <w:pStyle w:val="HMHeadinglvl2"/>
        <w:numPr>
          <w:ilvl w:val="0"/>
          <w:numId w:val="0"/>
        </w:numPr>
        <w:ind w:left="1440"/>
        <w:rPr>
          <w:rFonts w:eastAsia="Calibri"/>
          <w:b w:val="0"/>
          <w:bCs w:val="0"/>
          <w:caps w:val="0"/>
          <w:sz w:val="22"/>
        </w:rPr>
      </w:pPr>
      <w:r>
        <w:rPr>
          <w:rFonts w:eastAsia="Calibri"/>
          <w:b w:val="0"/>
          <w:bCs w:val="0"/>
          <w:caps w:val="0"/>
          <w:sz w:val="22"/>
        </w:rPr>
        <w:t>If you’re configuring new jobs from vanilla Jenkins then make sure installed MSBuild plugins before configure this jobs.</w:t>
      </w:r>
    </w:p>
    <w:p w14:paraId="5931773A" w14:textId="4CB4C1BD" w:rsidR="00ED2947" w:rsidRDefault="00ED2947" w:rsidP="00ED2947">
      <w:pPr>
        <w:pStyle w:val="HMHeadinglvl2"/>
        <w:numPr>
          <w:ilvl w:val="0"/>
          <w:numId w:val="0"/>
        </w:numPr>
        <w:ind w:left="1440"/>
        <w:rPr>
          <w:rFonts w:eastAsia="Calibri"/>
          <w:b w:val="0"/>
          <w:bCs w:val="0"/>
          <w:caps w:val="0"/>
          <w:sz w:val="22"/>
        </w:rPr>
      </w:pPr>
      <w:r w:rsidRPr="00ED2947">
        <w:rPr>
          <w:rFonts w:eastAsia="Calibri"/>
          <w:b w:val="0"/>
          <w:bCs w:val="0"/>
          <w:caps w:val="0"/>
          <w:noProof/>
          <w:sz w:val="22"/>
        </w:rPr>
        <w:drawing>
          <wp:inline distT="0" distB="0" distL="0" distR="0" wp14:anchorId="4D793D6F" wp14:editId="145F94B2">
            <wp:extent cx="5760720" cy="37926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80748" cy="3805867"/>
                    </a:xfrm>
                    <a:prstGeom prst="rect">
                      <a:avLst/>
                    </a:prstGeom>
                  </pic:spPr>
                </pic:pic>
              </a:graphicData>
            </a:graphic>
          </wp:inline>
        </w:drawing>
      </w:r>
    </w:p>
    <w:p w14:paraId="74D4DDC6" w14:textId="31D81B99" w:rsidR="00ED2947" w:rsidRDefault="00ED2947" w:rsidP="00ED2947">
      <w:pPr>
        <w:pStyle w:val="HMHeadinglvl2"/>
        <w:numPr>
          <w:ilvl w:val="0"/>
          <w:numId w:val="0"/>
        </w:numPr>
        <w:ind w:left="1440"/>
        <w:rPr>
          <w:rFonts w:eastAsia="Calibri"/>
          <w:b w:val="0"/>
          <w:bCs w:val="0"/>
          <w:caps w:val="0"/>
          <w:sz w:val="22"/>
        </w:rPr>
      </w:pPr>
    </w:p>
    <w:p w14:paraId="4AA7997E" w14:textId="1C942FAB" w:rsidR="00ED2947" w:rsidRDefault="00ED2947" w:rsidP="00ED2947">
      <w:pPr>
        <w:pStyle w:val="HMHeadinglvl2"/>
        <w:numPr>
          <w:ilvl w:val="0"/>
          <w:numId w:val="0"/>
        </w:numPr>
        <w:ind w:left="1440"/>
        <w:rPr>
          <w:rFonts w:eastAsia="Calibri"/>
          <w:b w:val="0"/>
          <w:bCs w:val="0"/>
          <w:caps w:val="0"/>
          <w:sz w:val="22"/>
        </w:rPr>
      </w:pPr>
      <w:r>
        <w:rPr>
          <w:rFonts w:eastAsia="Calibri"/>
          <w:b w:val="0"/>
          <w:bCs w:val="0"/>
          <w:caps w:val="0"/>
          <w:sz w:val="22"/>
        </w:rPr>
        <w:lastRenderedPageBreak/>
        <w:t xml:space="preserve">Once build is completed, output files will be stored in Jenkins slave Instance (10.207.28.37) at </w:t>
      </w:r>
      <w:r w:rsidRPr="00ED2947">
        <w:rPr>
          <w:rFonts w:eastAsia="Calibri"/>
          <w:b w:val="0"/>
          <w:bCs w:val="0"/>
          <w:caps w:val="0"/>
          <w:sz w:val="22"/>
        </w:rPr>
        <w:t>C:\Nes_deploy-build-</w:t>
      </w:r>
      <w:r>
        <w:rPr>
          <w:rFonts w:eastAsia="Calibri"/>
          <w:b w:val="0"/>
          <w:bCs w:val="0"/>
          <w:caps w:val="0"/>
          <w:sz w:val="22"/>
        </w:rPr>
        <w:t>Jenkinsbuildnumber directory.</w:t>
      </w:r>
    </w:p>
    <w:p w14:paraId="15EB175E" w14:textId="7683D459" w:rsidR="00ED2947" w:rsidRDefault="00ED2947" w:rsidP="00ED2947">
      <w:pPr>
        <w:pStyle w:val="HMHeadinglvl2"/>
        <w:numPr>
          <w:ilvl w:val="0"/>
          <w:numId w:val="0"/>
        </w:numPr>
        <w:ind w:left="1440"/>
        <w:rPr>
          <w:rFonts w:eastAsia="Calibri"/>
          <w:b w:val="0"/>
          <w:bCs w:val="0"/>
          <w:caps w:val="0"/>
          <w:sz w:val="22"/>
        </w:rPr>
      </w:pPr>
      <w:r w:rsidRPr="00ED2947">
        <w:rPr>
          <w:rFonts w:eastAsia="Calibri"/>
          <w:b w:val="0"/>
          <w:bCs w:val="0"/>
          <w:caps w:val="0"/>
          <w:noProof/>
          <w:sz w:val="22"/>
        </w:rPr>
        <w:drawing>
          <wp:inline distT="0" distB="0" distL="0" distR="0" wp14:anchorId="3A765E48" wp14:editId="293AFBA4">
            <wp:extent cx="5770245" cy="33763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4782" cy="3390677"/>
                    </a:xfrm>
                    <a:prstGeom prst="rect">
                      <a:avLst/>
                    </a:prstGeom>
                  </pic:spPr>
                </pic:pic>
              </a:graphicData>
            </a:graphic>
          </wp:inline>
        </w:drawing>
      </w:r>
    </w:p>
    <w:p w14:paraId="636EFA82" w14:textId="7BF56279" w:rsidR="00ED2947" w:rsidRDefault="00ED2947" w:rsidP="00ED2947">
      <w:pPr>
        <w:pStyle w:val="HMHeadinglvl2"/>
        <w:numPr>
          <w:ilvl w:val="0"/>
          <w:numId w:val="0"/>
        </w:numPr>
        <w:ind w:left="1440"/>
        <w:rPr>
          <w:rFonts w:eastAsia="Calibri"/>
          <w:b w:val="0"/>
          <w:bCs w:val="0"/>
          <w:caps w:val="0"/>
          <w:sz w:val="22"/>
        </w:rPr>
      </w:pPr>
    </w:p>
    <w:p w14:paraId="0FCFB45F" w14:textId="44A8C0AE" w:rsidR="00ED2947" w:rsidRDefault="00ED2947" w:rsidP="00ED2947">
      <w:pPr>
        <w:pStyle w:val="HMHeadinglvl2"/>
        <w:numPr>
          <w:ilvl w:val="0"/>
          <w:numId w:val="0"/>
        </w:numPr>
        <w:ind w:left="1440"/>
        <w:rPr>
          <w:rFonts w:eastAsia="Calibri"/>
          <w:b w:val="0"/>
          <w:bCs w:val="0"/>
          <w:caps w:val="0"/>
          <w:sz w:val="22"/>
        </w:rPr>
      </w:pPr>
      <w:r>
        <w:rPr>
          <w:rFonts w:eastAsia="Calibri"/>
          <w:b w:val="0"/>
          <w:bCs w:val="0"/>
          <w:caps w:val="0"/>
          <w:sz w:val="22"/>
        </w:rPr>
        <w:t>This build output files are copying to windows instance (</w:t>
      </w:r>
      <w:r w:rsidRPr="00ED2947">
        <w:rPr>
          <w:rFonts w:eastAsia="Calibri"/>
          <w:b w:val="0"/>
          <w:bCs w:val="0"/>
          <w:caps w:val="0"/>
          <w:sz w:val="22"/>
        </w:rPr>
        <w:t>10.207.18.15</w:t>
      </w:r>
      <w:r>
        <w:rPr>
          <w:rFonts w:eastAsia="Calibri"/>
          <w:b w:val="0"/>
          <w:bCs w:val="0"/>
          <w:caps w:val="0"/>
          <w:sz w:val="22"/>
        </w:rPr>
        <w:t>) using windows robocopy.</w:t>
      </w:r>
    </w:p>
    <w:p w14:paraId="18F49D18" w14:textId="4E029FB7" w:rsidR="00ED2947" w:rsidRDefault="00ED2947" w:rsidP="00ED2947">
      <w:pPr>
        <w:pStyle w:val="HMHeadinglvl2"/>
        <w:numPr>
          <w:ilvl w:val="0"/>
          <w:numId w:val="0"/>
        </w:numPr>
        <w:ind w:left="1440"/>
        <w:rPr>
          <w:rFonts w:eastAsia="Calibri"/>
          <w:b w:val="0"/>
          <w:bCs w:val="0"/>
          <w:caps w:val="0"/>
          <w:sz w:val="22"/>
        </w:rPr>
      </w:pPr>
    </w:p>
    <w:p w14:paraId="55B60B1E" w14:textId="6C377102" w:rsidR="00ED2947" w:rsidRDefault="00ED2947" w:rsidP="00ED2947">
      <w:pPr>
        <w:pStyle w:val="HMHeadinglvl2"/>
        <w:numPr>
          <w:ilvl w:val="0"/>
          <w:numId w:val="0"/>
        </w:numPr>
        <w:ind w:left="1440"/>
        <w:rPr>
          <w:rFonts w:eastAsia="Calibri"/>
          <w:b w:val="0"/>
          <w:bCs w:val="0"/>
          <w:caps w:val="0"/>
          <w:sz w:val="22"/>
        </w:rPr>
      </w:pPr>
      <w:r w:rsidRPr="00ED2947">
        <w:rPr>
          <w:rFonts w:eastAsia="Calibri"/>
          <w:b w:val="0"/>
          <w:bCs w:val="0"/>
          <w:caps w:val="0"/>
          <w:noProof/>
          <w:sz w:val="22"/>
        </w:rPr>
        <w:drawing>
          <wp:inline distT="0" distB="0" distL="0" distR="0" wp14:anchorId="47D4CBC5" wp14:editId="42AC6F52">
            <wp:extent cx="5764838" cy="3289300"/>
            <wp:effectExtent l="0" t="0" r="762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0134" cy="3298027"/>
                    </a:xfrm>
                    <a:prstGeom prst="rect">
                      <a:avLst/>
                    </a:prstGeom>
                  </pic:spPr>
                </pic:pic>
              </a:graphicData>
            </a:graphic>
          </wp:inline>
        </w:drawing>
      </w:r>
    </w:p>
    <w:p w14:paraId="25F739DD" w14:textId="1797BA47" w:rsidR="00ED2947" w:rsidRDefault="00ED2947" w:rsidP="00ED2947">
      <w:pPr>
        <w:pStyle w:val="HMHeadinglvl2"/>
        <w:numPr>
          <w:ilvl w:val="0"/>
          <w:numId w:val="0"/>
        </w:numPr>
        <w:ind w:left="1440"/>
        <w:rPr>
          <w:rFonts w:eastAsia="Calibri"/>
          <w:b w:val="0"/>
          <w:bCs w:val="0"/>
          <w:caps w:val="0"/>
          <w:sz w:val="22"/>
        </w:rPr>
      </w:pPr>
    </w:p>
    <w:p w14:paraId="32D1F9C1" w14:textId="54A3C802" w:rsidR="00ED2947" w:rsidRPr="00E470FB" w:rsidRDefault="00F868D5" w:rsidP="00ED2947">
      <w:pPr>
        <w:pStyle w:val="HMHeadinglvl2"/>
        <w:numPr>
          <w:ilvl w:val="0"/>
          <w:numId w:val="0"/>
        </w:numPr>
        <w:ind w:left="1440"/>
        <w:rPr>
          <w:rFonts w:eastAsia="Calibri"/>
          <w:b w:val="0"/>
          <w:bCs w:val="0"/>
          <w:caps w:val="0"/>
          <w:sz w:val="22"/>
        </w:rPr>
      </w:pPr>
      <w:bookmarkStart w:id="5" w:name="_GoBack"/>
      <w:r>
        <w:rPr>
          <w:rFonts w:eastAsia="Calibri"/>
          <w:b w:val="0"/>
          <w:bCs w:val="0"/>
          <w:caps w:val="0"/>
          <w:sz w:val="22"/>
        </w:rPr>
        <w:t xml:space="preserve">The </w:t>
      </w:r>
      <w:r w:rsidR="00780304">
        <w:rPr>
          <w:rFonts w:eastAsia="Calibri"/>
          <w:b w:val="0"/>
          <w:bCs w:val="0"/>
          <w:caps w:val="0"/>
          <w:sz w:val="22"/>
        </w:rPr>
        <w:t xml:space="preserve">new code level </w:t>
      </w:r>
      <w:r>
        <w:rPr>
          <w:rFonts w:eastAsia="Calibri"/>
          <w:b w:val="0"/>
          <w:bCs w:val="0"/>
          <w:caps w:val="0"/>
          <w:sz w:val="22"/>
        </w:rPr>
        <w:t xml:space="preserve">changes are able to see immediately while hitting the url </w:t>
      </w:r>
      <w:proofErr w:type="gramStart"/>
      <w:r>
        <w:rPr>
          <w:rFonts w:eastAsia="Calibri"/>
          <w:b w:val="0"/>
          <w:bCs w:val="0"/>
          <w:caps w:val="0"/>
          <w:sz w:val="22"/>
        </w:rPr>
        <w:t>dev.nes91.local</w:t>
      </w:r>
      <w:bookmarkEnd w:id="4"/>
      <w:bookmarkEnd w:id="5"/>
      <w:proofErr w:type="gramEnd"/>
    </w:p>
    <w:sectPr w:rsidR="00ED2947" w:rsidRPr="00E470FB" w:rsidSect="00B44B4A">
      <w:headerReference w:type="default" r:id="rId20"/>
      <w:footerReference w:type="default" r:id="rId21"/>
      <w:headerReference w:type="first" r:id="rId22"/>
      <w:pgSz w:w="11909" w:h="16834" w:code="9"/>
      <w:pgMar w:top="1241" w:right="1296" w:bottom="1440" w:left="851" w:header="0" w:footer="624"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9A34B4" w14:textId="77777777" w:rsidR="006434DA" w:rsidRDefault="006434DA" w:rsidP="00D81296">
      <w:r>
        <w:separator/>
      </w:r>
    </w:p>
  </w:endnote>
  <w:endnote w:type="continuationSeparator" w:id="0">
    <w:p w14:paraId="1BDCBB80" w14:textId="77777777" w:rsidR="006434DA" w:rsidRDefault="006434DA" w:rsidP="00D81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9208D" w14:textId="00344CCE" w:rsidR="00F630B9" w:rsidRPr="00EE6490" w:rsidRDefault="00F630B9" w:rsidP="0061724D">
    <w:pPr>
      <w:pStyle w:val="Footer"/>
      <w:tabs>
        <w:tab w:val="clear" w:pos="4680"/>
        <w:tab w:val="clear" w:pos="9360"/>
        <w:tab w:val="center" w:pos="4881"/>
        <w:tab w:val="right" w:pos="9762"/>
      </w:tabs>
      <w:ind w:left="0" w:firstLine="0"/>
      <w:rPr>
        <w:szCs w:val="20"/>
      </w:rPr>
    </w:pPr>
    <w:r w:rsidRPr="00EE6490">
      <w:rPr>
        <w:szCs w:val="20"/>
      </w:rPr>
      <w:t xml:space="preserve">© </w:t>
    </w:r>
    <w:r w:rsidR="00BD31FA">
      <w:rPr>
        <w:szCs w:val="20"/>
      </w:rPr>
      <w:t>AI Enterprise</w:t>
    </w:r>
    <w:r w:rsidRPr="00EE6490">
      <w:rPr>
        <w:szCs w:val="20"/>
      </w:rPr>
      <w:t xml:space="preserve">. </w:t>
    </w:r>
    <w:r w:rsidR="0061724D" w:rsidRPr="00EE6490">
      <w:rPr>
        <w:szCs w:val="20"/>
      </w:rPr>
      <w:tab/>
    </w:r>
    <w:r w:rsidRPr="00EE6490">
      <w:rPr>
        <w:szCs w:val="20"/>
      </w:rPr>
      <w:t>Confidential</w:t>
    </w:r>
    <w:r w:rsidR="0061724D" w:rsidRPr="00EE6490">
      <w:rPr>
        <w:szCs w:val="20"/>
      </w:rPr>
      <w:tab/>
    </w:r>
    <w:r w:rsidRPr="00EE6490">
      <w:rPr>
        <w:szCs w:val="20"/>
      </w:rPr>
      <w:t xml:space="preserve">Page </w:t>
    </w:r>
    <w:r w:rsidR="0062436E" w:rsidRPr="00EE6490">
      <w:rPr>
        <w:szCs w:val="20"/>
      </w:rPr>
      <w:fldChar w:fldCharType="begin"/>
    </w:r>
    <w:r w:rsidRPr="00EE6490">
      <w:rPr>
        <w:szCs w:val="20"/>
      </w:rPr>
      <w:instrText xml:space="preserve"> PAGE  \* Arabic  \* MERGEFORMAT </w:instrText>
    </w:r>
    <w:r w:rsidR="0062436E" w:rsidRPr="00EE6490">
      <w:rPr>
        <w:szCs w:val="20"/>
      </w:rPr>
      <w:fldChar w:fldCharType="separate"/>
    </w:r>
    <w:r w:rsidR="006C1D6A">
      <w:rPr>
        <w:noProof/>
        <w:szCs w:val="20"/>
      </w:rPr>
      <w:t>2</w:t>
    </w:r>
    <w:r w:rsidR="0062436E" w:rsidRPr="00EE6490">
      <w:rPr>
        <w:szCs w:val="20"/>
      </w:rPr>
      <w:fldChar w:fldCharType="end"/>
    </w:r>
    <w:r w:rsidRPr="00EE6490">
      <w:rPr>
        <w:szCs w:val="20"/>
      </w:rPr>
      <w:t xml:space="preserve"> of </w:t>
    </w:r>
    <w:r w:rsidR="00EB261C">
      <w:rPr>
        <w:noProof/>
        <w:szCs w:val="20"/>
      </w:rPr>
      <w:fldChar w:fldCharType="begin"/>
    </w:r>
    <w:r w:rsidR="00EB261C">
      <w:rPr>
        <w:noProof/>
        <w:szCs w:val="20"/>
      </w:rPr>
      <w:instrText xml:space="preserve"> NUMPAGES  \* Arabic  \* MERGEFORMAT </w:instrText>
    </w:r>
    <w:r w:rsidR="00EB261C">
      <w:rPr>
        <w:noProof/>
        <w:szCs w:val="20"/>
      </w:rPr>
      <w:fldChar w:fldCharType="separate"/>
    </w:r>
    <w:r w:rsidR="006C1D6A" w:rsidRPr="006C1D6A">
      <w:rPr>
        <w:noProof/>
        <w:szCs w:val="20"/>
      </w:rPr>
      <w:t>9</w:t>
    </w:r>
    <w:r w:rsidR="00EB261C">
      <w:rPr>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712D2" w14:textId="77777777" w:rsidR="006434DA" w:rsidRDefault="006434DA" w:rsidP="00D81296">
      <w:r>
        <w:separator/>
      </w:r>
    </w:p>
  </w:footnote>
  <w:footnote w:type="continuationSeparator" w:id="0">
    <w:p w14:paraId="3D0DECD1" w14:textId="77777777" w:rsidR="006434DA" w:rsidRDefault="006434DA" w:rsidP="00D81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7FC54" w14:textId="77777777" w:rsidR="00F630B9" w:rsidRPr="0061724D" w:rsidRDefault="00F630B9" w:rsidP="003718D7">
    <w:pPr>
      <w:pStyle w:val="Header"/>
      <w:framePr w:wrap="auto" w:vAnchor="margin" w:yAlign="inline"/>
      <w:spacing w:before="100" w:beforeAutospacing="1" w:after="100" w:afterAutospacing="1"/>
      <w:ind w:left="0" w:hanging="851"/>
      <w:jc w:val="center"/>
      <w:rPr>
        <w:color w:val="000000"/>
      </w:rPr>
    </w:pPr>
  </w:p>
  <w:p w14:paraId="76581707" w14:textId="3D2781FE" w:rsidR="00F630B9" w:rsidRPr="0061724D" w:rsidRDefault="00BD31FA" w:rsidP="0061724D">
    <w:pPr>
      <w:pStyle w:val="Header"/>
      <w:framePr w:wrap="auto" w:vAnchor="margin" w:yAlign="inline"/>
      <w:tabs>
        <w:tab w:val="center" w:pos="4881"/>
        <w:tab w:val="right" w:pos="9762"/>
      </w:tabs>
      <w:spacing w:before="100" w:beforeAutospacing="1" w:after="100" w:afterAutospacing="1"/>
      <w:ind w:left="0" w:firstLine="0"/>
      <w:rPr>
        <w:color w:val="000000"/>
      </w:rPr>
    </w:pPr>
    <w:r w:rsidRPr="00BD31FA">
      <w:rPr>
        <w:noProof/>
      </w:rPr>
      <w:drawing>
        <wp:inline distT="0" distB="0" distL="0" distR="0" wp14:anchorId="214FA2DE" wp14:editId="33643CB2">
          <wp:extent cx="355600" cy="40079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2121" cy="419412"/>
                  </a:xfrm>
                  <a:prstGeom prst="rect">
                    <a:avLst/>
                  </a:prstGeom>
                </pic:spPr>
              </pic:pic>
            </a:graphicData>
          </a:graphic>
        </wp:inline>
      </w:drawing>
    </w:r>
    <w:r w:rsidR="0061724D">
      <w:tab/>
    </w:r>
    <w:r>
      <w:rPr>
        <w:noProof/>
        <w:color w:val="000000"/>
      </w:rPr>
      <w:t>Release Note</w:t>
    </w:r>
    <w:r w:rsidR="0061724D" w:rsidRPr="008262F4">
      <w:rPr>
        <w:color w:val="000000"/>
      </w:rPr>
      <w:tab/>
    </w:r>
    <w:r w:rsidR="00F630B9" w:rsidRPr="0061724D">
      <w:rPr>
        <w:color w:val="000000"/>
      </w:rPr>
      <w:t>&lt;Client Logo&gt;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A4522" w14:textId="77777777" w:rsidR="00F630B9" w:rsidRPr="003D6003" w:rsidRDefault="00F630B9" w:rsidP="006E5475">
    <w:pPr>
      <w:pStyle w:val="Header"/>
      <w:framePr w:wrap="auto" w:vAnchor="margin" w:yAlign="inline"/>
      <w:ind w:hanging="1080"/>
      <w:rPr>
        <w:b/>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B6E4C9B8"/>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EC2431A"/>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476107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A726307"/>
    <w:multiLevelType w:val="hybridMultilevel"/>
    <w:tmpl w:val="188E88AE"/>
    <w:lvl w:ilvl="0" w:tplc="17FC88CE">
      <w:start w:val="1"/>
      <w:numFmt w:val="bullet"/>
      <w:pStyle w:val="HMTablecontent-Bulletlvl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F54890"/>
    <w:multiLevelType w:val="multilevel"/>
    <w:tmpl w:val="9BAA731C"/>
    <w:lvl w:ilvl="0">
      <w:start w:val="1"/>
      <w:numFmt w:val="decimal"/>
      <w:pStyle w:val="HMHeadinglvl1"/>
      <w:lvlText w:val="%1.0"/>
      <w:lvlJc w:val="left"/>
      <w:pPr>
        <w:ind w:left="720" w:hanging="720"/>
      </w:pPr>
      <w:rPr>
        <w:rFonts w:hint="default"/>
      </w:rPr>
    </w:lvl>
    <w:lvl w:ilvl="1">
      <w:start w:val="1"/>
      <w:numFmt w:val="decimal"/>
      <w:pStyle w:val="HMHeadinglvl2"/>
      <w:lvlText w:val="%1.%2"/>
      <w:lvlJc w:val="left"/>
      <w:pPr>
        <w:ind w:left="144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MHeadinglvl3"/>
      <w:lvlText w:val="%1.%2.%3"/>
      <w:lvlJc w:val="left"/>
      <w:pPr>
        <w:ind w:left="2520"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MHeadinglvl4"/>
      <w:lvlText w:val="%1.%2.%3.%4"/>
      <w:lvlJc w:val="left"/>
      <w:pPr>
        <w:ind w:left="6326"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MHeadinglvl5"/>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2349638F"/>
    <w:multiLevelType w:val="hybridMultilevel"/>
    <w:tmpl w:val="6F2C60E0"/>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6" w15:restartNumberingAfterBreak="0">
    <w:nsid w:val="28EA64AA"/>
    <w:multiLevelType w:val="multilevel"/>
    <w:tmpl w:val="74F8EEFA"/>
    <w:lvl w:ilvl="0">
      <w:start w:val="1"/>
      <w:numFmt w:val="decimal"/>
      <w:lvlText w:val="%1."/>
      <w:lvlJc w:val="left"/>
      <w:pPr>
        <w:tabs>
          <w:tab w:val="num" w:pos="1944"/>
        </w:tabs>
        <w:ind w:left="1944" w:hanging="1584"/>
      </w:pPr>
      <w:rPr>
        <w:rFonts w:ascii="Verdana" w:hAnsi="Verdana" w:hint="default"/>
        <w:b/>
        <w:i w:val="0"/>
        <w:sz w:val="28"/>
      </w:rPr>
    </w:lvl>
    <w:lvl w:ilvl="1">
      <w:start w:val="1"/>
      <w:numFmt w:val="decimal"/>
      <w:lvlText w:val="%1.%2."/>
      <w:lvlJc w:val="left"/>
      <w:pPr>
        <w:tabs>
          <w:tab w:val="num" w:pos="1854"/>
        </w:tabs>
        <w:ind w:left="1854" w:hanging="1584"/>
      </w:pPr>
      <w:rPr>
        <w:rFonts w:ascii="Verdana" w:hAnsi="Verdana" w:hint="default"/>
        <w:b/>
        <w:i w:val="0"/>
        <w:sz w:val="24"/>
      </w:rPr>
    </w:lvl>
    <w:lvl w:ilvl="2">
      <w:start w:val="1"/>
      <w:numFmt w:val="decimal"/>
      <w:lvlText w:val="%1.%2.%3."/>
      <w:lvlJc w:val="left"/>
      <w:pPr>
        <w:tabs>
          <w:tab w:val="num" w:pos="4132"/>
        </w:tabs>
        <w:ind w:left="4132" w:hanging="1296"/>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lowerLetter"/>
      <w:pStyle w:val="HMBulletlevel1"/>
      <w:lvlText w:val="%4."/>
      <w:lvlJc w:val="left"/>
      <w:pPr>
        <w:tabs>
          <w:tab w:val="num" w:pos="2562"/>
        </w:tabs>
        <w:ind w:left="2562"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lowerRoman"/>
      <w:pStyle w:val="HMBulletlevel2"/>
      <w:lvlText w:val="%5."/>
      <w:lvlJc w:val="left"/>
      <w:pPr>
        <w:tabs>
          <w:tab w:val="num" w:pos="5889"/>
        </w:tabs>
        <w:ind w:left="588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none"/>
      <w:lvlText w:val="%6"/>
      <w:lvlJc w:val="right"/>
      <w:pPr>
        <w:ind w:left="2520" w:hanging="360"/>
      </w:pPr>
      <w:rPr>
        <w:rFonts w:hint="default"/>
      </w:rPr>
    </w:lvl>
    <w:lvl w:ilvl="6">
      <w:start w:val="1"/>
      <w:numFmt w:val="none"/>
      <w:lvlText w:val="%7"/>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right"/>
      <w:pPr>
        <w:ind w:left="3600" w:hanging="360"/>
      </w:pPr>
      <w:rPr>
        <w:rFonts w:hint="default"/>
      </w:rPr>
    </w:lvl>
  </w:abstractNum>
  <w:abstractNum w:abstractNumId="7" w15:restartNumberingAfterBreak="0">
    <w:nsid w:val="2FA5172D"/>
    <w:multiLevelType w:val="hybridMultilevel"/>
    <w:tmpl w:val="DBFCE522"/>
    <w:lvl w:ilvl="0" w:tplc="003C5AF0">
      <w:start w:val="1"/>
      <w:numFmt w:val="bullet"/>
      <w:pStyle w:val="HMListBullet3"/>
      <w:lvlText w:val=""/>
      <w:lvlJc w:val="left"/>
      <w:pPr>
        <w:ind w:left="9090" w:hanging="360"/>
      </w:pPr>
      <w:rPr>
        <w:rFonts w:ascii="Wingdings" w:hAnsi="Wingdings" w:hint="default"/>
      </w:rPr>
    </w:lvl>
    <w:lvl w:ilvl="1" w:tplc="04090003">
      <w:start w:val="1"/>
      <w:numFmt w:val="bullet"/>
      <w:lvlText w:val="o"/>
      <w:lvlJc w:val="left"/>
      <w:pPr>
        <w:ind w:left="4248" w:hanging="360"/>
      </w:pPr>
      <w:rPr>
        <w:rFonts w:ascii="Courier New" w:hAnsi="Courier New" w:cs="Courier New" w:hint="default"/>
      </w:rPr>
    </w:lvl>
    <w:lvl w:ilvl="2" w:tplc="04090005">
      <w:start w:val="1"/>
      <w:numFmt w:val="bullet"/>
      <w:lvlText w:val=""/>
      <w:lvlJc w:val="left"/>
      <w:pPr>
        <w:ind w:left="4968" w:hanging="360"/>
      </w:pPr>
      <w:rPr>
        <w:rFonts w:ascii="Wingdings" w:hAnsi="Wingdings" w:hint="default"/>
      </w:rPr>
    </w:lvl>
    <w:lvl w:ilvl="3" w:tplc="04090001">
      <w:start w:val="1"/>
      <w:numFmt w:val="bullet"/>
      <w:lvlText w:val=""/>
      <w:lvlJc w:val="left"/>
      <w:pPr>
        <w:ind w:left="5688" w:hanging="360"/>
      </w:pPr>
      <w:rPr>
        <w:rFonts w:ascii="Symbol" w:hAnsi="Symbol" w:hint="default"/>
      </w:rPr>
    </w:lvl>
    <w:lvl w:ilvl="4" w:tplc="04090003" w:tentative="1">
      <w:start w:val="1"/>
      <w:numFmt w:val="bullet"/>
      <w:lvlText w:val="o"/>
      <w:lvlJc w:val="left"/>
      <w:pPr>
        <w:ind w:left="6408" w:hanging="360"/>
      </w:pPr>
      <w:rPr>
        <w:rFonts w:ascii="Courier New" w:hAnsi="Courier New" w:cs="Courier New" w:hint="default"/>
      </w:rPr>
    </w:lvl>
    <w:lvl w:ilvl="5" w:tplc="04090005" w:tentative="1">
      <w:start w:val="1"/>
      <w:numFmt w:val="bullet"/>
      <w:lvlText w:val=""/>
      <w:lvlJc w:val="left"/>
      <w:pPr>
        <w:ind w:left="7128" w:hanging="360"/>
      </w:pPr>
      <w:rPr>
        <w:rFonts w:ascii="Wingdings" w:hAnsi="Wingdings" w:hint="default"/>
      </w:rPr>
    </w:lvl>
    <w:lvl w:ilvl="6" w:tplc="04090001" w:tentative="1">
      <w:start w:val="1"/>
      <w:numFmt w:val="bullet"/>
      <w:lvlText w:val=""/>
      <w:lvlJc w:val="left"/>
      <w:pPr>
        <w:ind w:left="7848" w:hanging="360"/>
      </w:pPr>
      <w:rPr>
        <w:rFonts w:ascii="Symbol" w:hAnsi="Symbol" w:hint="default"/>
      </w:rPr>
    </w:lvl>
    <w:lvl w:ilvl="7" w:tplc="04090003" w:tentative="1">
      <w:start w:val="1"/>
      <w:numFmt w:val="bullet"/>
      <w:lvlText w:val="o"/>
      <w:lvlJc w:val="left"/>
      <w:pPr>
        <w:ind w:left="8568" w:hanging="360"/>
      </w:pPr>
      <w:rPr>
        <w:rFonts w:ascii="Courier New" w:hAnsi="Courier New" w:cs="Courier New" w:hint="default"/>
      </w:rPr>
    </w:lvl>
    <w:lvl w:ilvl="8" w:tplc="04090005" w:tentative="1">
      <w:start w:val="1"/>
      <w:numFmt w:val="bullet"/>
      <w:lvlText w:val=""/>
      <w:lvlJc w:val="left"/>
      <w:pPr>
        <w:ind w:left="9288" w:hanging="360"/>
      </w:pPr>
      <w:rPr>
        <w:rFonts w:ascii="Wingdings" w:hAnsi="Wingdings" w:hint="default"/>
      </w:rPr>
    </w:lvl>
  </w:abstractNum>
  <w:abstractNum w:abstractNumId="8" w15:restartNumberingAfterBreak="0">
    <w:nsid w:val="38FD74D4"/>
    <w:multiLevelType w:val="multilevel"/>
    <w:tmpl w:val="FBA238E8"/>
    <w:lvl w:ilvl="0">
      <w:start w:val="1"/>
      <w:numFmt w:val="decimal"/>
      <w:lvlText w:val="%1"/>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Heading2"/>
      <w:lvlText w:val="%1.%2"/>
      <w:lvlJc w:val="left"/>
      <w:pPr>
        <w:tabs>
          <w:tab w:val="num" w:pos="1152"/>
        </w:tabs>
        <w:ind w:left="1152" w:hanging="1152"/>
      </w:pPr>
      <w:rPr>
        <w:rFonts w:hint="default"/>
        <w:b w:val="0"/>
      </w:rPr>
    </w:lvl>
    <w:lvl w:ilvl="2">
      <w:start w:val="1"/>
      <w:numFmt w:val="decimal"/>
      <w:pStyle w:val="Heading3"/>
      <w:lvlText w:val="%1.%2.%3"/>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4413"/>
        </w:tabs>
        <w:ind w:left="4413" w:hanging="1152"/>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152"/>
        </w:tabs>
        <w:ind w:left="1152" w:hanging="1152"/>
      </w:pPr>
      <w:rPr>
        <w:rFonts w:hint="default"/>
      </w:rPr>
    </w:lvl>
    <w:lvl w:ilvl="7">
      <w:start w:val="1"/>
      <w:numFmt w:val="decimal"/>
      <w:lvlText w:val="%1.%2.%3.%4.%5.%6.%7.%8"/>
      <w:lvlJc w:val="left"/>
      <w:pPr>
        <w:tabs>
          <w:tab w:val="num" w:pos="1152"/>
        </w:tabs>
        <w:ind w:left="1152" w:hanging="1152"/>
      </w:pPr>
      <w:rPr>
        <w:rFonts w:hint="default"/>
      </w:rPr>
    </w:lvl>
    <w:lvl w:ilvl="8">
      <w:start w:val="1"/>
      <w:numFmt w:val="decimal"/>
      <w:lvlText w:val="%1.%2.%3.%4.%5.%6.%7.%8.%9"/>
      <w:lvlJc w:val="left"/>
      <w:pPr>
        <w:tabs>
          <w:tab w:val="num" w:pos="1152"/>
        </w:tabs>
        <w:ind w:left="1152" w:hanging="1152"/>
      </w:pPr>
      <w:rPr>
        <w:rFonts w:hint="default"/>
      </w:rPr>
    </w:lvl>
  </w:abstractNum>
  <w:abstractNum w:abstractNumId="9" w15:restartNumberingAfterBreak="0">
    <w:nsid w:val="786927D2"/>
    <w:multiLevelType w:val="multilevel"/>
    <w:tmpl w:val="75DCE230"/>
    <w:styleLink w:val="Style1"/>
    <w:lvl w:ilvl="0">
      <w:start w:val="1"/>
      <w:numFmt w:val="decimal"/>
      <w:lvlText w:val="%1."/>
      <w:lvlJc w:val="left"/>
      <w:pPr>
        <w:ind w:left="720" w:hanging="360"/>
      </w:pPr>
      <w:rPr>
        <w:rFonts w:ascii="Verdana" w:hAnsi="Verdana" w:hint="default"/>
        <w:b/>
        <w:i w:val="0"/>
        <w:sz w:val="28"/>
      </w:rPr>
    </w:lvl>
    <w:lvl w:ilvl="1">
      <w:start w:val="1"/>
      <w:numFmt w:val="decimal"/>
      <w:lvlText w:val="%1.%2."/>
      <w:lvlJc w:val="left"/>
      <w:pPr>
        <w:ind w:left="1080" w:hanging="360"/>
      </w:pPr>
      <w:rPr>
        <w:rFonts w:ascii="Verdana" w:hAnsi="Verdana" w:hint="default"/>
        <w:b/>
        <w:i w:val="0"/>
        <w:sz w:val="24"/>
      </w:rPr>
    </w:lvl>
    <w:lvl w:ilvl="2">
      <w:start w:val="1"/>
      <w:numFmt w:val="decimal"/>
      <w:lvlText w:val="1.%3.%2"/>
      <w:lvlJc w:val="right"/>
      <w:pPr>
        <w:ind w:left="1440" w:hanging="360"/>
      </w:pPr>
      <w:rPr>
        <w:rFonts w:ascii="Verdana" w:hAnsi="Verdana" w:cs="Times New Roman" w:hint="default"/>
        <w:b w:val="0"/>
        <w:i w:val="0"/>
        <w:iCs w:val="0"/>
        <w:caps w:val="0"/>
        <w:smallCaps w:val="0"/>
        <w:strike w:val="0"/>
        <w:dstrike w:val="0"/>
        <w:noProof w:val="0"/>
        <w:vanish w:val="0"/>
        <w:color w:val="000000"/>
        <w:spacing w:val="0"/>
        <w:kern w:val="0"/>
        <w:position w:val="0"/>
        <w:sz w:val="20"/>
        <w:u w:val="none"/>
        <w:vertAlign w:val="baseline"/>
        <w:em w:val="none"/>
      </w:rPr>
    </w:lvl>
    <w:lvl w:ilvl="3">
      <w:start w:val="1"/>
      <w:numFmt w:val="decimal"/>
      <w:lvlText w:val="1.1.1.%4.%3"/>
      <w:lvlJc w:val="left"/>
      <w:pPr>
        <w:tabs>
          <w:tab w:val="num" w:pos="2520"/>
        </w:tabs>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10" w15:restartNumberingAfterBreak="0">
    <w:nsid w:val="7B0678FF"/>
    <w:multiLevelType w:val="hybridMultilevel"/>
    <w:tmpl w:val="3E9C5EC0"/>
    <w:lvl w:ilvl="0" w:tplc="31C4A7EE">
      <w:start w:val="1"/>
      <w:numFmt w:val="bullet"/>
      <w:pStyle w:val="HMListBullet2"/>
      <w:lvlText w:val="o"/>
      <w:lvlJc w:val="left"/>
      <w:pPr>
        <w:ind w:left="2614" w:hanging="360"/>
      </w:pPr>
      <w:rPr>
        <w:rFonts w:ascii="Courier New" w:hAnsi="Courier New" w:cs="Courier New" w:hint="default"/>
      </w:rPr>
    </w:lvl>
    <w:lvl w:ilvl="1" w:tplc="40090003" w:tentative="1">
      <w:start w:val="1"/>
      <w:numFmt w:val="bullet"/>
      <w:lvlText w:val="o"/>
      <w:lvlJc w:val="left"/>
      <w:pPr>
        <w:ind w:left="3334" w:hanging="360"/>
      </w:pPr>
      <w:rPr>
        <w:rFonts w:ascii="Courier New" w:hAnsi="Courier New" w:cs="Courier New" w:hint="default"/>
      </w:rPr>
    </w:lvl>
    <w:lvl w:ilvl="2" w:tplc="40090005" w:tentative="1">
      <w:start w:val="1"/>
      <w:numFmt w:val="bullet"/>
      <w:lvlText w:val=""/>
      <w:lvlJc w:val="left"/>
      <w:pPr>
        <w:ind w:left="4054" w:hanging="360"/>
      </w:pPr>
      <w:rPr>
        <w:rFonts w:ascii="Wingdings" w:hAnsi="Wingdings" w:hint="default"/>
      </w:rPr>
    </w:lvl>
    <w:lvl w:ilvl="3" w:tplc="40090001">
      <w:start w:val="1"/>
      <w:numFmt w:val="bullet"/>
      <w:lvlText w:val=""/>
      <w:lvlJc w:val="left"/>
      <w:pPr>
        <w:ind w:left="4774" w:hanging="360"/>
      </w:pPr>
      <w:rPr>
        <w:rFonts w:ascii="Symbol" w:hAnsi="Symbol" w:hint="default"/>
      </w:rPr>
    </w:lvl>
    <w:lvl w:ilvl="4" w:tplc="40090003" w:tentative="1">
      <w:start w:val="1"/>
      <w:numFmt w:val="bullet"/>
      <w:lvlText w:val="o"/>
      <w:lvlJc w:val="left"/>
      <w:pPr>
        <w:ind w:left="5494" w:hanging="360"/>
      </w:pPr>
      <w:rPr>
        <w:rFonts w:ascii="Courier New" w:hAnsi="Courier New" w:cs="Courier New" w:hint="default"/>
      </w:rPr>
    </w:lvl>
    <w:lvl w:ilvl="5" w:tplc="40090005" w:tentative="1">
      <w:start w:val="1"/>
      <w:numFmt w:val="bullet"/>
      <w:lvlText w:val=""/>
      <w:lvlJc w:val="left"/>
      <w:pPr>
        <w:ind w:left="6214" w:hanging="360"/>
      </w:pPr>
      <w:rPr>
        <w:rFonts w:ascii="Wingdings" w:hAnsi="Wingdings" w:hint="default"/>
      </w:rPr>
    </w:lvl>
    <w:lvl w:ilvl="6" w:tplc="40090001" w:tentative="1">
      <w:start w:val="1"/>
      <w:numFmt w:val="bullet"/>
      <w:lvlText w:val=""/>
      <w:lvlJc w:val="left"/>
      <w:pPr>
        <w:ind w:left="6934" w:hanging="360"/>
      </w:pPr>
      <w:rPr>
        <w:rFonts w:ascii="Symbol" w:hAnsi="Symbol" w:hint="default"/>
      </w:rPr>
    </w:lvl>
    <w:lvl w:ilvl="7" w:tplc="40090003" w:tentative="1">
      <w:start w:val="1"/>
      <w:numFmt w:val="bullet"/>
      <w:lvlText w:val="o"/>
      <w:lvlJc w:val="left"/>
      <w:pPr>
        <w:ind w:left="7654" w:hanging="360"/>
      </w:pPr>
      <w:rPr>
        <w:rFonts w:ascii="Courier New" w:hAnsi="Courier New" w:cs="Courier New" w:hint="default"/>
      </w:rPr>
    </w:lvl>
    <w:lvl w:ilvl="8" w:tplc="40090005" w:tentative="1">
      <w:start w:val="1"/>
      <w:numFmt w:val="bullet"/>
      <w:lvlText w:val=""/>
      <w:lvlJc w:val="left"/>
      <w:pPr>
        <w:ind w:left="8374" w:hanging="360"/>
      </w:pPr>
      <w:rPr>
        <w:rFonts w:ascii="Wingdings" w:hAnsi="Wingdings" w:hint="default"/>
      </w:rPr>
    </w:lvl>
  </w:abstractNum>
  <w:num w:numId="1">
    <w:abstractNumId w:val="0"/>
  </w:num>
  <w:num w:numId="2">
    <w:abstractNumId w:val="8"/>
  </w:num>
  <w:num w:numId="3">
    <w:abstractNumId w:val="9"/>
  </w:num>
  <w:num w:numId="4">
    <w:abstractNumId w:val="1"/>
  </w:num>
  <w:num w:numId="5">
    <w:abstractNumId w:val="7"/>
  </w:num>
  <w:num w:numId="6">
    <w:abstractNumId w:val="2"/>
  </w:num>
  <w:num w:numId="7">
    <w:abstractNumId w:val="3"/>
  </w:num>
  <w:num w:numId="8">
    <w:abstractNumId w:val="10"/>
  </w:num>
  <w:num w:numId="9">
    <w:abstractNumId w:val="4"/>
  </w:num>
  <w:num w:numId="10">
    <w:abstractNumId w:val="6"/>
  </w:num>
  <w:num w:numId="11">
    <w:abstractNumId w:val="5"/>
  </w:num>
  <w:num w:numId="12">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E6"/>
    <w:rsid w:val="000010DA"/>
    <w:rsid w:val="0000245C"/>
    <w:rsid w:val="0000253A"/>
    <w:rsid w:val="000028B9"/>
    <w:rsid w:val="00003246"/>
    <w:rsid w:val="0000365F"/>
    <w:rsid w:val="00004A38"/>
    <w:rsid w:val="00004F69"/>
    <w:rsid w:val="000052FF"/>
    <w:rsid w:val="000055C6"/>
    <w:rsid w:val="00005684"/>
    <w:rsid w:val="00005CF6"/>
    <w:rsid w:val="00006BE5"/>
    <w:rsid w:val="00007199"/>
    <w:rsid w:val="00007A2D"/>
    <w:rsid w:val="00010357"/>
    <w:rsid w:val="00011437"/>
    <w:rsid w:val="0001147A"/>
    <w:rsid w:val="000117E6"/>
    <w:rsid w:val="00012D1A"/>
    <w:rsid w:val="000130D4"/>
    <w:rsid w:val="0001484F"/>
    <w:rsid w:val="0001495D"/>
    <w:rsid w:val="00014BC1"/>
    <w:rsid w:val="000152C1"/>
    <w:rsid w:val="000153E5"/>
    <w:rsid w:val="000153F8"/>
    <w:rsid w:val="0001599D"/>
    <w:rsid w:val="00016A96"/>
    <w:rsid w:val="0002130B"/>
    <w:rsid w:val="00021F8A"/>
    <w:rsid w:val="000235ED"/>
    <w:rsid w:val="00025F4B"/>
    <w:rsid w:val="000265CF"/>
    <w:rsid w:val="00026A02"/>
    <w:rsid w:val="00026C13"/>
    <w:rsid w:val="00030D32"/>
    <w:rsid w:val="000328DC"/>
    <w:rsid w:val="00032B4B"/>
    <w:rsid w:val="000346D6"/>
    <w:rsid w:val="00037068"/>
    <w:rsid w:val="00037F09"/>
    <w:rsid w:val="00037F61"/>
    <w:rsid w:val="00040145"/>
    <w:rsid w:val="000405BA"/>
    <w:rsid w:val="0004082E"/>
    <w:rsid w:val="00040BFF"/>
    <w:rsid w:val="00041471"/>
    <w:rsid w:val="00041D77"/>
    <w:rsid w:val="000422BB"/>
    <w:rsid w:val="00043F73"/>
    <w:rsid w:val="00044572"/>
    <w:rsid w:val="0004518B"/>
    <w:rsid w:val="000472D0"/>
    <w:rsid w:val="00051F48"/>
    <w:rsid w:val="000538E8"/>
    <w:rsid w:val="000552DF"/>
    <w:rsid w:val="00056C1D"/>
    <w:rsid w:val="00056F84"/>
    <w:rsid w:val="0006161B"/>
    <w:rsid w:val="00061E28"/>
    <w:rsid w:val="00063203"/>
    <w:rsid w:val="00063CF9"/>
    <w:rsid w:val="00064F32"/>
    <w:rsid w:val="00065E65"/>
    <w:rsid w:val="00067DF3"/>
    <w:rsid w:val="00067E31"/>
    <w:rsid w:val="00070461"/>
    <w:rsid w:val="000708EF"/>
    <w:rsid w:val="000716FD"/>
    <w:rsid w:val="00071D86"/>
    <w:rsid w:val="00072439"/>
    <w:rsid w:val="00072C62"/>
    <w:rsid w:val="0007372C"/>
    <w:rsid w:val="00076536"/>
    <w:rsid w:val="00077AD6"/>
    <w:rsid w:val="00077F53"/>
    <w:rsid w:val="00080DB4"/>
    <w:rsid w:val="000813EB"/>
    <w:rsid w:val="00081B80"/>
    <w:rsid w:val="00083206"/>
    <w:rsid w:val="00083BF4"/>
    <w:rsid w:val="00083CEB"/>
    <w:rsid w:val="00083CF1"/>
    <w:rsid w:val="000844B3"/>
    <w:rsid w:val="00084A62"/>
    <w:rsid w:val="00084C21"/>
    <w:rsid w:val="000854DA"/>
    <w:rsid w:val="00086083"/>
    <w:rsid w:val="00086256"/>
    <w:rsid w:val="00086E4A"/>
    <w:rsid w:val="00087488"/>
    <w:rsid w:val="00090B65"/>
    <w:rsid w:val="0009229E"/>
    <w:rsid w:val="00092670"/>
    <w:rsid w:val="00092D9F"/>
    <w:rsid w:val="00092DBB"/>
    <w:rsid w:val="00092EAE"/>
    <w:rsid w:val="00092F2D"/>
    <w:rsid w:val="00093446"/>
    <w:rsid w:val="000944AD"/>
    <w:rsid w:val="00095E16"/>
    <w:rsid w:val="0009682C"/>
    <w:rsid w:val="00096FD2"/>
    <w:rsid w:val="00097186"/>
    <w:rsid w:val="000A0D4A"/>
    <w:rsid w:val="000A1CD6"/>
    <w:rsid w:val="000A218B"/>
    <w:rsid w:val="000A3C88"/>
    <w:rsid w:val="000A5583"/>
    <w:rsid w:val="000A5E6F"/>
    <w:rsid w:val="000A72D5"/>
    <w:rsid w:val="000B0541"/>
    <w:rsid w:val="000B0A1C"/>
    <w:rsid w:val="000B2FCF"/>
    <w:rsid w:val="000B36E2"/>
    <w:rsid w:val="000B3BE1"/>
    <w:rsid w:val="000B3C40"/>
    <w:rsid w:val="000B574D"/>
    <w:rsid w:val="000B6C1F"/>
    <w:rsid w:val="000C07E1"/>
    <w:rsid w:val="000C0D7B"/>
    <w:rsid w:val="000C0F6C"/>
    <w:rsid w:val="000C144D"/>
    <w:rsid w:val="000C15AB"/>
    <w:rsid w:val="000C1851"/>
    <w:rsid w:val="000C3943"/>
    <w:rsid w:val="000C3C67"/>
    <w:rsid w:val="000C3E73"/>
    <w:rsid w:val="000C4940"/>
    <w:rsid w:val="000D0067"/>
    <w:rsid w:val="000D0316"/>
    <w:rsid w:val="000D110C"/>
    <w:rsid w:val="000D1587"/>
    <w:rsid w:val="000D2181"/>
    <w:rsid w:val="000D2BA4"/>
    <w:rsid w:val="000D3333"/>
    <w:rsid w:val="000D370D"/>
    <w:rsid w:val="000D5231"/>
    <w:rsid w:val="000D55DE"/>
    <w:rsid w:val="000D64BA"/>
    <w:rsid w:val="000D6C02"/>
    <w:rsid w:val="000E06DE"/>
    <w:rsid w:val="000E0706"/>
    <w:rsid w:val="000E34F1"/>
    <w:rsid w:val="000E360D"/>
    <w:rsid w:val="000E4F6C"/>
    <w:rsid w:val="000E5F54"/>
    <w:rsid w:val="000E60EE"/>
    <w:rsid w:val="000F0408"/>
    <w:rsid w:val="000F04D9"/>
    <w:rsid w:val="000F1A55"/>
    <w:rsid w:val="000F23EE"/>
    <w:rsid w:val="000F37E2"/>
    <w:rsid w:val="000F4C51"/>
    <w:rsid w:val="000F4D1A"/>
    <w:rsid w:val="000F50F4"/>
    <w:rsid w:val="000F6861"/>
    <w:rsid w:val="000F6ACF"/>
    <w:rsid w:val="000F6D68"/>
    <w:rsid w:val="000F6FC2"/>
    <w:rsid w:val="000F73F8"/>
    <w:rsid w:val="000F7E08"/>
    <w:rsid w:val="00101BCE"/>
    <w:rsid w:val="00102230"/>
    <w:rsid w:val="00102B84"/>
    <w:rsid w:val="0010385B"/>
    <w:rsid w:val="00103B48"/>
    <w:rsid w:val="00103B6A"/>
    <w:rsid w:val="001041ED"/>
    <w:rsid w:val="00104C5F"/>
    <w:rsid w:val="00105FEE"/>
    <w:rsid w:val="0010665E"/>
    <w:rsid w:val="00106BC7"/>
    <w:rsid w:val="00106C87"/>
    <w:rsid w:val="001075B8"/>
    <w:rsid w:val="001075CE"/>
    <w:rsid w:val="001077D1"/>
    <w:rsid w:val="00107ABE"/>
    <w:rsid w:val="00111703"/>
    <w:rsid w:val="00113AE4"/>
    <w:rsid w:val="00113B39"/>
    <w:rsid w:val="001148AE"/>
    <w:rsid w:val="00114B1E"/>
    <w:rsid w:val="0011756A"/>
    <w:rsid w:val="001179D6"/>
    <w:rsid w:val="00117C34"/>
    <w:rsid w:val="00120679"/>
    <w:rsid w:val="00120FF8"/>
    <w:rsid w:val="00122387"/>
    <w:rsid w:val="00123588"/>
    <w:rsid w:val="00123F11"/>
    <w:rsid w:val="00124A35"/>
    <w:rsid w:val="00125173"/>
    <w:rsid w:val="0012543F"/>
    <w:rsid w:val="0012657B"/>
    <w:rsid w:val="001306FC"/>
    <w:rsid w:val="001307CC"/>
    <w:rsid w:val="001314C7"/>
    <w:rsid w:val="0013177A"/>
    <w:rsid w:val="001333B7"/>
    <w:rsid w:val="00133728"/>
    <w:rsid w:val="0013440C"/>
    <w:rsid w:val="001344A8"/>
    <w:rsid w:val="001363B5"/>
    <w:rsid w:val="001378F8"/>
    <w:rsid w:val="001401A9"/>
    <w:rsid w:val="00140B1C"/>
    <w:rsid w:val="00140EFC"/>
    <w:rsid w:val="00141739"/>
    <w:rsid w:val="0014363C"/>
    <w:rsid w:val="00143987"/>
    <w:rsid w:val="00144D87"/>
    <w:rsid w:val="00144DFA"/>
    <w:rsid w:val="0014558B"/>
    <w:rsid w:val="00146159"/>
    <w:rsid w:val="0015070A"/>
    <w:rsid w:val="00150C09"/>
    <w:rsid w:val="00151B8C"/>
    <w:rsid w:val="00152381"/>
    <w:rsid w:val="00153545"/>
    <w:rsid w:val="001570A2"/>
    <w:rsid w:val="001575F9"/>
    <w:rsid w:val="00160F84"/>
    <w:rsid w:val="0016166F"/>
    <w:rsid w:val="0016263C"/>
    <w:rsid w:val="00163096"/>
    <w:rsid w:val="0016333D"/>
    <w:rsid w:val="0016382B"/>
    <w:rsid w:val="00163AF6"/>
    <w:rsid w:val="00164A0C"/>
    <w:rsid w:val="001656D7"/>
    <w:rsid w:val="001662F0"/>
    <w:rsid w:val="00166578"/>
    <w:rsid w:val="00167FD1"/>
    <w:rsid w:val="00170F08"/>
    <w:rsid w:val="0017276E"/>
    <w:rsid w:val="0017289E"/>
    <w:rsid w:val="001729E0"/>
    <w:rsid w:val="00173EAB"/>
    <w:rsid w:val="00174C02"/>
    <w:rsid w:val="00176860"/>
    <w:rsid w:val="00176A96"/>
    <w:rsid w:val="00177070"/>
    <w:rsid w:val="00180923"/>
    <w:rsid w:val="00180C32"/>
    <w:rsid w:val="00180E40"/>
    <w:rsid w:val="00181581"/>
    <w:rsid w:val="0018259C"/>
    <w:rsid w:val="001825B1"/>
    <w:rsid w:val="00183449"/>
    <w:rsid w:val="00183DEA"/>
    <w:rsid w:val="00184E42"/>
    <w:rsid w:val="00186DB5"/>
    <w:rsid w:val="00187B8E"/>
    <w:rsid w:val="00190C85"/>
    <w:rsid w:val="00191D90"/>
    <w:rsid w:val="001931DB"/>
    <w:rsid w:val="00193486"/>
    <w:rsid w:val="00194DD5"/>
    <w:rsid w:val="00194E0E"/>
    <w:rsid w:val="0019512F"/>
    <w:rsid w:val="0019571B"/>
    <w:rsid w:val="001958F9"/>
    <w:rsid w:val="00196000"/>
    <w:rsid w:val="0019719F"/>
    <w:rsid w:val="001A02AF"/>
    <w:rsid w:val="001A19C3"/>
    <w:rsid w:val="001A2266"/>
    <w:rsid w:val="001A23B6"/>
    <w:rsid w:val="001A3798"/>
    <w:rsid w:val="001A4577"/>
    <w:rsid w:val="001A5286"/>
    <w:rsid w:val="001A6868"/>
    <w:rsid w:val="001A7C9F"/>
    <w:rsid w:val="001A7E5A"/>
    <w:rsid w:val="001B00CE"/>
    <w:rsid w:val="001B0129"/>
    <w:rsid w:val="001B0415"/>
    <w:rsid w:val="001B0509"/>
    <w:rsid w:val="001B1148"/>
    <w:rsid w:val="001B2A76"/>
    <w:rsid w:val="001B4701"/>
    <w:rsid w:val="001B4A39"/>
    <w:rsid w:val="001B4B07"/>
    <w:rsid w:val="001B6E81"/>
    <w:rsid w:val="001B7560"/>
    <w:rsid w:val="001B7C3D"/>
    <w:rsid w:val="001B7DCB"/>
    <w:rsid w:val="001C0ADE"/>
    <w:rsid w:val="001C0C29"/>
    <w:rsid w:val="001C16A6"/>
    <w:rsid w:val="001C1EC6"/>
    <w:rsid w:val="001C2FA7"/>
    <w:rsid w:val="001D0D22"/>
    <w:rsid w:val="001D13A7"/>
    <w:rsid w:val="001D195A"/>
    <w:rsid w:val="001D1AA5"/>
    <w:rsid w:val="001D360D"/>
    <w:rsid w:val="001D36EC"/>
    <w:rsid w:val="001D4A6B"/>
    <w:rsid w:val="001D577A"/>
    <w:rsid w:val="001D6CF6"/>
    <w:rsid w:val="001D700C"/>
    <w:rsid w:val="001D7FA4"/>
    <w:rsid w:val="001E03E7"/>
    <w:rsid w:val="001E0C9A"/>
    <w:rsid w:val="001E0D83"/>
    <w:rsid w:val="001E0F95"/>
    <w:rsid w:val="001E1147"/>
    <w:rsid w:val="001E226A"/>
    <w:rsid w:val="001E30EE"/>
    <w:rsid w:val="001E3854"/>
    <w:rsid w:val="001E496B"/>
    <w:rsid w:val="001E5527"/>
    <w:rsid w:val="001E5734"/>
    <w:rsid w:val="001E5B39"/>
    <w:rsid w:val="001E6151"/>
    <w:rsid w:val="001E6168"/>
    <w:rsid w:val="001E70E0"/>
    <w:rsid w:val="001F0F5C"/>
    <w:rsid w:val="001F136D"/>
    <w:rsid w:val="001F17C7"/>
    <w:rsid w:val="001F1C1B"/>
    <w:rsid w:val="001F1CEF"/>
    <w:rsid w:val="001F29B2"/>
    <w:rsid w:val="001F36F0"/>
    <w:rsid w:val="001F3CDB"/>
    <w:rsid w:val="001F6C54"/>
    <w:rsid w:val="001F6F26"/>
    <w:rsid w:val="001F7A7C"/>
    <w:rsid w:val="00202155"/>
    <w:rsid w:val="00202192"/>
    <w:rsid w:val="002021E5"/>
    <w:rsid w:val="00204086"/>
    <w:rsid w:val="0020485A"/>
    <w:rsid w:val="00204E95"/>
    <w:rsid w:val="00206C6F"/>
    <w:rsid w:val="00206F36"/>
    <w:rsid w:val="002071F2"/>
    <w:rsid w:val="00210C17"/>
    <w:rsid w:val="00211168"/>
    <w:rsid w:val="00211AF1"/>
    <w:rsid w:val="002129EF"/>
    <w:rsid w:val="00212F25"/>
    <w:rsid w:val="00213980"/>
    <w:rsid w:val="00213A5D"/>
    <w:rsid w:val="002142DC"/>
    <w:rsid w:val="00214787"/>
    <w:rsid w:val="00215A6B"/>
    <w:rsid w:val="00216A12"/>
    <w:rsid w:val="00217AED"/>
    <w:rsid w:val="00220E34"/>
    <w:rsid w:val="0022182C"/>
    <w:rsid w:val="00221DDB"/>
    <w:rsid w:val="00221FB2"/>
    <w:rsid w:val="00222243"/>
    <w:rsid w:val="00222690"/>
    <w:rsid w:val="00222870"/>
    <w:rsid w:val="00222C7B"/>
    <w:rsid w:val="00222E91"/>
    <w:rsid w:val="002234A0"/>
    <w:rsid w:val="002249FD"/>
    <w:rsid w:val="0022693B"/>
    <w:rsid w:val="00230169"/>
    <w:rsid w:val="00230437"/>
    <w:rsid w:val="00230D4F"/>
    <w:rsid w:val="00231C8A"/>
    <w:rsid w:val="0023201C"/>
    <w:rsid w:val="00232DDA"/>
    <w:rsid w:val="00233C0B"/>
    <w:rsid w:val="00233F9B"/>
    <w:rsid w:val="0023438B"/>
    <w:rsid w:val="00234A6B"/>
    <w:rsid w:val="00234C16"/>
    <w:rsid w:val="002350D1"/>
    <w:rsid w:val="00235171"/>
    <w:rsid w:val="0023523E"/>
    <w:rsid w:val="00240C43"/>
    <w:rsid w:val="00241346"/>
    <w:rsid w:val="002419B9"/>
    <w:rsid w:val="002424DC"/>
    <w:rsid w:val="002429A5"/>
    <w:rsid w:val="00243199"/>
    <w:rsid w:val="00243A0D"/>
    <w:rsid w:val="00244DA8"/>
    <w:rsid w:val="002468E0"/>
    <w:rsid w:val="0024734C"/>
    <w:rsid w:val="00250413"/>
    <w:rsid w:val="0025084D"/>
    <w:rsid w:val="0025086E"/>
    <w:rsid w:val="002516A0"/>
    <w:rsid w:val="00252E64"/>
    <w:rsid w:val="0025347B"/>
    <w:rsid w:val="00253884"/>
    <w:rsid w:val="0025399D"/>
    <w:rsid w:val="00255762"/>
    <w:rsid w:val="00257441"/>
    <w:rsid w:val="00257B85"/>
    <w:rsid w:val="00257D05"/>
    <w:rsid w:val="00260440"/>
    <w:rsid w:val="00262157"/>
    <w:rsid w:val="00264466"/>
    <w:rsid w:val="002661DD"/>
    <w:rsid w:val="00266332"/>
    <w:rsid w:val="0026685A"/>
    <w:rsid w:val="0027049E"/>
    <w:rsid w:val="002712C5"/>
    <w:rsid w:val="00272A7F"/>
    <w:rsid w:val="002734D7"/>
    <w:rsid w:val="00274056"/>
    <w:rsid w:val="00275B12"/>
    <w:rsid w:val="00276945"/>
    <w:rsid w:val="00276C5D"/>
    <w:rsid w:val="0027752D"/>
    <w:rsid w:val="0028005B"/>
    <w:rsid w:val="00280112"/>
    <w:rsid w:val="002817BA"/>
    <w:rsid w:val="002822C8"/>
    <w:rsid w:val="00283B35"/>
    <w:rsid w:val="002841CA"/>
    <w:rsid w:val="00284693"/>
    <w:rsid w:val="00285395"/>
    <w:rsid w:val="0029089F"/>
    <w:rsid w:val="00290B64"/>
    <w:rsid w:val="0029178F"/>
    <w:rsid w:val="00292EBE"/>
    <w:rsid w:val="00294A0A"/>
    <w:rsid w:val="0029553C"/>
    <w:rsid w:val="002955DF"/>
    <w:rsid w:val="002960FA"/>
    <w:rsid w:val="00296E05"/>
    <w:rsid w:val="002A14C1"/>
    <w:rsid w:val="002A2061"/>
    <w:rsid w:val="002A24DC"/>
    <w:rsid w:val="002A348D"/>
    <w:rsid w:val="002A6FB4"/>
    <w:rsid w:val="002B0354"/>
    <w:rsid w:val="002B1050"/>
    <w:rsid w:val="002B2073"/>
    <w:rsid w:val="002B248F"/>
    <w:rsid w:val="002B2D04"/>
    <w:rsid w:val="002B2E35"/>
    <w:rsid w:val="002B4B36"/>
    <w:rsid w:val="002B5079"/>
    <w:rsid w:val="002B5233"/>
    <w:rsid w:val="002B5573"/>
    <w:rsid w:val="002B757B"/>
    <w:rsid w:val="002C0AC1"/>
    <w:rsid w:val="002C141D"/>
    <w:rsid w:val="002C2030"/>
    <w:rsid w:val="002C24C9"/>
    <w:rsid w:val="002C2944"/>
    <w:rsid w:val="002C29C2"/>
    <w:rsid w:val="002C2A24"/>
    <w:rsid w:val="002C326C"/>
    <w:rsid w:val="002C3463"/>
    <w:rsid w:val="002C3B2C"/>
    <w:rsid w:val="002C3DFC"/>
    <w:rsid w:val="002C42F7"/>
    <w:rsid w:val="002C43C6"/>
    <w:rsid w:val="002C6A06"/>
    <w:rsid w:val="002C6D55"/>
    <w:rsid w:val="002C7444"/>
    <w:rsid w:val="002C750D"/>
    <w:rsid w:val="002D10C2"/>
    <w:rsid w:val="002D2042"/>
    <w:rsid w:val="002D21A4"/>
    <w:rsid w:val="002D371B"/>
    <w:rsid w:val="002D39A6"/>
    <w:rsid w:val="002D45A1"/>
    <w:rsid w:val="002D468F"/>
    <w:rsid w:val="002D5E61"/>
    <w:rsid w:val="002D5E71"/>
    <w:rsid w:val="002D66EF"/>
    <w:rsid w:val="002D7220"/>
    <w:rsid w:val="002E0A09"/>
    <w:rsid w:val="002E16A1"/>
    <w:rsid w:val="002E3089"/>
    <w:rsid w:val="002E363E"/>
    <w:rsid w:val="002E4485"/>
    <w:rsid w:val="002E5082"/>
    <w:rsid w:val="002E5CFF"/>
    <w:rsid w:val="002E5DAB"/>
    <w:rsid w:val="002E7042"/>
    <w:rsid w:val="002E7BE6"/>
    <w:rsid w:val="002F0001"/>
    <w:rsid w:val="002F0D09"/>
    <w:rsid w:val="002F13F8"/>
    <w:rsid w:val="002F1B56"/>
    <w:rsid w:val="002F30E9"/>
    <w:rsid w:val="002F4773"/>
    <w:rsid w:val="002F682E"/>
    <w:rsid w:val="002F78C1"/>
    <w:rsid w:val="00300331"/>
    <w:rsid w:val="0030076E"/>
    <w:rsid w:val="003033F5"/>
    <w:rsid w:val="0030427D"/>
    <w:rsid w:val="003055EF"/>
    <w:rsid w:val="00306DD3"/>
    <w:rsid w:val="00306E6E"/>
    <w:rsid w:val="003126BA"/>
    <w:rsid w:val="0031346C"/>
    <w:rsid w:val="00313BC6"/>
    <w:rsid w:val="00313DCC"/>
    <w:rsid w:val="0031427C"/>
    <w:rsid w:val="003143BA"/>
    <w:rsid w:val="00314525"/>
    <w:rsid w:val="003146E4"/>
    <w:rsid w:val="003165F2"/>
    <w:rsid w:val="003174BC"/>
    <w:rsid w:val="00317BA9"/>
    <w:rsid w:val="003207E1"/>
    <w:rsid w:val="0032085D"/>
    <w:rsid w:val="0032100B"/>
    <w:rsid w:val="00321353"/>
    <w:rsid w:val="003218D4"/>
    <w:rsid w:val="00321CA0"/>
    <w:rsid w:val="00322CC7"/>
    <w:rsid w:val="0032403B"/>
    <w:rsid w:val="003240CC"/>
    <w:rsid w:val="00324887"/>
    <w:rsid w:val="00324CED"/>
    <w:rsid w:val="00325693"/>
    <w:rsid w:val="00325A29"/>
    <w:rsid w:val="00326717"/>
    <w:rsid w:val="00326757"/>
    <w:rsid w:val="003267F1"/>
    <w:rsid w:val="00327532"/>
    <w:rsid w:val="00327F22"/>
    <w:rsid w:val="0033115C"/>
    <w:rsid w:val="00331171"/>
    <w:rsid w:val="00331C36"/>
    <w:rsid w:val="00334721"/>
    <w:rsid w:val="00335BB2"/>
    <w:rsid w:val="00336ACD"/>
    <w:rsid w:val="00337109"/>
    <w:rsid w:val="003378FD"/>
    <w:rsid w:val="00337953"/>
    <w:rsid w:val="00340535"/>
    <w:rsid w:val="003405B6"/>
    <w:rsid w:val="00340BF1"/>
    <w:rsid w:val="00341469"/>
    <w:rsid w:val="00343877"/>
    <w:rsid w:val="003438AC"/>
    <w:rsid w:val="003458C1"/>
    <w:rsid w:val="00345BF9"/>
    <w:rsid w:val="00345FF8"/>
    <w:rsid w:val="00351AE3"/>
    <w:rsid w:val="00351FB2"/>
    <w:rsid w:val="00352AFF"/>
    <w:rsid w:val="003537B5"/>
    <w:rsid w:val="003547A8"/>
    <w:rsid w:val="00354C38"/>
    <w:rsid w:val="00355462"/>
    <w:rsid w:val="00356347"/>
    <w:rsid w:val="0035796B"/>
    <w:rsid w:val="003604A4"/>
    <w:rsid w:val="00361EEF"/>
    <w:rsid w:val="00362BD3"/>
    <w:rsid w:val="00363386"/>
    <w:rsid w:val="003644EC"/>
    <w:rsid w:val="00364DF0"/>
    <w:rsid w:val="00364FF7"/>
    <w:rsid w:val="00366C90"/>
    <w:rsid w:val="00367B25"/>
    <w:rsid w:val="00371731"/>
    <w:rsid w:val="003718D7"/>
    <w:rsid w:val="003734B0"/>
    <w:rsid w:val="00374335"/>
    <w:rsid w:val="00375C76"/>
    <w:rsid w:val="003772E4"/>
    <w:rsid w:val="003779CA"/>
    <w:rsid w:val="00377D2B"/>
    <w:rsid w:val="0038028D"/>
    <w:rsid w:val="00380C4A"/>
    <w:rsid w:val="003820CD"/>
    <w:rsid w:val="00385C2C"/>
    <w:rsid w:val="00385F1F"/>
    <w:rsid w:val="00386800"/>
    <w:rsid w:val="0038734A"/>
    <w:rsid w:val="0038780D"/>
    <w:rsid w:val="003903E2"/>
    <w:rsid w:val="0039062B"/>
    <w:rsid w:val="00390DE6"/>
    <w:rsid w:val="00391F9D"/>
    <w:rsid w:val="00392218"/>
    <w:rsid w:val="0039286C"/>
    <w:rsid w:val="00393F23"/>
    <w:rsid w:val="00395FF9"/>
    <w:rsid w:val="003A072B"/>
    <w:rsid w:val="003A1797"/>
    <w:rsid w:val="003A182E"/>
    <w:rsid w:val="003A1F18"/>
    <w:rsid w:val="003A3A51"/>
    <w:rsid w:val="003A42FC"/>
    <w:rsid w:val="003A4337"/>
    <w:rsid w:val="003A4D46"/>
    <w:rsid w:val="003A646B"/>
    <w:rsid w:val="003A69B0"/>
    <w:rsid w:val="003A7031"/>
    <w:rsid w:val="003A77C8"/>
    <w:rsid w:val="003B0D7F"/>
    <w:rsid w:val="003B0E9B"/>
    <w:rsid w:val="003B0FE1"/>
    <w:rsid w:val="003B107F"/>
    <w:rsid w:val="003B1671"/>
    <w:rsid w:val="003B2A0A"/>
    <w:rsid w:val="003B2A6A"/>
    <w:rsid w:val="003B2D77"/>
    <w:rsid w:val="003B3134"/>
    <w:rsid w:val="003B32E7"/>
    <w:rsid w:val="003B38B9"/>
    <w:rsid w:val="003B570A"/>
    <w:rsid w:val="003B5C0D"/>
    <w:rsid w:val="003B5CBD"/>
    <w:rsid w:val="003B5ECA"/>
    <w:rsid w:val="003B6BAB"/>
    <w:rsid w:val="003B7705"/>
    <w:rsid w:val="003B7ABC"/>
    <w:rsid w:val="003C0D24"/>
    <w:rsid w:val="003C1C4C"/>
    <w:rsid w:val="003C71DA"/>
    <w:rsid w:val="003D17AB"/>
    <w:rsid w:val="003D262F"/>
    <w:rsid w:val="003D6003"/>
    <w:rsid w:val="003D6795"/>
    <w:rsid w:val="003D6D54"/>
    <w:rsid w:val="003D7EA0"/>
    <w:rsid w:val="003E0250"/>
    <w:rsid w:val="003E1963"/>
    <w:rsid w:val="003E3FA9"/>
    <w:rsid w:val="003E423A"/>
    <w:rsid w:val="003E61F1"/>
    <w:rsid w:val="003F06A1"/>
    <w:rsid w:val="003F0D34"/>
    <w:rsid w:val="003F131E"/>
    <w:rsid w:val="003F33BD"/>
    <w:rsid w:val="003F4497"/>
    <w:rsid w:val="003F4780"/>
    <w:rsid w:val="003F5B53"/>
    <w:rsid w:val="003F6ACA"/>
    <w:rsid w:val="00400E22"/>
    <w:rsid w:val="00403A9C"/>
    <w:rsid w:val="00404600"/>
    <w:rsid w:val="004049C6"/>
    <w:rsid w:val="00405EF3"/>
    <w:rsid w:val="0040799F"/>
    <w:rsid w:val="00410227"/>
    <w:rsid w:val="0041034F"/>
    <w:rsid w:val="0041139A"/>
    <w:rsid w:val="004115AD"/>
    <w:rsid w:val="0041278C"/>
    <w:rsid w:val="0041314A"/>
    <w:rsid w:val="0041341C"/>
    <w:rsid w:val="0041463D"/>
    <w:rsid w:val="00414D24"/>
    <w:rsid w:val="004163C3"/>
    <w:rsid w:val="00417BDE"/>
    <w:rsid w:val="00420746"/>
    <w:rsid w:val="004208E4"/>
    <w:rsid w:val="00420911"/>
    <w:rsid w:val="00421C33"/>
    <w:rsid w:val="00422323"/>
    <w:rsid w:val="00424A9E"/>
    <w:rsid w:val="004254C6"/>
    <w:rsid w:val="00425585"/>
    <w:rsid w:val="00425D60"/>
    <w:rsid w:val="004272C3"/>
    <w:rsid w:val="0043145B"/>
    <w:rsid w:val="00431BA1"/>
    <w:rsid w:val="004322CC"/>
    <w:rsid w:val="00432609"/>
    <w:rsid w:val="00434C2D"/>
    <w:rsid w:val="0043566B"/>
    <w:rsid w:val="004359A1"/>
    <w:rsid w:val="00436C21"/>
    <w:rsid w:val="00436E59"/>
    <w:rsid w:val="0043735C"/>
    <w:rsid w:val="00437CBF"/>
    <w:rsid w:val="00437D53"/>
    <w:rsid w:val="00437E5D"/>
    <w:rsid w:val="00440C04"/>
    <w:rsid w:val="00442911"/>
    <w:rsid w:val="00442BFF"/>
    <w:rsid w:val="0044369B"/>
    <w:rsid w:val="00445F2C"/>
    <w:rsid w:val="0045007C"/>
    <w:rsid w:val="0045062D"/>
    <w:rsid w:val="00452BB7"/>
    <w:rsid w:val="00453892"/>
    <w:rsid w:val="00453D33"/>
    <w:rsid w:val="00454152"/>
    <w:rsid w:val="0045442B"/>
    <w:rsid w:val="004548B0"/>
    <w:rsid w:val="00454A67"/>
    <w:rsid w:val="0045670A"/>
    <w:rsid w:val="00456C32"/>
    <w:rsid w:val="00457988"/>
    <w:rsid w:val="00460053"/>
    <w:rsid w:val="0046052E"/>
    <w:rsid w:val="0046194C"/>
    <w:rsid w:val="004633BC"/>
    <w:rsid w:val="00463879"/>
    <w:rsid w:val="00463E3F"/>
    <w:rsid w:val="00464901"/>
    <w:rsid w:val="00464AD2"/>
    <w:rsid w:val="00464DCF"/>
    <w:rsid w:val="00466A68"/>
    <w:rsid w:val="0046710D"/>
    <w:rsid w:val="0046784A"/>
    <w:rsid w:val="00470193"/>
    <w:rsid w:val="004701E0"/>
    <w:rsid w:val="00471D91"/>
    <w:rsid w:val="00471DC9"/>
    <w:rsid w:val="00472132"/>
    <w:rsid w:val="00472619"/>
    <w:rsid w:val="00473158"/>
    <w:rsid w:val="00475FB1"/>
    <w:rsid w:val="00480DC6"/>
    <w:rsid w:val="00482790"/>
    <w:rsid w:val="00483C15"/>
    <w:rsid w:val="00483FC2"/>
    <w:rsid w:val="00484B4E"/>
    <w:rsid w:val="00484E49"/>
    <w:rsid w:val="00485886"/>
    <w:rsid w:val="004864D7"/>
    <w:rsid w:val="00486BB7"/>
    <w:rsid w:val="00487112"/>
    <w:rsid w:val="0048752B"/>
    <w:rsid w:val="004876C9"/>
    <w:rsid w:val="00487886"/>
    <w:rsid w:val="00487E77"/>
    <w:rsid w:val="0049044A"/>
    <w:rsid w:val="00490B83"/>
    <w:rsid w:val="00491EE6"/>
    <w:rsid w:val="004929D6"/>
    <w:rsid w:val="00493E79"/>
    <w:rsid w:val="0049625D"/>
    <w:rsid w:val="0049671E"/>
    <w:rsid w:val="004967F3"/>
    <w:rsid w:val="0049744E"/>
    <w:rsid w:val="00497AF1"/>
    <w:rsid w:val="00497FA3"/>
    <w:rsid w:val="004A0D35"/>
    <w:rsid w:val="004A1418"/>
    <w:rsid w:val="004A1477"/>
    <w:rsid w:val="004A32F0"/>
    <w:rsid w:val="004A4FBA"/>
    <w:rsid w:val="004A5934"/>
    <w:rsid w:val="004A6A8F"/>
    <w:rsid w:val="004A71C5"/>
    <w:rsid w:val="004A7CFD"/>
    <w:rsid w:val="004B1652"/>
    <w:rsid w:val="004B1E02"/>
    <w:rsid w:val="004B66AA"/>
    <w:rsid w:val="004B7035"/>
    <w:rsid w:val="004B743F"/>
    <w:rsid w:val="004C14AA"/>
    <w:rsid w:val="004C1CE6"/>
    <w:rsid w:val="004C1F7F"/>
    <w:rsid w:val="004C2790"/>
    <w:rsid w:val="004C33D5"/>
    <w:rsid w:val="004C529F"/>
    <w:rsid w:val="004C5A22"/>
    <w:rsid w:val="004D009E"/>
    <w:rsid w:val="004D1342"/>
    <w:rsid w:val="004D13F7"/>
    <w:rsid w:val="004D1704"/>
    <w:rsid w:val="004D5AAD"/>
    <w:rsid w:val="004D62FF"/>
    <w:rsid w:val="004D7B58"/>
    <w:rsid w:val="004E2E2D"/>
    <w:rsid w:val="004E4EC5"/>
    <w:rsid w:val="004E5516"/>
    <w:rsid w:val="004E6417"/>
    <w:rsid w:val="004E7896"/>
    <w:rsid w:val="004E7B9F"/>
    <w:rsid w:val="004F0C69"/>
    <w:rsid w:val="004F131C"/>
    <w:rsid w:val="004F2210"/>
    <w:rsid w:val="004F2DCF"/>
    <w:rsid w:val="004F5282"/>
    <w:rsid w:val="004F5715"/>
    <w:rsid w:val="0050036B"/>
    <w:rsid w:val="005008D2"/>
    <w:rsid w:val="005010AA"/>
    <w:rsid w:val="00501DCF"/>
    <w:rsid w:val="00504EFB"/>
    <w:rsid w:val="00505569"/>
    <w:rsid w:val="00506795"/>
    <w:rsid w:val="00507B2D"/>
    <w:rsid w:val="00507D00"/>
    <w:rsid w:val="0051068F"/>
    <w:rsid w:val="00510E41"/>
    <w:rsid w:val="005113CC"/>
    <w:rsid w:val="00512074"/>
    <w:rsid w:val="00513A30"/>
    <w:rsid w:val="005140CC"/>
    <w:rsid w:val="00515BF5"/>
    <w:rsid w:val="0051646C"/>
    <w:rsid w:val="0051657C"/>
    <w:rsid w:val="00520836"/>
    <w:rsid w:val="00520A64"/>
    <w:rsid w:val="00520DC3"/>
    <w:rsid w:val="00522584"/>
    <w:rsid w:val="00522C01"/>
    <w:rsid w:val="00523A07"/>
    <w:rsid w:val="005246F7"/>
    <w:rsid w:val="005248C6"/>
    <w:rsid w:val="00524A09"/>
    <w:rsid w:val="00524D48"/>
    <w:rsid w:val="0052566E"/>
    <w:rsid w:val="00525909"/>
    <w:rsid w:val="005262CC"/>
    <w:rsid w:val="005302CF"/>
    <w:rsid w:val="00530F73"/>
    <w:rsid w:val="00531B31"/>
    <w:rsid w:val="00532694"/>
    <w:rsid w:val="00532B66"/>
    <w:rsid w:val="00533602"/>
    <w:rsid w:val="0053418C"/>
    <w:rsid w:val="005342FD"/>
    <w:rsid w:val="00534C36"/>
    <w:rsid w:val="0053559E"/>
    <w:rsid w:val="00535817"/>
    <w:rsid w:val="00535D4C"/>
    <w:rsid w:val="00536A49"/>
    <w:rsid w:val="0053797D"/>
    <w:rsid w:val="00537FB4"/>
    <w:rsid w:val="0054003E"/>
    <w:rsid w:val="0054008B"/>
    <w:rsid w:val="0054146E"/>
    <w:rsid w:val="00542651"/>
    <w:rsid w:val="00545AD9"/>
    <w:rsid w:val="00545FA7"/>
    <w:rsid w:val="00546120"/>
    <w:rsid w:val="0054637D"/>
    <w:rsid w:val="00547163"/>
    <w:rsid w:val="005471AE"/>
    <w:rsid w:val="00547C64"/>
    <w:rsid w:val="005505F6"/>
    <w:rsid w:val="0055098F"/>
    <w:rsid w:val="00553512"/>
    <w:rsid w:val="005535C4"/>
    <w:rsid w:val="00554023"/>
    <w:rsid w:val="00554537"/>
    <w:rsid w:val="00554ADB"/>
    <w:rsid w:val="00555060"/>
    <w:rsid w:val="005550F4"/>
    <w:rsid w:val="00555F90"/>
    <w:rsid w:val="005618C7"/>
    <w:rsid w:val="005632FC"/>
    <w:rsid w:val="0056343B"/>
    <w:rsid w:val="00565B28"/>
    <w:rsid w:val="0056652B"/>
    <w:rsid w:val="00566AC5"/>
    <w:rsid w:val="00567857"/>
    <w:rsid w:val="0057081B"/>
    <w:rsid w:val="00571B03"/>
    <w:rsid w:val="00571D92"/>
    <w:rsid w:val="00572812"/>
    <w:rsid w:val="00574714"/>
    <w:rsid w:val="00574C2F"/>
    <w:rsid w:val="00575E68"/>
    <w:rsid w:val="005767CD"/>
    <w:rsid w:val="005779B9"/>
    <w:rsid w:val="00577A16"/>
    <w:rsid w:val="0058072F"/>
    <w:rsid w:val="00580A45"/>
    <w:rsid w:val="00580C8B"/>
    <w:rsid w:val="005813E8"/>
    <w:rsid w:val="00581B72"/>
    <w:rsid w:val="005827CB"/>
    <w:rsid w:val="00583AAD"/>
    <w:rsid w:val="00583DB0"/>
    <w:rsid w:val="00584DFE"/>
    <w:rsid w:val="00586301"/>
    <w:rsid w:val="00586DB7"/>
    <w:rsid w:val="00587429"/>
    <w:rsid w:val="005908BC"/>
    <w:rsid w:val="005918E5"/>
    <w:rsid w:val="005934EC"/>
    <w:rsid w:val="005944EA"/>
    <w:rsid w:val="00594CA9"/>
    <w:rsid w:val="00594DAF"/>
    <w:rsid w:val="00595512"/>
    <w:rsid w:val="00595C65"/>
    <w:rsid w:val="00596118"/>
    <w:rsid w:val="00596452"/>
    <w:rsid w:val="00597AFA"/>
    <w:rsid w:val="00597C4C"/>
    <w:rsid w:val="005A0157"/>
    <w:rsid w:val="005A09C1"/>
    <w:rsid w:val="005A16E0"/>
    <w:rsid w:val="005A1BBF"/>
    <w:rsid w:val="005A26EE"/>
    <w:rsid w:val="005A37BF"/>
    <w:rsid w:val="005A3ED2"/>
    <w:rsid w:val="005A4984"/>
    <w:rsid w:val="005A4C0F"/>
    <w:rsid w:val="005A4FAC"/>
    <w:rsid w:val="005A596E"/>
    <w:rsid w:val="005A637B"/>
    <w:rsid w:val="005A6535"/>
    <w:rsid w:val="005A77E9"/>
    <w:rsid w:val="005B0141"/>
    <w:rsid w:val="005B0B53"/>
    <w:rsid w:val="005B27CC"/>
    <w:rsid w:val="005B29EC"/>
    <w:rsid w:val="005B38DE"/>
    <w:rsid w:val="005B3EBA"/>
    <w:rsid w:val="005B4423"/>
    <w:rsid w:val="005B4EB9"/>
    <w:rsid w:val="005B59E2"/>
    <w:rsid w:val="005B5EEE"/>
    <w:rsid w:val="005B61B2"/>
    <w:rsid w:val="005B6B9B"/>
    <w:rsid w:val="005B763C"/>
    <w:rsid w:val="005B7689"/>
    <w:rsid w:val="005C01A9"/>
    <w:rsid w:val="005C128B"/>
    <w:rsid w:val="005C1907"/>
    <w:rsid w:val="005C41A1"/>
    <w:rsid w:val="005C519B"/>
    <w:rsid w:val="005C5805"/>
    <w:rsid w:val="005C5BD8"/>
    <w:rsid w:val="005C6C86"/>
    <w:rsid w:val="005C7DDD"/>
    <w:rsid w:val="005D0DFC"/>
    <w:rsid w:val="005D3D8C"/>
    <w:rsid w:val="005D3FB6"/>
    <w:rsid w:val="005D5A1C"/>
    <w:rsid w:val="005D709B"/>
    <w:rsid w:val="005D7745"/>
    <w:rsid w:val="005E0D48"/>
    <w:rsid w:val="005E0D56"/>
    <w:rsid w:val="005E15D7"/>
    <w:rsid w:val="005E1CB6"/>
    <w:rsid w:val="005E263B"/>
    <w:rsid w:val="005E75E3"/>
    <w:rsid w:val="005F17AF"/>
    <w:rsid w:val="005F2BF1"/>
    <w:rsid w:val="005F3F7A"/>
    <w:rsid w:val="005F40B5"/>
    <w:rsid w:val="005F4A92"/>
    <w:rsid w:val="005F4CDC"/>
    <w:rsid w:val="005F5D6F"/>
    <w:rsid w:val="00600D58"/>
    <w:rsid w:val="00600DDD"/>
    <w:rsid w:val="006014DB"/>
    <w:rsid w:val="00602702"/>
    <w:rsid w:val="006029C7"/>
    <w:rsid w:val="00603ED9"/>
    <w:rsid w:val="006041D5"/>
    <w:rsid w:val="00604CFB"/>
    <w:rsid w:val="00605BFF"/>
    <w:rsid w:val="00606B28"/>
    <w:rsid w:val="00607342"/>
    <w:rsid w:val="0060768C"/>
    <w:rsid w:val="006076B3"/>
    <w:rsid w:val="00607E0F"/>
    <w:rsid w:val="00610088"/>
    <w:rsid w:val="006109AD"/>
    <w:rsid w:val="00610FCA"/>
    <w:rsid w:val="00613338"/>
    <w:rsid w:val="006148A8"/>
    <w:rsid w:val="0061540A"/>
    <w:rsid w:val="00615B82"/>
    <w:rsid w:val="00616B5B"/>
    <w:rsid w:val="0061724D"/>
    <w:rsid w:val="00617F52"/>
    <w:rsid w:val="00620CDA"/>
    <w:rsid w:val="00620EF2"/>
    <w:rsid w:val="00620F58"/>
    <w:rsid w:val="006213F8"/>
    <w:rsid w:val="00621FBC"/>
    <w:rsid w:val="00622866"/>
    <w:rsid w:val="0062436E"/>
    <w:rsid w:val="00625A45"/>
    <w:rsid w:val="006267A5"/>
    <w:rsid w:val="00630272"/>
    <w:rsid w:val="00630CE0"/>
    <w:rsid w:val="0063418D"/>
    <w:rsid w:val="00640339"/>
    <w:rsid w:val="006428AD"/>
    <w:rsid w:val="006434DA"/>
    <w:rsid w:val="006439A3"/>
    <w:rsid w:val="00645261"/>
    <w:rsid w:val="006453F3"/>
    <w:rsid w:val="00646877"/>
    <w:rsid w:val="00646A4A"/>
    <w:rsid w:val="00646D8D"/>
    <w:rsid w:val="00646EBE"/>
    <w:rsid w:val="006474A6"/>
    <w:rsid w:val="0064777D"/>
    <w:rsid w:val="006506FB"/>
    <w:rsid w:val="00650B15"/>
    <w:rsid w:val="00652753"/>
    <w:rsid w:val="00652B78"/>
    <w:rsid w:val="00653851"/>
    <w:rsid w:val="00653901"/>
    <w:rsid w:val="0065559C"/>
    <w:rsid w:val="0065626D"/>
    <w:rsid w:val="0066041E"/>
    <w:rsid w:val="0066285F"/>
    <w:rsid w:val="00662E9C"/>
    <w:rsid w:val="006634D0"/>
    <w:rsid w:val="00664374"/>
    <w:rsid w:val="00664DBD"/>
    <w:rsid w:val="006662AB"/>
    <w:rsid w:val="00666ADD"/>
    <w:rsid w:val="00667368"/>
    <w:rsid w:val="006724ED"/>
    <w:rsid w:val="0067416D"/>
    <w:rsid w:val="00674372"/>
    <w:rsid w:val="0067476A"/>
    <w:rsid w:val="00674987"/>
    <w:rsid w:val="0067539A"/>
    <w:rsid w:val="00676A84"/>
    <w:rsid w:val="0068027B"/>
    <w:rsid w:val="0068159D"/>
    <w:rsid w:val="00681D94"/>
    <w:rsid w:val="00681E4C"/>
    <w:rsid w:val="00681F22"/>
    <w:rsid w:val="006820B5"/>
    <w:rsid w:val="00682166"/>
    <w:rsid w:val="0068259C"/>
    <w:rsid w:val="00685317"/>
    <w:rsid w:val="0068561B"/>
    <w:rsid w:val="00685AB6"/>
    <w:rsid w:val="00686E30"/>
    <w:rsid w:val="00687677"/>
    <w:rsid w:val="00687E6E"/>
    <w:rsid w:val="0069058C"/>
    <w:rsid w:val="006905BF"/>
    <w:rsid w:val="006915B3"/>
    <w:rsid w:val="006941E3"/>
    <w:rsid w:val="00694691"/>
    <w:rsid w:val="00697E8B"/>
    <w:rsid w:val="006A10E3"/>
    <w:rsid w:val="006A21CB"/>
    <w:rsid w:val="006A31D4"/>
    <w:rsid w:val="006A32C4"/>
    <w:rsid w:val="006A35D2"/>
    <w:rsid w:val="006A3B7E"/>
    <w:rsid w:val="006A58B4"/>
    <w:rsid w:val="006A62C6"/>
    <w:rsid w:val="006A6DC1"/>
    <w:rsid w:val="006A71B8"/>
    <w:rsid w:val="006A744C"/>
    <w:rsid w:val="006A7932"/>
    <w:rsid w:val="006A7D01"/>
    <w:rsid w:val="006B0BC5"/>
    <w:rsid w:val="006B16EC"/>
    <w:rsid w:val="006B2AD5"/>
    <w:rsid w:val="006B2D5A"/>
    <w:rsid w:val="006B34F7"/>
    <w:rsid w:val="006B4825"/>
    <w:rsid w:val="006B4BA8"/>
    <w:rsid w:val="006B55EF"/>
    <w:rsid w:val="006B6408"/>
    <w:rsid w:val="006B65E2"/>
    <w:rsid w:val="006C10ED"/>
    <w:rsid w:val="006C1D6A"/>
    <w:rsid w:val="006C22A9"/>
    <w:rsid w:val="006C2930"/>
    <w:rsid w:val="006C3438"/>
    <w:rsid w:val="006C34C9"/>
    <w:rsid w:val="006C35CA"/>
    <w:rsid w:val="006C4AD9"/>
    <w:rsid w:val="006C59A1"/>
    <w:rsid w:val="006D0DC5"/>
    <w:rsid w:val="006D1614"/>
    <w:rsid w:val="006D3A94"/>
    <w:rsid w:val="006D5970"/>
    <w:rsid w:val="006D5AD4"/>
    <w:rsid w:val="006D5E8F"/>
    <w:rsid w:val="006D6F1A"/>
    <w:rsid w:val="006D79AB"/>
    <w:rsid w:val="006E147A"/>
    <w:rsid w:val="006E3424"/>
    <w:rsid w:val="006E4547"/>
    <w:rsid w:val="006E4E7E"/>
    <w:rsid w:val="006E5475"/>
    <w:rsid w:val="006E5633"/>
    <w:rsid w:val="006E5AB9"/>
    <w:rsid w:val="006E625C"/>
    <w:rsid w:val="006E6387"/>
    <w:rsid w:val="006E6D71"/>
    <w:rsid w:val="006E6FE7"/>
    <w:rsid w:val="006E78DA"/>
    <w:rsid w:val="006F1305"/>
    <w:rsid w:val="006F20D7"/>
    <w:rsid w:val="006F35C4"/>
    <w:rsid w:val="006F4238"/>
    <w:rsid w:val="006F45EF"/>
    <w:rsid w:val="006F656D"/>
    <w:rsid w:val="006F7645"/>
    <w:rsid w:val="00700786"/>
    <w:rsid w:val="0070080E"/>
    <w:rsid w:val="00700A3D"/>
    <w:rsid w:val="00701392"/>
    <w:rsid w:val="00701E8B"/>
    <w:rsid w:val="00702A91"/>
    <w:rsid w:val="00703A28"/>
    <w:rsid w:val="00703D16"/>
    <w:rsid w:val="0070749C"/>
    <w:rsid w:val="0071091F"/>
    <w:rsid w:val="00714839"/>
    <w:rsid w:val="00714B0F"/>
    <w:rsid w:val="00714D39"/>
    <w:rsid w:val="00716FA5"/>
    <w:rsid w:val="0072167B"/>
    <w:rsid w:val="007227C0"/>
    <w:rsid w:val="00724FE5"/>
    <w:rsid w:val="00726120"/>
    <w:rsid w:val="0073031C"/>
    <w:rsid w:val="0073043B"/>
    <w:rsid w:val="00730845"/>
    <w:rsid w:val="00731F40"/>
    <w:rsid w:val="00732235"/>
    <w:rsid w:val="00732F35"/>
    <w:rsid w:val="007330D7"/>
    <w:rsid w:val="00733796"/>
    <w:rsid w:val="00734045"/>
    <w:rsid w:val="0073456A"/>
    <w:rsid w:val="007346C3"/>
    <w:rsid w:val="00736E3E"/>
    <w:rsid w:val="00736E58"/>
    <w:rsid w:val="00737611"/>
    <w:rsid w:val="0074003C"/>
    <w:rsid w:val="00740DBB"/>
    <w:rsid w:val="00741038"/>
    <w:rsid w:val="007414A7"/>
    <w:rsid w:val="00742B6C"/>
    <w:rsid w:val="00743B16"/>
    <w:rsid w:val="007443CC"/>
    <w:rsid w:val="0074475B"/>
    <w:rsid w:val="007451D1"/>
    <w:rsid w:val="00745CDB"/>
    <w:rsid w:val="00745CEA"/>
    <w:rsid w:val="007464FE"/>
    <w:rsid w:val="00750ADD"/>
    <w:rsid w:val="00750C0B"/>
    <w:rsid w:val="0075153D"/>
    <w:rsid w:val="0075393D"/>
    <w:rsid w:val="00753FAC"/>
    <w:rsid w:val="00756583"/>
    <w:rsid w:val="0075669C"/>
    <w:rsid w:val="00760C51"/>
    <w:rsid w:val="00761836"/>
    <w:rsid w:val="007632B9"/>
    <w:rsid w:val="00764EF2"/>
    <w:rsid w:val="00765A39"/>
    <w:rsid w:val="00767452"/>
    <w:rsid w:val="00767F9F"/>
    <w:rsid w:val="00770305"/>
    <w:rsid w:val="00770335"/>
    <w:rsid w:val="007703FA"/>
    <w:rsid w:val="00771906"/>
    <w:rsid w:val="00771ABF"/>
    <w:rsid w:val="00772D5D"/>
    <w:rsid w:val="0077631A"/>
    <w:rsid w:val="00777B97"/>
    <w:rsid w:val="00777C07"/>
    <w:rsid w:val="00780304"/>
    <w:rsid w:val="0078268C"/>
    <w:rsid w:val="007845E5"/>
    <w:rsid w:val="00784F1C"/>
    <w:rsid w:val="00785143"/>
    <w:rsid w:val="00785435"/>
    <w:rsid w:val="00786006"/>
    <w:rsid w:val="007862E8"/>
    <w:rsid w:val="00786866"/>
    <w:rsid w:val="00786E2C"/>
    <w:rsid w:val="00790ADC"/>
    <w:rsid w:val="00791132"/>
    <w:rsid w:val="00791A69"/>
    <w:rsid w:val="00791BB0"/>
    <w:rsid w:val="00793311"/>
    <w:rsid w:val="007939BF"/>
    <w:rsid w:val="007944CF"/>
    <w:rsid w:val="00794B70"/>
    <w:rsid w:val="007953D4"/>
    <w:rsid w:val="00795E7C"/>
    <w:rsid w:val="007964DF"/>
    <w:rsid w:val="00796FAD"/>
    <w:rsid w:val="00797C28"/>
    <w:rsid w:val="007A1DE9"/>
    <w:rsid w:val="007A25FA"/>
    <w:rsid w:val="007A2AD4"/>
    <w:rsid w:val="007A2BD1"/>
    <w:rsid w:val="007A31DA"/>
    <w:rsid w:val="007A3662"/>
    <w:rsid w:val="007A396A"/>
    <w:rsid w:val="007A4778"/>
    <w:rsid w:val="007A4EC0"/>
    <w:rsid w:val="007A596B"/>
    <w:rsid w:val="007A6089"/>
    <w:rsid w:val="007A60B5"/>
    <w:rsid w:val="007B231B"/>
    <w:rsid w:val="007B2A02"/>
    <w:rsid w:val="007B54F2"/>
    <w:rsid w:val="007B5F27"/>
    <w:rsid w:val="007B6406"/>
    <w:rsid w:val="007B6B2D"/>
    <w:rsid w:val="007B748D"/>
    <w:rsid w:val="007C1156"/>
    <w:rsid w:val="007C193D"/>
    <w:rsid w:val="007C30BA"/>
    <w:rsid w:val="007C326E"/>
    <w:rsid w:val="007C66AD"/>
    <w:rsid w:val="007C6D20"/>
    <w:rsid w:val="007C6E48"/>
    <w:rsid w:val="007C7DE1"/>
    <w:rsid w:val="007D109C"/>
    <w:rsid w:val="007D2810"/>
    <w:rsid w:val="007D2A23"/>
    <w:rsid w:val="007D2E72"/>
    <w:rsid w:val="007D46E7"/>
    <w:rsid w:val="007D4E29"/>
    <w:rsid w:val="007D5F85"/>
    <w:rsid w:val="007D68A6"/>
    <w:rsid w:val="007D6D52"/>
    <w:rsid w:val="007D7526"/>
    <w:rsid w:val="007E00E8"/>
    <w:rsid w:val="007E13C6"/>
    <w:rsid w:val="007E2F75"/>
    <w:rsid w:val="007E4336"/>
    <w:rsid w:val="007E4937"/>
    <w:rsid w:val="007E4A77"/>
    <w:rsid w:val="007E50AA"/>
    <w:rsid w:val="007E7692"/>
    <w:rsid w:val="007F02D4"/>
    <w:rsid w:val="007F06B9"/>
    <w:rsid w:val="007F0A5A"/>
    <w:rsid w:val="007F2687"/>
    <w:rsid w:val="007F2C33"/>
    <w:rsid w:val="007F3C5D"/>
    <w:rsid w:val="007F4A46"/>
    <w:rsid w:val="007F4F87"/>
    <w:rsid w:val="007F57F6"/>
    <w:rsid w:val="007F639A"/>
    <w:rsid w:val="007F6756"/>
    <w:rsid w:val="007F7654"/>
    <w:rsid w:val="0080183F"/>
    <w:rsid w:val="00802B2E"/>
    <w:rsid w:val="0080396F"/>
    <w:rsid w:val="00803E1D"/>
    <w:rsid w:val="008043CE"/>
    <w:rsid w:val="0080645A"/>
    <w:rsid w:val="0080679F"/>
    <w:rsid w:val="00807C2C"/>
    <w:rsid w:val="00810770"/>
    <w:rsid w:val="00812B81"/>
    <w:rsid w:val="0081369F"/>
    <w:rsid w:val="00814042"/>
    <w:rsid w:val="00814208"/>
    <w:rsid w:val="008143E0"/>
    <w:rsid w:val="008144CA"/>
    <w:rsid w:val="0081624E"/>
    <w:rsid w:val="008166A7"/>
    <w:rsid w:val="0081757F"/>
    <w:rsid w:val="00820201"/>
    <w:rsid w:val="008262F4"/>
    <w:rsid w:val="00826536"/>
    <w:rsid w:val="008277F5"/>
    <w:rsid w:val="00832376"/>
    <w:rsid w:val="008324D8"/>
    <w:rsid w:val="00832C6A"/>
    <w:rsid w:val="00833077"/>
    <w:rsid w:val="00833110"/>
    <w:rsid w:val="008332D0"/>
    <w:rsid w:val="00835131"/>
    <w:rsid w:val="00835508"/>
    <w:rsid w:val="0083616F"/>
    <w:rsid w:val="00840135"/>
    <w:rsid w:val="008412F1"/>
    <w:rsid w:val="00842179"/>
    <w:rsid w:val="00843E18"/>
    <w:rsid w:val="00846C2A"/>
    <w:rsid w:val="00847B4A"/>
    <w:rsid w:val="00852A93"/>
    <w:rsid w:val="00853AAB"/>
    <w:rsid w:val="008542CE"/>
    <w:rsid w:val="008545EF"/>
    <w:rsid w:val="00854C8B"/>
    <w:rsid w:val="00855EC9"/>
    <w:rsid w:val="0085635B"/>
    <w:rsid w:val="00857A0D"/>
    <w:rsid w:val="00857CA6"/>
    <w:rsid w:val="0086351E"/>
    <w:rsid w:val="008636D0"/>
    <w:rsid w:val="008638BF"/>
    <w:rsid w:val="00864447"/>
    <w:rsid w:val="008646FA"/>
    <w:rsid w:val="00865C79"/>
    <w:rsid w:val="00865DCC"/>
    <w:rsid w:val="0086628C"/>
    <w:rsid w:val="00866DDC"/>
    <w:rsid w:val="00866FF0"/>
    <w:rsid w:val="0087067A"/>
    <w:rsid w:val="00870832"/>
    <w:rsid w:val="00870945"/>
    <w:rsid w:val="00870F3B"/>
    <w:rsid w:val="00871436"/>
    <w:rsid w:val="00871CC0"/>
    <w:rsid w:val="008721B7"/>
    <w:rsid w:val="00872DF9"/>
    <w:rsid w:val="00873ED8"/>
    <w:rsid w:val="00874AAF"/>
    <w:rsid w:val="00875BCD"/>
    <w:rsid w:val="0087685C"/>
    <w:rsid w:val="00876AC7"/>
    <w:rsid w:val="008800FF"/>
    <w:rsid w:val="0088084E"/>
    <w:rsid w:val="008819D3"/>
    <w:rsid w:val="0088201F"/>
    <w:rsid w:val="00882A0D"/>
    <w:rsid w:val="00883D57"/>
    <w:rsid w:val="00884BFB"/>
    <w:rsid w:val="00885B72"/>
    <w:rsid w:val="0088715F"/>
    <w:rsid w:val="00890B46"/>
    <w:rsid w:val="00890EEE"/>
    <w:rsid w:val="00890F48"/>
    <w:rsid w:val="00891449"/>
    <w:rsid w:val="008917BD"/>
    <w:rsid w:val="008920F4"/>
    <w:rsid w:val="0089314A"/>
    <w:rsid w:val="00895941"/>
    <w:rsid w:val="008A232D"/>
    <w:rsid w:val="008A5B29"/>
    <w:rsid w:val="008A7724"/>
    <w:rsid w:val="008B080D"/>
    <w:rsid w:val="008B1401"/>
    <w:rsid w:val="008B1C20"/>
    <w:rsid w:val="008B252D"/>
    <w:rsid w:val="008B4056"/>
    <w:rsid w:val="008B5936"/>
    <w:rsid w:val="008C0122"/>
    <w:rsid w:val="008C0783"/>
    <w:rsid w:val="008C1F92"/>
    <w:rsid w:val="008C2A1A"/>
    <w:rsid w:val="008C2F1B"/>
    <w:rsid w:val="008C3213"/>
    <w:rsid w:val="008C40C2"/>
    <w:rsid w:val="008C586A"/>
    <w:rsid w:val="008C61DB"/>
    <w:rsid w:val="008C75AD"/>
    <w:rsid w:val="008D14D3"/>
    <w:rsid w:val="008D1980"/>
    <w:rsid w:val="008D28E7"/>
    <w:rsid w:val="008D303E"/>
    <w:rsid w:val="008D4454"/>
    <w:rsid w:val="008D4A8B"/>
    <w:rsid w:val="008D53D1"/>
    <w:rsid w:val="008D600B"/>
    <w:rsid w:val="008D62F6"/>
    <w:rsid w:val="008D6F1C"/>
    <w:rsid w:val="008E1496"/>
    <w:rsid w:val="008E1AA6"/>
    <w:rsid w:val="008E1DE6"/>
    <w:rsid w:val="008E2C7A"/>
    <w:rsid w:val="008E2DB0"/>
    <w:rsid w:val="008E3595"/>
    <w:rsid w:val="008E37B8"/>
    <w:rsid w:val="008E3FAF"/>
    <w:rsid w:val="008E3FBB"/>
    <w:rsid w:val="008E4D45"/>
    <w:rsid w:val="008E4EA9"/>
    <w:rsid w:val="008E507A"/>
    <w:rsid w:val="008E5823"/>
    <w:rsid w:val="008E711C"/>
    <w:rsid w:val="008E7970"/>
    <w:rsid w:val="008F0AC2"/>
    <w:rsid w:val="008F0C36"/>
    <w:rsid w:val="008F0F49"/>
    <w:rsid w:val="008F1517"/>
    <w:rsid w:val="008F3066"/>
    <w:rsid w:val="008F3208"/>
    <w:rsid w:val="008F42F8"/>
    <w:rsid w:val="008F5388"/>
    <w:rsid w:val="008F5EAD"/>
    <w:rsid w:val="008F69DE"/>
    <w:rsid w:val="008F7074"/>
    <w:rsid w:val="008F7DC1"/>
    <w:rsid w:val="00901B58"/>
    <w:rsid w:val="00902BE1"/>
    <w:rsid w:val="00902CA7"/>
    <w:rsid w:val="00903D78"/>
    <w:rsid w:val="009049C3"/>
    <w:rsid w:val="00904B1C"/>
    <w:rsid w:val="00906192"/>
    <w:rsid w:val="009065DF"/>
    <w:rsid w:val="00907497"/>
    <w:rsid w:val="00907B4A"/>
    <w:rsid w:val="009117FD"/>
    <w:rsid w:val="00911DB7"/>
    <w:rsid w:val="00911EFE"/>
    <w:rsid w:val="009124E0"/>
    <w:rsid w:val="00912A40"/>
    <w:rsid w:val="00912DA0"/>
    <w:rsid w:val="00913481"/>
    <w:rsid w:val="00913A4D"/>
    <w:rsid w:val="0091561E"/>
    <w:rsid w:val="00917353"/>
    <w:rsid w:val="009174A0"/>
    <w:rsid w:val="00920843"/>
    <w:rsid w:val="00920D10"/>
    <w:rsid w:val="0092156D"/>
    <w:rsid w:val="00922B1A"/>
    <w:rsid w:val="00922CAF"/>
    <w:rsid w:val="00924682"/>
    <w:rsid w:val="00925AB6"/>
    <w:rsid w:val="00931C49"/>
    <w:rsid w:val="009320B0"/>
    <w:rsid w:val="00932374"/>
    <w:rsid w:val="00933F36"/>
    <w:rsid w:val="009352A5"/>
    <w:rsid w:val="009352E0"/>
    <w:rsid w:val="009416CA"/>
    <w:rsid w:val="009417C4"/>
    <w:rsid w:val="0094223C"/>
    <w:rsid w:val="00942AA8"/>
    <w:rsid w:val="00943241"/>
    <w:rsid w:val="0094357E"/>
    <w:rsid w:val="00943F0F"/>
    <w:rsid w:val="00943F34"/>
    <w:rsid w:val="0094470C"/>
    <w:rsid w:val="00945532"/>
    <w:rsid w:val="00946AAC"/>
    <w:rsid w:val="00947CD5"/>
    <w:rsid w:val="00947FD0"/>
    <w:rsid w:val="009504FD"/>
    <w:rsid w:val="00951207"/>
    <w:rsid w:val="009515C1"/>
    <w:rsid w:val="009516E6"/>
    <w:rsid w:val="00951725"/>
    <w:rsid w:val="0095197B"/>
    <w:rsid w:val="00952516"/>
    <w:rsid w:val="00952A48"/>
    <w:rsid w:val="00953CD9"/>
    <w:rsid w:val="00953FD8"/>
    <w:rsid w:val="0095411D"/>
    <w:rsid w:val="00954165"/>
    <w:rsid w:val="0095457C"/>
    <w:rsid w:val="00956649"/>
    <w:rsid w:val="009603B7"/>
    <w:rsid w:val="009608AA"/>
    <w:rsid w:val="00960DD4"/>
    <w:rsid w:val="009624E6"/>
    <w:rsid w:val="00962524"/>
    <w:rsid w:val="00964816"/>
    <w:rsid w:val="00964F18"/>
    <w:rsid w:val="0096698E"/>
    <w:rsid w:val="00966B03"/>
    <w:rsid w:val="0096748F"/>
    <w:rsid w:val="0097033F"/>
    <w:rsid w:val="0097145F"/>
    <w:rsid w:val="00971FF0"/>
    <w:rsid w:val="00973C91"/>
    <w:rsid w:val="0097457F"/>
    <w:rsid w:val="00974B93"/>
    <w:rsid w:val="0097655A"/>
    <w:rsid w:val="00976575"/>
    <w:rsid w:val="0097675C"/>
    <w:rsid w:val="00980526"/>
    <w:rsid w:val="00981006"/>
    <w:rsid w:val="0098187B"/>
    <w:rsid w:val="00981E6C"/>
    <w:rsid w:val="00984793"/>
    <w:rsid w:val="00985D36"/>
    <w:rsid w:val="009876DC"/>
    <w:rsid w:val="0099317D"/>
    <w:rsid w:val="0099326E"/>
    <w:rsid w:val="00995D3D"/>
    <w:rsid w:val="00996820"/>
    <w:rsid w:val="00996F59"/>
    <w:rsid w:val="00997637"/>
    <w:rsid w:val="009A0B3E"/>
    <w:rsid w:val="009A37A2"/>
    <w:rsid w:val="009A3BE3"/>
    <w:rsid w:val="009A43D2"/>
    <w:rsid w:val="009A5549"/>
    <w:rsid w:val="009A6295"/>
    <w:rsid w:val="009A65AD"/>
    <w:rsid w:val="009A67BB"/>
    <w:rsid w:val="009A6BC3"/>
    <w:rsid w:val="009B1E73"/>
    <w:rsid w:val="009B3DC7"/>
    <w:rsid w:val="009B4DD6"/>
    <w:rsid w:val="009C0521"/>
    <w:rsid w:val="009C0D2B"/>
    <w:rsid w:val="009C13F8"/>
    <w:rsid w:val="009C2BDE"/>
    <w:rsid w:val="009C3FCB"/>
    <w:rsid w:val="009C4250"/>
    <w:rsid w:val="009C4667"/>
    <w:rsid w:val="009C4DCE"/>
    <w:rsid w:val="009C4F1E"/>
    <w:rsid w:val="009C532E"/>
    <w:rsid w:val="009C5426"/>
    <w:rsid w:val="009C6453"/>
    <w:rsid w:val="009C6D85"/>
    <w:rsid w:val="009D1AD7"/>
    <w:rsid w:val="009D1C5D"/>
    <w:rsid w:val="009D4631"/>
    <w:rsid w:val="009D4C9F"/>
    <w:rsid w:val="009D4CEE"/>
    <w:rsid w:val="009D5F6C"/>
    <w:rsid w:val="009D6DB3"/>
    <w:rsid w:val="009D70C8"/>
    <w:rsid w:val="009D7CE5"/>
    <w:rsid w:val="009D7D50"/>
    <w:rsid w:val="009E0F7E"/>
    <w:rsid w:val="009E1CD9"/>
    <w:rsid w:val="009E29BB"/>
    <w:rsid w:val="009E3ABE"/>
    <w:rsid w:val="009E4F68"/>
    <w:rsid w:val="009E5390"/>
    <w:rsid w:val="009E5EAC"/>
    <w:rsid w:val="009E6AC4"/>
    <w:rsid w:val="009E73C0"/>
    <w:rsid w:val="009F09A9"/>
    <w:rsid w:val="009F0EEE"/>
    <w:rsid w:val="009F1106"/>
    <w:rsid w:val="009F21AD"/>
    <w:rsid w:val="009F2EAF"/>
    <w:rsid w:val="009F3252"/>
    <w:rsid w:val="009F35BF"/>
    <w:rsid w:val="009F3D0A"/>
    <w:rsid w:val="009F3D93"/>
    <w:rsid w:val="009F43D3"/>
    <w:rsid w:val="009F443B"/>
    <w:rsid w:val="009F4C7E"/>
    <w:rsid w:val="009F5CB3"/>
    <w:rsid w:val="009F6427"/>
    <w:rsid w:val="009F650D"/>
    <w:rsid w:val="009F6EA3"/>
    <w:rsid w:val="009F7402"/>
    <w:rsid w:val="009F74DA"/>
    <w:rsid w:val="009F7B6A"/>
    <w:rsid w:val="009F7D61"/>
    <w:rsid w:val="00A001EE"/>
    <w:rsid w:val="00A003EC"/>
    <w:rsid w:val="00A05103"/>
    <w:rsid w:val="00A05713"/>
    <w:rsid w:val="00A05F7F"/>
    <w:rsid w:val="00A06DA4"/>
    <w:rsid w:val="00A07BF9"/>
    <w:rsid w:val="00A10B0F"/>
    <w:rsid w:val="00A11321"/>
    <w:rsid w:val="00A121B4"/>
    <w:rsid w:val="00A126A6"/>
    <w:rsid w:val="00A156E0"/>
    <w:rsid w:val="00A159AC"/>
    <w:rsid w:val="00A167FD"/>
    <w:rsid w:val="00A16F15"/>
    <w:rsid w:val="00A20110"/>
    <w:rsid w:val="00A211A8"/>
    <w:rsid w:val="00A21281"/>
    <w:rsid w:val="00A22321"/>
    <w:rsid w:val="00A2286E"/>
    <w:rsid w:val="00A228C9"/>
    <w:rsid w:val="00A234B2"/>
    <w:rsid w:val="00A2540B"/>
    <w:rsid w:val="00A25A75"/>
    <w:rsid w:val="00A25F31"/>
    <w:rsid w:val="00A26817"/>
    <w:rsid w:val="00A309B0"/>
    <w:rsid w:val="00A32CB6"/>
    <w:rsid w:val="00A3383C"/>
    <w:rsid w:val="00A33DDB"/>
    <w:rsid w:val="00A33EAB"/>
    <w:rsid w:val="00A33F6F"/>
    <w:rsid w:val="00A34F69"/>
    <w:rsid w:val="00A35BDC"/>
    <w:rsid w:val="00A35D0B"/>
    <w:rsid w:val="00A360AE"/>
    <w:rsid w:val="00A3691C"/>
    <w:rsid w:val="00A375AD"/>
    <w:rsid w:val="00A3766D"/>
    <w:rsid w:val="00A40DBC"/>
    <w:rsid w:val="00A4150C"/>
    <w:rsid w:val="00A415FC"/>
    <w:rsid w:val="00A417B2"/>
    <w:rsid w:val="00A44645"/>
    <w:rsid w:val="00A4579F"/>
    <w:rsid w:val="00A45BB8"/>
    <w:rsid w:val="00A45D70"/>
    <w:rsid w:val="00A45F72"/>
    <w:rsid w:val="00A4628A"/>
    <w:rsid w:val="00A46613"/>
    <w:rsid w:val="00A4670C"/>
    <w:rsid w:val="00A46E87"/>
    <w:rsid w:val="00A4735A"/>
    <w:rsid w:val="00A500C2"/>
    <w:rsid w:val="00A51916"/>
    <w:rsid w:val="00A538B5"/>
    <w:rsid w:val="00A53B32"/>
    <w:rsid w:val="00A54AAD"/>
    <w:rsid w:val="00A56A8E"/>
    <w:rsid w:val="00A612E2"/>
    <w:rsid w:val="00A613D0"/>
    <w:rsid w:val="00A61DA5"/>
    <w:rsid w:val="00A62582"/>
    <w:rsid w:val="00A62DF6"/>
    <w:rsid w:val="00A63383"/>
    <w:rsid w:val="00A635DC"/>
    <w:rsid w:val="00A67AAE"/>
    <w:rsid w:val="00A70CA1"/>
    <w:rsid w:val="00A70E19"/>
    <w:rsid w:val="00A72C74"/>
    <w:rsid w:val="00A75354"/>
    <w:rsid w:val="00A754F1"/>
    <w:rsid w:val="00A75E2D"/>
    <w:rsid w:val="00A764E8"/>
    <w:rsid w:val="00A800AE"/>
    <w:rsid w:val="00A814EF"/>
    <w:rsid w:val="00A819D7"/>
    <w:rsid w:val="00A8353B"/>
    <w:rsid w:val="00A8433B"/>
    <w:rsid w:val="00A87946"/>
    <w:rsid w:val="00A87DC5"/>
    <w:rsid w:val="00A90939"/>
    <w:rsid w:val="00A90EBD"/>
    <w:rsid w:val="00A91409"/>
    <w:rsid w:val="00A91768"/>
    <w:rsid w:val="00A91BB8"/>
    <w:rsid w:val="00A92DCF"/>
    <w:rsid w:val="00A92DF6"/>
    <w:rsid w:val="00A951DE"/>
    <w:rsid w:val="00A959C6"/>
    <w:rsid w:val="00A97302"/>
    <w:rsid w:val="00A97F3D"/>
    <w:rsid w:val="00AA06A2"/>
    <w:rsid w:val="00AA08CE"/>
    <w:rsid w:val="00AA093C"/>
    <w:rsid w:val="00AA0C33"/>
    <w:rsid w:val="00AA104B"/>
    <w:rsid w:val="00AA1EA5"/>
    <w:rsid w:val="00AA2EDA"/>
    <w:rsid w:val="00AA31E3"/>
    <w:rsid w:val="00AA5CFB"/>
    <w:rsid w:val="00AA6223"/>
    <w:rsid w:val="00AA780B"/>
    <w:rsid w:val="00AA79CA"/>
    <w:rsid w:val="00AA7B8A"/>
    <w:rsid w:val="00AB04CB"/>
    <w:rsid w:val="00AB06AD"/>
    <w:rsid w:val="00AB4323"/>
    <w:rsid w:val="00AC0C19"/>
    <w:rsid w:val="00AC5005"/>
    <w:rsid w:val="00AC55EC"/>
    <w:rsid w:val="00AC56AD"/>
    <w:rsid w:val="00AC5C87"/>
    <w:rsid w:val="00AC5F66"/>
    <w:rsid w:val="00AC6DEE"/>
    <w:rsid w:val="00AC70E0"/>
    <w:rsid w:val="00AC7567"/>
    <w:rsid w:val="00AC78DF"/>
    <w:rsid w:val="00AC7ADA"/>
    <w:rsid w:val="00AC7AF2"/>
    <w:rsid w:val="00AD2EC0"/>
    <w:rsid w:val="00AD3C1C"/>
    <w:rsid w:val="00AD48B0"/>
    <w:rsid w:val="00AD598C"/>
    <w:rsid w:val="00AD64B1"/>
    <w:rsid w:val="00AE00D3"/>
    <w:rsid w:val="00AE08CD"/>
    <w:rsid w:val="00AE0AE0"/>
    <w:rsid w:val="00AE1939"/>
    <w:rsid w:val="00AE1EF3"/>
    <w:rsid w:val="00AE5E62"/>
    <w:rsid w:val="00AF0A57"/>
    <w:rsid w:val="00AF0E51"/>
    <w:rsid w:val="00AF1311"/>
    <w:rsid w:val="00AF25F0"/>
    <w:rsid w:val="00AF3C68"/>
    <w:rsid w:val="00AF43B2"/>
    <w:rsid w:val="00AF5F68"/>
    <w:rsid w:val="00AF7A11"/>
    <w:rsid w:val="00B0062D"/>
    <w:rsid w:val="00B00F35"/>
    <w:rsid w:val="00B0100E"/>
    <w:rsid w:val="00B019AB"/>
    <w:rsid w:val="00B02B66"/>
    <w:rsid w:val="00B03185"/>
    <w:rsid w:val="00B04442"/>
    <w:rsid w:val="00B0633C"/>
    <w:rsid w:val="00B10DC8"/>
    <w:rsid w:val="00B14937"/>
    <w:rsid w:val="00B171ED"/>
    <w:rsid w:val="00B21202"/>
    <w:rsid w:val="00B22666"/>
    <w:rsid w:val="00B228D6"/>
    <w:rsid w:val="00B23686"/>
    <w:rsid w:val="00B23BDB"/>
    <w:rsid w:val="00B2524D"/>
    <w:rsid w:val="00B25AB7"/>
    <w:rsid w:val="00B25D92"/>
    <w:rsid w:val="00B264F2"/>
    <w:rsid w:val="00B26618"/>
    <w:rsid w:val="00B268D2"/>
    <w:rsid w:val="00B30938"/>
    <w:rsid w:val="00B30AD8"/>
    <w:rsid w:val="00B33629"/>
    <w:rsid w:val="00B339BF"/>
    <w:rsid w:val="00B341D3"/>
    <w:rsid w:val="00B344FE"/>
    <w:rsid w:val="00B34F80"/>
    <w:rsid w:val="00B35F17"/>
    <w:rsid w:val="00B36EA3"/>
    <w:rsid w:val="00B3738B"/>
    <w:rsid w:val="00B37683"/>
    <w:rsid w:val="00B37D19"/>
    <w:rsid w:val="00B40993"/>
    <w:rsid w:val="00B412AE"/>
    <w:rsid w:val="00B41435"/>
    <w:rsid w:val="00B41694"/>
    <w:rsid w:val="00B424C5"/>
    <w:rsid w:val="00B44B4A"/>
    <w:rsid w:val="00B45EAD"/>
    <w:rsid w:val="00B4717D"/>
    <w:rsid w:val="00B47B1E"/>
    <w:rsid w:val="00B50763"/>
    <w:rsid w:val="00B50AA3"/>
    <w:rsid w:val="00B51AB2"/>
    <w:rsid w:val="00B529D9"/>
    <w:rsid w:val="00B52AEF"/>
    <w:rsid w:val="00B541CD"/>
    <w:rsid w:val="00B56CDC"/>
    <w:rsid w:val="00B57005"/>
    <w:rsid w:val="00B57894"/>
    <w:rsid w:val="00B6077B"/>
    <w:rsid w:val="00B60E88"/>
    <w:rsid w:val="00B628DE"/>
    <w:rsid w:val="00B62ECD"/>
    <w:rsid w:val="00B63257"/>
    <w:rsid w:val="00B638D5"/>
    <w:rsid w:val="00B63C2F"/>
    <w:rsid w:val="00B6426C"/>
    <w:rsid w:val="00B6519E"/>
    <w:rsid w:val="00B65AA8"/>
    <w:rsid w:val="00B67032"/>
    <w:rsid w:val="00B7047E"/>
    <w:rsid w:val="00B70741"/>
    <w:rsid w:val="00B70CBD"/>
    <w:rsid w:val="00B7252D"/>
    <w:rsid w:val="00B72E88"/>
    <w:rsid w:val="00B72FCA"/>
    <w:rsid w:val="00B7453F"/>
    <w:rsid w:val="00B74AA9"/>
    <w:rsid w:val="00B74EC4"/>
    <w:rsid w:val="00B757DF"/>
    <w:rsid w:val="00B764D2"/>
    <w:rsid w:val="00B76B05"/>
    <w:rsid w:val="00B77CFC"/>
    <w:rsid w:val="00B813E2"/>
    <w:rsid w:val="00B8167F"/>
    <w:rsid w:val="00B819A2"/>
    <w:rsid w:val="00B820E9"/>
    <w:rsid w:val="00B82313"/>
    <w:rsid w:val="00B82DE1"/>
    <w:rsid w:val="00B83F97"/>
    <w:rsid w:val="00B845DA"/>
    <w:rsid w:val="00B849B6"/>
    <w:rsid w:val="00B849C9"/>
    <w:rsid w:val="00B9227D"/>
    <w:rsid w:val="00B925CF"/>
    <w:rsid w:val="00B92646"/>
    <w:rsid w:val="00B92ACF"/>
    <w:rsid w:val="00B93A85"/>
    <w:rsid w:val="00B940E1"/>
    <w:rsid w:val="00B957DA"/>
    <w:rsid w:val="00B978B5"/>
    <w:rsid w:val="00BA063B"/>
    <w:rsid w:val="00BA34A2"/>
    <w:rsid w:val="00BA47EE"/>
    <w:rsid w:val="00BA5112"/>
    <w:rsid w:val="00BA5203"/>
    <w:rsid w:val="00BA581B"/>
    <w:rsid w:val="00BA5D2E"/>
    <w:rsid w:val="00BA68BA"/>
    <w:rsid w:val="00BA7A00"/>
    <w:rsid w:val="00BA7F9D"/>
    <w:rsid w:val="00BB0735"/>
    <w:rsid w:val="00BB08C2"/>
    <w:rsid w:val="00BB13AC"/>
    <w:rsid w:val="00BB2EA3"/>
    <w:rsid w:val="00BB375E"/>
    <w:rsid w:val="00BB5096"/>
    <w:rsid w:val="00BB5FB9"/>
    <w:rsid w:val="00BB71D6"/>
    <w:rsid w:val="00BB7DB6"/>
    <w:rsid w:val="00BB7F83"/>
    <w:rsid w:val="00BC0687"/>
    <w:rsid w:val="00BC0DE3"/>
    <w:rsid w:val="00BC1002"/>
    <w:rsid w:val="00BC1C14"/>
    <w:rsid w:val="00BC1D03"/>
    <w:rsid w:val="00BC1F32"/>
    <w:rsid w:val="00BC4029"/>
    <w:rsid w:val="00BC4A3A"/>
    <w:rsid w:val="00BC5FDF"/>
    <w:rsid w:val="00BC652D"/>
    <w:rsid w:val="00BC67F8"/>
    <w:rsid w:val="00BC792F"/>
    <w:rsid w:val="00BD0E3A"/>
    <w:rsid w:val="00BD11CD"/>
    <w:rsid w:val="00BD1DA6"/>
    <w:rsid w:val="00BD31FA"/>
    <w:rsid w:val="00BD3839"/>
    <w:rsid w:val="00BD3C93"/>
    <w:rsid w:val="00BD5850"/>
    <w:rsid w:val="00BD59B2"/>
    <w:rsid w:val="00BD5C3D"/>
    <w:rsid w:val="00BD5F7B"/>
    <w:rsid w:val="00BD6493"/>
    <w:rsid w:val="00BD6E7C"/>
    <w:rsid w:val="00BD7019"/>
    <w:rsid w:val="00BD7AD6"/>
    <w:rsid w:val="00BD7C04"/>
    <w:rsid w:val="00BE1B09"/>
    <w:rsid w:val="00BE1E71"/>
    <w:rsid w:val="00BE211A"/>
    <w:rsid w:val="00BE21BA"/>
    <w:rsid w:val="00BE2AD4"/>
    <w:rsid w:val="00BE4A4A"/>
    <w:rsid w:val="00BE5967"/>
    <w:rsid w:val="00BE5DA5"/>
    <w:rsid w:val="00BE636F"/>
    <w:rsid w:val="00BE774D"/>
    <w:rsid w:val="00BF01F4"/>
    <w:rsid w:val="00BF0BE8"/>
    <w:rsid w:val="00BF0E25"/>
    <w:rsid w:val="00BF0F8C"/>
    <w:rsid w:val="00BF246A"/>
    <w:rsid w:val="00BF2500"/>
    <w:rsid w:val="00BF2ED3"/>
    <w:rsid w:val="00BF2F59"/>
    <w:rsid w:val="00BF3FDA"/>
    <w:rsid w:val="00BF45CB"/>
    <w:rsid w:val="00BF701D"/>
    <w:rsid w:val="00BF7232"/>
    <w:rsid w:val="00C009B5"/>
    <w:rsid w:val="00C01CAC"/>
    <w:rsid w:val="00C0215A"/>
    <w:rsid w:val="00C022F6"/>
    <w:rsid w:val="00C03690"/>
    <w:rsid w:val="00C046B1"/>
    <w:rsid w:val="00C04C35"/>
    <w:rsid w:val="00C05003"/>
    <w:rsid w:val="00C053FE"/>
    <w:rsid w:val="00C05765"/>
    <w:rsid w:val="00C07D20"/>
    <w:rsid w:val="00C07EF3"/>
    <w:rsid w:val="00C10470"/>
    <w:rsid w:val="00C1145C"/>
    <w:rsid w:val="00C1149D"/>
    <w:rsid w:val="00C115BB"/>
    <w:rsid w:val="00C11D8D"/>
    <w:rsid w:val="00C121A1"/>
    <w:rsid w:val="00C131FC"/>
    <w:rsid w:val="00C1473A"/>
    <w:rsid w:val="00C14920"/>
    <w:rsid w:val="00C15556"/>
    <w:rsid w:val="00C1617A"/>
    <w:rsid w:val="00C16C0E"/>
    <w:rsid w:val="00C16EEA"/>
    <w:rsid w:val="00C17584"/>
    <w:rsid w:val="00C17E28"/>
    <w:rsid w:val="00C207E4"/>
    <w:rsid w:val="00C21015"/>
    <w:rsid w:val="00C225C3"/>
    <w:rsid w:val="00C22AA3"/>
    <w:rsid w:val="00C235FE"/>
    <w:rsid w:val="00C23AC0"/>
    <w:rsid w:val="00C23F25"/>
    <w:rsid w:val="00C247E7"/>
    <w:rsid w:val="00C24F81"/>
    <w:rsid w:val="00C262F5"/>
    <w:rsid w:val="00C26CD1"/>
    <w:rsid w:val="00C30A0D"/>
    <w:rsid w:val="00C30A95"/>
    <w:rsid w:val="00C30FD6"/>
    <w:rsid w:val="00C3218B"/>
    <w:rsid w:val="00C3275E"/>
    <w:rsid w:val="00C32A3F"/>
    <w:rsid w:val="00C337CC"/>
    <w:rsid w:val="00C3430A"/>
    <w:rsid w:val="00C3487C"/>
    <w:rsid w:val="00C35558"/>
    <w:rsid w:val="00C368F8"/>
    <w:rsid w:val="00C41352"/>
    <w:rsid w:val="00C41C30"/>
    <w:rsid w:val="00C41E28"/>
    <w:rsid w:val="00C423D0"/>
    <w:rsid w:val="00C42740"/>
    <w:rsid w:val="00C454E2"/>
    <w:rsid w:val="00C45CD5"/>
    <w:rsid w:val="00C45FA1"/>
    <w:rsid w:val="00C4624C"/>
    <w:rsid w:val="00C46D62"/>
    <w:rsid w:val="00C46D7A"/>
    <w:rsid w:val="00C47D05"/>
    <w:rsid w:val="00C47F0A"/>
    <w:rsid w:val="00C50B08"/>
    <w:rsid w:val="00C513E8"/>
    <w:rsid w:val="00C52443"/>
    <w:rsid w:val="00C52DF7"/>
    <w:rsid w:val="00C5365F"/>
    <w:rsid w:val="00C54177"/>
    <w:rsid w:val="00C5533B"/>
    <w:rsid w:val="00C556EA"/>
    <w:rsid w:val="00C558E2"/>
    <w:rsid w:val="00C55EE5"/>
    <w:rsid w:val="00C562CF"/>
    <w:rsid w:val="00C56921"/>
    <w:rsid w:val="00C578AE"/>
    <w:rsid w:val="00C60326"/>
    <w:rsid w:val="00C604E7"/>
    <w:rsid w:val="00C6227D"/>
    <w:rsid w:val="00C62415"/>
    <w:rsid w:val="00C6324C"/>
    <w:rsid w:val="00C6499F"/>
    <w:rsid w:val="00C6500E"/>
    <w:rsid w:val="00C65D54"/>
    <w:rsid w:val="00C66150"/>
    <w:rsid w:val="00C671FE"/>
    <w:rsid w:val="00C672FE"/>
    <w:rsid w:val="00C70CAF"/>
    <w:rsid w:val="00C72679"/>
    <w:rsid w:val="00C72D4A"/>
    <w:rsid w:val="00C7305F"/>
    <w:rsid w:val="00C73301"/>
    <w:rsid w:val="00C73774"/>
    <w:rsid w:val="00C73D97"/>
    <w:rsid w:val="00C76479"/>
    <w:rsid w:val="00C765CF"/>
    <w:rsid w:val="00C7756D"/>
    <w:rsid w:val="00C776F6"/>
    <w:rsid w:val="00C81835"/>
    <w:rsid w:val="00C8189B"/>
    <w:rsid w:val="00C81D0F"/>
    <w:rsid w:val="00C81EC6"/>
    <w:rsid w:val="00C82852"/>
    <w:rsid w:val="00C839A9"/>
    <w:rsid w:val="00C83F32"/>
    <w:rsid w:val="00C851B0"/>
    <w:rsid w:val="00C861BF"/>
    <w:rsid w:val="00C904A6"/>
    <w:rsid w:val="00C90D8A"/>
    <w:rsid w:val="00C91948"/>
    <w:rsid w:val="00C91AFA"/>
    <w:rsid w:val="00C94BE1"/>
    <w:rsid w:val="00C977DA"/>
    <w:rsid w:val="00C979F9"/>
    <w:rsid w:val="00CA099C"/>
    <w:rsid w:val="00CA195D"/>
    <w:rsid w:val="00CA2402"/>
    <w:rsid w:val="00CA276C"/>
    <w:rsid w:val="00CA36CB"/>
    <w:rsid w:val="00CA4966"/>
    <w:rsid w:val="00CA6863"/>
    <w:rsid w:val="00CB0956"/>
    <w:rsid w:val="00CB0AA0"/>
    <w:rsid w:val="00CB2362"/>
    <w:rsid w:val="00CB2892"/>
    <w:rsid w:val="00CB2B34"/>
    <w:rsid w:val="00CB3061"/>
    <w:rsid w:val="00CB3EA0"/>
    <w:rsid w:val="00CB472C"/>
    <w:rsid w:val="00CB50AB"/>
    <w:rsid w:val="00CB5C5F"/>
    <w:rsid w:val="00CB6734"/>
    <w:rsid w:val="00CC02A4"/>
    <w:rsid w:val="00CC03BB"/>
    <w:rsid w:val="00CC0BB0"/>
    <w:rsid w:val="00CC0CCE"/>
    <w:rsid w:val="00CC15F8"/>
    <w:rsid w:val="00CC2940"/>
    <w:rsid w:val="00CC3376"/>
    <w:rsid w:val="00CC47F3"/>
    <w:rsid w:val="00CC4B22"/>
    <w:rsid w:val="00CC581D"/>
    <w:rsid w:val="00CC62CF"/>
    <w:rsid w:val="00CC6B08"/>
    <w:rsid w:val="00CC70E8"/>
    <w:rsid w:val="00CD151E"/>
    <w:rsid w:val="00CD17F6"/>
    <w:rsid w:val="00CD1C29"/>
    <w:rsid w:val="00CD2C7D"/>
    <w:rsid w:val="00CD3348"/>
    <w:rsid w:val="00CD37AC"/>
    <w:rsid w:val="00CD3DEE"/>
    <w:rsid w:val="00CD4BE9"/>
    <w:rsid w:val="00CD5017"/>
    <w:rsid w:val="00CD62F3"/>
    <w:rsid w:val="00CD77B7"/>
    <w:rsid w:val="00CE06A7"/>
    <w:rsid w:val="00CE204C"/>
    <w:rsid w:val="00CE226E"/>
    <w:rsid w:val="00CE3A9C"/>
    <w:rsid w:val="00CE4555"/>
    <w:rsid w:val="00CE5442"/>
    <w:rsid w:val="00CE5646"/>
    <w:rsid w:val="00CE5E64"/>
    <w:rsid w:val="00CE6131"/>
    <w:rsid w:val="00CE665D"/>
    <w:rsid w:val="00CE6937"/>
    <w:rsid w:val="00CE6D1A"/>
    <w:rsid w:val="00CF01D8"/>
    <w:rsid w:val="00CF0862"/>
    <w:rsid w:val="00CF1302"/>
    <w:rsid w:val="00CF2137"/>
    <w:rsid w:val="00CF22A7"/>
    <w:rsid w:val="00CF3474"/>
    <w:rsid w:val="00CF3EBE"/>
    <w:rsid w:val="00CF4E32"/>
    <w:rsid w:val="00CF4E97"/>
    <w:rsid w:val="00CF640A"/>
    <w:rsid w:val="00CF7A82"/>
    <w:rsid w:val="00D00783"/>
    <w:rsid w:val="00D012E4"/>
    <w:rsid w:val="00D017F8"/>
    <w:rsid w:val="00D0280A"/>
    <w:rsid w:val="00D043D0"/>
    <w:rsid w:val="00D04E01"/>
    <w:rsid w:val="00D052E8"/>
    <w:rsid w:val="00D05F19"/>
    <w:rsid w:val="00D06050"/>
    <w:rsid w:val="00D06071"/>
    <w:rsid w:val="00D065C4"/>
    <w:rsid w:val="00D07014"/>
    <w:rsid w:val="00D07172"/>
    <w:rsid w:val="00D1130B"/>
    <w:rsid w:val="00D121FD"/>
    <w:rsid w:val="00D12202"/>
    <w:rsid w:val="00D124A1"/>
    <w:rsid w:val="00D134D2"/>
    <w:rsid w:val="00D1371C"/>
    <w:rsid w:val="00D151E0"/>
    <w:rsid w:val="00D16A15"/>
    <w:rsid w:val="00D20281"/>
    <w:rsid w:val="00D2087E"/>
    <w:rsid w:val="00D20C74"/>
    <w:rsid w:val="00D21001"/>
    <w:rsid w:val="00D21A75"/>
    <w:rsid w:val="00D21EE2"/>
    <w:rsid w:val="00D220DB"/>
    <w:rsid w:val="00D22D9E"/>
    <w:rsid w:val="00D22F6F"/>
    <w:rsid w:val="00D23F2A"/>
    <w:rsid w:val="00D27213"/>
    <w:rsid w:val="00D301FF"/>
    <w:rsid w:val="00D3083C"/>
    <w:rsid w:val="00D32A42"/>
    <w:rsid w:val="00D33B40"/>
    <w:rsid w:val="00D34909"/>
    <w:rsid w:val="00D3583B"/>
    <w:rsid w:val="00D36F6C"/>
    <w:rsid w:val="00D37431"/>
    <w:rsid w:val="00D37BF1"/>
    <w:rsid w:val="00D4074A"/>
    <w:rsid w:val="00D423D5"/>
    <w:rsid w:val="00D42F92"/>
    <w:rsid w:val="00D45F89"/>
    <w:rsid w:val="00D4634B"/>
    <w:rsid w:val="00D464D4"/>
    <w:rsid w:val="00D465FE"/>
    <w:rsid w:val="00D47D56"/>
    <w:rsid w:val="00D5023D"/>
    <w:rsid w:val="00D54759"/>
    <w:rsid w:val="00D56018"/>
    <w:rsid w:val="00D63BEC"/>
    <w:rsid w:val="00D643B9"/>
    <w:rsid w:val="00D64F93"/>
    <w:rsid w:val="00D65D25"/>
    <w:rsid w:val="00D66AEA"/>
    <w:rsid w:val="00D705BD"/>
    <w:rsid w:val="00D7284C"/>
    <w:rsid w:val="00D73CDA"/>
    <w:rsid w:val="00D7507F"/>
    <w:rsid w:val="00D752B6"/>
    <w:rsid w:val="00D75972"/>
    <w:rsid w:val="00D75D83"/>
    <w:rsid w:val="00D7616A"/>
    <w:rsid w:val="00D76A66"/>
    <w:rsid w:val="00D77F96"/>
    <w:rsid w:val="00D809CF"/>
    <w:rsid w:val="00D81291"/>
    <w:rsid w:val="00D81296"/>
    <w:rsid w:val="00D8159E"/>
    <w:rsid w:val="00D822BE"/>
    <w:rsid w:val="00D82D9E"/>
    <w:rsid w:val="00D84D55"/>
    <w:rsid w:val="00D85C60"/>
    <w:rsid w:val="00D87B35"/>
    <w:rsid w:val="00D87ED7"/>
    <w:rsid w:val="00D908FB"/>
    <w:rsid w:val="00D90FDD"/>
    <w:rsid w:val="00D9164E"/>
    <w:rsid w:val="00D9168D"/>
    <w:rsid w:val="00D93046"/>
    <w:rsid w:val="00D93261"/>
    <w:rsid w:val="00D93AB1"/>
    <w:rsid w:val="00D9458B"/>
    <w:rsid w:val="00D94754"/>
    <w:rsid w:val="00D94B92"/>
    <w:rsid w:val="00D94EBA"/>
    <w:rsid w:val="00D96850"/>
    <w:rsid w:val="00DA144F"/>
    <w:rsid w:val="00DA1C82"/>
    <w:rsid w:val="00DA2A67"/>
    <w:rsid w:val="00DA3FE7"/>
    <w:rsid w:val="00DA670C"/>
    <w:rsid w:val="00DB0BD1"/>
    <w:rsid w:val="00DB19C0"/>
    <w:rsid w:val="00DB1A37"/>
    <w:rsid w:val="00DB1C11"/>
    <w:rsid w:val="00DB2CB5"/>
    <w:rsid w:val="00DB30DC"/>
    <w:rsid w:val="00DB31A1"/>
    <w:rsid w:val="00DB33D3"/>
    <w:rsid w:val="00DB380D"/>
    <w:rsid w:val="00DB44D7"/>
    <w:rsid w:val="00DB48AE"/>
    <w:rsid w:val="00DB509C"/>
    <w:rsid w:val="00DB5451"/>
    <w:rsid w:val="00DB5C96"/>
    <w:rsid w:val="00DB6E65"/>
    <w:rsid w:val="00DB7B49"/>
    <w:rsid w:val="00DC0084"/>
    <w:rsid w:val="00DC00F7"/>
    <w:rsid w:val="00DC0594"/>
    <w:rsid w:val="00DC3269"/>
    <w:rsid w:val="00DC3938"/>
    <w:rsid w:val="00DC3FAD"/>
    <w:rsid w:val="00DC5A7F"/>
    <w:rsid w:val="00DC609C"/>
    <w:rsid w:val="00DC646E"/>
    <w:rsid w:val="00DC65F7"/>
    <w:rsid w:val="00DC739A"/>
    <w:rsid w:val="00DC7A97"/>
    <w:rsid w:val="00DC7AF1"/>
    <w:rsid w:val="00DD0A56"/>
    <w:rsid w:val="00DD28D2"/>
    <w:rsid w:val="00DD39FF"/>
    <w:rsid w:val="00DD66AB"/>
    <w:rsid w:val="00DE193D"/>
    <w:rsid w:val="00DE2BEE"/>
    <w:rsid w:val="00DE4F53"/>
    <w:rsid w:val="00DE51AF"/>
    <w:rsid w:val="00DE73FC"/>
    <w:rsid w:val="00DE7A49"/>
    <w:rsid w:val="00DF09DD"/>
    <w:rsid w:val="00DF2E6E"/>
    <w:rsid w:val="00DF42A9"/>
    <w:rsid w:val="00DF47A8"/>
    <w:rsid w:val="00DF535B"/>
    <w:rsid w:val="00DF5501"/>
    <w:rsid w:val="00DF5630"/>
    <w:rsid w:val="00DF633D"/>
    <w:rsid w:val="00E0036F"/>
    <w:rsid w:val="00E003C8"/>
    <w:rsid w:val="00E01C39"/>
    <w:rsid w:val="00E0308F"/>
    <w:rsid w:val="00E0624E"/>
    <w:rsid w:val="00E06BCB"/>
    <w:rsid w:val="00E06F98"/>
    <w:rsid w:val="00E071E4"/>
    <w:rsid w:val="00E10559"/>
    <w:rsid w:val="00E11634"/>
    <w:rsid w:val="00E12AEA"/>
    <w:rsid w:val="00E13CE4"/>
    <w:rsid w:val="00E1522E"/>
    <w:rsid w:val="00E16722"/>
    <w:rsid w:val="00E16F7B"/>
    <w:rsid w:val="00E17E9C"/>
    <w:rsid w:val="00E17FA3"/>
    <w:rsid w:val="00E20D9D"/>
    <w:rsid w:val="00E21744"/>
    <w:rsid w:val="00E21AF7"/>
    <w:rsid w:val="00E22825"/>
    <w:rsid w:val="00E22A56"/>
    <w:rsid w:val="00E22B08"/>
    <w:rsid w:val="00E22B82"/>
    <w:rsid w:val="00E239DA"/>
    <w:rsid w:val="00E24284"/>
    <w:rsid w:val="00E24710"/>
    <w:rsid w:val="00E26A80"/>
    <w:rsid w:val="00E273A7"/>
    <w:rsid w:val="00E27510"/>
    <w:rsid w:val="00E308FD"/>
    <w:rsid w:val="00E30D19"/>
    <w:rsid w:val="00E30D3E"/>
    <w:rsid w:val="00E322A9"/>
    <w:rsid w:val="00E3248A"/>
    <w:rsid w:val="00E33C1E"/>
    <w:rsid w:val="00E345CD"/>
    <w:rsid w:val="00E34762"/>
    <w:rsid w:val="00E34B96"/>
    <w:rsid w:val="00E34EF6"/>
    <w:rsid w:val="00E3540E"/>
    <w:rsid w:val="00E3680F"/>
    <w:rsid w:val="00E40EBE"/>
    <w:rsid w:val="00E4196C"/>
    <w:rsid w:val="00E4284F"/>
    <w:rsid w:val="00E43022"/>
    <w:rsid w:val="00E468BD"/>
    <w:rsid w:val="00E470FB"/>
    <w:rsid w:val="00E500DB"/>
    <w:rsid w:val="00E51BB2"/>
    <w:rsid w:val="00E52C50"/>
    <w:rsid w:val="00E5338D"/>
    <w:rsid w:val="00E54B73"/>
    <w:rsid w:val="00E55F2E"/>
    <w:rsid w:val="00E5635A"/>
    <w:rsid w:val="00E566D4"/>
    <w:rsid w:val="00E56ABB"/>
    <w:rsid w:val="00E60012"/>
    <w:rsid w:val="00E61211"/>
    <w:rsid w:val="00E6123A"/>
    <w:rsid w:val="00E61F51"/>
    <w:rsid w:val="00E627BB"/>
    <w:rsid w:val="00E63F8C"/>
    <w:rsid w:val="00E65657"/>
    <w:rsid w:val="00E6565F"/>
    <w:rsid w:val="00E712DE"/>
    <w:rsid w:val="00E715D9"/>
    <w:rsid w:val="00E72525"/>
    <w:rsid w:val="00E73238"/>
    <w:rsid w:val="00E75E8D"/>
    <w:rsid w:val="00E769AB"/>
    <w:rsid w:val="00E85359"/>
    <w:rsid w:val="00E8708E"/>
    <w:rsid w:val="00E9071D"/>
    <w:rsid w:val="00E912FB"/>
    <w:rsid w:val="00E917BE"/>
    <w:rsid w:val="00E91BF6"/>
    <w:rsid w:val="00E920F1"/>
    <w:rsid w:val="00E93154"/>
    <w:rsid w:val="00E93234"/>
    <w:rsid w:val="00E95F46"/>
    <w:rsid w:val="00E978EA"/>
    <w:rsid w:val="00EA060F"/>
    <w:rsid w:val="00EA172C"/>
    <w:rsid w:val="00EA19BF"/>
    <w:rsid w:val="00EA2A9A"/>
    <w:rsid w:val="00EA3419"/>
    <w:rsid w:val="00EA45AB"/>
    <w:rsid w:val="00EA6E6B"/>
    <w:rsid w:val="00EA7199"/>
    <w:rsid w:val="00EA7987"/>
    <w:rsid w:val="00EA7BE4"/>
    <w:rsid w:val="00EB021E"/>
    <w:rsid w:val="00EB1D56"/>
    <w:rsid w:val="00EB261C"/>
    <w:rsid w:val="00EB384E"/>
    <w:rsid w:val="00EB417B"/>
    <w:rsid w:val="00EB49A1"/>
    <w:rsid w:val="00EB6D5E"/>
    <w:rsid w:val="00EB74DD"/>
    <w:rsid w:val="00EB76B7"/>
    <w:rsid w:val="00EC351C"/>
    <w:rsid w:val="00EC59A2"/>
    <w:rsid w:val="00EC5EEF"/>
    <w:rsid w:val="00EC7024"/>
    <w:rsid w:val="00ED025E"/>
    <w:rsid w:val="00ED0EBB"/>
    <w:rsid w:val="00ED2947"/>
    <w:rsid w:val="00ED4465"/>
    <w:rsid w:val="00ED55F8"/>
    <w:rsid w:val="00ED5EF5"/>
    <w:rsid w:val="00ED5FA7"/>
    <w:rsid w:val="00ED663F"/>
    <w:rsid w:val="00EE052E"/>
    <w:rsid w:val="00EE07B8"/>
    <w:rsid w:val="00EE0D3F"/>
    <w:rsid w:val="00EE3934"/>
    <w:rsid w:val="00EE3C91"/>
    <w:rsid w:val="00EE3FA1"/>
    <w:rsid w:val="00EE469B"/>
    <w:rsid w:val="00EE5A35"/>
    <w:rsid w:val="00EE6490"/>
    <w:rsid w:val="00EE7004"/>
    <w:rsid w:val="00EE7FA2"/>
    <w:rsid w:val="00EF01C1"/>
    <w:rsid w:val="00EF0755"/>
    <w:rsid w:val="00EF27E2"/>
    <w:rsid w:val="00EF2F22"/>
    <w:rsid w:val="00EF30BB"/>
    <w:rsid w:val="00EF4B73"/>
    <w:rsid w:val="00EF4BD5"/>
    <w:rsid w:val="00EF5B87"/>
    <w:rsid w:val="00EF72EB"/>
    <w:rsid w:val="00EF74B2"/>
    <w:rsid w:val="00F0118A"/>
    <w:rsid w:val="00F01711"/>
    <w:rsid w:val="00F024F2"/>
    <w:rsid w:val="00F03B0D"/>
    <w:rsid w:val="00F0537E"/>
    <w:rsid w:val="00F05607"/>
    <w:rsid w:val="00F05DF0"/>
    <w:rsid w:val="00F07127"/>
    <w:rsid w:val="00F077B7"/>
    <w:rsid w:val="00F10224"/>
    <w:rsid w:val="00F110C0"/>
    <w:rsid w:val="00F11201"/>
    <w:rsid w:val="00F159A4"/>
    <w:rsid w:val="00F166FA"/>
    <w:rsid w:val="00F204BA"/>
    <w:rsid w:val="00F21D39"/>
    <w:rsid w:val="00F21DA5"/>
    <w:rsid w:val="00F21DEA"/>
    <w:rsid w:val="00F225D7"/>
    <w:rsid w:val="00F22A82"/>
    <w:rsid w:val="00F2334D"/>
    <w:rsid w:val="00F254FE"/>
    <w:rsid w:val="00F260F0"/>
    <w:rsid w:val="00F264D1"/>
    <w:rsid w:val="00F304D2"/>
    <w:rsid w:val="00F3140A"/>
    <w:rsid w:val="00F317BD"/>
    <w:rsid w:val="00F31CEA"/>
    <w:rsid w:val="00F3268D"/>
    <w:rsid w:val="00F32C97"/>
    <w:rsid w:val="00F33038"/>
    <w:rsid w:val="00F336BB"/>
    <w:rsid w:val="00F34060"/>
    <w:rsid w:val="00F341E0"/>
    <w:rsid w:val="00F342FA"/>
    <w:rsid w:val="00F34EE8"/>
    <w:rsid w:val="00F350F9"/>
    <w:rsid w:val="00F362E7"/>
    <w:rsid w:val="00F367B0"/>
    <w:rsid w:val="00F37123"/>
    <w:rsid w:val="00F40099"/>
    <w:rsid w:val="00F43100"/>
    <w:rsid w:val="00F4421D"/>
    <w:rsid w:val="00F45C92"/>
    <w:rsid w:val="00F46A2C"/>
    <w:rsid w:val="00F46E8A"/>
    <w:rsid w:val="00F47563"/>
    <w:rsid w:val="00F515A3"/>
    <w:rsid w:val="00F5330C"/>
    <w:rsid w:val="00F5532C"/>
    <w:rsid w:val="00F56478"/>
    <w:rsid w:val="00F57FE2"/>
    <w:rsid w:val="00F606E4"/>
    <w:rsid w:val="00F60AC5"/>
    <w:rsid w:val="00F60BAC"/>
    <w:rsid w:val="00F60CBC"/>
    <w:rsid w:val="00F630B9"/>
    <w:rsid w:val="00F63CB9"/>
    <w:rsid w:val="00F645FD"/>
    <w:rsid w:val="00F64DA7"/>
    <w:rsid w:val="00F656C9"/>
    <w:rsid w:val="00F65D84"/>
    <w:rsid w:val="00F670B2"/>
    <w:rsid w:val="00F72159"/>
    <w:rsid w:val="00F72C94"/>
    <w:rsid w:val="00F73274"/>
    <w:rsid w:val="00F758B2"/>
    <w:rsid w:val="00F75AD1"/>
    <w:rsid w:val="00F775A1"/>
    <w:rsid w:val="00F77894"/>
    <w:rsid w:val="00F826DD"/>
    <w:rsid w:val="00F83134"/>
    <w:rsid w:val="00F8398B"/>
    <w:rsid w:val="00F85BE8"/>
    <w:rsid w:val="00F868D5"/>
    <w:rsid w:val="00F86EA5"/>
    <w:rsid w:val="00F90161"/>
    <w:rsid w:val="00F90D56"/>
    <w:rsid w:val="00F915CB"/>
    <w:rsid w:val="00F91C6A"/>
    <w:rsid w:val="00F94181"/>
    <w:rsid w:val="00F942D0"/>
    <w:rsid w:val="00F9514C"/>
    <w:rsid w:val="00F9631F"/>
    <w:rsid w:val="00FA152F"/>
    <w:rsid w:val="00FA15F8"/>
    <w:rsid w:val="00FA2183"/>
    <w:rsid w:val="00FA2852"/>
    <w:rsid w:val="00FA289B"/>
    <w:rsid w:val="00FA2D54"/>
    <w:rsid w:val="00FA445A"/>
    <w:rsid w:val="00FA4D9A"/>
    <w:rsid w:val="00FA69F9"/>
    <w:rsid w:val="00FA6BBD"/>
    <w:rsid w:val="00FA7044"/>
    <w:rsid w:val="00FA761D"/>
    <w:rsid w:val="00FA7BD4"/>
    <w:rsid w:val="00FB14AC"/>
    <w:rsid w:val="00FB199A"/>
    <w:rsid w:val="00FB434F"/>
    <w:rsid w:val="00FB47BE"/>
    <w:rsid w:val="00FB526D"/>
    <w:rsid w:val="00FB602E"/>
    <w:rsid w:val="00FB70EB"/>
    <w:rsid w:val="00FB7A3B"/>
    <w:rsid w:val="00FB7CC4"/>
    <w:rsid w:val="00FC167A"/>
    <w:rsid w:val="00FC46CF"/>
    <w:rsid w:val="00FC68A0"/>
    <w:rsid w:val="00FC7235"/>
    <w:rsid w:val="00FC750F"/>
    <w:rsid w:val="00FD60B3"/>
    <w:rsid w:val="00FD6709"/>
    <w:rsid w:val="00FD6C27"/>
    <w:rsid w:val="00FD79E6"/>
    <w:rsid w:val="00FE05F3"/>
    <w:rsid w:val="00FE0731"/>
    <w:rsid w:val="00FE0A55"/>
    <w:rsid w:val="00FE119E"/>
    <w:rsid w:val="00FE1B70"/>
    <w:rsid w:val="00FE32B4"/>
    <w:rsid w:val="00FE3BAB"/>
    <w:rsid w:val="00FE3BD6"/>
    <w:rsid w:val="00FE3D1B"/>
    <w:rsid w:val="00FE43CF"/>
    <w:rsid w:val="00FE4BCE"/>
    <w:rsid w:val="00FE538F"/>
    <w:rsid w:val="00FE54DF"/>
    <w:rsid w:val="00FE5D39"/>
    <w:rsid w:val="00FE6335"/>
    <w:rsid w:val="00FE770E"/>
    <w:rsid w:val="00FE78E2"/>
    <w:rsid w:val="00FF059F"/>
    <w:rsid w:val="00FF1655"/>
    <w:rsid w:val="00FF1CF4"/>
    <w:rsid w:val="00FF2563"/>
    <w:rsid w:val="00FF36E6"/>
    <w:rsid w:val="00FF41B4"/>
    <w:rsid w:val="00FF54E0"/>
    <w:rsid w:val="00FF5D0B"/>
    <w:rsid w:val="00FF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DBEF2"/>
  <w15:docId w15:val="{63E79AA6-7B6A-5D46-8D87-EDEA1F0B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c Normal"/>
    <w:qFormat/>
    <w:rsid w:val="002A24DC"/>
    <w:pPr>
      <w:spacing w:before="60" w:after="60"/>
      <w:ind w:left="2909" w:hanging="357"/>
    </w:pPr>
    <w:rPr>
      <w:sz w:val="22"/>
      <w:szCs w:val="22"/>
      <w:lang w:val="en-GB"/>
    </w:rPr>
  </w:style>
  <w:style w:type="paragraph" w:styleId="Heading1">
    <w:name w:val="heading 1"/>
    <w:basedOn w:val="Normal"/>
    <w:next w:val="Normal"/>
    <w:link w:val="Heading1Char"/>
    <w:uiPriority w:val="9"/>
    <w:qFormat/>
    <w:rsid w:val="009603B7"/>
    <w:pPr>
      <w:outlineLvl w:val="0"/>
    </w:pPr>
  </w:style>
  <w:style w:type="paragraph" w:styleId="Heading2">
    <w:name w:val="heading 2"/>
    <w:aliases w:val="2 headline,h"/>
    <w:basedOn w:val="Normal"/>
    <w:next w:val="Normal"/>
    <w:link w:val="Heading2Char"/>
    <w:uiPriority w:val="9"/>
    <w:qFormat/>
    <w:rsid w:val="00C05765"/>
    <w:pPr>
      <w:keepNext/>
      <w:keepLines/>
      <w:numPr>
        <w:ilvl w:val="1"/>
        <w:numId w:val="2"/>
      </w:numPr>
      <w:spacing w:before="200"/>
      <w:outlineLvl w:val="1"/>
    </w:pPr>
    <w:rPr>
      <w:rFonts w:ascii="Cambria" w:eastAsia="Times New Roman" w:hAnsi="Cambria"/>
      <w:b/>
      <w:bCs/>
      <w:color w:val="4F81BD"/>
      <w:sz w:val="26"/>
      <w:szCs w:val="26"/>
    </w:rPr>
  </w:style>
  <w:style w:type="paragraph" w:styleId="Heading3">
    <w:name w:val="heading 3"/>
    <w:aliases w:val="3 bullet,b"/>
    <w:basedOn w:val="Normal"/>
    <w:next w:val="Normal"/>
    <w:link w:val="Heading3Char"/>
    <w:uiPriority w:val="9"/>
    <w:qFormat/>
    <w:rsid w:val="00C05765"/>
    <w:pPr>
      <w:keepNext/>
      <w:keepLines/>
      <w:numPr>
        <w:ilvl w:val="2"/>
        <w:numId w:val="2"/>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506795"/>
    <w:pPr>
      <w:keepNext/>
      <w:numPr>
        <w:ilvl w:val="3"/>
        <w:numId w:val="2"/>
      </w:numPr>
      <w:spacing w:before="240"/>
      <w:outlineLvl w:val="3"/>
    </w:pPr>
    <w:rPr>
      <w:rFonts w:eastAsia="Times New Roman"/>
      <w:b/>
      <w:bCs/>
      <w:sz w:val="28"/>
      <w:szCs w:val="28"/>
    </w:rPr>
  </w:style>
  <w:style w:type="paragraph" w:styleId="Heading5">
    <w:name w:val="heading 5"/>
    <w:basedOn w:val="Normal"/>
    <w:next w:val="Normal"/>
    <w:link w:val="Heading5Char"/>
    <w:uiPriority w:val="9"/>
    <w:qFormat/>
    <w:rsid w:val="00C16C0E"/>
    <w:pPr>
      <w:spacing w:before="240"/>
      <w:outlineLvl w:val="4"/>
    </w:pPr>
    <w:rPr>
      <w:rFonts w:eastAsia="Times New Roman"/>
      <w:b/>
      <w:bCs/>
      <w:i/>
      <w:iCs/>
      <w:sz w:val="26"/>
      <w:szCs w:val="26"/>
    </w:rPr>
  </w:style>
  <w:style w:type="paragraph" w:styleId="Heading6">
    <w:name w:val="heading 6"/>
    <w:aliases w:val="sub-dash,sd,5"/>
    <w:basedOn w:val="Normal"/>
    <w:next w:val="Normal"/>
    <w:qFormat/>
    <w:rsid w:val="00A46E87"/>
    <w:pPr>
      <w:tabs>
        <w:tab w:val="num" w:pos="1152"/>
      </w:tabs>
      <w:spacing w:before="240"/>
      <w:ind w:left="1152" w:hanging="1152"/>
      <w:outlineLvl w:val="5"/>
    </w:pPr>
    <w:rPr>
      <w:rFonts w:eastAsia="Times New Roman"/>
      <w:bCs/>
      <w:sz w:val="20"/>
      <w:lang w:val="en-US"/>
    </w:rPr>
  </w:style>
  <w:style w:type="paragraph" w:styleId="Heading7">
    <w:name w:val="heading 7"/>
    <w:basedOn w:val="Normal"/>
    <w:next w:val="Normal"/>
    <w:qFormat/>
    <w:rsid w:val="00A46E87"/>
    <w:pPr>
      <w:tabs>
        <w:tab w:val="num" w:pos="1152"/>
      </w:tabs>
      <w:spacing w:before="240"/>
      <w:ind w:left="1152" w:hanging="1152"/>
      <w:outlineLvl w:val="6"/>
    </w:pPr>
    <w:rPr>
      <w:rFonts w:eastAsia="Times New Roman"/>
      <w:i/>
      <w:sz w:val="20"/>
      <w:szCs w:val="24"/>
      <w:lang w:val="en-US"/>
    </w:rPr>
  </w:style>
  <w:style w:type="paragraph" w:styleId="Heading8">
    <w:name w:val="heading 8"/>
    <w:basedOn w:val="Normal"/>
    <w:next w:val="Normal"/>
    <w:qFormat/>
    <w:rsid w:val="00A46E87"/>
    <w:pPr>
      <w:tabs>
        <w:tab w:val="num" w:pos="1152"/>
      </w:tabs>
      <w:spacing w:before="240"/>
      <w:ind w:left="1152" w:hanging="1152"/>
      <w:outlineLvl w:val="7"/>
    </w:pPr>
    <w:rPr>
      <w:rFonts w:ascii="Times New Roman" w:eastAsia="Times New Roman" w:hAnsi="Times New Roman"/>
      <w:i/>
      <w:iCs/>
      <w:sz w:val="24"/>
      <w:szCs w:val="24"/>
      <w:lang w:val="en-US"/>
    </w:rPr>
  </w:style>
  <w:style w:type="paragraph" w:styleId="Heading9">
    <w:name w:val="heading 9"/>
    <w:basedOn w:val="Normal"/>
    <w:next w:val="Normal"/>
    <w:qFormat/>
    <w:rsid w:val="00A46E87"/>
    <w:pPr>
      <w:tabs>
        <w:tab w:val="num" w:pos="1152"/>
      </w:tabs>
      <w:spacing w:before="240"/>
      <w:ind w:left="1152" w:hanging="1152"/>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603B7"/>
    <w:rPr>
      <w:rFonts w:ascii="Verdana" w:hAnsi="Verdana"/>
      <w:sz w:val="22"/>
      <w:szCs w:val="22"/>
      <w:lang w:val="en-GB"/>
    </w:rPr>
  </w:style>
  <w:style w:type="character" w:customStyle="1" w:styleId="Heading2Char">
    <w:name w:val="Heading 2 Char"/>
    <w:aliases w:val="2 headline Char,h Char"/>
    <w:link w:val="Heading2"/>
    <w:uiPriority w:val="9"/>
    <w:rsid w:val="00C05765"/>
    <w:rPr>
      <w:rFonts w:ascii="Cambria" w:eastAsia="Times New Roman" w:hAnsi="Cambria"/>
      <w:b/>
      <w:bCs/>
      <w:color w:val="4F81BD"/>
      <w:sz w:val="26"/>
      <w:szCs w:val="26"/>
      <w:lang w:val="en-GB"/>
    </w:rPr>
  </w:style>
  <w:style w:type="character" w:customStyle="1" w:styleId="Heading3Char">
    <w:name w:val="Heading 3 Char"/>
    <w:aliases w:val="3 bullet Char,b Char"/>
    <w:link w:val="Heading3"/>
    <w:uiPriority w:val="9"/>
    <w:rsid w:val="00C05765"/>
    <w:rPr>
      <w:rFonts w:ascii="Cambria" w:eastAsia="Times New Roman" w:hAnsi="Cambria"/>
      <w:b/>
      <w:bCs/>
      <w:color w:val="4F81BD"/>
      <w:sz w:val="22"/>
      <w:szCs w:val="22"/>
      <w:lang w:val="en-GB"/>
    </w:rPr>
  </w:style>
  <w:style w:type="paragraph" w:customStyle="1" w:styleId="HMListBullet1">
    <w:name w:val="HM ListBullet1"/>
    <w:basedOn w:val="ListBullet"/>
    <w:link w:val="HMListBullet1Char"/>
    <w:rsid w:val="00DC0594"/>
    <w:pPr>
      <w:tabs>
        <w:tab w:val="clear" w:pos="360"/>
        <w:tab w:val="left" w:pos="2358"/>
      </w:tabs>
      <w:ind w:left="2342" w:hanging="357"/>
    </w:pPr>
  </w:style>
  <w:style w:type="character" w:customStyle="1" w:styleId="HMListBullet1Char">
    <w:name w:val="HM ListBullet1 Char"/>
    <w:link w:val="HMListBullet1"/>
    <w:rsid w:val="00DC0594"/>
    <w:rPr>
      <w:sz w:val="22"/>
      <w:szCs w:val="22"/>
      <w:lang w:val="en-GB"/>
    </w:rPr>
  </w:style>
  <w:style w:type="character" w:customStyle="1" w:styleId="ListBulletChar">
    <w:name w:val="List Bullet Char"/>
    <w:link w:val="ListBullet"/>
    <w:uiPriority w:val="99"/>
    <w:semiHidden/>
    <w:rsid w:val="00CF2137"/>
    <w:rPr>
      <w:sz w:val="22"/>
      <w:szCs w:val="22"/>
      <w:lang w:val="en-GB"/>
    </w:rPr>
  </w:style>
  <w:style w:type="character" w:customStyle="1" w:styleId="RFPListBullet2Char">
    <w:name w:val="RFP ListBullet2 Char"/>
    <w:rsid w:val="00CF2137"/>
    <w:rPr>
      <w:rFonts w:ascii="Verdana" w:hAnsi="Verdana"/>
      <w:sz w:val="22"/>
      <w:szCs w:val="22"/>
      <w:lang w:val="en-GB" w:eastAsia="en-US"/>
    </w:rPr>
  </w:style>
  <w:style w:type="character" w:customStyle="1" w:styleId="HMListBullet3Char">
    <w:name w:val="HM ListBullet3 Char"/>
    <w:link w:val="HMListBullet3"/>
    <w:rsid w:val="00A45BB8"/>
    <w:rPr>
      <w:rFonts w:cs="Arial"/>
      <w:sz w:val="22"/>
      <w:szCs w:val="22"/>
      <w:lang w:val="en-GB"/>
    </w:rPr>
  </w:style>
  <w:style w:type="paragraph" w:styleId="TOC1">
    <w:name w:val="toc 1"/>
    <w:basedOn w:val="Caption"/>
    <w:next w:val="Normal"/>
    <w:uiPriority w:val="39"/>
    <w:unhideWhenUsed/>
    <w:qFormat/>
    <w:rsid w:val="00565B28"/>
    <w:pPr>
      <w:tabs>
        <w:tab w:val="left" w:pos="1123"/>
        <w:tab w:val="right" w:leader="dot" w:pos="9461"/>
      </w:tabs>
      <w:ind w:left="720" w:hanging="720"/>
    </w:pPr>
    <w:rPr>
      <w:caps/>
      <w:sz w:val="24"/>
    </w:rPr>
  </w:style>
  <w:style w:type="paragraph" w:styleId="TOC2">
    <w:name w:val="toc 2"/>
    <w:basedOn w:val="Normal"/>
    <w:next w:val="Normal"/>
    <w:uiPriority w:val="39"/>
    <w:unhideWhenUsed/>
    <w:qFormat/>
    <w:rsid w:val="00565B28"/>
    <w:pPr>
      <w:tabs>
        <w:tab w:val="left" w:pos="1100"/>
        <w:tab w:val="right" w:leader="dot" w:pos="9461"/>
      </w:tabs>
      <w:ind w:left="720" w:hanging="720"/>
    </w:pPr>
    <w:rPr>
      <w:caps/>
    </w:rPr>
  </w:style>
  <w:style w:type="paragraph" w:styleId="TOC3">
    <w:name w:val="toc 3"/>
    <w:basedOn w:val="Normal"/>
    <w:next w:val="Normal"/>
    <w:uiPriority w:val="39"/>
    <w:unhideWhenUsed/>
    <w:qFormat/>
    <w:rsid w:val="00086083"/>
    <w:pPr>
      <w:tabs>
        <w:tab w:val="left" w:pos="1540"/>
        <w:tab w:val="right" w:leader="dot" w:pos="9350"/>
      </w:tabs>
      <w:ind w:left="1457" w:hanging="1009"/>
    </w:pPr>
    <w:rPr>
      <w:smallCaps/>
      <w:noProof/>
      <w:sz w:val="20"/>
      <w:lang w:val="en-US"/>
    </w:rPr>
  </w:style>
  <w:style w:type="paragraph" w:styleId="TOC4">
    <w:name w:val="toc 4"/>
    <w:basedOn w:val="Normal"/>
    <w:next w:val="Normal"/>
    <w:autoRedefine/>
    <w:uiPriority w:val="39"/>
    <w:unhideWhenUsed/>
    <w:rsid w:val="00DB6E65"/>
    <w:pPr>
      <w:spacing w:before="0" w:after="100" w:line="276" w:lineRule="auto"/>
      <w:ind w:left="660"/>
    </w:pPr>
    <w:rPr>
      <w:rFonts w:eastAsia="Times New Roman"/>
      <w:lang w:val="en-US"/>
    </w:rPr>
  </w:style>
  <w:style w:type="paragraph" w:styleId="TOC5">
    <w:name w:val="toc 5"/>
    <w:basedOn w:val="Normal"/>
    <w:next w:val="Normal"/>
    <w:autoRedefine/>
    <w:uiPriority w:val="39"/>
    <w:unhideWhenUsed/>
    <w:rsid w:val="00DB6E65"/>
    <w:pPr>
      <w:spacing w:before="0" w:after="100" w:line="276" w:lineRule="auto"/>
      <w:ind w:left="880"/>
    </w:pPr>
    <w:rPr>
      <w:rFonts w:eastAsia="Times New Roman"/>
      <w:lang w:val="en-US"/>
    </w:rPr>
  </w:style>
  <w:style w:type="paragraph" w:styleId="TOC6">
    <w:name w:val="toc 6"/>
    <w:basedOn w:val="Normal"/>
    <w:next w:val="Normal"/>
    <w:autoRedefine/>
    <w:uiPriority w:val="39"/>
    <w:unhideWhenUsed/>
    <w:rsid w:val="00DB6E65"/>
    <w:pPr>
      <w:spacing w:before="0" w:after="100" w:line="276" w:lineRule="auto"/>
      <w:ind w:left="1100"/>
    </w:pPr>
    <w:rPr>
      <w:rFonts w:eastAsia="Times New Roman"/>
      <w:lang w:val="en-US"/>
    </w:rPr>
  </w:style>
  <w:style w:type="paragraph" w:styleId="TOC7">
    <w:name w:val="toc 7"/>
    <w:basedOn w:val="Normal"/>
    <w:next w:val="Normal"/>
    <w:autoRedefine/>
    <w:uiPriority w:val="39"/>
    <w:unhideWhenUsed/>
    <w:rsid w:val="00DB6E65"/>
    <w:pPr>
      <w:spacing w:before="0" w:after="100" w:line="276" w:lineRule="auto"/>
      <w:ind w:left="1320"/>
    </w:pPr>
    <w:rPr>
      <w:rFonts w:eastAsia="Times New Roman"/>
      <w:lang w:val="en-US"/>
    </w:rPr>
  </w:style>
  <w:style w:type="paragraph" w:styleId="TOC8">
    <w:name w:val="toc 8"/>
    <w:basedOn w:val="Normal"/>
    <w:next w:val="Normal"/>
    <w:autoRedefine/>
    <w:uiPriority w:val="39"/>
    <w:unhideWhenUsed/>
    <w:rsid w:val="00DB6E65"/>
    <w:pPr>
      <w:spacing w:before="0" w:after="100" w:line="276" w:lineRule="auto"/>
      <w:ind w:left="1540"/>
    </w:pPr>
    <w:rPr>
      <w:rFonts w:eastAsia="Times New Roman"/>
      <w:lang w:val="en-US"/>
    </w:rPr>
  </w:style>
  <w:style w:type="paragraph" w:styleId="TOC9">
    <w:name w:val="toc 9"/>
    <w:basedOn w:val="Normal"/>
    <w:next w:val="Normal"/>
    <w:autoRedefine/>
    <w:uiPriority w:val="39"/>
    <w:unhideWhenUsed/>
    <w:rsid w:val="00DB6E65"/>
    <w:pPr>
      <w:spacing w:before="0" w:after="100" w:line="276" w:lineRule="auto"/>
      <w:ind w:left="1760"/>
    </w:pPr>
    <w:rPr>
      <w:rFonts w:eastAsia="Times New Roman"/>
      <w:lang w:val="en-US"/>
    </w:rPr>
  </w:style>
  <w:style w:type="paragraph" w:customStyle="1" w:styleId="TOC30">
    <w:name w:val="TOC3"/>
    <w:basedOn w:val="TOC3"/>
    <w:rsid w:val="000D0067"/>
    <w:pPr>
      <w:ind w:left="1567" w:hanging="1127"/>
    </w:pPr>
    <w:rPr>
      <w:rFonts w:eastAsia="Times New Roman"/>
      <w:szCs w:val="20"/>
    </w:rPr>
  </w:style>
  <w:style w:type="paragraph" w:customStyle="1" w:styleId="HMNormallvl2">
    <w:name w:val="HM Normal lvl 2"/>
    <w:basedOn w:val="Normal"/>
    <w:link w:val="HMNormallvl2Char"/>
    <w:rsid w:val="00580A45"/>
    <w:pPr>
      <w:ind w:left="1327" w:firstLine="0"/>
    </w:pPr>
    <w:rPr>
      <w:rFonts w:eastAsia="Times New Roman"/>
      <w:szCs w:val="24"/>
      <w:lang w:val="en-US"/>
    </w:rPr>
  </w:style>
  <w:style w:type="paragraph" w:customStyle="1" w:styleId="HMTableHeading">
    <w:name w:val="HM Table Heading"/>
    <w:basedOn w:val="Normal"/>
    <w:link w:val="HMTableHeadingChar"/>
    <w:rsid w:val="000C144D"/>
    <w:pPr>
      <w:spacing w:before="0"/>
      <w:ind w:left="0" w:firstLine="0"/>
      <w:jc w:val="center"/>
    </w:pPr>
    <w:rPr>
      <w:rFonts w:eastAsia="Times New Roman"/>
      <w:b/>
      <w:lang w:val="en-US"/>
    </w:rPr>
  </w:style>
  <w:style w:type="table" w:customStyle="1" w:styleId="TableRow">
    <w:name w:val="Table_Row"/>
    <w:basedOn w:val="TableNormal"/>
    <w:uiPriority w:val="99"/>
    <w:rsid w:val="00C11D8D"/>
    <w:pPr>
      <w:tabs>
        <w:tab w:val="left" w:pos="1418"/>
      </w:tabs>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bottom w:w="11" w:type="dxa"/>
      </w:tblCellMar>
    </w:tblPr>
    <w:tcPr>
      <w:vAlign w:val="center"/>
    </w:tcPr>
    <w:tblStylePr w:type="firstRow">
      <w:pPr>
        <w:jc w:val="center"/>
      </w:pPr>
      <w:rPr>
        <w:b w:val="0"/>
        <w:color w:val="FFFF00"/>
      </w:rPr>
      <w:tblPr/>
      <w:tcPr>
        <w:shd w:val="clear" w:color="auto" w:fill="000080"/>
      </w:tcPr>
    </w:tblStylePr>
    <w:tblStylePr w:type="firstCol">
      <w:pPr>
        <w:jc w:val="left"/>
      </w:pPr>
    </w:tblStylePr>
  </w:style>
  <w:style w:type="paragraph" w:customStyle="1" w:styleId="HMTablelabel-row">
    <w:name w:val="HM Table label - row"/>
    <w:basedOn w:val="Normal"/>
    <w:link w:val="HMTablelabel-rowChar"/>
    <w:autoRedefine/>
    <w:rsid w:val="00C513E8"/>
    <w:pPr>
      <w:tabs>
        <w:tab w:val="left" w:pos="1418"/>
      </w:tabs>
      <w:spacing w:before="20" w:after="20"/>
      <w:ind w:left="402"/>
      <w:jc w:val="center"/>
    </w:pPr>
    <w:rPr>
      <w:rFonts w:eastAsia="Times New Roman"/>
      <w:b/>
      <w:sz w:val="20"/>
      <w:szCs w:val="24"/>
      <w:lang w:val="en-US"/>
    </w:rPr>
  </w:style>
  <w:style w:type="character" w:styleId="Hyperlink">
    <w:name w:val="Hyperlink"/>
    <w:uiPriority w:val="99"/>
    <w:unhideWhenUsed/>
    <w:rsid w:val="002A24DC"/>
    <w:rPr>
      <w:rFonts w:ascii="Calibri" w:hAnsi="Calibri"/>
      <w:color w:val="0000FF"/>
      <w:u w:val="single"/>
    </w:rPr>
  </w:style>
  <w:style w:type="paragraph" w:styleId="Header">
    <w:name w:val="header"/>
    <w:basedOn w:val="Normal"/>
    <w:link w:val="HeaderChar"/>
    <w:uiPriority w:val="99"/>
    <w:unhideWhenUsed/>
    <w:rsid w:val="002C3DFC"/>
    <w:pPr>
      <w:framePr w:wrap="around" w:vAnchor="text" w:hAnchor="text" w:y="1"/>
      <w:ind w:left="1440"/>
    </w:pPr>
  </w:style>
  <w:style w:type="character" w:customStyle="1" w:styleId="HeaderChar">
    <w:name w:val="Header Char"/>
    <w:link w:val="Header"/>
    <w:uiPriority w:val="99"/>
    <w:rsid w:val="002C3DFC"/>
    <w:rPr>
      <w:rFonts w:ascii="Verdana" w:eastAsia="Calibri" w:hAnsi="Verdana"/>
      <w:sz w:val="22"/>
      <w:szCs w:val="22"/>
      <w:lang w:val="en-GB" w:eastAsia="en-US" w:bidi="ar-SA"/>
    </w:rPr>
  </w:style>
  <w:style w:type="paragraph" w:styleId="Footer">
    <w:name w:val="footer"/>
    <w:basedOn w:val="Normal"/>
    <w:link w:val="FooterChar"/>
    <w:uiPriority w:val="99"/>
    <w:unhideWhenUsed/>
    <w:rsid w:val="00CD17F6"/>
    <w:pPr>
      <w:tabs>
        <w:tab w:val="center" w:pos="4680"/>
        <w:tab w:val="right" w:pos="9360"/>
      </w:tabs>
    </w:pPr>
    <w:rPr>
      <w:sz w:val="20"/>
    </w:rPr>
  </w:style>
  <w:style w:type="character" w:customStyle="1" w:styleId="FooterChar">
    <w:name w:val="Footer Char"/>
    <w:link w:val="Footer"/>
    <w:uiPriority w:val="99"/>
    <w:rsid w:val="00CD17F6"/>
    <w:rPr>
      <w:rFonts w:ascii="Verdana" w:hAnsi="Verdana"/>
      <w:szCs w:val="22"/>
      <w:lang w:val="en-GB"/>
    </w:rPr>
  </w:style>
  <w:style w:type="character" w:customStyle="1" w:styleId="HMTableHeadingChar">
    <w:name w:val="HM Table Heading Char"/>
    <w:link w:val="HMTableHeading"/>
    <w:rsid w:val="000C144D"/>
    <w:rPr>
      <w:rFonts w:ascii="Verdana" w:eastAsia="Times New Roman" w:hAnsi="Verdana"/>
      <w:b/>
      <w:sz w:val="22"/>
      <w:szCs w:val="22"/>
    </w:rPr>
  </w:style>
  <w:style w:type="paragraph" w:customStyle="1" w:styleId="HMTablecontent-Bulletlvl1">
    <w:name w:val="HM Table content - Bullet lvl 1"/>
    <w:basedOn w:val="Normal"/>
    <w:link w:val="HMTablecontent-Bulletlvl1Char"/>
    <w:rsid w:val="00180E40"/>
    <w:pPr>
      <w:numPr>
        <w:numId w:val="7"/>
      </w:numPr>
      <w:spacing w:before="0"/>
    </w:pPr>
    <w:rPr>
      <w:rFonts w:eastAsia="Times New Roman"/>
      <w:sz w:val="24"/>
      <w:szCs w:val="18"/>
      <w:lang w:val="en-US"/>
    </w:rPr>
  </w:style>
  <w:style w:type="paragraph" w:styleId="NoSpacing">
    <w:name w:val="No Spacing"/>
    <w:link w:val="NoSpacingChar"/>
    <w:uiPriority w:val="1"/>
    <w:qFormat/>
    <w:rsid w:val="00C05765"/>
    <w:pPr>
      <w:spacing w:before="60" w:after="120"/>
      <w:ind w:left="216" w:hanging="432"/>
      <w:jc w:val="both"/>
    </w:pPr>
    <w:rPr>
      <w:rFonts w:eastAsia="Times New Roman"/>
      <w:sz w:val="22"/>
      <w:szCs w:val="22"/>
    </w:rPr>
  </w:style>
  <w:style w:type="character" w:customStyle="1" w:styleId="NoSpacingChar">
    <w:name w:val="No Spacing Char"/>
    <w:link w:val="NoSpacing"/>
    <w:uiPriority w:val="1"/>
    <w:rsid w:val="00C05765"/>
    <w:rPr>
      <w:rFonts w:eastAsia="Times New Roman"/>
      <w:sz w:val="22"/>
      <w:szCs w:val="22"/>
      <w:lang w:val="en-US" w:eastAsia="en-US" w:bidi="ar-SA"/>
    </w:rPr>
  </w:style>
  <w:style w:type="character" w:customStyle="1" w:styleId="HMTablelabel-rowChar">
    <w:name w:val="HM Table label - row Char"/>
    <w:link w:val="HMTablelabel-row"/>
    <w:rsid w:val="00C513E8"/>
    <w:rPr>
      <w:rFonts w:eastAsia="Times New Roman"/>
      <w:b/>
      <w:szCs w:val="24"/>
      <w:lang w:val="en-US" w:eastAsia="en-US"/>
    </w:rPr>
  </w:style>
  <w:style w:type="paragraph" w:styleId="BalloonText">
    <w:name w:val="Balloon Text"/>
    <w:basedOn w:val="Normal"/>
    <w:link w:val="BalloonTextChar"/>
    <w:uiPriority w:val="99"/>
    <w:semiHidden/>
    <w:unhideWhenUsed/>
    <w:rsid w:val="00C05765"/>
    <w:rPr>
      <w:rFonts w:ascii="Tahoma" w:hAnsi="Tahoma" w:cs="Tahoma"/>
      <w:sz w:val="16"/>
      <w:szCs w:val="16"/>
    </w:rPr>
  </w:style>
  <w:style w:type="character" w:customStyle="1" w:styleId="BalloonTextChar">
    <w:name w:val="Balloon Text Char"/>
    <w:link w:val="BalloonText"/>
    <w:uiPriority w:val="99"/>
    <w:semiHidden/>
    <w:rsid w:val="00C05765"/>
    <w:rPr>
      <w:rFonts w:ascii="Tahoma" w:hAnsi="Tahoma" w:cs="Tahoma"/>
      <w:sz w:val="16"/>
      <w:szCs w:val="16"/>
      <w:lang w:val="en-GB"/>
    </w:rPr>
  </w:style>
  <w:style w:type="paragraph" w:customStyle="1" w:styleId="HMTablecontent">
    <w:name w:val="HM Table content"/>
    <w:basedOn w:val="Normal"/>
    <w:link w:val="HMTablecontentChar"/>
    <w:rsid w:val="00040BFF"/>
    <w:pPr>
      <w:spacing w:before="20" w:after="20"/>
      <w:ind w:left="113" w:right="113" w:firstLine="0"/>
    </w:pPr>
    <w:rPr>
      <w:rFonts w:eastAsia="Times New Roman"/>
      <w:sz w:val="18"/>
      <w:szCs w:val="16"/>
      <w:lang w:val="en-US"/>
    </w:rPr>
  </w:style>
  <w:style w:type="paragraph" w:styleId="ListParagraph">
    <w:name w:val="List Paragraph"/>
    <w:basedOn w:val="Normal"/>
    <w:uiPriority w:val="34"/>
    <w:qFormat/>
    <w:rsid w:val="002B2E35"/>
    <w:pPr>
      <w:ind w:left="720"/>
    </w:pPr>
  </w:style>
  <w:style w:type="character" w:customStyle="1" w:styleId="HMTablecontent-Bulletlvl1Char">
    <w:name w:val="HM Table content - Bullet lvl 1 Char"/>
    <w:link w:val="HMTablecontent-Bulletlvl1"/>
    <w:rsid w:val="00180E40"/>
    <w:rPr>
      <w:rFonts w:eastAsia="Times New Roman"/>
      <w:sz w:val="24"/>
      <w:szCs w:val="18"/>
    </w:rPr>
  </w:style>
  <w:style w:type="character" w:customStyle="1" w:styleId="Heading4Char">
    <w:name w:val="Heading 4 Char"/>
    <w:link w:val="Heading4"/>
    <w:uiPriority w:val="9"/>
    <w:rsid w:val="00506795"/>
    <w:rPr>
      <w:rFonts w:eastAsia="Times New Roman"/>
      <w:b/>
      <w:bCs/>
      <w:sz w:val="28"/>
      <w:szCs w:val="28"/>
      <w:lang w:val="en-GB"/>
    </w:rPr>
  </w:style>
  <w:style w:type="paragraph" w:customStyle="1" w:styleId="HMBulletlevel1">
    <w:name w:val="HM Bullet level 1"/>
    <w:basedOn w:val="Heading4"/>
    <w:link w:val="HMBulletlevel1Char"/>
    <w:rsid w:val="00580A45"/>
    <w:pPr>
      <w:keepNext w:val="0"/>
      <w:numPr>
        <w:numId w:val="10"/>
      </w:numPr>
      <w:tabs>
        <w:tab w:val="left" w:pos="2520"/>
      </w:tabs>
      <w:spacing w:before="60"/>
      <w:ind w:left="1384" w:hanging="533"/>
    </w:pPr>
    <w:rPr>
      <w:rFonts w:eastAsia="Corbel"/>
      <w:b w:val="0"/>
      <w:sz w:val="22"/>
      <w:szCs w:val="22"/>
      <w:lang w:val="en-US"/>
    </w:rPr>
  </w:style>
  <w:style w:type="paragraph" w:customStyle="1" w:styleId="HMListBullet3">
    <w:name w:val="HM ListBullet3"/>
    <w:basedOn w:val="ListBullet"/>
    <w:link w:val="HMListBullet3Char"/>
    <w:rsid w:val="00A45BB8"/>
    <w:pPr>
      <w:numPr>
        <w:numId w:val="5"/>
      </w:numPr>
      <w:tabs>
        <w:tab w:val="left" w:pos="3420"/>
      </w:tabs>
      <w:ind w:left="3408" w:hanging="397"/>
    </w:pPr>
    <w:rPr>
      <w:rFonts w:cs="Arial"/>
    </w:rPr>
  </w:style>
  <w:style w:type="paragraph" w:customStyle="1" w:styleId="HMBulletlevel2">
    <w:name w:val="HM Bullet level 2"/>
    <w:basedOn w:val="Heading5"/>
    <w:next w:val="Normal"/>
    <w:rsid w:val="00580A45"/>
    <w:pPr>
      <w:numPr>
        <w:ilvl w:val="4"/>
        <w:numId w:val="10"/>
      </w:numPr>
      <w:tabs>
        <w:tab w:val="left" w:pos="3060"/>
      </w:tabs>
      <w:spacing w:before="60"/>
      <w:ind w:left="1877" w:hanging="459"/>
    </w:pPr>
    <w:rPr>
      <w:rFonts w:eastAsia="Corbel"/>
      <w:b w:val="0"/>
      <w:i w:val="0"/>
      <w:sz w:val="22"/>
      <w:szCs w:val="24"/>
      <w:lang w:val="en-US"/>
    </w:rPr>
  </w:style>
  <w:style w:type="character" w:customStyle="1" w:styleId="HMTablecontentChar">
    <w:name w:val="HM Table content Char"/>
    <w:link w:val="HMTablecontent"/>
    <w:rsid w:val="00040BFF"/>
    <w:rPr>
      <w:rFonts w:ascii="Verdana" w:eastAsia="Times New Roman" w:hAnsi="Verdana"/>
      <w:sz w:val="18"/>
      <w:szCs w:val="16"/>
      <w:lang w:val="en-US" w:eastAsia="en-US"/>
    </w:rPr>
  </w:style>
  <w:style w:type="paragraph" w:styleId="ListBullet3">
    <w:name w:val="List Bullet 3"/>
    <w:basedOn w:val="Normal"/>
    <w:uiPriority w:val="99"/>
    <w:semiHidden/>
    <w:unhideWhenUsed/>
    <w:rsid w:val="00DF633D"/>
    <w:pPr>
      <w:numPr>
        <w:numId w:val="1"/>
      </w:numPr>
    </w:pPr>
  </w:style>
  <w:style w:type="character" w:styleId="PageNumber">
    <w:name w:val="page number"/>
    <w:basedOn w:val="DefaultParagraphFont"/>
    <w:rsid w:val="008B4056"/>
  </w:style>
  <w:style w:type="paragraph" w:styleId="FootnoteText">
    <w:name w:val="footnote text"/>
    <w:basedOn w:val="Normal"/>
    <w:semiHidden/>
    <w:rsid w:val="008B4056"/>
    <w:pPr>
      <w:spacing w:before="240"/>
      <w:ind w:left="1080" w:hanging="1080"/>
    </w:pPr>
    <w:rPr>
      <w:rFonts w:ascii="Times New Roman" w:eastAsia="Times New Roman" w:hAnsi="Times New Roman"/>
      <w:sz w:val="20"/>
      <w:szCs w:val="20"/>
      <w:lang w:val="en-US"/>
    </w:rPr>
  </w:style>
  <w:style w:type="character" w:styleId="FootnoteReference">
    <w:name w:val="footnote reference"/>
    <w:semiHidden/>
    <w:rsid w:val="008B4056"/>
    <w:rPr>
      <w:vertAlign w:val="superscript"/>
    </w:rPr>
  </w:style>
  <w:style w:type="character" w:styleId="FollowedHyperlink">
    <w:name w:val="FollowedHyperlink"/>
    <w:rsid w:val="00313BC6"/>
    <w:rPr>
      <w:color w:val="800080"/>
      <w:u w:val="single"/>
    </w:rPr>
  </w:style>
  <w:style w:type="paragraph" w:customStyle="1" w:styleId="HMNormallvl1">
    <w:name w:val="HM Normal lvl 1"/>
    <w:basedOn w:val="BodyText"/>
    <w:link w:val="HMNormallvl1Char"/>
    <w:rsid w:val="003734B0"/>
    <w:pPr>
      <w:spacing w:after="0"/>
      <w:ind w:left="737" w:firstLine="0"/>
    </w:pPr>
    <w:rPr>
      <w:rFonts w:eastAsia="Times New Roman"/>
      <w:szCs w:val="24"/>
      <w:lang w:val="en-US"/>
    </w:rPr>
  </w:style>
  <w:style w:type="paragraph" w:styleId="BodyText">
    <w:name w:val="Body Text"/>
    <w:basedOn w:val="Normal"/>
    <w:link w:val="BodyTextChar"/>
    <w:uiPriority w:val="99"/>
    <w:semiHidden/>
    <w:unhideWhenUsed/>
    <w:rsid w:val="00DF633D"/>
  </w:style>
  <w:style w:type="character" w:customStyle="1" w:styleId="BodyTextChar">
    <w:name w:val="Body Text Char"/>
    <w:link w:val="BodyText"/>
    <w:uiPriority w:val="99"/>
    <w:semiHidden/>
    <w:rsid w:val="00DF633D"/>
    <w:rPr>
      <w:sz w:val="24"/>
      <w:szCs w:val="22"/>
      <w:lang w:val="en-GB"/>
    </w:rPr>
  </w:style>
  <w:style w:type="paragraph" w:customStyle="1" w:styleId="Text4">
    <w:name w:val="Text 4"/>
    <w:basedOn w:val="Normal"/>
    <w:rsid w:val="00366C90"/>
    <w:pPr>
      <w:spacing w:before="0" w:after="240" w:line="240" w:lineRule="atLeast"/>
      <w:ind w:left="1728"/>
    </w:pPr>
    <w:rPr>
      <w:rFonts w:ascii="Times New Roman" w:eastAsia="Times New Roman" w:hAnsi="Times New Roman"/>
      <w:szCs w:val="20"/>
      <w:lang w:val="en-US"/>
    </w:rPr>
  </w:style>
  <w:style w:type="table" w:styleId="TableGrid">
    <w:name w:val="Table Grid"/>
    <w:basedOn w:val="TableNormal"/>
    <w:uiPriority w:val="59"/>
    <w:rsid w:val="00DF633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aliases w:val="Doc Table Caption"/>
    <w:basedOn w:val="Normal"/>
    <w:next w:val="Normal"/>
    <w:qFormat/>
    <w:rsid w:val="00DF633D"/>
    <w:rPr>
      <w:b/>
      <w:bCs/>
      <w:sz w:val="20"/>
      <w:szCs w:val="20"/>
    </w:rPr>
  </w:style>
  <w:style w:type="numbering" w:customStyle="1" w:styleId="Style1">
    <w:name w:val="Style1"/>
    <w:uiPriority w:val="99"/>
    <w:rsid w:val="00567857"/>
    <w:pPr>
      <w:numPr>
        <w:numId w:val="3"/>
      </w:numPr>
    </w:pPr>
  </w:style>
  <w:style w:type="paragraph" w:styleId="BlockText">
    <w:name w:val="Block Text"/>
    <w:basedOn w:val="Normal"/>
    <w:uiPriority w:val="99"/>
    <w:unhideWhenUsed/>
    <w:rsid w:val="00D07172"/>
    <w:pPr>
      <w:ind w:left="1440" w:right="1440"/>
    </w:pPr>
  </w:style>
  <w:style w:type="character" w:customStyle="1" w:styleId="Heading5Char">
    <w:name w:val="Heading 5 Char"/>
    <w:link w:val="Heading5"/>
    <w:uiPriority w:val="9"/>
    <w:semiHidden/>
    <w:rsid w:val="00C16C0E"/>
    <w:rPr>
      <w:rFonts w:ascii="Calibri" w:eastAsia="Times New Roman" w:hAnsi="Calibri" w:cs="Times New Roman"/>
      <w:b/>
      <w:bCs/>
      <w:i/>
      <w:iCs/>
      <w:sz w:val="26"/>
      <w:szCs w:val="26"/>
      <w:lang w:val="en-GB"/>
    </w:rPr>
  </w:style>
  <w:style w:type="paragraph" w:styleId="ListBullet2">
    <w:name w:val="List Bullet 2"/>
    <w:basedOn w:val="Normal"/>
    <w:uiPriority w:val="99"/>
    <w:semiHidden/>
    <w:unhideWhenUsed/>
    <w:rsid w:val="00EA2A9A"/>
    <w:pPr>
      <w:numPr>
        <w:numId w:val="4"/>
      </w:numPr>
    </w:pPr>
  </w:style>
  <w:style w:type="paragraph" w:styleId="ListBullet">
    <w:name w:val="List Bullet"/>
    <w:basedOn w:val="Normal"/>
    <w:link w:val="ListBulletChar"/>
    <w:uiPriority w:val="99"/>
    <w:semiHidden/>
    <w:unhideWhenUsed/>
    <w:rsid w:val="001041ED"/>
    <w:pPr>
      <w:numPr>
        <w:numId w:val="6"/>
      </w:numPr>
    </w:pPr>
  </w:style>
  <w:style w:type="character" w:styleId="CommentReference">
    <w:name w:val="annotation reference"/>
    <w:semiHidden/>
    <w:rsid w:val="00981006"/>
    <w:rPr>
      <w:sz w:val="16"/>
      <w:szCs w:val="16"/>
    </w:rPr>
  </w:style>
  <w:style w:type="paragraph" w:styleId="CommentText">
    <w:name w:val="annotation text"/>
    <w:basedOn w:val="Normal"/>
    <w:semiHidden/>
    <w:rsid w:val="00981006"/>
    <w:rPr>
      <w:sz w:val="20"/>
      <w:szCs w:val="20"/>
    </w:rPr>
  </w:style>
  <w:style w:type="paragraph" w:styleId="CommentSubject">
    <w:name w:val="annotation subject"/>
    <w:basedOn w:val="CommentText"/>
    <w:next w:val="CommentText"/>
    <w:semiHidden/>
    <w:rsid w:val="00981006"/>
    <w:rPr>
      <w:b/>
      <w:bCs/>
    </w:rPr>
  </w:style>
  <w:style w:type="paragraph" w:styleId="NormalWeb">
    <w:name w:val="Normal (Web)"/>
    <w:basedOn w:val="Normal"/>
    <w:rsid w:val="00BC4A3A"/>
    <w:pPr>
      <w:spacing w:before="100" w:beforeAutospacing="1" w:after="100" w:afterAutospacing="1"/>
      <w:ind w:left="0"/>
    </w:pPr>
    <w:rPr>
      <w:rFonts w:ascii="Times New Roman" w:eastAsia="Times New Roman" w:hAnsi="Times New Roman"/>
      <w:sz w:val="24"/>
      <w:szCs w:val="24"/>
      <w:lang w:val="en-US"/>
    </w:rPr>
  </w:style>
  <w:style w:type="table" w:customStyle="1" w:styleId="TableColumn">
    <w:name w:val="Table_Column"/>
    <w:basedOn w:val="TableNormal"/>
    <w:uiPriority w:val="99"/>
    <w:qFormat/>
    <w:rsid w:val="00F77894"/>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Col">
      <w:rPr>
        <w:color w:val="FFFF00"/>
      </w:rPr>
      <w:tblPr/>
      <w:tcPr>
        <w:shd w:val="clear" w:color="auto" w:fill="000080"/>
      </w:tcPr>
    </w:tblStylePr>
  </w:style>
  <w:style w:type="paragraph" w:customStyle="1" w:styleId="HMListBullet2">
    <w:name w:val="HM ListBullet2"/>
    <w:basedOn w:val="HMListBullet1"/>
    <w:link w:val="HMListBullet2Char"/>
    <w:qFormat/>
    <w:rsid w:val="00E65657"/>
    <w:pPr>
      <w:numPr>
        <w:numId w:val="8"/>
      </w:numPr>
      <w:ind w:left="2949" w:hanging="454"/>
    </w:pPr>
  </w:style>
  <w:style w:type="paragraph" w:customStyle="1" w:styleId="HMTablecontentBold">
    <w:name w:val="HM Table content Bold"/>
    <w:basedOn w:val="HMTablecontent"/>
    <w:link w:val="HMTablecontentBoldChar"/>
    <w:rsid w:val="00866DDC"/>
    <w:pPr>
      <w:ind w:left="0"/>
    </w:pPr>
    <w:rPr>
      <w:b/>
      <w:bCs/>
      <w:szCs w:val="20"/>
    </w:rPr>
  </w:style>
  <w:style w:type="character" w:customStyle="1" w:styleId="HMTablecontentBoldChar">
    <w:name w:val="HM Table content Bold Char"/>
    <w:link w:val="HMTablecontentBold"/>
    <w:rsid w:val="00D423D5"/>
    <w:rPr>
      <w:rFonts w:ascii="Verdana" w:eastAsia="Times New Roman" w:hAnsi="Verdana"/>
      <w:b/>
      <w:bCs/>
      <w:sz w:val="18"/>
      <w:szCs w:val="16"/>
      <w:lang w:val="en-US" w:eastAsia="en-US"/>
    </w:rPr>
  </w:style>
  <w:style w:type="character" w:customStyle="1" w:styleId="HMNormallvl1Char">
    <w:name w:val="HM Normal lvl 1 Char"/>
    <w:link w:val="HMNormallvl1"/>
    <w:rsid w:val="003734B0"/>
    <w:rPr>
      <w:rFonts w:eastAsia="Times New Roman"/>
      <w:sz w:val="22"/>
      <w:szCs w:val="24"/>
      <w:lang w:val="en-US" w:eastAsia="en-US"/>
    </w:rPr>
  </w:style>
  <w:style w:type="paragraph" w:styleId="Index3">
    <w:name w:val="index 3"/>
    <w:basedOn w:val="Normal"/>
    <w:next w:val="Normal"/>
    <w:semiHidden/>
    <w:rsid w:val="00FA152F"/>
    <w:pPr>
      <w:tabs>
        <w:tab w:val="right" w:pos="8640"/>
      </w:tabs>
      <w:spacing w:before="0" w:after="240"/>
      <w:ind w:left="1296"/>
    </w:pPr>
    <w:rPr>
      <w:rFonts w:ascii="Times New Roman" w:eastAsia="Times New Roman" w:hAnsi="Times New Roman"/>
      <w:szCs w:val="20"/>
      <w:lang w:val="en-US"/>
    </w:rPr>
  </w:style>
  <w:style w:type="character" w:customStyle="1" w:styleId="HMBulletlevel1Char">
    <w:name w:val="HM Bullet level 1 Char"/>
    <w:link w:val="HMBulletlevel1"/>
    <w:rsid w:val="00580A45"/>
    <w:rPr>
      <w:rFonts w:eastAsia="Corbel"/>
      <w:bCs/>
      <w:sz w:val="22"/>
      <w:szCs w:val="22"/>
    </w:rPr>
  </w:style>
  <w:style w:type="character" w:customStyle="1" w:styleId="HMListBullet2Char">
    <w:name w:val="HM ListBullet2 Char"/>
    <w:link w:val="HMListBullet2"/>
    <w:rsid w:val="00E65657"/>
    <w:rPr>
      <w:sz w:val="22"/>
      <w:szCs w:val="22"/>
      <w:lang w:val="en-GB"/>
    </w:rPr>
  </w:style>
  <w:style w:type="paragraph" w:styleId="TableofFigures">
    <w:name w:val="table of figures"/>
    <w:basedOn w:val="Normal"/>
    <w:next w:val="Normal"/>
    <w:uiPriority w:val="99"/>
    <w:unhideWhenUsed/>
    <w:rsid w:val="008D14D3"/>
    <w:pPr>
      <w:ind w:left="432"/>
    </w:pPr>
  </w:style>
  <w:style w:type="paragraph" w:styleId="Revision">
    <w:name w:val="Revision"/>
    <w:hidden/>
    <w:uiPriority w:val="99"/>
    <w:semiHidden/>
    <w:rsid w:val="0074475B"/>
    <w:pPr>
      <w:spacing w:before="60" w:after="120"/>
      <w:ind w:left="2952" w:hanging="432"/>
      <w:jc w:val="both"/>
    </w:pPr>
    <w:rPr>
      <w:rFonts w:ascii="Verdana" w:hAnsi="Verdana"/>
      <w:sz w:val="22"/>
      <w:szCs w:val="22"/>
      <w:lang w:val="en-GB"/>
    </w:rPr>
  </w:style>
  <w:style w:type="paragraph" w:customStyle="1" w:styleId="HMNormallvl3">
    <w:name w:val="HM Normal lvl 3"/>
    <w:basedOn w:val="HMNormallvl2"/>
    <w:link w:val="HMNormallvl3Char"/>
    <w:rsid w:val="00580A45"/>
    <w:pPr>
      <w:ind w:left="1894"/>
    </w:pPr>
  </w:style>
  <w:style w:type="paragraph" w:styleId="TOCHeading">
    <w:name w:val="TOC Heading"/>
    <w:basedOn w:val="Heading1"/>
    <w:next w:val="Normal"/>
    <w:uiPriority w:val="39"/>
    <w:qFormat/>
    <w:rsid w:val="00490B83"/>
    <w:pPr>
      <w:keepNext/>
      <w:keepLines/>
      <w:spacing w:before="480" w:line="276" w:lineRule="auto"/>
      <w:ind w:left="0"/>
      <w:jc w:val="center"/>
      <w:outlineLvl w:val="9"/>
    </w:pPr>
    <w:rPr>
      <w:rFonts w:eastAsia="Times New Roman"/>
      <w:b/>
      <w:bCs/>
      <w:sz w:val="32"/>
      <w:szCs w:val="28"/>
      <w:lang w:val="en-US"/>
    </w:rPr>
  </w:style>
  <w:style w:type="paragraph" w:styleId="DocumentMap">
    <w:name w:val="Document Map"/>
    <w:basedOn w:val="Normal"/>
    <w:link w:val="DocumentMapChar"/>
    <w:uiPriority w:val="99"/>
    <w:semiHidden/>
    <w:unhideWhenUsed/>
    <w:rsid w:val="00B50AA3"/>
    <w:rPr>
      <w:rFonts w:ascii="Tahoma" w:hAnsi="Tahoma" w:cs="Tahoma"/>
      <w:sz w:val="16"/>
      <w:szCs w:val="16"/>
    </w:rPr>
  </w:style>
  <w:style w:type="character" w:customStyle="1" w:styleId="DocumentMapChar">
    <w:name w:val="Document Map Char"/>
    <w:link w:val="DocumentMap"/>
    <w:uiPriority w:val="99"/>
    <w:semiHidden/>
    <w:rsid w:val="00B50AA3"/>
    <w:rPr>
      <w:rFonts w:ascii="Tahoma" w:hAnsi="Tahoma" w:cs="Tahoma"/>
      <w:sz w:val="16"/>
      <w:szCs w:val="16"/>
      <w:lang w:val="en-GB"/>
    </w:rPr>
  </w:style>
  <w:style w:type="paragraph" w:styleId="Index4">
    <w:name w:val="index 4"/>
    <w:basedOn w:val="Normal"/>
    <w:next w:val="Normal"/>
    <w:autoRedefine/>
    <w:uiPriority w:val="99"/>
    <w:semiHidden/>
    <w:unhideWhenUsed/>
    <w:rsid w:val="001D13A7"/>
    <w:pPr>
      <w:ind w:left="880" w:hanging="220"/>
    </w:pPr>
  </w:style>
  <w:style w:type="paragraph" w:customStyle="1" w:styleId="Text3">
    <w:name w:val="Text 3"/>
    <w:basedOn w:val="Heading3"/>
    <w:rsid w:val="002A24DC"/>
    <w:pPr>
      <w:keepNext w:val="0"/>
      <w:keepLines w:val="0"/>
      <w:numPr>
        <w:ilvl w:val="0"/>
        <w:numId w:val="0"/>
      </w:numPr>
      <w:spacing w:before="0" w:after="240"/>
      <w:ind w:left="1296"/>
      <w:outlineLvl w:val="9"/>
    </w:pPr>
    <w:rPr>
      <w:rFonts w:ascii="Calibri" w:hAnsi="Calibri"/>
      <w:b w:val="0"/>
      <w:bCs w:val="0"/>
      <w:color w:val="auto"/>
      <w:szCs w:val="20"/>
      <w:lang w:val="en-US"/>
    </w:rPr>
  </w:style>
  <w:style w:type="paragraph" w:customStyle="1" w:styleId="HMHeadinglvl1">
    <w:name w:val="HM Heading lvl1"/>
    <w:basedOn w:val="Normal"/>
    <w:qFormat/>
    <w:rsid w:val="001179D6"/>
    <w:pPr>
      <w:keepLines/>
      <w:numPr>
        <w:numId w:val="9"/>
      </w:numPr>
      <w:pBdr>
        <w:top w:val="single" w:sz="6" w:space="1" w:color="auto"/>
        <w:left w:val="single" w:sz="6" w:space="4" w:color="auto"/>
        <w:bottom w:val="single" w:sz="6" w:space="1" w:color="auto"/>
        <w:right w:val="single" w:sz="6" w:space="4" w:color="auto"/>
      </w:pBdr>
      <w:tabs>
        <w:tab w:val="left" w:pos="760"/>
        <w:tab w:val="left" w:pos="1894"/>
      </w:tabs>
      <w:outlineLvl w:val="0"/>
    </w:pPr>
    <w:rPr>
      <w:b/>
      <w:caps/>
      <w:sz w:val="28"/>
    </w:rPr>
  </w:style>
  <w:style w:type="paragraph" w:customStyle="1" w:styleId="HMHeadinglvl2">
    <w:name w:val="HM Heading lvl2"/>
    <w:basedOn w:val="Normal"/>
    <w:qFormat/>
    <w:rsid w:val="00243199"/>
    <w:pPr>
      <w:keepLines/>
      <w:numPr>
        <w:ilvl w:val="1"/>
        <w:numId w:val="9"/>
      </w:numPr>
      <w:tabs>
        <w:tab w:val="left" w:pos="760"/>
        <w:tab w:val="left" w:pos="1894"/>
      </w:tabs>
      <w:outlineLvl w:val="1"/>
    </w:pPr>
    <w:rPr>
      <w:rFonts w:eastAsia="Times New Roman"/>
      <w:b/>
      <w:bCs/>
      <w:caps/>
      <w:sz w:val="24"/>
    </w:rPr>
  </w:style>
  <w:style w:type="paragraph" w:customStyle="1" w:styleId="HMHeadinglvl3">
    <w:name w:val="HM Heading lvl3"/>
    <w:basedOn w:val="Normal"/>
    <w:qFormat/>
    <w:rsid w:val="00243199"/>
    <w:pPr>
      <w:keepLines/>
      <w:numPr>
        <w:ilvl w:val="2"/>
        <w:numId w:val="9"/>
      </w:numPr>
      <w:tabs>
        <w:tab w:val="left" w:pos="760"/>
        <w:tab w:val="left" w:pos="1894"/>
      </w:tabs>
      <w:ind w:left="1886" w:hanging="1886"/>
      <w:outlineLvl w:val="2"/>
    </w:pPr>
    <w:rPr>
      <w:rFonts w:eastAsia="Times New Roman"/>
      <w:bCs/>
      <w:caps/>
      <w:sz w:val="24"/>
    </w:rPr>
  </w:style>
  <w:style w:type="paragraph" w:customStyle="1" w:styleId="Default">
    <w:name w:val="Default"/>
    <w:rsid w:val="00A228C9"/>
    <w:pPr>
      <w:widowControl w:val="0"/>
      <w:autoSpaceDE w:val="0"/>
      <w:autoSpaceDN w:val="0"/>
      <w:adjustRightInd w:val="0"/>
      <w:spacing w:before="120" w:after="120"/>
      <w:ind w:left="2495" w:hanging="1588"/>
      <w:jc w:val="both"/>
    </w:pPr>
    <w:rPr>
      <w:rFonts w:eastAsia="Times New Roman" w:cs="TimesNewRoman,Bold"/>
    </w:rPr>
  </w:style>
  <w:style w:type="paragraph" w:customStyle="1" w:styleId="HMHeadinglvl4">
    <w:name w:val="HM Heading lvl4"/>
    <w:basedOn w:val="Normal"/>
    <w:link w:val="HMHeadinglvl4Char"/>
    <w:qFormat/>
    <w:rsid w:val="00300331"/>
    <w:pPr>
      <w:keepLines/>
      <w:numPr>
        <w:ilvl w:val="3"/>
        <w:numId w:val="9"/>
      </w:numPr>
      <w:tabs>
        <w:tab w:val="left" w:pos="760"/>
        <w:tab w:val="left" w:pos="1894"/>
      </w:tabs>
      <w:ind w:left="1162" w:hanging="1162"/>
      <w:outlineLvl w:val="3"/>
    </w:pPr>
    <w:rPr>
      <w:rFonts w:eastAsia="Times New Roman"/>
      <w:bCs/>
      <w:sz w:val="24"/>
    </w:rPr>
  </w:style>
  <w:style w:type="paragraph" w:customStyle="1" w:styleId="HMNormalUnderline">
    <w:name w:val="HM Normal Underline"/>
    <w:basedOn w:val="HMNormallvl1"/>
    <w:qFormat/>
    <w:rsid w:val="00580A45"/>
    <w:pPr>
      <w:spacing w:before="120" w:after="120"/>
      <w:ind w:left="760" w:firstLine="11"/>
    </w:pPr>
    <w:rPr>
      <w:u w:val="single"/>
    </w:rPr>
  </w:style>
  <w:style w:type="paragraph" w:customStyle="1" w:styleId="HMHeadinglvl5">
    <w:name w:val="HM Heading lvl5"/>
    <w:basedOn w:val="HMHeadinglvl4"/>
    <w:link w:val="HMHeadinglvl5Char"/>
    <w:qFormat/>
    <w:rsid w:val="008F5EAD"/>
    <w:pPr>
      <w:numPr>
        <w:ilvl w:val="4"/>
      </w:numPr>
      <w:ind w:left="0" w:firstLine="1882"/>
    </w:pPr>
  </w:style>
  <w:style w:type="table" w:customStyle="1" w:styleId="TableRowColumn">
    <w:name w:val="Table_Row_Column"/>
    <w:basedOn w:val="TableNormal"/>
    <w:uiPriority w:val="99"/>
    <w:qFormat/>
    <w:rsid w:val="00A33DDB"/>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00"/>
      </w:rPr>
      <w:tblPr/>
      <w:tcPr>
        <w:shd w:val="clear" w:color="auto" w:fill="000080"/>
      </w:tcPr>
    </w:tblStylePr>
    <w:tblStylePr w:type="firstCol">
      <w:rPr>
        <w:b w:val="0"/>
        <w:color w:val="FFFF00"/>
      </w:rPr>
      <w:tblPr/>
      <w:tcPr>
        <w:shd w:val="clear" w:color="auto" w:fill="000080"/>
      </w:tcPr>
    </w:tblStylePr>
  </w:style>
  <w:style w:type="character" w:customStyle="1" w:styleId="HMNormallvl2Char">
    <w:name w:val="HM Normal lvl 2 Char"/>
    <w:link w:val="HMNormallvl2"/>
    <w:rsid w:val="00580A45"/>
    <w:rPr>
      <w:rFonts w:eastAsia="Times New Roman"/>
      <w:sz w:val="22"/>
      <w:szCs w:val="24"/>
      <w:lang w:val="en-US" w:eastAsia="en-US"/>
    </w:rPr>
  </w:style>
  <w:style w:type="character" w:customStyle="1" w:styleId="HMNormallvl3Char">
    <w:name w:val="HM Normal lvl 3 Char"/>
    <w:link w:val="HMNormallvl3"/>
    <w:rsid w:val="00580A45"/>
    <w:rPr>
      <w:rFonts w:eastAsia="Times New Roman"/>
      <w:sz w:val="22"/>
      <w:szCs w:val="24"/>
      <w:lang w:val="en-US" w:eastAsia="en-US"/>
    </w:rPr>
  </w:style>
  <w:style w:type="character" w:customStyle="1" w:styleId="HMHeadinglvl4Char">
    <w:name w:val="HM Heading lvl4 Char"/>
    <w:link w:val="HMHeadinglvl4"/>
    <w:rsid w:val="00300331"/>
    <w:rPr>
      <w:rFonts w:eastAsia="Times New Roman"/>
      <w:bCs/>
      <w:sz w:val="24"/>
      <w:szCs w:val="22"/>
      <w:lang w:val="en-GB"/>
    </w:rPr>
  </w:style>
  <w:style w:type="character" w:customStyle="1" w:styleId="HMHeadinglvl5Char">
    <w:name w:val="HM Heading lvl5 Char"/>
    <w:link w:val="HMHeadinglvl5"/>
    <w:rsid w:val="008F5EAD"/>
    <w:rPr>
      <w:rFonts w:eastAsia="Times New Roman"/>
      <w:bCs/>
      <w:sz w:val="24"/>
      <w:szCs w:val="22"/>
      <w:lang w:val="en-GB"/>
    </w:rPr>
  </w:style>
  <w:style w:type="paragraph" w:styleId="Title">
    <w:name w:val="Title"/>
    <w:basedOn w:val="Normal"/>
    <w:next w:val="Normal"/>
    <w:link w:val="TitleChar"/>
    <w:uiPriority w:val="10"/>
    <w:qFormat/>
    <w:rsid w:val="0061724D"/>
    <w:pPr>
      <w:pBdr>
        <w:bottom w:val="single" w:sz="8" w:space="4" w:color="4F81BD"/>
      </w:pBdr>
      <w:spacing w:before="0" w:after="300"/>
      <w:ind w:left="0" w:firstLine="0"/>
      <w:contextualSpacing/>
    </w:pPr>
    <w:rPr>
      <w:rFonts w:ascii="Cambria" w:eastAsia="Times New Roman" w:hAnsi="Cambria"/>
      <w:color w:val="17365D"/>
      <w:spacing w:val="5"/>
      <w:kern w:val="28"/>
      <w:sz w:val="52"/>
      <w:szCs w:val="52"/>
      <w:lang w:val="en-IN"/>
    </w:rPr>
  </w:style>
  <w:style w:type="character" w:customStyle="1" w:styleId="TitleChar">
    <w:name w:val="Title Char"/>
    <w:link w:val="Title"/>
    <w:uiPriority w:val="10"/>
    <w:rsid w:val="0061724D"/>
    <w:rPr>
      <w:rFonts w:ascii="Cambria" w:eastAsia="Times New Roman" w:hAnsi="Cambria" w:cs="Times New Roman"/>
      <w:color w:val="17365D"/>
      <w:spacing w:val="5"/>
      <w:kern w:val="28"/>
      <w:sz w:val="52"/>
      <w:szCs w:val="52"/>
      <w:lang w:eastAsia="en-US"/>
    </w:rPr>
  </w:style>
  <w:style w:type="character" w:styleId="UnresolvedMention">
    <w:name w:val="Unresolved Mention"/>
    <w:basedOn w:val="DefaultParagraphFont"/>
    <w:uiPriority w:val="99"/>
    <w:semiHidden/>
    <w:unhideWhenUsed/>
    <w:rsid w:val="005D3D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9004">
      <w:bodyDiv w:val="1"/>
      <w:marLeft w:val="0"/>
      <w:marRight w:val="0"/>
      <w:marTop w:val="0"/>
      <w:marBottom w:val="0"/>
      <w:divBdr>
        <w:top w:val="none" w:sz="0" w:space="0" w:color="auto"/>
        <w:left w:val="none" w:sz="0" w:space="0" w:color="auto"/>
        <w:bottom w:val="none" w:sz="0" w:space="0" w:color="auto"/>
        <w:right w:val="none" w:sz="0" w:space="0" w:color="auto"/>
      </w:divBdr>
    </w:div>
    <w:div w:id="43873965">
      <w:bodyDiv w:val="1"/>
      <w:marLeft w:val="0"/>
      <w:marRight w:val="0"/>
      <w:marTop w:val="0"/>
      <w:marBottom w:val="0"/>
      <w:divBdr>
        <w:top w:val="none" w:sz="0" w:space="0" w:color="auto"/>
        <w:left w:val="none" w:sz="0" w:space="0" w:color="auto"/>
        <w:bottom w:val="none" w:sz="0" w:space="0" w:color="auto"/>
        <w:right w:val="none" w:sz="0" w:space="0" w:color="auto"/>
      </w:divBdr>
    </w:div>
    <w:div w:id="185675066">
      <w:bodyDiv w:val="1"/>
      <w:marLeft w:val="0"/>
      <w:marRight w:val="0"/>
      <w:marTop w:val="0"/>
      <w:marBottom w:val="0"/>
      <w:divBdr>
        <w:top w:val="none" w:sz="0" w:space="0" w:color="auto"/>
        <w:left w:val="none" w:sz="0" w:space="0" w:color="auto"/>
        <w:bottom w:val="none" w:sz="0" w:space="0" w:color="auto"/>
        <w:right w:val="none" w:sz="0" w:space="0" w:color="auto"/>
      </w:divBdr>
      <w:divsChild>
        <w:div w:id="2032535079">
          <w:marLeft w:val="0"/>
          <w:marRight w:val="0"/>
          <w:marTop w:val="0"/>
          <w:marBottom w:val="0"/>
          <w:divBdr>
            <w:top w:val="none" w:sz="0" w:space="0" w:color="auto"/>
            <w:left w:val="none" w:sz="0" w:space="0" w:color="auto"/>
            <w:bottom w:val="none" w:sz="0" w:space="0" w:color="auto"/>
            <w:right w:val="none" w:sz="0" w:space="0" w:color="auto"/>
          </w:divBdr>
          <w:divsChild>
            <w:div w:id="18863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3077">
      <w:bodyDiv w:val="1"/>
      <w:marLeft w:val="0"/>
      <w:marRight w:val="0"/>
      <w:marTop w:val="0"/>
      <w:marBottom w:val="0"/>
      <w:divBdr>
        <w:top w:val="none" w:sz="0" w:space="0" w:color="auto"/>
        <w:left w:val="none" w:sz="0" w:space="0" w:color="auto"/>
        <w:bottom w:val="none" w:sz="0" w:space="0" w:color="auto"/>
        <w:right w:val="none" w:sz="0" w:space="0" w:color="auto"/>
      </w:divBdr>
      <w:divsChild>
        <w:div w:id="164788279">
          <w:marLeft w:val="0"/>
          <w:marRight w:val="0"/>
          <w:marTop w:val="0"/>
          <w:marBottom w:val="0"/>
          <w:divBdr>
            <w:top w:val="none" w:sz="0" w:space="0" w:color="auto"/>
            <w:left w:val="none" w:sz="0" w:space="0" w:color="auto"/>
            <w:bottom w:val="none" w:sz="0" w:space="0" w:color="auto"/>
            <w:right w:val="none" w:sz="0" w:space="0" w:color="auto"/>
          </w:divBdr>
          <w:divsChild>
            <w:div w:id="15917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684">
      <w:bodyDiv w:val="1"/>
      <w:marLeft w:val="0"/>
      <w:marRight w:val="0"/>
      <w:marTop w:val="0"/>
      <w:marBottom w:val="0"/>
      <w:divBdr>
        <w:top w:val="none" w:sz="0" w:space="0" w:color="auto"/>
        <w:left w:val="none" w:sz="0" w:space="0" w:color="auto"/>
        <w:bottom w:val="none" w:sz="0" w:space="0" w:color="auto"/>
        <w:right w:val="none" w:sz="0" w:space="0" w:color="auto"/>
      </w:divBdr>
    </w:div>
    <w:div w:id="378211779">
      <w:bodyDiv w:val="1"/>
      <w:marLeft w:val="0"/>
      <w:marRight w:val="0"/>
      <w:marTop w:val="0"/>
      <w:marBottom w:val="0"/>
      <w:divBdr>
        <w:top w:val="none" w:sz="0" w:space="0" w:color="auto"/>
        <w:left w:val="none" w:sz="0" w:space="0" w:color="auto"/>
        <w:bottom w:val="none" w:sz="0" w:space="0" w:color="auto"/>
        <w:right w:val="none" w:sz="0" w:space="0" w:color="auto"/>
      </w:divBdr>
      <w:divsChild>
        <w:div w:id="2126078800">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039">
      <w:bodyDiv w:val="1"/>
      <w:marLeft w:val="0"/>
      <w:marRight w:val="0"/>
      <w:marTop w:val="0"/>
      <w:marBottom w:val="0"/>
      <w:divBdr>
        <w:top w:val="none" w:sz="0" w:space="0" w:color="auto"/>
        <w:left w:val="none" w:sz="0" w:space="0" w:color="auto"/>
        <w:bottom w:val="none" w:sz="0" w:space="0" w:color="auto"/>
        <w:right w:val="none" w:sz="0" w:space="0" w:color="auto"/>
      </w:divBdr>
    </w:div>
    <w:div w:id="450321105">
      <w:bodyDiv w:val="1"/>
      <w:marLeft w:val="0"/>
      <w:marRight w:val="0"/>
      <w:marTop w:val="0"/>
      <w:marBottom w:val="0"/>
      <w:divBdr>
        <w:top w:val="none" w:sz="0" w:space="0" w:color="auto"/>
        <w:left w:val="none" w:sz="0" w:space="0" w:color="auto"/>
        <w:bottom w:val="none" w:sz="0" w:space="0" w:color="auto"/>
        <w:right w:val="none" w:sz="0" w:space="0" w:color="auto"/>
      </w:divBdr>
    </w:div>
    <w:div w:id="480194801">
      <w:bodyDiv w:val="1"/>
      <w:marLeft w:val="0"/>
      <w:marRight w:val="0"/>
      <w:marTop w:val="0"/>
      <w:marBottom w:val="0"/>
      <w:divBdr>
        <w:top w:val="none" w:sz="0" w:space="0" w:color="auto"/>
        <w:left w:val="none" w:sz="0" w:space="0" w:color="auto"/>
        <w:bottom w:val="none" w:sz="0" w:space="0" w:color="auto"/>
        <w:right w:val="none" w:sz="0" w:space="0" w:color="auto"/>
      </w:divBdr>
    </w:div>
    <w:div w:id="493032154">
      <w:bodyDiv w:val="1"/>
      <w:marLeft w:val="0"/>
      <w:marRight w:val="0"/>
      <w:marTop w:val="0"/>
      <w:marBottom w:val="0"/>
      <w:divBdr>
        <w:top w:val="none" w:sz="0" w:space="0" w:color="auto"/>
        <w:left w:val="none" w:sz="0" w:space="0" w:color="auto"/>
        <w:bottom w:val="none" w:sz="0" w:space="0" w:color="auto"/>
        <w:right w:val="none" w:sz="0" w:space="0" w:color="auto"/>
      </w:divBdr>
    </w:div>
    <w:div w:id="618074832">
      <w:bodyDiv w:val="1"/>
      <w:marLeft w:val="0"/>
      <w:marRight w:val="0"/>
      <w:marTop w:val="0"/>
      <w:marBottom w:val="0"/>
      <w:divBdr>
        <w:top w:val="none" w:sz="0" w:space="0" w:color="auto"/>
        <w:left w:val="none" w:sz="0" w:space="0" w:color="auto"/>
        <w:bottom w:val="none" w:sz="0" w:space="0" w:color="auto"/>
        <w:right w:val="none" w:sz="0" w:space="0" w:color="auto"/>
      </w:divBdr>
    </w:div>
    <w:div w:id="732586005">
      <w:bodyDiv w:val="1"/>
      <w:marLeft w:val="0"/>
      <w:marRight w:val="0"/>
      <w:marTop w:val="0"/>
      <w:marBottom w:val="0"/>
      <w:divBdr>
        <w:top w:val="none" w:sz="0" w:space="0" w:color="auto"/>
        <w:left w:val="none" w:sz="0" w:space="0" w:color="auto"/>
        <w:bottom w:val="none" w:sz="0" w:space="0" w:color="auto"/>
        <w:right w:val="none" w:sz="0" w:space="0" w:color="auto"/>
      </w:divBdr>
    </w:div>
    <w:div w:id="767236509">
      <w:bodyDiv w:val="1"/>
      <w:marLeft w:val="0"/>
      <w:marRight w:val="0"/>
      <w:marTop w:val="0"/>
      <w:marBottom w:val="0"/>
      <w:divBdr>
        <w:top w:val="none" w:sz="0" w:space="0" w:color="auto"/>
        <w:left w:val="none" w:sz="0" w:space="0" w:color="auto"/>
        <w:bottom w:val="none" w:sz="0" w:space="0" w:color="auto"/>
        <w:right w:val="none" w:sz="0" w:space="0" w:color="auto"/>
      </w:divBdr>
    </w:div>
    <w:div w:id="827668712">
      <w:bodyDiv w:val="1"/>
      <w:marLeft w:val="0"/>
      <w:marRight w:val="0"/>
      <w:marTop w:val="0"/>
      <w:marBottom w:val="0"/>
      <w:divBdr>
        <w:top w:val="none" w:sz="0" w:space="0" w:color="auto"/>
        <w:left w:val="none" w:sz="0" w:space="0" w:color="auto"/>
        <w:bottom w:val="none" w:sz="0" w:space="0" w:color="auto"/>
        <w:right w:val="none" w:sz="0" w:space="0" w:color="auto"/>
      </w:divBdr>
    </w:div>
    <w:div w:id="847065868">
      <w:bodyDiv w:val="1"/>
      <w:marLeft w:val="0"/>
      <w:marRight w:val="0"/>
      <w:marTop w:val="0"/>
      <w:marBottom w:val="0"/>
      <w:divBdr>
        <w:top w:val="none" w:sz="0" w:space="0" w:color="auto"/>
        <w:left w:val="none" w:sz="0" w:space="0" w:color="auto"/>
        <w:bottom w:val="none" w:sz="0" w:space="0" w:color="auto"/>
        <w:right w:val="none" w:sz="0" w:space="0" w:color="auto"/>
      </w:divBdr>
      <w:divsChild>
        <w:div w:id="1006206035">
          <w:marLeft w:val="0"/>
          <w:marRight w:val="0"/>
          <w:marTop w:val="0"/>
          <w:marBottom w:val="0"/>
          <w:divBdr>
            <w:top w:val="none" w:sz="0" w:space="0" w:color="auto"/>
            <w:left w:val="none" w:sz="0" w:space="0" w:color="auto"/>
            <w:bottom w:val="none" w:sz="0" w:space="0" w:color="auto"/>
            <w:right w:val="none" w:sz="0" w:space="0" w:color="auto"/>
          </w:divBdr>
        </w:div>
      </w:divsChild>
    </w:div>
    <w:div w:id="876742178">
      <w:bodyDiv w:val="1"/>
      <w:marLeft w:val="0"/>
      <w:marRight w:val="0"/>
      <w:marTop w:val="0"/>
      <w:marBottom w:val="0"/>
      <w:divBdr>
        <w:top w:val="none" w:sz="0" w:space="0" w:color="auto"/>
        <w:left w:val="none" w:sz="0" w:space="0" w:color="auto"/>
        <w:bottom w:val="none" w:sz="0" w:space="0" w:color="auto"/>
        <w:right w:val="none" w:sz="0" w:space="0" w:color="auto"/>
      </w:divBdr>
      <w:divsChild>
        <w:div w:id="306251748">
          <w:marLeft w:val="0"/>
          <w:marRight w:val="0"/>
          <w:marTop w:val="0"/>
          <w:marBottom w:val="0"/>
          <w:divBdr>
            <w:top w:val="none" w:sz="0" w:space="0" w:color="auto"/>
            <w:left w:val="none" w:sz="0" w:space="0" w:color="auto"/>
            <w:bottom w:val="none" w:sz="0" w:space="0" w:color="auto"/>
            <w:right w:val="none" w:sz="0" w:space="0" w:color="auto"/>
          </w:divBdr>
        </w:div>
      </w:divsChild>
    </w:div>
    <w:div w:id="946814325">
      <w:bodyDiv w:val="1"/>
      <w:marLeft w:val="0"/>
      <w:marRight w:val="0"/>
      <w:marTop w:val="0"/>
      <w:marBottom w:val="0"/>
      <w:divBdr>
        <w:top w:val="none" w:sz="0" w:space="0" w:color="auto"/>
        <w:left w:val="none" w:sz="0" w:space="0" w:color="auto"/>
        <w:bottom w:val="none" w:sz="0" w:space="0" w:color="auto"/>
        <w:right w:val="none" w:sz="0" w:space="0" w:color="auto"/>
      </w:divBdr>
    </w:div>
    <w:div w:id="948243686">
      <w:bodyDiv w:val="1"/>
      <w:marLeft w:val="0"/>
      <w:marRight w:val="0"/>
      <w:marTop w:val="0"/>
      <w:marBottom w:val="0"/>
      <w:divBdr>
        <w:top w:val="none" w:sz="0" w:space="0" w:color="auto"/>
        <w:left w:val="none" w:sz="0" w:space="0" w:color="auto"/>
        <w:bottom w:val="none" w:sz="0" w:space="0" w:color="auto"/>
        <w:right w:val="none" w:sz="0" w:space="0" w:color="auto"/>
      </w:divBdr>
    </w:div>
    <w:div w:id="1034504759">
      <w:bodyDiv w:val="1"/>
      <w:marLeft w:val="0"/>
      <w:marRight w:val="0"/>
      <w:marTop w:val="0"/>
      <w:marBottom w:val="0"/>
      <w:divBdr>
        <w:top w:val="none" w:sz="0" w:space="0" w:color="auto"/>
        <w:left w:val="none" w:sz="0" w:space="0" w:color="auto"/>
        <w:bottom w:val="none" w:sz="0" w:space="0" w:color="auto"/>
        <w:right w:val="none" w:sz="0" w:space="0" w:color="auto"/>
      </w:divBdr>
    </w:div>
    <w:div w:id="105508507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97">
          <w:marLeft w:val="0"/>
          <w:marRight w:val="0"/>
          <w:marTop w:val="0"/>
          <w:marBottom w:val="0"/>
          <w:divBdr>
            <w:top w:val="none" w:sz="0" w:space="0" w:color="auto"/>
            <w:left w:val="none" w:sz="0" w:space="0" w:color="auto"/>
            <w:bottom w:val="none" w:sz="0" w:space="0" w:color="auto"/>
            <w:right w:val="none" w:sz="0" w:space="0" w:color="auto"/>
          </w:divBdr>
        </w:div>
      </w:divsChild>
    </w:div>
    <w:div w:id="1066882108">
      <w:bodyDiv w:val="1"/>
      <w:marLeft w:val="0"/>
      <w:marRight w:val="0"/>
      <w:marTop w:val="0"/>
      <w:marBottom w:val="0"/>
      <w:divBdr>
        <w:top w:val="none" w:sz="0" w:space="0" w:color="auto"/>
        <w:left w:val="none" w:sz="0" w:space="0" w:color="auto"/>
        <w:bottom w:val="none" w:sz="0" w:space="0" w:color="auto"/>
        <w:right w:val="none" w:sz="0" w:space="0" w:color="auto"/>
      </w:divBdr>
    </w:div>
    <w:div w:id="1106846731">
      <w:bodyDiv w:val="1"/>
      <w:marLeft w:val="0"/>
      <w:marRight w:val="0"/>
      <w:marTop w:val="0"/>
      <w:marBottom w:val="0"/>
      <w:divBdr>
        <w:top w:val="none" w:sz="0" w:space="0" w:color="auto"/>
        <w:left w:val="none" w:sz="0" w:space="0" w:color="auto"/>
        <w:bottom w:val="none" w:sz="0" w:space="0" w:color="auto"/>
        <w:right w:val="none" w:sz="0" w:space="0" w:color="auto"/>
      </w:divBdr>
      <w:divsChild>
        <w:div w:id="830100678">
          <w:marLeft w:val="0"/>
          <w:marRight w:val="0"/>
          <w:marTop w:val="0"/>
          <w:marBottom w:val="0"/>
          <w:divBdr>
            <w:top w:val="none" w:sz="0" w:space="0" w:color="auto"/>
            <w:left w:val="none" w:sz="0" w:space="0" w:color="auto"/>
            <w:bottom w:val="none" w:sz="0" w:space="0" w:color="auto"/>
            <w:right w:val="none" w:sz="0" w:space="0" w:color="auto"/>
          </w:divBdr>
          <w:divsChild>
            <w:div w:id="3879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709">
      <w:bodyDiv w:val="1"/>
      <w:marLeft w:val="0"/>
      <w:marRight w:val="0"/>
      <w:marTop w:val="0"/>
      <w:marBottom w:val="0"/>
      <w:divBdr>
        <w:top w:val="none" w:sz="0" w:space="0" w:color="auto"/>
        <w:left w:val="none" w:sz="0" w:space="0" w:color="auto"/>
        <w:bottom w:val="none" w:sz="0" w:space="0" w:color="auto"/>
        <w:right w:val="none" w:sz="0" w:space="0" w:color="auto"/>
      </w:divBdr>
    </w:div>
    <w:div w:id="1162889312">
      <w:bodyDiv w:val="1"/>
      <w:marLeft w:val="0"/>
      <w:marRight w:val="0"/>
      <w:marTop w:val="0"/>
      <w:marBottom w:val="0"/>
      <w:divBdr>
        <w:top w:val="none" w:sz="0" w:space="0" w:color="auto"/>
        <w:left w:val="none" w:sz="0" w:space="0" w:color="auto"/>
        <w:bottom w:val="none" w:sz="0" w:space="0" w:color="auto"/>
        <w:right w:val="none" w:sz="0" w:space="0" w:color="auto"/>
      </w:divBdr>
    </w:div>
    <w:div w:id="1239900659">
      <w:bodyDiv w:val="1"/>
      <w:marLeft w:val="0"/>
      <w:marRight w:val="0"/>
      <w:marTop w:val="0"/>
      <w:marBottom w:val="0"/>
      <w:divBdr>
        <w:top w:val="none" w:sz="0" w:space="0" w:color="auto"/>
        <w:left w:val="none" w:sz="0" w:space="0" w:color="auto"/>
        <w:bottom w:val="none" w:sz="0" w:space="0" w:color="auto"/>
        <w:right w:val="none" w:sz="0" w:space="0" w:color="auto"/>
      </w:divBdr>
      <w:divsChild>
        <w:div w:id="1935892468">
          <w:marLeft w:val="0"/>
          <w:marRight w:val="0"/>
          <w:marTop w:val="0"/>
          <w:marBottom w:val="0"/>
          <w:divBdr>
            <w:top w:val="none" w:sz="0" w:space="0" w:color="auto"/>
            <w:left w:val="none" w:sz="0" w:space="0" w:color="auto"/>
            <w:bottom w:val="none" w:sz="0" w:space="0" w:color="auto"/>
            <w:right w:val="none" w:sz="0" w:space="0" w:color="auto"/>
          </w:divBdr>
          <w:divsChild>
            <w:div w:id="2051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6216">
      <w:bodyDiv w:val="1"/>
      <w:marLeft w:val="0"/>
      <w:marRight w:val="0"/>
      <w:marTop w:val="0"/>
      <w:marBottom w:val="0"/>
      <w:divBdr>
        <w:top w:val="none" w:sz="0" w:space="0" w:color="auto"/>
        <w:left w:val="none" w:sz="0" w:space="0" w:color="auto"/>
        <w:bottom w:val="none" w:sz="0" w:space="0" w:color="auto"/>
        <w:right w:val="none" w:sz="0" w:space="0" w:color="auto"/>
      </w:divBdr>
    </w:div>
    <w:div w:id="1368334375">
      <w:bodyDiv w:val="1"/>
      <w:marLeft w:val="0"/>
      <w:marRight w:val="0"/>
      <w:marTop w:val="0"/>
      <w:marBottom w:val="0"/>
      <w:divBdr>
        <w:top w:val="none" w:sz="0" w:space="0" w:color="auto"/>
        <w:left w:val="none" w:sz="0" w:space="0" w:color="auto"/>
        <w:bottom w:val="none" w:sz="0" w:space="0" w:color="auto"/>
        <w:right w:val="none" w:sz="0" w:space="0" w:color="auto"/>
      </w:divBdr>
      <w:divsChild>
        <w:div w:id="2142531597">
          <w:marLeft w:val="0"/>
          <w:marRight w:val="0"/>
          <w:marTop w:val="0"/>
          <w:marBottom w:val="0"/>
          <w:divBdr>
            <w:top w:val="none" w:sz="0" w:space="0" w:color="auto"/>
            <w:left w:val="none" w:sz="0" w:space="0" w:color="auto"/>
            <w:bottom w:val="none" w:sz="0" w:space="0" w:color="auto"/>
            <w:right w:val="none" w:sz="0" w:space="0" w:color="auto"/>
          </w:divBdr>
          <w:divsChild>
            <w:div w:id="3281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3679">
      <w:bodyDiv w:val="1"/>
      <w:marLeft w:val="0"/>
      <w:marRight w:val="0"/>
      <w:marTop w:val="0"/>
      <w:marBottom w:val="0"/>
      <w:divBdr>
        <w:top w:val="none" w:sz="0" w:space="0" w:color="auto"/>
        <w:left w:val="none" w:sz="0" w:space="0" w:color="auto"/>
        <w:bottom w:val="none" w:sz="0" w:space="0" w:color="auto"/>
        <w:right w:val="none" w:sz="0" w:space="0" w:color="auto"/>
      </w:divBdr>
    </w:div>
    <w:div w:id="1500147877">
      <w:bodyDiv w:val="1"/>
      <w:marLeft w:val="0"/>
      <w:marRight w:val="0"/>
      <w:marTop w:val="0"/>
      <w:marBottom w:val="0"/>
      <w:divBdr>
        <w:top w:val="none" w:sz="0" w:space="0" w:color="auto"/>
        <w:left w:val="none" w:sz="0" w:space="0" w:color="auto"/>
        <w:bottom w:val="none" w:sz="0" w:space="0" w:color="auto"/>
        <w:right w:val="none" w:sz="0" w:space="0" w:color="auto"/>
      </w:divBdr>
    </w:div>
    <w:div w:id="1552498876">
      <w:bodyDiv w:val="1"/>
      <w:marLeft w:val="0"/>
      <w:marRight w:val="0"/>
      <w:marTop w:val="0"/>
      <w:marBottom w:val="0"/>
      <w:divBdr>
        <w:top w:val="none" w:sz="0" w:space="0" w:color="auto"/>
        <w:left w:val="none" w:sz="0" w:space="0" w:color="auto"/>
        <w:bottom w:val="none" w:sz="0" w:space="0" w:color="auto"/>
        <w:right w:val="none" w:sz="0" w:space="0" w:color="auto"/>
      </w:divBdr>
    </w:div>
    <w:div w:id="1615405755">
      <w:bodyDiv w:val="1"/>
      <w:marLeft w:val="0"/>
      <w:marRight w:val="0"/>
      <w:marTop w:val="0"/>
      <w:marBottom w:val="0"/>
      <w:divBdr>
        <w:top w:val="none" w:sz="0" w:space="0" w:color="auto"/>
        <w:left w:val="none" w:sz="0" w:space="0" w:color="auto"/>
        <w:bottom w:val="none" w:sz="0" w:space="0" w:color="auto"/>
        <w:right w:val="none" w:sz="0" w:space="0" w:color="auto"/>
      </w:divBdr>
    </w:div>
    <w:div w:id="1734039705">
      <w:bodyDiv w:val="1"/>
      <w:marLeft w:val="0"/>
      <w:marRight w:val="0"/>
      <w:marTop w:val="0"/>
      <w:marBottom w:val="0"/>
      <w:divBdr>
        <w:top w:val="none" w:sz="0" w:space="0" w:color="auto"/>
        <w:left w:val="none" w:sz="0" w:space="0" w:color="auto"/>
        <w:bottom w:val="none" w:sz="0" w:space="0" w:color="auto"/>
        <w:right w:val="none" w:sz="0" w:space="0" w:color="auto"/>
      </w:divBdr>
    </w:div>
    <w:div w:id="1878006290">
      <w:bodyDiv w:val="1"/>
      <w:marLeft w:val="0"/>
      <w:marRight w:val="0"/>
      <w:marTop w:val="0"/>
      <w:marBottom w:val="0"/>
      <w:divBdr>
        <w:top w:val="none" w:sz="0" w:space="0" w:color="auto"/>
        <w:left w:val="none" w:sz="0" w:space="0" w:color="auto"/>
        <w:bottom w:val="none" w:sz="0" w:space="0" w:color="auto"/>
        <w:right w:val="none" w:sz="0" w:space="0" w:color="auto"/>
      </w:divBdr>
    </w:div>
    <w:div w:id="1909999303">
      <w:bodyDiv w:val="1"/>
      <w:marLeft w:val="0"/>
      <w:marRight w:val="0"/>
      <w:marTop w:val="0"/>
      <w:marBottom w:val="0"/>
      <w:divBdr>
        <w:top w:val="none" w:sz="0" w:space="0" w:color="auto"/>
        <w:left w:val="none" w:sz="0" w:space="0" w:color="auto"/>
        <w:bottom w:val="none" w:sz="0" w:space="0" w:color="auto"/>
        <w:right w:val="none" w:sz="0" w:space="0" w:color="auto"/>
      </w:divBdr>
    </w:div>
    <w:div w:id="1999309373">
      <w:bodyDiv w:val="1"/>
      <w:marLeft w:val="0"/>
      <w:marRight w:val="0"/>
      <w:marTop w:val="0"/>
      <w:marBottom w:val="0"/>
      <w:divBdr>
        <w:top w:val="none" w:sz="0" w:space="0" w:color="auto"/>
        <w:left w:val="none" w:sz="0" w:space="0" w:color="auto"/>
        <w:bottom w:val="none" w:sz="0" w:space="0" w:color="auto"/>
        <w:right w:val="none" w:sz="0" w:space="0" w:color="auto"/>
      </w:divBdr>
      <w:divsChild>
        <w:div w:id="34233080">
          <w:marLeft w:val="0"/>
          <w:marRight w:val="0"/>
          <w:marTop w:val="0"/>
          <w:marBottom w:val="0"/>
          <w:divBdr>
            <w:top w:val="none" w:sz="0" w:space="0" w:color="auto"/>
            <w:left w:val="none" w:sz="0" w:space="0" w:color="auto"/>
            <w:bottom w:val="none" w:sz="0" w:space="0" w:color="auto"/>
            <w:right w:val="none" w:sz="0" w:space="0" w:color="auto"/>
          </w:divBdr>
          <w:divsChild>
            <w:div w:id="59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itecore.myget.org/F/sc-packages/api/v3/index.json"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s\DCR_%7bPROJECT_NAME%7d_%7bRELEASE_NOTE_VERSION%7d_%7bAPP_VERSION%7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0D8420-3EF8-4892-9141-0E8BED596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DCR_{PROJECT_NAME}_{RELEASE_NOTE_VERSION}_{APP_VERSION}</Template>
  <TotalTime>2</TotalTime>
  <Pages>9</Pages>
  <Words>550</Words>
  <Characters>3139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MS Word Template</vt:lpstr>
    </vt:vector>
  </TitlesOfParts>
  <Company>Happiest Minds</Company>
  <LinksUpToDate>false</LinksUpToDate>
  <CharactersWithSpaces>3682</CharactersWithSpaces>
  <SharedDoc>false</SharedDoc>
  <HLinks>
    <vt:vector size="24" baseType="variant">
      <vt:variant>
        <vt:i4>1900597</vt:i4>
      </vt:variant>
      <vt:variant>
        <vt:i4>20</vt:i4>
      </vt:variant>
      <vt:variant>
        <vt:i4>0</vt:i4>
      </vt:variant>
      <vt:variant>
        <vt:i4>5</vt:i4>
      </vt:variant>
      <vt:variant>
        <vt:lpwstr/>
      </vt:variant>
      <vt:variant>
        <vt:lpwstr>_Toc321913626</vt:lpwstr>
      </vt:variant>
      <vt:variant>
        <vt:i4>1900597</vt:i4>
      </vt:variant>
      <vt:variant>
        <vt:i4>14</vt:i4>
      </vt:variant>
      <vt:variant>
        <vt:i4>0</vt:i4>
      </vt:variant>
      <vt:variant>
        <vt:i4>5</vt:i4>
      </vt:variant>
      <vt:variant>
        <vt:lpwstr/>
      </vt:variant>
      <vt:variant>
        <vt:lpwstr>_Toc321913625</vt:lpwstr>
      </vt:variant>
      <vt:variant>
        <vt:i4>1900597</vt:i4>
      </vt:variant>
      <vt:variant>
        <vt:i4>8</vt:i4>
      </vt:variant>
      <vt:variant>
        <vt:i4>0</vt:i4>
      </vt:variant>
      <vt:variant>
        <vt:i4>5</vt:i4>
      </vt:variant>
      <vt:variant>
        <vt:lpwstr/>
      </vt:variant>
      <vt:variant>
        <vt:lpwstr>_Toc321913624</vt:lpwstr>
      </vt:variant>
      <vt:variant>
        <vt:i4>1900597</vt:i4>
      </vt:variant>
      <vt:variant>
        <vt:i4>2</vt:i4>
      </vt:variant>
      <vt:variant>
        <vt:i4>0</vt:i4>
      </vt:variant>
      <vt:variant>
        <vt:i4>5</vt:i4>
      </vt:variant>
      <vt:variant>
        <vt:lpwstr/>
      </vt:variant>
      <vt:variant>
        <vt:lpwstr>_Toc321913623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 Word Template</dc:title>
  <dc:subject>MS Word Template</dc:subject>
  <dc:creator>ppalanisamy@AIENTERPRISE.COM</dc:creator>
  <cp:lastModifiedBy>Perumal Palanisamy</cp:lastModifiedBy>
  <cp:revision>3</cp:revision>
  <cp:lastPrinted>2011-12-23T03:19:00Z</cp:lastPrinted>
  <dcterms:created xsi:type="dcterms:W3CDTF">2019-06-05T08:11:00Z</dcterms:created>
  <dcterms:modified xsi:type="dcterms:W3CDTF">2019-06-05T14:47:00Z</dcterms:modified>
</cp:coreProperties>
</file>